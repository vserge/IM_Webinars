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18BC5" w14:textId="083250B6" w:rsidR="007E78A2" w:rsidRPr="00A13709" w:rsidRDefault="00014C8F" w:rsidP="005060F5">
      <w:pPr>
        <w:tabs>
          <w:tab w:val="clear" w:pos="3969"/>
          <w:tab w:val="right" w:pos="9071"/>
        </w:tabs>
      </w:pPr>
      <w:r w:rsidRPr="00A13709">
        <w:rPr>
          <w:noProof/>
          <w:lang w:eastAsia="en-AU"/>
        </w:rPr>
        <w:drawing>
          <wp:inline distT="0" distB="0" distL="0" distR="0" wp14:anchorId="4F9377EA" wp14:editId="4EE01BEF">
            <wp:extent cx="1510718" cy="468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 ConstructionInfo 3 line gre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718" cy="468000"/>
                    </a:xfrm>
                    <a:prstGeom prst="rect">
                      <a:avLst/>
                    </a:prstGeom>
                  </pic:spPr>
                </pic:pic>
              </a:graphicData>
            </a:graphic>
          </wp:inline>
        </w:drawing>
      </w:r>
      <w:r w:rsidRPr="00A13709">
        <w:t xml:space="preserve"> </w:t>
      </w:r>
      <w:r w:rsidRPr="00A13709">
        <w:tab/>
      </w:r>
      <w:r w:rsidRPr="00A13709">
        <w:rPr>
          <w:noProof/>
          <w:lang w:eastAsia="en-AU"/>
        </w:rPr>
        <w:drawing>
          <wp:inline distT="0" distB="0" distL="0" distR="0" wp14:anchorId="4CC25431" wp14:editId="5624BA22">
            <wp:extent cx="649330" cy="7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_BIM_Logo_1302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30" cy="720000"/>
                    </a:xfrm>
                    <a:prstGeom prst="rect">
                      <a:avLst/>
                    </a:prstGeom>
                  </pic:spPr>
                </pic:pic>
              </a:graphicData>
            </a:graphic>
          </wp:inline>
        </w:drawing>
      </w:r>
    </w:p>
    <w:p w14:paraId="4C418BC6" w14:textId="77777777" w:rsidR="007E78A2" w:rsidRPr="00A13709" w:rsidRDefault="007E78A2" w:rsidP="008436D2">
      <w:pPr>
        <w:jc w:val="right"/>
        <w:rPr>
          <w:rFonts w:cs="Arial"/>
          <w:szCs w:val="18"/>
        </w:rPr>
      </w:pPr>
    </w:p>
    <w:p w14:paraId="4C418BC7" w14:textId="77777777" w:rsidR="007E78A2" w:rsidRPr="00A13709" w:rsidRDefault="007E78A2" w:rsidP="008436D2">
      <w:pPr>
        <w:jc w:val="right"/>
        <w:rPr>
          <w:rFonts w:cs="Arial"/>
          <w:szCs w:val="18"/>
        </w:rPr>
      </w:pPr>
    </w:p>
    <w:p w14:paraId="0D168FF4" w14:textId="03FD22C1" w:rsidR="0093039C" w:rsidRPr="00A13709" w:rsidRDefault="00E840E4" w:rsidP="0093039C">
      <w:pPr>
        <w:jc w:val="right"/>
        <w:rPr>
          <w:rFonts w:cs="Arial"/>
        </w:rPr>
      </w:pPr>
      <w:r w:rsidRPr="00A13709">
        <w:rPr>
          <w:rFonts w:cs="Arial"/>
        </w:rPr>
        <w:t xml:space="preserve">v2.0 – </w:t>
      </w:r>
      <w:r w:rsidR="0029503C">
        <w:rPr>
          <w:rFonts w:cs="Arial"/>
        </w:rPr>
        <w:t>March</w:t>
      </w:r>
      <w:r w:rsidR="0093039C" w:rsidRPr="00A13709">
        <w:rPr>
          <w:rFonts w:cs="Arial"/>
        </w:rPr>
        <w:t xml:space="preserve"> 2016</w:t>
      </w:r>
    </w:p>
    <w:p w14:paraId="4C418BCB" w14:textId="77777777" w:rsidR="008436D2" w:rsidRPr="00A13709" w:rsidRDefault="008436D2" w:rsidP="00034063">
      <w:pPr>
        <w:spacing w:after="0"/>
        <w:rPr>
          <w:rFonts w:cs="Arial"/>
          <w:szCs w:val="18"/>
        </w:rPr>
      </w:pPr>
    </w:p>
    <w:p w14:paraId="4C418BCC" w14:textId="77777777" w:rsidR="008436D2" w:rsidRPr="00A13709" w:rsidRDefault="008436D2" w:rsidP="00034063">
      <w:pPr>
        <w:spacing w:after="0"/>
        <w:rPr>
          <w:rFonts w:cs="Arial"/>
          <w:szCs w:val="18"/>
        </w:rPr>
      </w:pPr>
    </w:p>
    <w:p w14:paraId="4C418BCD" w14:textId="77777777" w:rsidR="008436D2" w:rsidRPr="00A13709" w:rsidRDefault="008436D2" w:rsidP="00034063">
      <w:pPr>
        <w:spacing w:after="0"/>
        <w:rPr>
          <w:rFonts w:cs="Arial"/>
          <w:szCs w:val="18"/>
        </w:rPr>
      </w:pPr>
    </w:p>
    <w:p w14:paraId="4C418BCE" w14:textId="77777777" w:rsidR="008436D2" w:rsidRPr="00A13709" w:rsidRDefault="008436D2" w:rsidP="00034063">
      <w:pPr>
        <w:spacing w:after="0"/>
        <w:rPr>
          <w:rFonts w:cs="Arial"/>
          <w:szCs w:val="18"/>
        </w:rPr>
      </w:pPr>
    </w:p>
    <w:p w14:paraId="4C418BCF" w14:textId="77777777" w:rsidR="007E78A2" w:rsidRPr="00A13709" w:rsidRDefault="007E78A2" w:rsidP="00034063">
      <w:pPr>
        <w:spacing w:after="0"/>
        <w:rPr>
          <w:rFonts w:cs="Arial"/>
          <w:szCs w:val="18"/>
        </w:rPr>
      </w:pPr>
    </w:p>
    <w:p w14:paraId="4C418BD0" w14:textId="77777777" w:rsidR="007E78A2" w:rsidRPr="00A13709" w:rsidRDefault="007E78A2" w:rsidP="00034063">
      <w:pPr>
        <w:spacing w:after="0"/>
        <w:rPr>
          <w:rFonts w:cs="Arial"/>
          <w:szCs w:val="18"/>
        </w:rPr>
      </w:pPr>
    </w:p>
    <w:p w14:paraId="4C418BD1" w14:textId="1A66C8E9" w:rsidR="008436D2" w:rsidRPr="00A13709" w:rsidRDefault="00034063" w:rsidP="005060F5">
      <w:pPr>
        <w:jc w:val="center"/>
        <w:rPr>
          <w:b/>
          <w:sz w:val="44"/>
          <w:szCs w:val="44"/>
        </w:rPr>
      </w:pPr>
      <w:r w:rsidRPr="00A13709">
        <w:rPr>
          <w:b/>
          <w:sz w:val="44"/>
          <w:szCs w:val="44"/>
        </w:rPr>
        <w:t>BIM Management Plan</w:t>
      </w:r>
    </w:p>
    <w:p w14:paraId="4C418BD2" w14:textId="77777777" w:rsidR="00034063" w:rsidRPr="00A13709" w:rsidRDefault="00034063" w:rsidP="005060F5">
      <w:pPr>
        <w:jc w:val="center"/>
        <w:rPr>
          <w:b/>
          <w:sz w:val="44"/>
          <w:szCs w:val="44"/>
        </w:rPr>
      </w:pPr>
      <w:r w:rsidRPr="00A13709">
        <w:rPr>
          <w:b/>
          <w:sz w:val="44"/>
          <w:szCs w:val="44"/>
        </w:rPr>
        <w:t>Technical Appendix</w:t>
      </w:r>
    </w:p>
    <w:p w14:paraId="4C418BD3" w14:textId="77777777" w:rsidR="00034063" w:rsidRPr="00A13709" w:rsidRDefault="00034063" w:rsidP="00034063">
      <w:pPr>
        <w:spacing w:after="0"/>
        <w:rPr>
          <w:rFonts w:cs="Arial"/>
        </w:rPr>
      </w:pPr>
    </w:p>
    <w:p w14:paraId="4C418BD4" w14:textId="77777777" w:rsidR="00034063" w:rsidRPr="00A13709" w:rsidRDefault="00034063" w:rsidP="00034063">
      <w:pPr>
        <w:spacing w:after="0"/>
        <w:rPr>
          <w:rFonts w:cs="Arial"/>
        </w:rPr>
      </w:pPr>
    </w:p>
    <w:p w14:paraId="4C418BD5" w14:textId="77777777" w:rsidR="00034063" w:rsidRPr="00A13709" w:rsidRDefault="00034063" w:rsidP="00034063">
      <w:pPr>
        <w:spacing w:after="0"/>
        <w:rPr>
          <w:rFonts w:cs="Arial"/>
          <w:b/>
        </w:rPr>
      </w:pPr>
    </w:p>
    <w:tbl>
      <w:tblPr>
        <w:tblW w:w="0" w:type="auto"/>
        <w:tblLook w:val="04A0" w:firstRow="1" w:lastRow="0" w:firstColumn="1" w:lastColumn="0" w:noHBand="0" w:noVBand="1"/>
      </w:tblPr>
      <w:tblGrid>
        <w:gridCol w:w="2721"/>
        <w:gridCol w:w="6237"/>
      </w:tblGrid>
      <w:tr w:rsidR="00034063" w:rsidRPr="00A13709" w14:paraId="4C418BD8" w14:textId="77777777" w:rsidTr="007D56EB">
        <w:trPr>
          <w:trHeight w:val="680"/>
        </w:trPr>
        <w:tc>
          <w:tcPr>
            <w:tcW w:w="2721" w:type="dxa"/>
            <w:tcBorders>
              <w:top w:val="single" w:sz="4" w:space="0" w:color="auto"/>
              <w:bottom w:val="single" w:sz="4" w:space="0" w:color="auto"/>
            </w:tcBorders>
            <w:shd w:val="clear" w:color="auto" w:fill="DBE5F1"/>
            <w:vAlign w:val="center"/>
          </w:tcPr>
          <w:p w14:paraId="4C418BD6" w14:textId="77777777" w:rsidR="00034063" w:rsidRPr="00A13709" w:rsidRDefault="00034063" w:rsidP="005060F5">
            <w:pPr>
              <w:pStyle w:val="Tabletitle"/>
            </w:pPr>
            <w:r w:rsidRPr="00A13709">
              <w:t>Project Reference:</w:t>
            </w:r>
          </w:p>
        </w:tc>
        <w:tc>
          <w:tcPr>
            <w:tcW w:w="6237" w:type="dxa"/>
            <w:tcBorders>
              <w:top w:val="single" w:sz="4" w:space="0" w:color="auto"/>
              <w:bottom w:val="single" w:sz="4" w:space="0" w:color="auto"/>
            </w:tcBorders>
            <w:vAlign w:val="center"/>
          </w:tcPr>
          <w:p w14:paraId="4C418BD7" w14:textId="77777777" w:rsidR="00034063" w:rsidRPr="00A13709" w:rsidRDefault="00034063" w:rsidP="005060F5"/>
        </w:tc>
      </w:tr>
      <w:tr w:rsidR="00034063" w:rsidRPr="00A13709" w14:paraId="4C418BDB" w14:textId="77777777" w:rsidTr="007D56EB">
        <w:trPr>
          <w:trHeight w:val="680"/>
        </w:trPr>
        <w:tc>
          <w:tcPr>
            <w:tcW w:w="2721" w:type="dxa"/>
            <w:tcBorders>
              <w:top w:val="single" w:sz="4" w:space="0" w:color="auto"/>
              <w:bottom w:val="single" w:sz="4" w:space="0" w:color="auto"/>
            </w:tcBorders>
            <w:shd w:val="clear" w:color="auto" w:fill="DBE5F1"/>
            <w:vAlign w:val="center"/>
          </w:tcPr>
          <w:p w14:paraId="4C418BD9" w14:textId="77777777" w:rsidR="00034063" w:rsidRPr="00A13709" w:rsidRDefault="00034063" w:rsidP="005060F5">
            <w:pPr>
              <w:pStyle w:val="Tabletitle"/>
            </w:pPr>
            <w:r w:rsidRPr="00A13709">
              <w:t>Project name:</w:t>
            </w:r>
          </w:p>
        </w:tc>
        <w:tc>
          <w:tcPr>
            <w:tcW w:w="6237" w:type="dxa"/>
            <w:tcBorders>
              <w:top w:val="single" w:sz="4" w:space="0" w:color="auto"/>
              <w:bottom w:val="single" w:sz="4" w:space="0" w:color="auto"/>
            </w:tcBorders>
            <w:vAlign w:val="center"/>
          </w:tcPr>
          <w:p w14:paraId="4C418BDA" w14:textId="77777777" w:rsidR="00034063" w:rsidRPr="00A13709" w:rsidRDefault="00034063" w:rsidP="005060F5"/>
        </w:tc>
      </w:tr>
      <w:tr w:rsidR="00034063" w:rsidRPr="00A13709" w14:paraId="4C418BDE" w14:textId="77777777" w:rsidTr="007D56EB">
        <w:trPr>
          <w:trHeight w:val="680"/>
        </w:trPr>
        <w:tc>
          <w:tcPr>
            <w:tcW w:w="2721" w:type="dxa"/>
            <w:tcBorders>
              <w:top w:val="single" w:sz="4" w:space="0" w:color="auto"/>
              <w:bottom w:val="single" w:sz="4" w:space="0" w:color="auto"/>
            </w:tcBorders>
            <w:shd w:val="clear" w:color="auto" w:fill="DBE5F1"/>
            <w:vAlign w:val="center"/>
          </w:tcPr>
          <w:p w14:paraId="4C418BDC" w14:textId="77777777" w:rsidR="00034063" w:rsidRPr="00A13709" w:rsidRDefault="00034063" w:rsidP="005060F5">
            <w:pPr>
              <w:pStyle w:val="Tabletitle"/>
            </w:pPr>
            <w:r w:rsidRPr="00A13709">
              <w:t>Project address/location:</w:t>
            </w:r>
          </w:p>
        </w:tc>
        <w:tc>
          <w:tcPr>
            <w:tcW w:w="6237" w:type="dxa"/>
            <w:tcBorders>
              <w:top w:val="single" w:sz="4" w:space="0" w:color="auto"/>
              <w:bottom w:val="single" w:sz="4" w:space="0" w:color="auto"/>
            </w:tcBorders>
            <w:vAlign w:val="center"/>
          </w:tcPr>
          <w:p w14:paraId="4C418BDD" w14:textId="77777777" w:rsidR="00034063" w:rsidRPr="00A13709" w:rsidRDefault="00034063" w:rsidP="005060F5"/>
        </w:tc>
      </w:tr>
      <w:tr w:rsidR="00034063" w:rsidRPr="00A13709" w14:paraId="4C418BE1" w14:textId="77777777" w:rsidTr="007D56EB">
        <w:trPr>
          <w:trHeight w:val="680"/>
        </w:trPr>
        <w:tc>
          <w:tcPr>
            <w:tcW w:w="2721" w:type="dxa"/>
            <w:tcBorders>
              <w:top w:val="single" w:sz="4" w:space="0" w:color="auto"/>
              <w:bottom w:val="single" w:sz="4" w:space="0" w:color="auto"/>
            </w:tcBorders>
            <w:shd w:val="clear" w:color="auto" w:fill="DBE5F1"/>
            <w:vAlign w:val="center"/>
          </w:tcPr>
          <w:p w14:paraId="4C418BDF" w14:textId="77777777" w:rsidR="00034063" w:rsidRPr="00A13709" w:rsidRDefault="00034063" w:rsidP="005060F5">
            <w:pPr>
              <w:pStyle w:val="Tabletitle"/>
            </w:pPr>
            <w:r w:rsidRPr="00A13709">
              <w:t>Brief project description:</w:t>
            </w:r>
          </w:p>
        </w:tc>
        <w:tc>
          <w:tcPr>
            <w:tcW w:w="6237" w:type="dxa"/>
            <w:tcBorders>
              <w:top w:val="single" w:sz="4" w:space="0" w:color="auto"/>
              <w:bottom w:val="single" w:sz="4" w:space="0" w:color="auto"/>
            </w:tcBorders>
            <w:vAlign w:val="center"/>
          </w:tcPr>
          <w:p w14:paraId="4C418BE0" w14:textId="77777777" w:rsidR="00034063" w:rsidRPr="00A13709" w:rsidRDefault="00034063" w:rsidP="005060F5"/>
        </w:tc>
      </w:tr>
      <w:tr w:rsidR="00034063" w:rsidRPr="00A13709" w14:paraId="4C418BE4" w14:textId="77777777" w:rsidTr="007D56EB">
        <w:trPr>
          <w:trHeight w:val="680"/>
        </w:trPr>
        <w:tc>
          <w:tcPr>
            <w:tcW w:w="2721" w:type="dxa"/>
            <w:tcBorders>
              <w:top w:val="single" w:sz="4" w:space="0" w:color="auto"/>
              <w:bottom w:val="single" w:sz="4" w:space="0" w:color="auto"/>
            </w:tcBorders>
            <w:shd w:val="clear" w:color="auto" w:fill="DBE5F1"/>
            <w:vAlign w:val="center"/>
          </w:tcPr>
          <w:p w14:paraId="4C418BE2" w14:textId="77777777" w:rsidR="00034063" w:rsidRPr="00A13709" w:rsidRDefault="00034063" w:rsidP="005060F5">
            <w:pPr>
              <w:pStyle w:val="Tabletitle"/>
            </w:pPr>
            <w:r w:rsidRPr="00A13709">
              <w:t>Client:</w:t>
            </w:r>
          </w:p>
        </w:tc>
        <w:tc>
          <w:tcPr>
            <w:tcW w:w="6237" w:type="dxa"/>
            <w:tcBorders>
              <w:top w:val="single" w:sz="4" w:space="0" w:color="auto"/>
              <w:bottom w:val="single" w:sz="4" w:space="0" w:color="auto"/>
            </w:tcBorders>
            <w:vAlign w:val="center"/>
          </w:tcPr>
          <w:p w14:paraId="4C418BE3" w14:textId="77777777" w:rsidR="00034063" w:rsidRPr="00A13709" w:rsidRDefault="00034063" w:rsidP="005060F5"/>
        </w:tc>
      </w:tr>
    </w:tbl>
    <w:p w14:paraId="4C418BE5" w14:textId="77777777" w:rsidR="00034063" w:rsidRPr="00A13709" w:rsidRDefault="00034063" w:rsidP="00034063">
      <w:pPr>
        <w:spacing w:after="0"/>
        <w:rPr>
          <w:rFonts w:cs="Arial"/>
        </w:rPr>
      </w:pPr>
    </w:p>
    <w:p w14:paraId="4C418BE6" w14:textId="77777777" w:rsidR="00034063" w:rsidRPr="00A13709" w:rsidRDefault="00034063" w:rsidP="00034063">
      <w:pPr>
        <w:spacing w:after="0"/>
        <w:rPr>
          <w:rFonts w:cs="Arial"/>
        </w:rPr>
      </w:pPr>
    </w:p>
    <w:p w14:paraId="4C418BE7" w14:textId="77777777" w:rsidR="00034063" w:rsidRPr="00A13709" w:rsidRDefault="00034063" w:rsidP="00034063">
      <w:pPr>
        <w:spacing w:after="0"/>
        <w:rPr>
          <w:rFonts w:cs="Arial"/>
        </w:rPr>
      </w:pPr>
    </w:p>
    <w:p w14:paraId="4C418BE8" w14:textId="77777777" w:rsidR="00034063" w:rsidRPr="00A13709" w:rsidRDefault="00034063" w:rsidP="00034063">
      <w:pPr>
        <w:spacing w:after="0"/>
        <w:rPr>
          <w:rFonts w:cs="Arial"/>
        </w:rPr>
      </w:pPr>
    </w:p>
    <w:p w14:paraId="4C418BE9" w14:textId="77777777" w:rsidR="00034063" w:rsidRPr="00A13709" w:rsidRDefault="00034063" w:rsidP="00034063">
      <w:pPr>
        <w:spacing w:after="0"/>
        <w:rPr>
          <w:rFonts w:cs="Arial"/>
        </w:rPr>
      </w:pPr>
    </w:p>
    <w:p w14:paraId="4C418BEA" w14:textId="77777777" w:rsidR="00034063" w:rsidRPr="00A13709" w:rsidRDefault="00034063" w:rsidP="00034063">
      <w:pPr>
        <w:spacing w:after="0"/>
        <w:rPr>
          <w:rFonts w:cs="Arial"/>
        </w:rPr>
      </w:pPr>
    </w:p>
    <w:p w14:paraId="4C418BEB" w14:textId="77777777" w:rsidR="00034063" w:rsidRPr="00A13709" w:rsidRDefault="00034063" w:rsidP="00034063">
      <w:pPr>
        <w:spacing w:after="0"/>
        <w:rPr>
          <w:rFonts w:cs="Arial"/>
        </w:rPr>
      </w:pPr>
    </w:p>
    <w:p w14:paraId="4C418BEC" w14:textId="77777777" w:rsidR="00034063" w:rsidRPr="00A13709" w:rsidRDefault="00034063" w:rsidP="00034063">
      <w:pPr>
        <w:spacing w:after="0"/>
        <w:rPr>
          <w:rFonts w:cs="Arial"/>
          <w:b/>
        </w:rPr>
      </w:pPr>
    </w:p>
    <w:p w14:paraId="4C418BED" w14:textId="77777777" w:rsidR="00034063" w:rsidRPr="00A13709" w:rsidRDefault="00034063" w:rsidP="00034063">
      <w:pPr>
        <w:spacing w:after="0"/>
        <w:rPr>
          <w:rFonts w:cs="Arial"/>
        </w:rPr>
      </w:pPr>
    </w:p>
    <w:p w14:paraId="4C418BEE" w14:textId="77777777" w:rsidR="00034063" w:rsidRPr="00A13709" w:rsidRDefault="00034063" w:rsidP="00034063">
      <w:pPr>
        <w:spacing w:after="0"/>
        <w:rPr>
          <w:rFonts w:cs="Arial"/>
          <w:b/>
        </w:rPr>
      </w:pPr>
    </w:p>
    <w:p w14:paraId="4C418BEF" w14:textId="77777777" w:rsidR="00034063" w:rsidRPr="00A13709" w:rsidRDefault="00034063" w:rsidP="00034063">
      <w:pPr>
        <w:spacing w:after="0"/>
        <w:rPr>
          <w:rFonts w:cs="Arial"/>
          <w:b/>
        </w:rPr>
      </w:pPr>
    </w:p>
    <w:p w14:paraId="4C418BF0" w14:textId="77777777" w:rsidR="00034063" w:rsidRPr="00A13709" w:rsidRDefault="00034063" w:rsidP="00034063">
      <w:pPr>
        <w:spacing w:after="0"/>
        <w:rPr>
          <w:rFonts w:cs="Arial"/>
          <w:b/>
        </w:rPr>
      </w:pPr>
    </w:p>
    <w:p w14:paraId="4C418BF1" w14:textId="77777777" w:rsidR="00034063" w:rsidRPr="00A13709" w:rsidRDefault="00034063" w:rsidP="00034063">
      <w:pPr>
        <w:spacing w:after="0"/>
        <w:rPr>
          <w:rFonts w:cs="Arial"/>
          <w:b/>
        </w:rPr>
      </w:pPr>
    </w:p>
    <w:p w14:paraId="4C418BF2" w14:textId="77777777" w:rsidR="00034063" w:rsidRPr="00A13709" w:rsidRDefault="00034063" w:rsidP="00034063">
      <w:pPr>
        <w:spacing w:after="0"/>
        <w:rPr>
          <w:rFonts w:cs="Arial"/>
          <w:b/>
        </w:rPr>
      </w:pPr>
    </w:p>
    <w:tbl>
      <w:tblPr>
        <w:tblW w:w="9039" w:type="dxa"/>
        <w:tblLook w:val="04A0" w:firstRow="1" w:lastRow="0" w:firstColumn="1" w:lastColumn="0" w:noHBand="0" w:noVBand="1"/>
      </w:tblPr>
      <w:tblGrid>
        <w:gridCol w:w="1346"/>
        <w:gridCol w:w="1325"/>
        <w:gridCol w:w="1670"/>
        <w:gridCol w:w="1673"/>
        <w:gridCol w:w="3025"/>
      </w:tblGrid>
      <w:tr w:rsidR="00034063" w:rsidRPr="00A13709" w14:paraId="4C418BF8" w14:textId="77777777" w:rsidTr="007D56EB">
        <w:trPr>
          <w:trHeight w:val="454"/>
        </w:trPr>
        <w:tc>
          <w:tcPr>
            <w:tcW w:w="1361" w:type="dxa"/>
            <w:tcBorders>
              <w:top w:val="single" w:sz="4" w:space="0" w:color="auto"/>
              <w:bottom w:val="single" w:sz="4" w:space="0" w:color="auto"/>
            </w:tcBorders>
            <w:shd w:val="clear" w:color="auto" w:fill="DBE5F1"/>
            <w:vAlign w:val="center"/>
          </w:tcPr>
          <w:p w14:paraId="4C418BF3" w14:textId="77777777" w:rsidR="00034063" w:rsidRPr="00A13709" w:rsidRDefault="00034063" w:rsidP="005060F5">
            <w:pPr>
              <w:pStyle w:val="Tabletitle"/>
            </w:pPr>
            <w:r w:rsidRPr="00A13709">
              <w:t>Revision</w:t>
            </w:r>
          </w:p>
        </w:tc>
        <w:tc>
          <w:tcPr>
            <w:tcW w:w="1361" w:type="dxa"/>
            <w:tcBorders>
              <w:top w:val="single" w:sz="4" w:space="0" w:color="auto"/>
              <w:bottom w:val="single" w:sz="4" w:space="0" w:color="auto"/>
            </w:tcBorders>
            <w:shd w:val="clear" w:color="auto" w:fill="DBE5F1"/>
            <w:vAlign w:val="center"/>
          </w:tcPr>
          <w:p w14:paraId="4C418BF4" w14:textId="77777777" w:rsidR="00034063" w:rsidRPr="00A13709" w:rsidRDefault="00034063" w:rsidP="005060F5">
            <w:pPr>
              <w:pStyle w:val="Tabletitle"/>
            </w:pPr>
            <w:r w:rsidRPr="00A13709">
              <w:t>Date</w:t>
            </w:r>
          </w:p>
        </w:tc>
        <w:tc>
          <w:tcPr>
            <w:tcW w:w="1701" w:type="dxa"/>
            <w:tcBorders>
              <w:top w:val="single" w:sz="4" w:space="0" w:color="auto"/>
              <w:bottom w:val="single" w:sz="4" w:space="0" w:color="auto"/>
            </w:tcBorders>
            <w:shd w:val="clear" w:color="auto" w:fill="DBE5F1"/>
            <w:vAlign w:val="center"/>
          </w:tcPr>
          <w:p w14:paraId="4C418BF5" w14:textId="77777777" w:rsidR="00034063" w:rsidRPr="00A13709" w:rsidRDefault="00034063" w:rsidP="005060F5">
            <w:pPr>
              <w:pStyle w:val="Tabletitle"/>
            </w:pPr>
            <w:r w:rsidRPr="00A13709">
              <w:t>Prepared by</w:t>
            </w:r>
          </w:p>
        </w:tc>
        <w:tc>
          <w:tcPr>
            <w:tcW w:w="1701" w:type="dxa"/>
            <w:tcBorders>
              <w:top w:val="single" w:sz="4" w:space="0" w:color="auto"/>
              <w:bottom w:val="single" w:sz="4" w:space="0" w:color="auto"/>
            </w:tcBorders>
            <w:shd w:val="clear" w:color="auto" w:fill="DBE5F1"/>
            <w:vAlign w:val="center"/>
          </w:tcPr>
          <w:p w14:paraId="4C418BF6" w14:textId="77777777" w:rsidR="00034063" w:rsidRPr="00A13709" w:rsidRDefault="00034063" w:rsidP="005060F5">
            <w:pPr>
              <w:pStyle w:val="Tabletitle"/>
            </w:pPr>
            <w:r w:rsidRPr="00A13709">
              <w:t>Approved by</w:t>
            </w:r>
          </w:p>
        </w:tc>
        <w:tc>
          <w:tcPr>
            <w:tcW w:w="3119" w:type="dxa"/>
            <w:tcBorders>
              <w:top w:val="single" w:sz="4" w:space="0" w:color="auto"/>
              <w:bottom w:val="single" w:sz="4" w:space="0" w:color="auto"/>
            </w:tcBorders>
            <w:shd w:val="clear" w:color="auto" w:fill="DBE5F1"/>
            <w:vAlign w:val="center"/>
          </w:tcPr>
          <w:p w14:paraId="4C418BF7" w14:textId="77777777" w:rsidR="00034063" w:rsidRPr="00A13709" w:rsidRDefault="00034063" w:rsidP="005060F5">
            <w:pPr>
              <w:pStyle w:val="Tabletitle"/>
            </w:pPr>
            <w:r w:rsidRPr="00A13709">
              <w:t>Comments</w:t>
            </w:r>
          </w:p>
        </w:tc>
      </w:tr>
      <w:tr w:rsidR="00034063" w:rsidRPr="00A13709" w14:paraId="4C418BFE" w14:textId="77777777" w:rsidTr="007D56EB">
        <w:trPr>
          <w:trHeight w:val="454"/>
        </w:trPr>
        <w:tc>
          <w:tcPr>
            <w:tcW w:w="1361" w:type="dxa"/>
            <w:tcBorders>
              <w:top w:val="single" w:sz="4" w:space="0" w:color="auto"/>
              <w:bottom w:val="single" w:sz="4" w:space="0" w:color="auto"/>
            </w:tcBorders>
            <w:vAlign w:val="center"/>
          </w:tcPr>
          <w:p w14:paraId="4C418BF9" w14:textId="77777777" w:rsidR="00034063" w:rsidRPr="00A13709" w:rsidRDefault="00034063" w:rsidP="00034063">
            <w:pPr>
              <w:spacing w:after="0"/>
              <w:rPr>
                <w:rFonts w:cs="Arial"/>
              </w:rPr>
            </w:pPr>
          </w:p>
        </w:tc>
        <w:tc>
          <w:tcPr>
            <w:tcW w:w="1361" w:type="dxa"/>
            <w:tcBorders>
              <w:top w:val="single" w:sz="4" w:space="0" w:color="auto"/>
              <w:bottom w:val="single" w:sz="4" w:space="0" w:color="auto"/>
            </w:tcBorders>
            <w:vAlign w:val="center"/>
          </w:tcPr>
          <w:p w14:paraId="4C418BFA" w14:textId="77777777" w:rsidR="00034063" w:rsidRPr="00A13709" w:rsidRDefault="00034063" w:rsidP="00034063">
            <w:pPr>
              <w:spacing w:after="0"/>
              <w:rPr>
                <w:rFonts w:cs="Arial"/>
                <w:sz w:val="18"/>
                <w:szCs w:val="18"/>
              </w:rPr>
            </w:pPr>
          </w:p>
        </w:tc>
        <w:tc>
          <w:tcPr>
            <w:tcW w:w="1701" w:type="dxa"/>
            <w:tcBorders>
              <w:top w:val="single" w:sz="4" w:space="0" w:color="auto"/>
              <w:bottom w:val="single" w:sz="4" w:space="0" w:color="auto"/>
            </w:tcBorders>
            <w:vAlign w:val="center"/>
          </w:tcPr>
          <w:p w14:paraId="4C418BFB" w14:textId="77777777" w:rsidR="00034063" w:rsidRPr="00A13709" w:rsidRDefault="00034063" w:rsidP="00034063">
            <w:pPr>
              <w:spacing w:after="0"/>
              <w:rPr>
                <w:rFonts w:cs="Arial"/>
                <w:sz w:val="18"/>
                <w:szCs w:val="18"/>
              </w:rPr>
            </w:pPr>
          </w:p>
        </w:tc>
        <w:tc>
          <w:tcPr>
            <w:tcW w:w="1701" w:type="dxa"/>
            <w:tcBorders>
              <w:top w:val="single" w:sz="4" w:space="0" w:color="auto"/>
              <w:bottom w:val="single" w:sz="4" w:space="0" w:color="auto"/>
            </w:tcBorders>
            <w:vAlign w:val="center"/>
          </w:tcPr>
          <w:p w14:paraId="4C418BFC" w14:textId="77777777" w:rsidR="00034063" w:rsidRPr="00A13709" w:rsidRDefault="00034063" w:rsidP="00034063">
            <w:pPr>
              <w:spacing w:after="0"/>
              <w:rPr>
                <w:rFonts w:cs="Arial"/>
                <w:sz w:val="18"/>
                <w:szCs w:val="18"/>
              </w:rPr>
            </w:pPr>
          </w:p>
        </w:tc>
        <w:tc>
          <w:tcPr>
            <w:tcW w:w="3119" w:type="dxa"/>
            <w:tcBorders>
              <w:top w:val="single" w:sz="4" w:space="0" w:color="auto"/>
              <w:bottom w:val="single" w:sz="4" w:space="0" w:color="auto"/>
            </w:tcBorders>
            <w:vAlign w:val="center"/>
          </w:tcPr>
          <w:p w14:paraId="4C418BFD" w14:textId="77777777" w:rsidR="00034063" w:rsidRPr="00A13709" w:rsidRDefault="00034063" w:rsidP="00034063">
            <w:pPr>
              <w:spacing w:after="0"/>
              <w:rPr>
                <w:rFonts w:cs="Arial"/>
                <w:sz w:val="18"/>
                <w:szCs w:val="18"/>
              </w:rPr>
            </w:pPr>
          </w:p>
        </w:tc>
      </w:tr>
      <w:tr w:rsidR="00034063" w:rsidRPr="00A13709" w14:paraId="4C418C04" w14:textId="77777777" w:rsidTr="007D56EB">
        <w:trPr>
          <w:trHeight w:val="454"/>
        </w:trPr>
        <w:tc>
          <w:tcPr>
            <w:tcW w:w="1361" w:type="dxa"/>
            <w:tcBorders>
              <w:top w:val="single" w:sz="4" w:space="0" w:color="auto"/>
              <w:bottom w:val="single" w:sz="4" w:space="0" w:color="auto"/>
            </w:tcBorders>
            <w:vAlign w:val="center"/>
          </w:tcPr>
          <w:p w14:paraId="4C418BFF" w14:textId="77777777" w:rsidR="00034063" w:rsidRPr="00A13709" w:rsidRDefault="00034063" w:rsidP="00034063">
            <w:pPr>
              <w:spacing w:after="0"/>
              <w:rPr>
                <w:rFonts w:cs="Arial"/>
              </w:rPr>
            </w:pPr>
          </w:p>
        </w:tc>
        <w:tc>
          <w:tcPr>
            <w:tcW w:w="1361" w:type="dxa"/>
            <w:tcBorders>
              <w:top w:val="single" w:sz="4" w:space="0" w:color="auto"/>
              <w:bottom w:val="single" w:sz="4" w:space="0" w:color="auto"/>
            </w:tcBorders>
            <w:vAlign w:val="center"/>
          </w:tcPr>
          <w:p w14:paraId="4C418C00" w14:textId="77777777" w:rsidR="00034063" w:rsidRPr="00A13709" w:rsidRDefault="00034063" w:rsidP="00034063">
            <w:pPr>
              <w:spacing w:after="0"/>
              <w:rPr>
                <w:rFonts w:cs="Arial"/>
                <w:sz w:val="18"/>
                <w:szCs w:val="18"/>
              </w:rPr>
            </w:pPr>
          </w:p>
        </w:tc>
        <w:tc>
          <w:tcPr>
            <w:tcW w:w="1701" w:type="dxa"/>
            <w:tcBorders>
              <w:top w:val="single" w:sz="4" w:space="0" w:color="auto"/>
              <w:bottom w:val="single" w:sz="4" w:space="0" w:color="auto"/>
            </w:tcBorders>
            <w:vAlign w:val="center"/>
          </w:tcPr>
          <w:p w14:paraId="4C418C01" w14:textId="77777777" w:rsidR="00034063" w:rsidRPr="00A13709" w:rsidRDefault="00034063" w:rsidP="00034063">
            <w:pPr>
              <w:spacing w:after="0"/>
              <w:rPr>
                <w:rFonts w:cs="Arial"/>
                <w:sz w:val="18"/>
                <w:szCs w:val="18"/>
              </w:rPr>
            </w:pPr>
          </w:p>
        </w:tc>
        <w:tc>
          <w:tcPr>
            <w:tcW w:w="1701" w:type="dxa"/>
            <w:tcBorders>
              <w:top w:val="single" w:sz="4" w:space="0" w:color="auto"/>
              <w:bottom w:val="single" w:sz="4" w:space="0" w:color="auto"/>
            </w:tcBorders>
            <w:vAlign w:val="center"/>
          </w:tcPr>
          <w:p w14:paraId="4C418C02" w14:textId="77777777" w:rsidR="00034063" w:rsidRPr="00A13709" w:rsidRDefault="00034063" w:rsidP="00034063">
            <w:pPr>
              <w:spacing w:after="0"/>
              <w:rPr>
                <w:rFonts w:cs="Arial"/>
                <w:sz w:val="18"/>
                <w:szCs w:val="18"/>
              </w:rPr>
            </w:pPr>
          </w:p>
        </w:tc>
        <w:tc>
          <w:tcPr>
            <w:tcW w:w="3119" w:type="dxa"/>
            <w:tcBorders>
              <w:top w:val="single" w:sz="4" w:space="0" w:color="auto"/>
              <w:bottom w:val="single" w:sz="4" w:space="0" w:color="auto"/>
            </w:tcBorders>
            <w:vAlign w:val="center"/>
          </w:tcPr>
          <w:p w14:paraId="4C418C03" w14:textId="77777777" w:rsidR="00034063" w:rsidRPr="00A13709" w:rsidRDefault="00034063" w:rsidP="00034063">
            <w:pPr>
              <w:spacing w:after="0"/>
              <w:rPr>
                <w:rFonts w:cs="Arial"/>
                <w:sz w:val="18"/>
                <w:szCs w:val="18"/>
              </w:rPr>
            </w:pPr>
          </w:p>
        </w:tc>
      </w:tr>
      <w:tr w:rsidR="00034063" w:rsidRPr="00A13709" w14:paraId="4C418C0A" w14:textId="77777777" w:rsidTr="007D56EB">
        <w:trPr>
          <w:trHeight w:val="454"/>
        </w:trPr>
        <w:tc>
          <w:tcPr>
            <w:tcW w:w="1361" w:type="dxa"/>
            <w:tcBorders>
              <w:top w:val="single" w:sz="4" w:space="0" w:color="auto"/>
              <w:bottom w:val="single" w:sz="4" w:space="0" w:color="auto"/>
            </w:tcBorders>
            <w:vAlign w:val="center"/>
          </w:tcPr>
          <w:p w14:paraId="4C418C05" w14:textId="77777777" w:rsidR="00034063" w:rsidRPr="00A13709" w:rsidRDefault="00034063" w:rsidP="00034063">
            <w:pPr>
              <w:spacing w:after="0"/>
              <w:rPr>
                <w:rFonts w:cs="Arial"/>
                <w:b/>
              </w:rPr>
            </w:pPr>
          </w:p>
        </w:tc>
        <w:tc>
          <w:tcPr>
            <w:tcW w:w="1361" w:type="dxa"/>
            <w:tcBorders>
              <w:top w:val="single" w:sz="4" w:space="0" w:color="auto"/>
              <w:bottom w:val="single" w:sz="4" w:space="0" w:color="auto"/>
            </w:tcBorders>
            <w:vAlign w:val="center"/>
          </w:tcPr>
          <w:p w14:paraId="4C418C06" w14:textId="77777777" w:rsidR="00034063" w:rsidRPr="00A13709" w:rsidRDefault="00034063" w:rsidP="00034063">
            <w:pPr>
              <w:spacing w:after="0"/>
              <w:rPr>
                <w:rFonts w:cs="Arial"/>
                <w:sz w:val="18"/>
                <w:szCs w:val="18"/>
              </w:rPr>
            </w:pPr>
          </w:p>
        </w:tc>
        <w:tc>
          <w:tcPr>
            <w:tcW w:w="1701" w:type="dxa"/>
            <w:tcBorders>
              <w:top w:val="single" w:sz="4" w:space="0" w:color="auto"/>
              <w:bottom w:val="single" w:sz="4" w:space="0" w:color="auto"/>
            </w:tcBorders>
            <w:vAlign w:val="center"/>
          </w:tcPr>
          <w:p w14:paraId="4C418C07" w14:textId="77777777" w:rsidR="00034063" w:rsidRPr="00A13709" w:rsidRDefault="00034063" w:rsidP="00034063">
            <w:pPr>
              <w:spacing w:after="0"/>
              <w:rPr>
                <w:rFonts w:cs="Arial"/>
                <w:sz w:val="18"/>
                <w:szCs w:val="18"/>
              </w:rPr>
            </w:pPr>
          </w:p>
        </w:tc>
        <w:tc>
          <w:tcPr>
            <w:tcW w:w="1701" w:type="dxa"/>
            <w:tcBorders>
              <w:top w:val="single" w:sz="4" w:space="0" w:color="auto"/>
              <w:bottom w:val="single" w:sz="4" w:space="0" w:color="auto"/>
            </w:tcBorders>
            <w:vAlign w:val="center"/>
          </w:tcPr>
          <w:p w14:paraId="4C418C08" w14:textId="77777777" w:rsidR="00034063" w:rsidRPr="00A13709" w:rsidRDefault="00034063" w:rsidP="00034063">
            <w:pPr>
              <w:spacing w:after="0"/>
              <w:rPr>
                <w:rFonts w:cs="Arial"/>
                <w:sz w:val="18"/>
                <w:szCs w:val="18"/>
              </w:rPr>
            </w:pPr>
          </w:p>
        </w:tc>
        <w:tc>
          <w:tcPr>
            <w:tcW w:w="3119" w:type="dxa"/>
            <w:tcBorders>
              <w:top w:val="single" w:sz="4" w:space="0" w:color="auto"/>
              <w:bottom w:val="single" w:sz="4" w:space="0" w:color="auto"/>
            </w:tcBorders>
            <w:vAlign w:val="center"/>
          </w:tcPr>
          <w:p w14:paraId="4C418C09" w14:textId="77777777" w:rsidR="00034063" w:rsidRPr="00A13709" w:rsidRDefault="00034063" w:rsidP="00034063">
            <w:pPr>
              <w:spacing w:after="0"/>
              <w:rPr>
                <w:rFonts w:cs="Arial"/>
                <w:sz w:val="18"/>
                <w:szCs w:val="18"/>
              </w:rPr>
            </w:pPr>
          </w:p>
        </w:tc>
      </w:tr>
    </w:tbl>
    <w:p w14:paraId="4C418C0B" w14:textId="77777777" w:rsidR="00483DCB" w:rsidRPr="00A13709" w:rsidRDefault="00483DCB">
      <w:pPr>
        <w:tabs>
          <w:tab w:val="clear" w:pos="3969"/>
        </w:tabs>
        <w:spacing w:after="0"/>
        <w:rPr>
          <w:rFonts w:cs="Arial"/>
          <w:szCs w:val="18"/>
        </w:rPr>
      </w:pPr>
      <w:r w:rsidRPr="00A13709">
        <w:rPr>
          <w:rFonts w:cs="Arial"/>
          <w:szCs w:val="18"/>
        </w:rPr>
        <w:br w:type="page"/>
      </w:r>
    </w:p>
    <w:p w14:paraId="05F64FD0" w14:textId="77777777" w:rsidR="00026B93" w:rsidRPr="00A13709" w:rsidRDefault="00026B93" w:rsidP="00026B93">
      <w:pPr>
        <w:rPr>
          <w:b/>
        </w:rPr>
      </w:pPr>
      <w:r w:rsidRPr="00A13709">
        <w:rPr>
          <w:b/>
        </w:rPr>
        <w:lastRenderedPageBreak/>
        <w:t>NATSPEC BIM Management Plan Template</w:t>
      </w:r>
    </w:p>
    <w:p w14:paraId="5560A538" w14:textId="77777777" w:rsidR="00026B93" w:rsidRPr="00A13709" w:rsidRDefault="00026B93" w:rsidP="00026B93">
      <w:pPr>
        <w:rPr>
          <w:sz w:val="16"/>
          <w:szCs w:val="16"/>
        </w:rPr>
      </w:pPr>
      <w:r w:rsidRPr="00A13709">
        <w:rPr>
          <w:sz w:val="16"/>
          <w:szCs w:val="16"/>
        </w:rPr>
        <w:t>First published 2012</w:t>
      </w:r>
    </w:p>
    <w:p w14:paraId="77AF3A32" w14:textId="6EAC45BC" w:rsidR="00026B93" w:rsidRPr="00A13709" w:rsidRDefault="00026B93" w:rsidP="00026B93">
      <w:pPr>
        <w:rPr>
          <w:sz w:val="16"/>
          <w:szCs w:val="16"/>
        </w:rPr>
      </w:pPr>
      <w:r w:rsidRPr="00A13709">
        <w:rPr>
          <w:sz w:val="16"/>
          <w:szCs w:val="16"/>
        </w:rPr>
        <w:t>Th</w:t>
      </w:r>
      <w:r w:rsidR="0029503C">
        <w:rPr>
          <w:sz w:val="16"/>
          <w:szCs w:val="16"/>
        </w:rPr>
        <w:t xml:space="preserve">is edition: </w:t>
      </w:r>
      <w:proofErr w:type="gramStart"/>
      <w:r w:rsidR="0029503C">
        <w:rPr>
          <w:sz w:val="16"/>
          <w:szCs w:val="16"/>
        </w:rPr>
        <w:t>v2.0  March</w:t>
      </w:r>
      <w:proofErr w:type="gramEnd"/>
      <w:r w:rsidR="0093039C" w:rsidRPr="00A13709">
        <w:rPr>
          <w:sz w:val="16"/>
          <w:szCs w:val="16"/>
        </w:rPr>
        <w:t xml:space="preserve"> 2016</w:t>
      </w:r>
    </w:p>
    <w:p w14:paraId="18587CBD" w14:textId="77777777" w:rsidR="00026B93" w:rsidRPr="00A13709" w:rsidRDefault="00026B93" w:rsidP="00026B93">
      <w:pPr>
        <w:rPr>
          <w:sz w:val="16"/>
          <w:szCs w:val="16"/>
        </w:rPr>
      </w:pPr>
      <w:r w:rsidRPr="00A13709">
        <w:rPr>
          <w:sz w:val="16"/>
          <w:szCs w:val="16"/>
        </w:rPr>
        <w:t>Publisher: Construction Information Systems Limited ABN 20 117 574 606</w:t>
      </w:r>
    </w:p>
    <w:p w14:paraId="15B619C8" w14:textId="77777777" w:rsidR="00026B93" w:rsidRPr="00A13709" w:rsidRDefault="00026B93" w:rsidP="00026B93">
      <w:pPr>
        <w:rPr>
          <w:sz w:val="16"/>
          <w:szCs w:val="16"/>
        </w:rPr>
      </w:pPr>
    </w:p>
    <w:p w14:paraId="0607CD33" w14:textId="77777777" w:rsidR="00026B93" w:rsidRPr="00A13709" w:rsidRDefault="00026B93" w:rsidP="00026B93">
      <w:pPr>
        <w:rPr>
          <w:b/>
          <w:sz w:val="16"/>
          <w:szCs w:val="16"/>
        </w:rPr>
      </w:pPr>
      <w:r w:rsidRPr="00A13709">
        <w:rPr>
          <w:b/>
          <w:sz w:val="16"/>
          <w:szCs w:val="16"/>
        </w:rPr>
        <w:t>Copyright</w:t>
      </w:r>
    </w:p>
    <w:p w14:paraId="7457D233" w14:textId="28552A5C" w:rsidR="00026B93" w:rsidRPr="00A13709" w:rsidRDefault="00026B93" w:rsidP="00026B93">
      <w:pPr>
        <w:rPr>
          <w:sz w:val="16"/>
          <w:szCs w:val="16"/>
        </w:rPr>
      </w:pPr>
      <w:r w:rsidRPr="00A13709">
        <w:rPr>
          <w:sz w:val="16"/>
          <w:szCs w:val="16"/>
        </w:rPr>
        <w:t xml:space="preserve">This Document </w:t>
      </w:r>
      <w:r w:rsidR="0093039C" w:rsidRPr="00A13709">
        <w:rPr>
          <w:sz w:val="16"/>
          <w:szCs w:val="16"/>
        </w:rPr>
        <w:t>is protected by Copyright © 2016</w:t>
      </w:r>
      <w:r w:rsidRPr="00A13709">
        <w:rPr>
          <w:sz w:val="16"/>
          <w:szCs w:val="16"/>
        </w:rPr>
        <w:t xml:space="preserve">. You may use this Document for your own purposes. You may distribute this Document to other persons provided that you attribute the Document as having been generated by NATSPEC and that the document is available free of charge at </w:t>
      </w:r>
      <w:hyperlink r:id="rId11" w:history="1">
        <w:r w:rsidR="00A45611" w:rsidRPr="006509F3">
          <w:rPr>
            <w:rStyle w:val="Hyperlink"/>
            <w:sz w:val="16"/>
            <w:szCs w:val="16"/>
            <w:u w:val="single"/>
          </w:rPr>
          <w:t>www.natspec.com.au</w:t>
        </w:r>
      </w:hyperlink>
      <w:r w:rsidRPr="00A13709">
        <w:rPr>
          <w:sz w:val="16"/>
          <w:szCs w:val="16"/>
        </w:rPr>
        <w:t>. Click on the ‘NATSPEC BIM’ logo.</w:t>
      </w:r>
    </w:p>
    <w:p w14:paraId="6827E2F7" w14:textId="77777777" w:rsidR="00026B93" w:rsidRPr="00A13709" w:rsidRDefault="00026B93" w:rsidP="00026B93">
      <w:pPr>
        <w:rPr>
          <w:sz w:val="16"/>
          <w:szCs w:val="16"/>
        </w:rPr>
      </w:pPr>
    </w:p>
    <w:p w14:paraId="5D3B01E8" w14:textId="77777777" w:rsidR="00026B93" w:rsidRPr="00A13709" w:rsidRDefault="00026B93" w:rsidP="00026B93">
      <w:pPr>
        <w:rPr>
          <w:b/>
          <w:sz w:val="16"/>
          <w:szCs w:val="16"/>
        </w:rPr>
      </w:pPr>
      <w:r w:rsidRPr="00A13709">
        <w:rPr>
          <w:b/>
          <w:sz w:val="16"/>
          <w:szCs w:val="16"/>
        </w:rPr>
        <w:t>Disclaimer</w:t>
      </w:r>
    </w:p>
    <w:p w14:paraId="3BC51BDD" w14:textId="67FAE6BC" w:rsidR="00026B93" w:rsidRPr="00A13709" w:rsidRDefault="00F61448" w:rsidP="00026B93">
      <w:pPr>
        <w:rPr>
          <w:sz w:val="16"/>
          <w:szCs w:val="16"/>
        </w:rPr>
      </w:pPr>
      <w:r>
        <w:rPr>
          <w:sz w:val="16"/>
          <w:szCs w:val="16"/>
        </w:rPr>
        <w:t>This</w:t>
      </w:r>
      <w:r w:rsidR="00026B93" w:rsidRPr="00A13709">
        <w:rPr>
          <w:sz w:val="16"/>
          <w:szCs w:val="16"/>
        </w:rPr>
        <w:t xml:space="preserve"> </w:t>
      </w:r>
      <w:r w:rsidR="00F95E7B">
        <w:rPr>
          <w:sz w:val="16"/>
          <w:szCs w:val="16"/>
        </w:rPr>
        <w:t>D</w:t>
      </w:r>
      <w:r>
        <w:rPr>
          <w:sz w:val="16"/>
          <w:szCs w:val="16"/>
        </w:rPr>
        <w:t>ocument</w:t>
      </w:r>
      <w:r w:rsidR="00141097">
        <w:rPr>
          <w:sz w:val="16"/>
          <w:szCs w:val="16"/>
        </w:rPr>
        <w:t xml:space="preserve"> </w:t>
      </w:r>
      <w:r w:rsidR="00026B93" w:rsidRPr="00A13709">
        <w:rPr>
          <w:sz w:val="16"/>
          <w:szCs w:val="16"/>
        </w:rPr>
        <w:t>is intended for use by professional personnel competent to evaluate the significance and limitations of its content and able to accept responsibility for the application of the material it contains.</w:t>
      </w:r>
    </w:p>
    <w:p w14:paraId="13CACD6C" w14:textId="77777777" w:rsidR="00026B93" w:rsidRPr="00A13709" w:rsidRDefault="00026B93" w:rsidP="00026B93">
      <w:pPr>
        <w:rPr>
          <w:sz w:val="16"/>
          <w:szCs w:val="16"/>
        </w:rPr>
      </w:pPr>
      <w:r w:rsidRPr="00A13709">
        <w:rPr>
          <w:sz w:val="16"/>
          <w:szCs w:val="16"/>
        </w:rPr>
        <w:t>NATSPEC and its contributors hereby disclaim all warranties and conditions with regard to this information and related graphics, including all implied warranties, fitness for a particular purpose, workmanlike effort, title and non-infringement. In no event shall NATSPEC be liable for any direct, indirect, punitive, incidental, special, or consequential damages or damages for loss of profits, revenue, data, down time, or use, arising out of or in any way connected with the use of the Document or performance of any services, whether based on contract, tort, negligence, strict liability or otherwise. NATSPEC disclaims any responsibility to update any information, including with respect to any new legal, business, or technology developments. If you are dissatisfied with any portion of the Document, or with any of these terms of use, your sole and exclusive remedy is to discontinue using the Document.</w:t>
      </w:r>
    </w:p>
    <w:p w14:paraId="66375D6E" w14:textId="77777777" w:rsidR="00026B93" w:rsidRPr="00A13709" w:rsidRDefault="00026B93" w:rsidP="00026B93">
      <w:pPr>
        <w:rPr>
          <w:sz w:val="16"/>
          <w:szCs w:val="16"/>
        </w:rPr>
      </w:pPr>
    </w:p>
    <w:p w14:paraId="7FC56AD1" w14:textId="77777777" w:rsidR="00026B93" w:rsidRPr="00A13709" w:rsidRDefault="00026B93" w:rsidP="00026B93">
      <w:pPr>
        <w:rPr>
          <w:sz w:val="16"/>
          <w:szCs w:val="16"/>
        </w:rPr>
      </w:pPr>
    </w:p>
    <w:p w14:paraId="539FC1C5" w14:textId="3D4981C4" w:rsidR="00026B93" w:rsidRPr="00A13709" w:rsidRDefault="00026B93" w:rsidP="00026B93">
      <w:pPr>
        <w:rPr>
          <w:rFonts w:cs="Arial"/>
          <w:b/>
          <w:sz w:val="16"/>
          <w:szCs w:val="16"/>
        </w:rPr>
      </w:pPr>
      <w:r w:rsidRPr="00A13709">
        <w:rPr>
          <w:rFonts w:cs="Arial"/>
          <w:b/>
          <w:sz w:val="16"/>
          <w:szCs w:val="16"/>
        </w:rPr>
        <w:t xml:space="preserve">Text formatting used in </w:t>
      </w:r>
      <w:r w:rsidR="00DE1E92">
        <w:rPr>
          <w:rFonts w:cs="Arial"/>
          <w:b/>
          <w:sz w:val="16"/>
          <w:szCs w:val="16"/>
        </w:rPr>
        <w:t>this NATSPEC</w:t>
      </w:r>
      <w:r w:rsidR="00D62454">
        <w:rPr>
          <w:rFonts w:cs="Arial"/>
          <w:b/>
          <w:sz w:val="16"/>
          <w:szCs w:val="16"/>
        </w:rPr>
        <w:t xml:space="preserve"> </w:t>
      </w:r>
      <w:r w:rsidRPr="00A13709">
        <w:rPr>
          <w:rFonts w:cs="Arial"/>
          <w:b/>
          <w:sz w:val="16"/>
          <w:szCs w:val="16"/>
        </w:rPr>
        <w:t>Template</w:t>
      </w:r>
    </w:p>
    <w:p w14:paraId="32D98759" w14:textId="54B3095E" w:rsidR="00026B93" w:rsidRPr="00A13709" w:rsidRDefault="00026B93" w:rsidP="00026B93">
      <w:pPr>
        <w:rPr>
          <w:rFonts w:cs="Arial"/>
          <w:bCs/>
          <w:sz w:val="16"/>
          <w:szCs w:val="16"/>
        </w:rPr>
      </w:pPr>
      <w:r w:rsidRPr="00A13709">
        <w:rPr>
          <w:rFonts w:cs="Arial"/>
          <w:bCs/>
          <w:sz w:val="16"/>
          <w:szCs w:val="16"/>
        </w:rPr>
        <w:t xml:space="preserve">The boxed green text is ‘Hidden text’ which serves as </w:t>
      </w:r>
      <w:r w:rsidRPr="00A13709">
        <w:rPr>
          <w:rFonts w:cs="Arial"/>
          <w:bCs/>
          <w:i/>
          <w:sz w:val="16"/>
          <w:szCs w:val="16"/>
        </w:rPr>
        <w:t>Guidance</w:t>
      </w:r>
      <w:r w:rsidR="00DE1E92">
        <w:rPr>
          <w:rFonts w:cs="Arial"/>
          <w:bCs/>
          <w:sz w:val="16"/>
          <w:szCs w:val="16"/>
        </w:rPr>
        <w:t xml:space="preserve"> for the Template user</w:t>
      </w:r>
      <w:r w:rsidRPr="00A13709">
        <w:rPr>
          <w:rFonts w:cs="Arial"/>
          <w:bCs/>
          <w:sz w:val="16"/>
          <w:szCs w:val="16"/>
        </w:rPr>
        <w:t>. This is how it should appear:</w:t>
      </w:r>
    </w:p>
    <w:tbl>
      <w:tblPr>
        <w:tblStyle w:val="TableGrid"/>
        <w:tblW w:w="0" w:type="auto"/>
        <w:tblLook w:val="04A0" w:firstRow="1" w:lastRow="0" w:firstColumn="1" w:lastColumn="0" w:noHBand="0" w:noVBand="1"/>
      </w:tblPr>
      <w:tblGrid>
        <w:gridCol w:w="9287"/>
      </w:tblGrid>
      <w:tr w:rsidR="0093039C" w:rsidRPr="00A13709" w14:paraId="5A6DCFB8" w14:textId="77777777" w:rsidTr="0093039C">
        <w:tc>
          <w:tcPr>
            <w:tcW w:w="9287" w:type="dxa"/>
            <w:tcBorders>
              <w:top w:val="single" w:sz="4" w:space="0" w:color="008000"/>
              <w:bottom w:val="single" w:sz="4" w:space="0" w:color="008000"/>
            </w:tcBorders>
          </w:tcPr>
          <w:p w14:paraId="5FAF12B7" w14:textId="7CA6057F" w:rsidR="0093039C" w:rsidRPr="00A13709" w:rsidRDefault="0093039C" w:rsidP="00026B93">
            <w:pPr>
              <w:rPr>
                <w:rFonts w:cs="Arial"/>
                <w:bCs/>
                <w:color w:val="008000"/>
                <w:sz w:val="16"/>
                <w:szCs w:val="16"/>
              </w:rPr>
            </w:pPr>
            <w:r w:rsidRPr="00A13709">
              <w:rPr>
                <w:rFonts w:cs="Arial"/>
                <w:bCs/>
                <w:i/>
                <w:color w:val="008000"/>
                <w:sz w:val="16"/>
                <w:szCs w:val="16"/>
              </w:rPr>
              <w:t>Guidance</w:t>
            </w:r>
            <w:r w:rsidRPr="00A13709">
              <w:rPr>
                <w:rFonts w:cs="Arial"/>
                <w:bCs/>
                <w:color w:val="008000"/>
                <w:sz w:val="16"/>
                <w:szCs w:val="16"/>
              </w:rPr>
              <w:t xml:space="preserve"> text is not intended to be seen by the final recipients of the document and is turned off or deleted prior t</w:t>
            </w:r>
            <w:r w:rsidR="00DE1E92">
              <w:rPr>
                <w:rFonts w:cs="Arial"/>
                <w:bCs/>
                <w:color w:val="008000"/>
                <w:sz w:val="16"/>
                <w:szCs w:val="16"/>
              </w:rPr>
              <w:t>o the issue of the completed Template</w:t>
            </w:r>
            <w:r w:rsidRPr="00A13709">
              <w:rPr>
                <w:rFonts w:cs="Arial"/>
                <w:bCs/>
                <w:color w:val="008000"/>
                <w:sz w:val="16"/>
                <w:szCs w:val="16"/>
              </w:rPr>
              <w:t xml:space="preserve">. As the </w:t>
            </w:r>
            <w:r w:rsidRPr="00A13709">
              <w:rPr>
                <w:rFonts w:cs="Arial"/>
                <w:bCs/>
                <w:i/>
                <w:color w:val="008000"/>
                <w:sz w:val="16"/>
                <w:szCs w:val="16"/>
              </w:rPr>
              <w:t>Guidance</w:t>
            </w:r>
            <w:r w:rsidRPr="00A13709">
              <w:rPr>
                <w:rFonts w:cs="Arial"/>
                <w:bCs/>
                <w:color w:val="008000"/>
                <w:sz w:val="16"/>
                <w:szCs w:val="16"/>
              </w:rPr>
              <w:t xml:space="preserve"> is quite extensive, it can be useful to turn it off every now and again to see what the finished document will look like.</w:t>
            </w:r>
          </w:p>
        </w:tc>
      </w:tr>
    </w:tbl>
    <w:p w14:paraId="11306692" w14:textId="77777777" w:rsidR="00026B93" w:rsidRPr="00A13709" w:rsidRDefault="00026B93" w:rsidP="00026B93">
      <w:pPr>
        <w:rPr>
          <w:rFonts w:cs="Arial"/>
          <w:bCs/>
          <w:sz w:val="16"/>
          <w:szCs w:val="16"/>
        </w:rPr>
      </w:pPr>
      <w:r w:rsidRPr="00A13709">
        <w:rPr>
          <w:rFonts w:cs="Arial"/>
          <w:bCs/>
          <w:sz w:val="16"/>
          <w:szCs w:val="16"/>
        </w:rPr>
        <w:t xml:space="preserve">To show this </w:t>
      </w:r>
      <w:r w:rsidRPr="00A13709">
        <w:rPr>
          <w:rFonts w:cs="Arial"/>
          <w:bCs/>
          <w:i/>
          <w:sz w:val="16"/>
          <w:szCs w:val="16"/>
        </w:rPr>
        <w:t>Guidance</w:t>
      </w:r>
      <w:r w:rsidRPr="00A13709">
        <w:rPr>
          <w:rFonts w:cs="Arial"/>
          <w:bCs/>
          <w:sz w:val="16"/>
          <w:szCs w:val="16"/>
        </w:rPr>
        <w:t xml:space="preserve"> text in the document:</w:t>
      </w:r>
    </w:p>
    <w:p w14:paraId="08DBA73D" w14:textId="77777777" w:rsidR="00026B93" w:rsidRPr="00A13709" w:rsidRDefault="00026B93" w:rsidP="00026B93">
      <w:pPr>
        <w:numPr>
          <w:ilvl w:val="0"/>
          <w:numId w:val="42"/>
        </w:numPr>
        <w:tabs>
          <w:tab w:val="clear" w:pos="3969"/>
        </w:tabs>
        <w:rPr>
          <w:rFonts w:cs="Arial"/>
          <w:bCs/>
          <w:sz w:val="16"/>
          <w:szCs w:val="16"/>
        </w:rPr>
      </w:pPr>
      <w:r w:rsidRPr="00A13709">
        <w:rPr>
          <w:rFonts w:cs="Arial"/>
          <w:b/>
          <w:bCs/>
          <w:sz w:val="16"/>
          <w:szCs w:val="16"/>
        </w:rPr>
        <w:t>Word 2003</w:t>
      </w:r>
      <w:r w:rsidRPr="00A13709">
        <w:rPr>
          <w:rFonts w:cs="Arial"/>
          <w:bCs/>
          <w:sz w:val="16"/>
          <w:szCs w:val="16"/>
        </w:rPr>
        <w:t xml:space="preserve"> users: Go to the </w:t>
      </w:r>
      <w:r w:rsidRPr="00A13709">
        <w:rPr>
          <w:rFonts w:cs="Arial"/>
          <w:b/>
          <w:bCs/>
          <w:sz w:val="16"/>
          <w:szCs w:val="16"/>
        </w:rPr>
        <w:t>Tools</w:t>
      </w:r>
      <w:r w:rsidRPr="00A13709">
        <w:rPr>
          <w:rFonts w:cs="Arial"/>
          <w:bCs/>
          <w:sz w:val="16"/>
          <w:szCs w:val="16"/>
        </w:rPr>
        <w:t xml:space="preserve"> menu, choose </w:t>
      </w:r>
      <w:r w:rsidRPr="00A13709">
        <w:rPr>
          <w:rFonts w:cs="Arial"/>
          <w:b/>
          <w:bCs/>
          <w:sz w:val="16"/>
          <w:szCs w:val="16"/>
        </w:rPr>
        <w:t>Options</w:t>
      </w:r>
      <w:r w:rsidRPr="00A13709">
        <w:rPr>
          <w:rFonts w:cs="Arial"/>
          <w:bCs/>
          <w:sz w:val="16"/>
          <w:szCs w:val="16"/>
        </w:rPr>
        <w:t xml:space="preserve"> (last item), click on the </w:t>
      </w:r>
      <w:r w:rsidRPr="00A13709">
        <w:rPr>
          <w:rFonts w:cs="Arial"/>
          <w:b/>
          <w:bCs/>
          <w:sz w:val="16"/>
          <w:szCs w:val="16"/>
        </w:rPr>
        <w:t>View</w:t>
      </w:r>
      <w:r w:rsidRPr="00A13709">
        <w:rPr>
          <w:rFonts w:cs="Arial"/>
          <w:bCs/>
          <w:sz w:val="16"/>
          <w:szCs w:val="16"/>
        </w:rPr>
        <w:t xml:space="preserve"> tab and make sure that </w:t>
      </w:r>
      <w:r w:rsidRPr="00A13709">
        <w:rPr>
          <w:rFonts w:cs="Arial"/>
          <w:b/>
          <w:bCs/>
          <w:sz w:val="16"/>
          <w:szCs w:val="16"/>
        </w:rPr>
        <w:t>Hidden text</w:t>
      </w:r>
      <w:r w:rsidRPr="00A13709">
        <w:rPr>
          <w:rFonts w:cs="Arial"/>
          <w:bCs/>
          <w:sz w:val="16"/>
          <w:szCs w:val="16"/>
        </w:rPr>
        <w:t xml:space="preserve"> is ticked (under the </w:t>
      </w:r>
      <w:r w:rsidRPr="00A13709">
        <w:rPr>
          <w:rFonts w:cs="Arial"/>
          <w:b/>
          <w:bCs/>
          <w:sz w:val="16"/>
          <w:szCs w:val="16"/>
        </w:rPr>
        <w:t>Formatting marks</w:t>
      </w:r>
      <w:r w:rsidRPr="00A13709">
        <w:rPr>
          <w:rFonts w:cs="Arial"/>
          <w:bCs/>
          <w:sz w:val="16"/>
          <w:szCs w:val="16"/>
        </w:rPr>
        <w:t xml:space="preserve"> heading). </w:t>
      </w:r>
    </w:p>
    <w:p w14:paraId="6DAB8B7A" w14:textId="77777777" w:rsidR="00026B93" w:rsidRPr="00A13709" w:rsidRDefault="00026B93" w:rsidP="00026B93">
      <w:pPr>
        <w:numPr>
          <w:ilvl w:val="0"/>
          <w:numId w:val="42"/>
        </w:numPr>
        <w:tabs>
          <w:tab w:val="clear" w:pos="3969"/>
        </w:tabs>
        <w:rPr>
          <w:rFonts w:cs="Arial"/>
          <w:bCs/>
          <w:sz w:val="16"/>
          <w:szCs w:val="16"/>
        </w:rPr>
      </w:pPr>
      <w:r w:rsidRPr="00A13709">
        <w:rPr>
          <w:rFonts w:cs="Arial"/>
          <w:b/>
          <w:bCs/>
          <w:sz w:val="16"/>
          <w:szCs w:val="16"/>
        </w:rPr>
        <w:t>Word 2007</w:t>
      </w:r>
      <w:r w:rsidRPr="00A13709">
        <w:rPr>
          <w:rFonts w:cs="Arial"/>
          <w:bCs/>
          <w:sz w:val="16"/>
          <w:szCs w:val="16"/>
        </w:rPr>
        <w:t xml:space="preserve"> users: Click on the </w:t>
      </w:r>
      <w:r w:rsidRPr="00A13709">
        <w:rPr>
          <w:rFonts w:cs="Arial"/>
          <w:b/>
          <w:bCs/>
          <w:sz w:val="16"/>
          <w:szCs w:val="16"/>
        </w:rPr>
        <w:t>Office button</w:t>
      </w:r>
      <w:r w:rsidRPr="00A13709">
        <w:rPr>
          <w:rFonts w:cs="Arial"/>
          <w:bCs/>
          <w:sz w:val="16"/>
          <w:szCs w:val="16"/>
        </w:rPr>
        <w:t xml:space="preserve">, choose </w:t>
      </w:r>
      <w:r w:rsidRPr="00A13709">
        <w:rPr>
          <w:rFonts w:cs="Arial"/>
          <w:b/>
          <w:bCs/>
          <w:sz w:val="16"/>
          <w:szCs w:val="16"/>
        </w:rPr>
        <w:t>Word options</w:t>
      </w:r>
      <w:r w:rsidRPr="00A13709">
        <w:rPr>
          <w:rFonts w:cs="Arial"/>
          <w:bCs/>
          <w:sz w:val="16"/>
          <w:szCs w:val="16"/>
        </w:rPr>
        <w:t xml:space="preserve"> (last item), click on </w:t>
      </w:r>
      <w:r w:rsidRPr="00A13709">
        <w:rPr>
          <w:rFonts w:cs="Arial"/>
          <w:b/>
          <w:bCs/>
          <w:sz w:val="16"/>
          <w:szCs w:val="16"/>
        </w:rPr>
        <w:t>Display</w:t>
      </w:r>
      <w:r w:rsidRPr="00A13709">
        <w:rPr>
          <w:rFonts w:cs="Arial"/>
          <w:bCs/>
          <w:sz w:val="16"/>
          <w:szCs w:val="16"/>
        </w:rPr>
        <w:t xml:space="preserve"> and make sure that </w:t>
      </w:r>
      <w:r w:rsidRPr="00A13709">
        <w:rPr>
          <w:rFonts w:cs="Arial"/>
          <w:b/>
          <w:bCs/>
          <w:sz w:val="16"/>
          <w:szCs w:val="16"/>
        </w:rPr>
        <w:t>Hidden text</w:t>
      </w:r>
      <w:r w:rsidRPr="00A13709">
        <w:rPr>
          <w:rFonts w:cs="Arial"/>
          <w:bCs/>
          <w:sz w:val="16"/>
          <w:szCs w:val="16"/>
        </w:rPr>
        <w:t xml:space="preserve"> is ticked.</w:t>
      </w:r>
    </w:p>
    <w:p w14:paraId="6912A9A0" w14:textId="77777777" w:rsidR="00026B93" w:rsidRPr="00A13709" w:rsidRDefault="00026B93" w:rsidP="00026B93">
      <w:pPr>
        <w:numPr>
          <w:ilvl w:val="0"/>
          <w:numId w:val="42"/>
        </w:numPr>
        <w:tabs>
          <w:tab w:val="clear" w:pos="3969"/>
        </w:tabs>
        <w:rPr>
          <w:rFonts w:cs="Arial"/>
          <w:bCs/>
          <w:sz w:val="16"/>
          <w:szCs w:val="16"/>
        </w:rPr>
      </w:pPr>
      <w:r w:rsidRPr="00A13709">
        <w:rPr>
          <w:rFonts w:cs="Arial"/>
          <w:b/>
          <w:bCs/>
          <w:sz w:val="16"/>
          <w:szCs w:val="16"/>
        </w:rPr>
        <w:t>Word 2010</w:t>
      </w:r>
      <w:r w:rsidRPr="00A13709">
        <w:rPr>
          <w:rFonts w:cs="Arial"/>
          <w:bCs/>
          <w:sz w:val="16"/>
          <w:szCs w:val="16"/>
        </w:rPr>
        <w:t xml:space="preserve"> users: Go to </w:t>
      </w:r>
      <w:r w:rsidRPr="00A13709">
        <w:rPr>
          <w:rFonts w:cs="Arial"/>
          <w:b/>
          <w:bCs/>
          <w:sz w:val="16"/>
          <w:szCs w:val="16"/>
        </w:rPr>
        <w:t>File</w:t>
      </w:r>
      <w:r w:rsidRPr="00A13709">
        <w:rPr>
          <w:rFonts w:cs="Arial"/>
          <w:bCs/>
          <w:sz w:val="16"/>
          <w:szCs w:val="16"/>
        </w:rPr>
        <w:t xml:space="preserve"> menu, choose </w:t>
      </w:r>
      <w:r w:rsidRPr="00A13709">
        <w:rPr>
          <w:rFonts w:cs="Arial"/>
          <w:b/>
          <w:bCs/>
          <w:sz w:val="16"/>
          <w:szCs w:val="16"/>
        </w:rPr>
        <w:t>Options</w:t>
      </w:r>
      <w:r w:rsidRPr="00A13709">
        <w:rPr>
          <w:rFonts w:cs="Arial"/>
          <w:bCs/>
          <w:sz w:val="16"/>
          <w:szCs w:val="16"/>
        </w:rPr>
        <w:t xml:space="preserve"> (last item), click on </w:t>
      </w:r>
      <w:r w:rsidRPr="00A13709">
        <w:rPr>
          <w:rFonts w:cs="Arial"/>
          <w:b/>
          <w:bCs/>
          <w:sz w:val="16"/>
          <w:szCs w:val="16"/>
        </w:rPr>
        <w:t>Display</w:t>
      </w:r>
      <w:r w:rsidRPr="00A13709">
        <w:rPr>
          <w:rFonts w:cs="Arial"/>
          <w:bCs/>
          <w:sz w:val="16"/>
          <w:szCs w:val="16"/>
        </w:rPr>
        <w:t xml:space="preserve"> and make sure that </w:t>
      </w:r>
      <w:r w:rsidRPr="00A13709">
        <w:rPr>
          <w:rFonts w:cs="Arial"/>
          <w:b/>
          <w:bCs/>
          <w:sz w:val="16"/>
          <w:szCs w:val="16"/>
        </w:rPr>
        <w:t>Hidden text</w:t>
      </w:r>
      <w:r w:rsidRPr="00A13709">
        <w:rPr>
          <w:rFonts w:cs="Arial"/>
          <w:bCs/>
          <w:sz w:val="16"/>
          <w:szCs w:val="16"/>
        </w:rPr>
        <w:t xml:space="preserve"> is ticked.</w:t>
      </w:r>
    </w:p>
    <w:p w14:paraId="0C0244F5" w14:textId="77777777" w:rsidR="00026B93" w:rsidRPr="00A13709" w:rsidRDefault="00026B93" w:rsidP="00026B93">
      <w:pPr>
        <w:rPr>
          <w:rFonts w:cs="Arial"/>
          <w:bCs/>
          <w:sz w:val="16"/>
          <w:szCs w:val="16"/>
        </w:rPr>
      </w:pPr>
      <w:r w:rsidRPr="00A13709">
        <w:rPr>
          <w:rFonts w:cs="Arial"/>
          <w:bCs/>
          <w:sz w:val="16"/>
          <w:szCs w:val="16"/>
        </w:rPr>
        <w:t xml:space="preserve">If you still have problems viewing </w:t>
      </w:r>
      <w:r w:rsidRPr="00A13709">
        <w:rPr>
          <w:rFonts w:cs="Arial"/>
          <w:bCs/>
          <w:i/>
          <w:sz w:val="16"/>
          <w:szCs w:val="16"/>
        </w:rPr>
        <w:t>Guidance</w:t>
      </w:r>
      <w:r w:rsidRPr="00A13709">
        <w:rPr>
          <w:rFonts w:cs="Arial"/>
          <w:bCs/>
          <w:sz w:val="16"/>
          <w:szCs w:val="16"/>
        </w:rPr>
        <w:t>, please contact NATSPEC on 02 9321 7200.</w:t>
      </w:r>
    </w:p>
    <w:p w14:paraId="4E1C18B6" w14:textId="77777777" w:rsidR="00026B93" w:rsidRPr="00A13709" w:rsidRDefault="00026B93" w:rsidP="00026B93">
      <w:pPr>
        <w:rPr>
          <w:rFonts w:cs="Arial"/>
          <w:bCs/>
          <w:sz w:val="16"/>
          <w:szCs w:val="16"/>
        </w:rPr>
      </w:pPr>
    </w:p>
    <w:p w14:paraId="660070DD" w14:textId="0E83DFE8" w:rsidR="00026B93" w:rsidRPr="00A13709" w:rsidRDefault="00A45611" w:rsidP="00026B93">
      <w:pPr>
        <w:rPr>
          <w:rFonts w:cs="Arial"/>
          <w:bCs/>
          <w:sz w:val="16"/>
          <w:szCs w:val="16"/>
        </w:rPr>
      </w:pPr>
      <w:r w:rsidRPr="00A13709">
        <w:rPr>
          <w:rFonts w:cs="Arial"/>
          <w:bCs/>
          <w:color w:val="993300"/>
          <w:sz w:val="16"/>
          <w:szCs w:val="16"/>
        </w:rPr>
        <w:t>Dark red text followed by: [complete/delete]</w:t>
      </w:r>
      <w:r w:rsidRPr="00A13709">
        <w:rPr>
          <w:rFonts w:cs="Arial"/>
          <w:bCs/>
          <w:sz w:val="16"/>
          <w:szCs w:val="16"/>
        </w:rPr>
        <w:t xml:space="preserve"> indicates that information prompted by the text should be entered after the colon. If the wording of the item is not appropriate for the project, it can be edited to sui</w:t>
      </w:r>
      <w:r w:rsidR="00B82D87" w:rsidRPr="00A13709">
        <w:rPr>
          <w:rFonts w:cs="Arial"/>
          <w:bCs/>
          <w:sz w:val="16"/>
          <w:szCs w:val="16"/>
        </w:rPr>
        <w:t>t. If the item is not relevant, simply delete</w:t>
      </w:r>
      <w:r w:rsidRPr="00A13709">
        <w:rPr>
          <w:rFonts w:cs="Arial"/>
          <w:bCs/>
          <w:sz w:val="16"/>
          <w:szCs w:val="16"/>
        </w:rPr>
        <w:t xml:space="preserve"> it.</w:t>
      </w:r>
    </w:p>
    <w:p w14:paraId="44A74A43" w14:textId="77777777" w:rsidR="00A45611" w:rsidRPr="00A13709" w:rsidRDefault="00A45611" w:rsidP="00026B93">
      <w:pPr>
        <w:rPr>
          <w:rFonts w:cs="Arial"/>
          <w:bCs/>
          <w:sz w:val="16"/>
          <w:szCs w:val="16"/>
        </w:rPr>
      </w:pPr>
    </w:p>
    <w:p w14:paraId="39F6CC64" w14:textId="77777777" w:rsidR="00026B93" w:rsidRPr="00A13709" w:rsidRDefault="00026B93" w:rsidP="00026B93">
      <w:pPr>
        <w:rPr>
          <w:rFonts w:cs="Arial"/>
          <w:sz w:val="16"/>
          <w:szCs w:val="16"/>
        </w:rPr>
      </w:pPr>
      <w:r w:rsidRPr="00A13709">
        <w:rPr>
          <w:rFonts w:cs="Arial"/>
          <w:bCs/>
          <w:sz w:val="16"/>
          <w:szCs w:val="16"/>
        </w:rPr>
        <w:t>Normal italicised text,</w:t>
      </w:r>
      <w:r w:rsidRPr="00A13709">
        <w:rPr>
          <w:rFonts w:cs="Arial"/>
          <w:bCs/>
          <w:i/>
          <w:sz w:val="16"/>
          <w:szCs w:val="16"/>
        </w:rPr>
        <w:t xml:space="preserve"> e.g. </w:t>
      </w:r>
      <w:r w:rsidRPr="00A13709">
        <w:rPr>
          <w:rFonts w:cs="Arial"/>
          <w:i/>
          <w:sz w:val="16"/>
          <w:szCs w:val="16"/>
        </w:rPr>
        <w:t>NATSPEC National BIM Guide</w:t>
      </w:r>
      <w:r w:rsidRPr="00A13709">
        <w:rPr>
          <w:rFonts w:cs="Arial"/>
          <w:sz w:val="16"/>
          <w:szCs w:val="16"/>
        </w:rPr>
        <w:t xml:space="preserve"> indicates the name of a document or standard.</w:t>
      </w:r>
    </w:p>
    <w:p w14:paraId="4C0BE6B4" w14:textId="77777777" w:rsidR="00026B93" w:rsidRPr="00A13709" w:rsidRDefault="00026B93" w:rsidP="00026B93">
      <w:pPr>
        <w:rPr>
          <w:rFonts w:cs="Arial"/>
          <w:sz w:val="16"/>
          <w:szCs w:val="16"/>
        </w:rPr>
      </w:pPr>
    </w:p>
    <w:p w14:paraId="7F9E6114" w14:textId="7EE1123D" w:rsidR="00026B93" w:rsidRPr="00A13709" w:rsidRDefault="00026B93" w:rsidP="00026B93">
      <w:pPr>
        <w:rPr>
          <w:rFonts w:cs="Arial"/>
          <w:bCs/>
          <w:sz w:val="16"/>
          <w:szCs w:val="16"/>
        </w:rPr>
      </w:pPr>
      <w:r w:rsidRPr="00A13709">
        <w:rPr>
          <w:rFonts w:cs="Arial"/>
          <w:bCs/>
          <w:sz w:val="16"/>
          <w:szCs w:val="16"/>
        </w:rPr>
        <w:t xml:space="preserve">Bold text, e.g. </w:t>
      </w:r>
      <w:r w:rsidR="00D9219F" w:rsidRPr="00A13709">
        <w:rPr>
          <w:rFonts w:cs="Arial"/>
          <w:b/>
          <w:bCs/>
          <w:sz w:val="16"/>
          <w:szCs w:val="16"/>
        </w:rPr>
        <w:t>M</w:t>
      </w:r>
      <w:r w:rsidRPr="00A13709">
        <w:rPr>
          <w:rFonts w:cs="Arial"/>
          <w:b/>
          <w:bCs/>
          <w:sz w:val="16"/>
          <w:szCs w:val="16"/>
        </w:rPr>
        <w:t>eeting schedule</w:t>
      </w:r>
      <w:r w:rsidRPr="00A13709">
        <w:rPr>
          <w:rFonts w:cs="Arial"/>
          <w:bCs/>
          <w:sz w:val="16"/>
          <w:szCs w:val="16"/>
        </w:rPr>
        <w:t xml:space="preserve"> indicates a cross reference to a Section, clause or schedule elsewhere in the document.</w:t>
      </w:r>
    </w:p>
    <w:p w14:paraId="79FF265C" w14:textId="2EE2DBDF" w:rsidR="00026B93" w:rsidRPr="00A13709" w:rsidRDefault="00026B93" w:rsidP="00026B93">
      <w:pPr>
        <w:rPr>
          <w:rFonts w:cs="Arial"/>
          <w:bCs/>
          <w:sz w:val="16"/>
          <w:szCs w:val="16"/>
        </w:rPr>
      </w:pPr>
    </w:p>
    <w:p w14:paraId="5019CCF5" w14:textId="77777777" w:rsidR="00AE292A" w:rsidRPr="00A13709" w:rsidRDefault="00AE292A" w:rsidP="00026B93">
      <w:pPr>
        <w:rPr>
          <w:rFonts w:cs="Arial"/>
          <w:bCs/>
          <w:sz w:val="16"/>
          <w:szCs w:val="16"/>
        </w:rPr>
      </w:pPr>
    </w:p>
    <w:p w14:paraId="4C6F9F6B" w14:textId="77777777" w:rsidR="00026B93" w:rsidRPr="00A13709" w:rsidRDefault="00026B93" w:rsidP="00026B93">
      <w:pPr>
        <w:rPr>
          <w:rFonts w:cs="Arial"/>
          <w:b/>
          <w:bCs/>
          <w:sz w:val="16"/>
          <w:szCs w:val="16"/>
        </w:rPr>
      </w:pPr>
      <w:r w:rsidRPr="00A13709">
        <w:rPr>
          <w:rFonts w:cs="Arial"/>
          <w:b/>
          <w:bCs/>
          <w:sz w:val="16"/>
          <w:szCs w:val="16"/>
        </w:rPr>
        <w:t>Document references</w:t>
      </w:r>
    </w:p>
    <w:p w14:paraId="7143996B" w14:textId="77777777" w:rsidR="00026B93" w:rsidRPr="00A13709" w:rsidRDefault="00026B93" w:rsidP="00026B93">
      <w:pPr>
        <w:rPr>
          <w:rFonts w:cs="Arial"/>
          <w:sz w:val="16"/>
          <w:szCs w:val="16"/>
        </w:rPr>
      </w:pPr>
      <w:r w:rsidRPr="00A13709">
        <w:rPr>
          <w:rFonts w:cs="Arial"/>
          <w:sz w:val="16"/>
          <w:szCs w:val="16"/>
        </w:rPr>
        <w:t>In this document:</w:t>
      </w:r>
    </w:p>
    <w:p w14:paraId="49619E00" w14:textId="77777777" w:rsidR="00026B93" w:rsidRPr="00A13709" w:rsidRDefault="00026B93" w:rsidP="00026B93">
      <w:pPr>
        <w:numPr>
          <w:ilvl w:val="0"/>
          <w:numId w:val="11"/>
        </w:numPr>
        <w:rPr>
          <w:rFonts w:cs="Arial"/>
          <w:sz w:val="16"/>
          <w:szCs w:val="16"/>
        </w:rPr>
      </w:pPr>
      <w:r w:rsidRPr="00A13709">
        <w:rPr>
          <w:rFonts w:cs="Arial"/>
          <w:sz w:val="16"/>
          <w:szCs w:val="16"/>
        </w:rPr>
        <w:t>The ‘</w:t>
      </w:r>
      <w:r w:rsidRPr="00A13709">
        <w:rPr>
          <w:rFonts w:cs="Arial"/>
          <w:i/>
          <w:sz w:val="16"/>
          <w:szCs w:val="16"/>
        </w:rPr>
        <w:t>BMP Template’</w:t>
      </w:r>
      <w:r w:rsidRPr="00A13709">
        <w:rPr>
          <w:rFonts w:cs="Arial"/>
          <w:sz w:val="16"/>
          <w:szCs w:val="16"/>
        </w:rPr>
        <w:t xml:space="preserve"> or ‘</w:t>
      </w:r>
      <w:r w:rsidRPr="00A13709">
        <w:rPr>
          <w:rFonts w:cs="Arial"/>
          <w:i/>
          <w:sz w:val="16"/>
          <w:szCs w:val="16"/>
        </w:rPr>
        <w:t>Template</w:t>
      </w:r>
      <w:r w:rsidRPr="00A13709">
        <w:rPr>
          <w:rFonts w:cs="Arial"/>
          <w:sz w:val="16"/>
          <w:szCs w:val="16"/>
        </w:rPr>
        <w:t xml:space="preserve">’ means the </w:t>
      </w:r>
      <w:r w:rsidRPr="00A13709">
        <w:rPr>
          <w:rFonts w:cs="Arial"/>
          <w:i/>
          <w:sz w:val="16"/>
          <w:szCs w:val="16"/>
        </w:rPr>
        <w:t>NATSPEC BIM Management Plan Template</w:t>
      </w:r>
      <w:r w:rsidRPr="00A13709">
        <w:rPr>
          <w:rFonts w:cs="Arial"/>
          <w:sz w:val="16"/>
          <w:szCs w:val="16"/>
        </w:rPr>
        <w:t>.</w:t>
      </w:r>
    </w:p>
    <w:p w14:paraId="40F730B4" w14:textId="77777777" w:rsidR="00026B93" w:rsidRPr="00A13709" w:rsidRDefault="00026B93" w:rsidP="00026B93">
      <w:pPr>
        <w:numPr>
          <w:ilvl w:val="0"/>
          <w:numId w:val="11"/>
        </w:numPr>
        <w:rPr>
          <w:rFonts w:cs="Arial"/>
          <w:sz w:val="16"/>
          <w:szCs w:val="16"/>
        </w:rPr>
      </w:pPr>
      <w:r w:rsidRPr="00A13709">
        <w:rPr>
          <w:rFonts w:cs="Arial"/>
          <w:sz w:val="16"/>
          <w:szCs w:val="16"/>
        </w:rPr>
        <w:t>The ‘</w:t>
      </w:r>
      <w:r w:rsidRPr="00A13709">
        <w:rPr>
          <w:rFonts w:cs="Arial"/>
          <w:i/>
          <w:sz w:val="16"/>
          <w:szCs w:val="16"/>
        </w:rPr>
        <w:t>BIM Plan’</w:t>
      </w:r>
      <w:r w:rsidRPr="00A13709">
        <w:rPr>
          <w:rFonts w:cs="Arial"/>
          <w:sz w:val="16"/>
          <w:szCs w:val="16"/>
        </w:rPr>
        <w:t xml:space="preserve"> or ‘</w:t>
      </w:r>
      <w:r w:rsidRPr="00A13709">
        <w:rPr>
          <w:rFonts w:cs="Arial"/>
          <w:i/>
          <w:sz w:val="16"/>
          <w:szCs w:val="16"/>
        </w:rPr>
        <w:t>BMP</w:t>
      </w:r>
      <w:r w:rsidRPr="00A13709">
        <w:rPr>
          <w:rFonts w:cs="Arial"/>
          <w:sz w:val="16"/>
          <w:szCs w:val="16"/>
        </w:rPr>
        <w:t xml:space="preserve">’ means the </w:t>
      </w:r>
      <w:r w:rsidRPr="00A13709">
        <w:rPr>
          <w:rFonts w:cs="Arial"/>
          <w:i/>
          <w:sz w:val="16"/>
          <w:szCs w:val="16"/>
        </w:rPr>
        <w:t>BIM Management Plan</w:t>
      </w:r>
      <w:r w:rsidRPr="00A13709">
        <w:rPr>
          <w:rFonts w:cs="Arial"/>
          <w:sz w:val="16"/>
          <w:szCs w:val="16"/>
        </w:rPr>
        <w:t xml:space="preserve"> (for a specific project).</w:t>
      </w:r>
    </w:p>
    <w:p w14:paraId="661446E6" w14:textId="77777777" w:rsidR="00026B93" w:rsidRPr="00A13709" w:rsidRDefault="00026B93" w:rsidP="00026B93">
      <w:pPr>
        <w:numPr>
          <w:ilvl w:val="0"/>
          <w:numId w:val="11"/>
        </w:numPr>
        <w:rPr>
          <w:rFonts w:cs="Arial"/>
          <w:sz w:val="16"/>
          <w:szCs w:val="16"/>
        </w:rPr>
      </w:pPr>
      <w:r w:rsidRPr="00A13709">
        <w:rPr>
          <w:rFonts w:cs="Arial"/>
          <w:sz w:val="16"/>
          <w:szCs w:val="16"/>
        </w:rPr>
        <w:t>The ‘</w:t>
      </w:r>
      <w:r w:rsidRPr="00A13709">
        <w:rPr>
          <w:rFonts w:cs="Arial"/>
          <w:i/>
          <w:sz w:val="16"/>
          <w:szCs w:val="16"/>
        </w:rPr>
        <w:t xml:space="preserve">National BIM Guide’ </w:t>
      </w:r>
      <w:r w:rsidRPr="00A13709">
        <w:rPr>
          <w:rFonts w:cs="Arial"/>
          <w:sz w:val="16"/>
          <w:szCs w:val="16"/>
        </w:rPr>
        <w:t>or ‘</w:t>
      </w:r>
      <w:r w:rsidRPr="00A13709">
        <w:rPr>
          <w:rFonts w:cs="Arial"/>
          <w:i/>
          <w:sz w:val="16"/>
          <w:szCs w:val="16"/>
        </w:rPr>
        <w:t>Guide</w:t>
      </w:r>
      <w:r w:rsidRPr="00A13709">
        <w:rPr>
          <w:rFonts w:cs="Arial"/>
          <w:sz w:val="16"/>
          <w:szCs w:val="16"/>
        </w:rPr>
        <w:t xml:space="preserve">’ means the </w:t>
      </w:r>
      <w:r w:rsidRPr="00A13709">
        <w:rPr>
          <w:rFonts w:cs="Arial"/>
          <w:i/>
          <w:sz w:val="16"/>
          <w:szCs w:val="16"/>
        </w:rPr>
        <w:t>NATSPEC National BIM Guide</w:t>
      </w:r>
      <w:r w:rsidRPr="00A13709">
        <w:rPr>
          <w:rFonts w:cs="Arial"/>
          <w:sz w:val="16"/>
          <w:szCs w:val="16"/>
        </w:rPr>
        <w:t>.</w:t>
      </w:r>
    </w:p>
    <w:p w14:paraId="32F0D9C5" w14:textId="6EA35E06" w:rsidR="00026B93" w:rsidRPr="00A13709" w:rsidRDefault="00026B93" w:rsidP="00026B93">
      <w:pPr>
        <w:rPr>
          <w:rFonts w:cs="Arial"/>
          <w:bCs/>
          <w:sz w:val="16"/>
          <w:szCs w:val="16"/>
        </w:rPr>
      </w:pPr>
    </w:p>
    <w:p w14:paraId="48EC1A8D" w14:textId="77777777" w:rsidR="007F07B5" w:rsidRDefault="007F07B5" w:rsidP="007F07B5">
      <w:pPr>
        <w:rPr>
          <w:rFonts w:cs="Arial"/>
          <w:bCs/>
          <w:sz w:val="16"/>
          <w:szCs w:val="16"/>
        </w:rPr>
      </w:pPr>
    </w:p>
    <w:p w14:paraId="24C36B91" w14:textId="77777777" w:rsidR="007F07B5" w:rsidRDefault="007F07B5" w:rsidP="007F07B5">
      <w:pPr>
        <w:rPr>
          <w:rFonts w:cs="Arial"/>
          <w:bCs/>
          <w:sz w:val="16"/>
          <w:szCs w:val="16"/>
        </w:rPr>
      </w:pPr>
      <w:r>
        <w:rPr>
          <w:rFonts w:cs="Arial"/>
          <w:b/>
          <w:bCs/>
          <w:sz w:val="16"/>
          <w:szCs w:val="16"/>
        </w:rPr>
        <w:t>Acknowledgements</w:t>
      </w:r>
    </w:p>
    <w:p w14:paraId="78025311" w14:textId="77777777" w:rsidR="007F07B5" w:rsidRDefault="007F07B5" w:rsidP="007F07B5">
      <w:pPr>
        <w:rPr>
          <w:rFonts w:cs="Arial"/>
          <w:bCs/>
          <w:sz w:val="16"/>
          <w:szCs w:val="16"/>
        </w:rPr>
      </w:pPr>
      <w:r>
        <w:rPr>
          <w:rFonts w:cs="Arial"/>
          <w:bCs/>
          <w:sz w:val="16"/>
          <w:szCs w:val="16"/>
        </w:rPr>
        <w:t>NATSPEC thanks the numerous individuals and organisations who contributed to the development of this document through material they provided and/or comments they made on drafts.</w:t>
      </w:r>
    </w:p>
    <w:p w14:paraId="0C39B8A0" w14:textId="77777777" w:rsidR="007F07B5" w:rsidRDefault="007F07B5" w:rsidP="007F07B5">
      <w:pPr>
        <w:rPr>
          <w:rFonts w:cs="Arial"/>
          <w:bCs/>
          <w:sz w:val="16"/>
          <w:szCs w:val="16"/>
        </w:rPr>
      </w:pPr>
    </w:p>
    <w:p w14:paraId="1D6C98EF" w14:textId="77777777" w:rsidR="007F07B5" w:rsidRPr="006D64C4" w:rsidRDefault="007F07B5" w:rsidP="007F07B5">
      <w:pPr>
        <w:rPr>
          <w:rFonts w:cs="Arial"/>
          <w:bCs/>
          <w:sz w:val="16"/>
          <w:szCs w:val="16"/>
        </w:rPr>
      </w:pPr>
    </w:p>
    <w:p w14:paraId="6A33D540" w14:textId="77777777" w:rsidR="007F07B5" w:rsidRPr="006D64C4" w:rsidRDefault="007F07B5" w:rsidP="007F07B5">
      <w:pPr>
        <w:rPr>
          <w:b/>
          <w:sz w:val="16"/>
          <w:szCs w:val="16"/>
        </w:rPr>
      </w:pPr>
      <w:r w:rsidRPr="006D64C4">
        <w:rPr>
          <w:b/>
          <w:sz w:val="16"/>
          <w:szCs w:val="16"/>
        </w:rPr>
        <w:t>Comments</w:t>
      </w:r>
    </w:p>
    <w:p w14:paraId="7854FDAF" w14:textId="385B38FA" w:rsidR="00026B93" w:rsidRPr="00A13709" w:rsidRDefault="007F07B5" w:rsidP="00026B93">
      <w:pPr>
        <w:rPr>
          <w:sz w:val="16"/>
          <w:szCs w:val="16"/>
        </w:rPr>
      </w:pPr>
      <w:r w:rsidRPr="006D64C4">
        <w:rPr>
          <w:sz w:val="16"/>
          <w:szCs w:val="16"/>
        </w:rPr>
        <w:t>NATSPEC welcomes comments or sugg</w:t>
      </w:r>
      <w:r w:rsidR="00DC141E">
        <w:rPr>
          <w:sz w:val="16"/>
          <w:szCs w:val="16"/>
        </w:rPr>
        <w:t xml:space="preserve">estions for improvements to this document </w:t>
      </w:r>
      <w:r w:rsidRPr="006D64C4">
        <w:rPr>
          <w:sz w:val="16"/>
          <w:szCs w:val="16"/>
        </w:rPr>
        <w:t>and encourages readers to notify us immediately of any apparent inaccuracies or ambiguities. NATSPEC also encourages users to share their experiences of applying it on projects with us.</w:t>
      </w:r>
      <w:r>
        <w:rPr>
          <w:sz w:val="16"/>
          <w:szCs w:val="16"/>
        </w:rPr>
        <w:t xml:space="preserve"> </w:t>
      </w:r>
      <w:r>
        <w:rPr>
          <w:rFonts w:cs="Arial"/>
          <w:bCs/>
          <w:sz w:val="16"/>
          <w:szCs w:val="16"/>
        </w:rPr>
        <w:t>The input of industry stakeholders helps keep NATSPEC documents relevant to current practice and useful.</w:t>
      </w:r>
    </w:p>
    <w:p w14:paraId="6F9527F2" w14:textId="77777777" w:rsidR="00026B93" w:rsidRPr="00A13709" w:rsidRDefault="00026B93" w:rsidP="00026B93">
      <w:pPr>
        <w:rPr>
          <w:sz w:val="16"/>
          <w:szCs w:val="16"/>
        </w:rPr>
      </w:pPr>
      <w:r w:rsidRPr="00A13709">
        <w:rPr>
          <w:sz w:val="16"/>
          <w:szCs w:val="16"/>
        </w:rPr>
        <w:t xml:space="preserve">Contact us via email at </w:t>
      </w:r>
      <w:hyperlink r:id="rId12" w:history="1">
        <w:r w:rsidRPr="006509F3">
          <w:rPr>
            <w:rStyle w:val="Hyperlink"/>
            <w:sz w:val="16"/>
            <w:szCs w:val="16"/>
            <w:u w:val="single"/>
          </w:rPr>
          <w:t>bim@natspec.com.au</w:t>
        </w:r>
      </w:hyperlink>
      <w:r w:rsidRPr="00A13709">
        <w:rPr>
          <w:sz w:val="16"/>
          <w:szCs w:val="16"/>
        </w:rPr>
        <w:t>.</w:t>
      </w:r>
    </w:p>
    <w:p w14:paraId="4C418C30" w14:textId="77777777" w:rsidR="008436D2" w:rsidRPr="00A13709" w:rsidRDefault="008436D2" w:rsidP="008436D2">
      <w:pPr>
        <w:spacing w:after="0"/>
        <w:rPr>
          <w:rFonts w:cs="Arial"/>
          <w:szCs w:val="18"/>
        </w:rPr>
      </w:pPr>
    </w:p>
    <w:p w14:paraId="4C418C31" w14:textId="77777777" w:rsidR="00AA65A4" w:rsidRPr="00A13709" w:rsidRDefault="00AA65A4" w:rsidP="00AA65A4">
      <w:pPr>
        <w:sectPr w:rsidR="00AA65A4" w:rsidRPr="00A13709" w:rsidSect="003E0120">
          <w:headerReference w:type="first" r:id="rId13"/>
          <w:footnotePr>
            <w:numFmt w:val="lowerRoman"/>
          </w:footnotePr>
          <w:endnotePr>
            <w:numFmt w:val="decimal"/>
          </w:endnotePr>
          <w:pgSz w:w="11907" w:h="16840" w:code="9"/>
          <w:pgMar w:top="851" w:right="1418" w:bottom="851" w:left="1418" w:header="720" w:footer="720" w:gutter="0"/>
          <w:pgNumType w:fmt="lowerRoman"/>
          <w:cols w:space="720"/>
        </w:sectPr>
      </w:pPr>
    </w:p>
    <w:p w14:paraId="4C418C32" w14:textId="77777777" w:rsidR="003E0120" w:rsidRPr="00A13709" w:rsidRDefault="003E0120" w:rsidP="00014C8F">
      <w:pPr>
        <w:pStyle w:val="TOC1"/>
      </w:pPr>
      <w:r w:rsidRPr="00A13709">
        <w:t>TABLE OF CONTE</w:t>
      </w:r>
      <w:bookmarkStart w:id="0" w:name="_GoBack"/>
      <w:bookmarkEnd w:id="0"/>
      <w:r w:rsidRPr="00A13709">
        <w:t>NTS</w:t>
      </w:r>
    </w:p>
    <w:p w14:paraId="4C418C33" w14:textId="77777777" w:rsidR="003E0120" w:rsidRPr="00A13709" w:rsidRDefault="003E0120" w:rsidP="003E0120"/>
    <w:p w14:paraId="6EA70CF4" w14:textId="77777777" w:rsidR="0029503C" w:rsidRDefault="00524F02">
      <w:pPr>
        <w:pStyle w:val="TOC1"/>
        <w:tabs>
          <w:tab w:val="left" w:pos="400"/>
          <w:tab w:val="right" w:leader="dot" w:pos="9061"/>
        </w:tabs>
        <w:rPr>
          <w:rFonts w:asciiTheme="minorHAnsi" w:eastAsiaTheme="minorEastAsia" w:hAnsiTheme="minorHAnsi" w:cstheme="minorBidi"/>
          <w:b w:val="0"/>
          <w:noProof/>
          <w:sz w:val="22"/>
          <w:szCs w:val="22"/>
          <w:lang w:eastAsia="en-AU"/>
        </w:rPr>
      </w:pPr>
      <w:r w:rsidRPr="00A13709">
        <w:fldChar w:fldCharType="begin"/>
      </w:r>
      <w:r w:rsidR="006F63C4" w:rsidRPr="00A13709">
        <w:instrText xml:space="preserve"> TOC \o "1-3" \h \z \u </w:instrText>
      </w:r>
      <w:r w:rsidRPr="00A13709">
        <w:fldChar w:fldCharType="separate"/>
      </w:r>
      <w:hyperlink w:anchor="_Toc445217295" w:history="1">
        <w:r w:rsidR="0029503C" w:rsidRPr="00D0037E">
          <w:rPr>
            <w:rStyle w:val="Hyperlink"/>
            <w:noProof/>
          </w:rPr>
          <w:t>1</w:t>
        </w:r>
        <w:r w:rsidR="0029503C">
          <w:rPr>
            <w:rFonts w:asciiTheme="minorHAnsi" w:eastAsiaTheme="minorEastAsia" w:hAnsiTheme="minorHAnsi" w:cstheme="minorBidi"/>
            <w:b w:val="0"/>
            <w:noProof/>
            <w:sz w:val="22"/>
            <w:szCs w:val="22"/>
            <w:lang w:eastAsia="en-AU"/>
          </w:rPr>
          <w:tab/>
        </w:r>
        <w:r w:rsidR="0029503C" w:rsidRPr="00D0037E">
          <w:rPr>
            <w:rStyle w:val="Hyperlink"/>
            <w:noProof/>
          </w:rPr>
          <w:t>Project Information</w:t>
        </w:r>
        <w:r w:rsidR="0029503C">
          <w:rPr>
            <w:noProof/>
            <w:webHidden/>
          </w:rPr>
          <w:tab/>
        </w:r>
        <w:r w:rsidR="0029503C">
          <w:rPr>
            <w:noProof/>
            <w:webHidden/>
          </w:rPr>
          <w:fldChar w:fldCharType="begin"/>
        </w:r>
        <w:r w:rsidR="0029503C">
          <w:rPr>
            <w:noProof/>
            <w:webHidden/>
          </w:rPr>
          <w:instrText xml:space="preserve"> PAGEREF _Toc445217295 \h </w:instrText>
        </w:r>
        <w:r w:rsidR="0029503C">
          <w:rPr>
            <w:noProof/>
            <w:webHidden/>
          </w:rPr>
        </w:r>
        <w:r w:rsidR="0029503C">
          <w:rPr>
            <w:noProof/>
            <w:webHidden/>
          </w:rPr>
          <w:fldChar w:fldCharType="separate"/>
        </w:r>
        <w:r w:rsidR="0029503C">
          <w:rPr>
            <w:noProof/>
            <w:webHidden/>
          </w:rPr>
          <w:t>1</w:t>
        </w:r>
        <w:r w:rsidR="0029503C">
          <w:rPr>
            <w:noProof/>
            <w:webHidden/>
          </w:rPr>
          <w:fldChar w:fldCharType="end"/>
        </w:r>
      </w:hyperlink>
    </w:p>
    <w:p w14:paraId="19A8DED6"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296" w:history="1">
        <w:r w:rsidRPr="00D0037E">
          <w:rPr>
            <w:rStyle w:val="Hyperlink"/>
            <w:noProof/>
          </w:rPr>
          <w:t>1.1</w:t>
        </w:r>
        <w:r>
          <w:rPr>
            <w:rFonts w:asciiTheme="minorHAnsi" w:eastAsiaTheme="minorEastAsia" w:hAnsiTheme="minorHAnsi" w:cstheme="minorBidi"/>
            <w:noProof/>
            <w:sz w:val="22"/>
            <w:szCs w:val="22"/>
            <w:lang w:eastAsia="en-AU"/>
          </w:rPr>
          <w:tab/>
        </w:r>
        <w:r w:rsidRPr="00D0037E">
          <w:rPr>
            <w:rStyle w:val="Hyperlink"/>
            <w:noProof/>
          </w:rPr>
          <w:t>Project details</w:t>
        </w:r>
        <w:r>
          <w:rPr>
            <w:noProof/>
            <w:webHidden/>
          </w:rPr>
          <w:tab/>
        </w:r>
        <w:r>
          <w:rPr>
            <w:noProof/>
            <w:webHidden/>
          </w:rPr>
          <w:fldChar w:fldCharType="begin"/>
        </w:r>
        <w:r>
          <w:rPr>
            <w:noProof/>
            <w:webHidden/>
          </w:rPr>
          <w:instrText xml:space="preserve"> PAGEREF _Toc445217296 \h </w:instrText>
        </w:r>
        <w:r>
          <w:rPr>
            <w:noProof/>
            <w:webHidden/>
          </w:rPr>
        </w:r>
        <w:r>
          <w:rPr>
            <w:noProof/>
            <w:webHidden/>
          </w:rPr>
          <w:fldChar w:fldCharType="separate"/>
        </w:r>
        <w:r>
          <w:rPr>
            <w:noProof/>
            <w:webHidden/>
          </w:rPr>
          <w:t>1</w:t>
        </w:r>
        <w:r>
          <w:rPr>
            <w:noProof/>
            <w:webHidden/>
          </w:rPr>
          <w:fldChar w:fldCharType="end"/>
        </w:r>
      </w:hyperlink>
    </w:p>
    <w:p w14:paraId="7E796452" w14:textId="77777777" w:rsidR="0029503C" w:rsidRDefault="0029503C">
      <w:pPr>
        <w:pStyle w:val="TOC1"/>
        <w:tabs>
          <w:tab w:val="left" w:pos="400"/>
          <w:tab w:val="right" w:leader="dot" w:pos="9061"/>
        </w:tabs>
        <w:rPr>
          <w:rFonts w:asciiTheme="minorHAnsi" w:eastAsiaTheme="minorEastAsia" w:hAnsiTheme="minorHAnsi" w:cstheme="minorBidi"/>
          <w:b w:val="0"/>
          <w:noProof/>
          <w:sz w:val="22"/>
          <w:szCs w:val="22"/>
          <w:lang w:eastAsia="en-AU"/>
        </w:rPr>
      </w:pPr>
      <w:hyperlink w:anchor="_Toc445217297" w:history="1">
        <w:r w:rsidRPr="00D0037E">
          <w:rPr>
            <w:rStyle w:val="Hyperlink"/>
            <w:noProof/>
          </w:rPr>
          <w:t>2</w:t>
        </w:r>
        <w:r>
          <w:rPr>
            <w:rFonts w:asciiTheme="minorHAnsi" w:eastAsiaTheme="minorEastAsia" w:hAnsiTheme="minorHAnsi" w:cstheme="minorBidi"/>
            <w:b w:val="0"/>
            <w:noProof/>
            <w:sz w:val="22"/>
            <w:szCs w:val="22"/>
            <w:lang w:eastAsia="en-AU"/>
          </w:rPr>
          <w:tab/>
        </w:r>
        <w:r w:rsidRPr="00D0037E">
          <w:rPr>
            <w:rStyle w:val="Hyperlink"/>
            <w:noProof/>
          </w:rPr>
          <w:t>BIM Management</w:t>
        </w:r>
        <w:r>
          <w:rPr>
            <w:noProof/>
            <w:webHidden/>
          </w:rPr>
          <w:tab/>
        </w:r>
        <w:r>
          <w:rPr>
            <w:noProof/>
            <w:webHidden/>
          </w:rPr>
          <w:fldChar w:fldCharType="begin"/>
        </w:r>
        <w:r>
          <w:rPr>
            <w:noProof/>
            <w:webHidden/>
          </w:rPr>
          <w:instrText xml:space="preserve"> PAGEREF _Toc445217297 \h </w:instrText>
        </w:r>
        <w:r>
          <w:rPr>
            <w:noProof/>
            <w:webHidden/>
          </w:rPr>
        </w:r>
        <w:r>
          <w:rPr>
            <w:noProof/>
            <w:webHidden/>
          </w:rPr>
          <w:fldChar w:fldCharType="separate"/>
        </w:r>
        <w:r>
          <w:rPr>
            <w:noProof/>
            <w:webHidden/>
          </w:rPr>
          <w:t>1</w:t>
        </w:r>
        <w:r>
          <w:rPr>
            <w:noProof/>
            <w:webHidden/>
          </w:rPr>
          <w:fldChar w:fldCharType="end"/>
        </w:r>
      </w:hyperlink>
    </w:p>
    <w:p w14:paraId="120AA0EB"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298" w:history="1">
        <w:r w:rsidRPr="00D0037E">
          <w:rPr>
            <w:rStyle w:val="Hyperlink"/>
            <w:noProof/>
          </w:rPr>
          <w:t>2.1</w:t>
        </w:r>
        <w:r>
          <w:rPr>
            <w:rFonts w:asciiTheme="minorHAnsi" w:eastAsiaTheme="minorEastAsia" w:hAnsiTheme="minorHAnsi" w:cstheme="minorBidi"/>
            <w:noProof/>
            <w:sz w:val="22"/>
            <w:szCs w:val="22"/>
            <w:lang w:eastAsia="en-AU"/>
          </w:rPr>
          <w:tab/>
        </w:r>
        <w:r w:rsidRPr="00D0037E">
          <w:rPr>
            <w:rStyle w:val="Hyperlink"/>
            <w:noProof/>
          </w:rPr>
          <w:t>BIM Management Plan overview</w:t>
        </w:r>
        <w:r>
          <w:rPr>
            <w:noProof/>
            <w:webHidden/>
          </w:rPr>
          <w:tab/>
        </w:r>
        <w:r>
          <w:rPr>
            <w:noProof/>
            <w:webHidden/>
          </w:rPr>
          <w:fldChar w:fldCharType="begin"/>
        </w:r>
        <w:r>
          <w:rPr>
            <w:noProof/>
            <w:webHidden/>
          </w:rPr>
          <w:instrText xml:space="preserve"> PAGEREF _Toc445217298 \h </w:instrText>
        </w:r>
        <w:r>
          <w:rPr>
            <w:noProof/>
            <w:webHidden/>
          </w:rPr>
        </w:r>
        <w:r>
          <w:rPr>
            <w:noProof/>
            <w:webHidden/>
          </w:rPr>
          <w:fldChar w:fldCharType="separate"/>
        </w:r>
        <w:r>
          <w:rPr>
            <w:noProof/>
            <w:webHidden/>
          </w:rPr>
          <w:t>1</w:t>
        </w:r>
        <w:r>
          <w:rPr>
            <w:noProof/>
            <w:webHidden/>
          </w:rPr>
          <w:fldChar w:fldCharType="end"/>
        </w:r>
      </w:hyperlink>
    </w:p>
    <w:p w14:paraId="3CCC05E7" w14:textId="77777777" w:rsidR="0029503C" w:rsidRDefault="0029503C">
      <w:pPr>
        <w:pStyle w:val="TOC1"/>
        <w:tabs>
          <w:tab w:val="left" w:pos="400"/>
          <w:tab w:val="right" w:leader="dot" w:pos="9061"/>
        </w:tabs>
        <w:rPr>
          <w:rFonts w:asciiTheme="minorHAnsi" w:eastAsiaTheme="minorEastAsia" w:hAnsiTheme="minorHAnsi" w:cstheme="minorBidi"/>
          <w:b w:val="0"/>
          <w:noProof/>
          <w:sz w:val="22"/>
          <w:szCs w:val="22"/>
          <w:lang w:eastAsia="en-AU"/>
        </w:rPr>
      </w:pPr>
      <w:hyperlink w:anchor="_Toc445217299" w:history="1">
        <w:r w:rsidRPr="00D0037E">
          <w:rPr>
            <w:rStyle w:val="Hyperlink"/>
            <w:noProof/>
          </w:rPr>
          <w:t>3</w:t>
        </w:r>
        <w:r>
          <w:rPr>
            <w:rFonts w:asciiTheme="minorHAnsi" w:eastAsiaTheme="minorEastAsia" w:hAnsiTheme="minorHAnsi" w:cstheme="minorBidi"/>
            <w:b w:val="0"/>
            <w:noProof/>
            <w:sz w:val="22"/>
            <w:szCs w:val="22"/>
            <w:lang w:eastAsia="en-AU"/>
          </w:rPr>
          <w:tab/>
        </w:r>
        <w:r w:rsidRPr="00D0037E">
          <w:rPr>
            <w:rStyle w:val="Hyperlink"/>
            <w:noProof/>
          </w:rPr>
          <w:t>Collaboration Procedures</w:t>
        </w:r>
        <w:r>
          <w:rPr>
            <w:noProof/>
            <w:webHidden/>
          </w:rPr>
          <w:tab/>
        </w:r>
        <w:r>
          <w:rPr>
            <w:noProof/>
            <w:webHidden/>
          </w:rPr>
          <w:fldChar w:fldCharType="begin"/>
        </w:r>
        <w:r>
          <w:rPr>
            <w:noProof/>
            <w:webHidden/>
          </w:rPr>
          <w:instrText xml:space="preserve"> PAGEREF _Toc445217299 \h </w:instrText>
        </w:r>
        <w:r>
          <w:rPr>
            <w:noProof/>
            <w:webHidden/>
          </w:rPr>
        </w:r>
        <w:r>
          <w:rPr>
            <w:noProof/>
            <w:webHidden/>
          </w:rPr>
          <w:fldChar w:fldCharType="separate"/>
        </w:r>
        <w:r>
          <w:rPr>
            <w:noProof/>
            <w:webHidden/>
          </w:rPr>
          <w:t>1</w:t>
        </w:r>
        <w:r>
          <w:rPr>
            <w:noProof/>
            <w:webHidden/>
          </w:rPr>
          <w:fldChar w:fldCharType="end"/>
        </w:r>
      </w:hyperlink>
    </w:p>
    <w:p w14:paraId="7A0B4109"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0" w:history="1">
        <w:r w:rsidRPr="00D0037E">
          <w:rPr>
            <w:rStyle w:val="Hyperlink"/>
            <w:noProof/>
          </w:rPr>
          <w:t>3.1</w:t>
        </w:r>
        <w:r>
          <w:rPr>
            <w:rFonts w:asciiTheme="minorHAnsi" w:eastAsiaTheme="minorEastAsia" w:hAnsiTheme="minorHAnsi" w:cstheme="minorBidi"/>
            <w:noProof/>
            <w:sz w:val="22"/>
            <w:szCs w:val="22"/>
            <w:lang w:eastAsia="en-AU"/>
          </w:rPr>
          <w:tab/>
        </w:r>
        <w:r w:rsidRPr="00D0037E">
          <w:rPr>
            <w:rStyle w:val="Hyperlink"/>
            <w:noProof/>
          </w:rPr>
          <w:t>Information management</w:t>
        </w:r>
        <w:r>
          <w:rPr>
            <w:noProof/>
            <w:webHidden/>
          </w:rPr>
          <w:tab/>
        </w:r>
        <w:r>
          <w:rPr>
            <w:noProof/>
            <w:webHidden/>
          </w:rPr>
          <w:fldChar w:fldCharType="begin"/>
        </w:r>
        <w:r>
          <w:rPr>
            <w:noProof/>
            <w:webHidden/>
          </w:rPr>
          <w:instrText xml:space="preserve"> PAGEREF _Toc445217300 \h </w:instrText>
        </w:r>
        <w:r>
          <w:rPr>
            <w:noProof/>
            <w:webHidden/>
          </w:rPr>
        </w:r>
        <w:r>
          <w:rPr>
            <w:noProof/>
            <w:webHidden/>
          </w:rPr>
          <w:fldChar w:fldCharType="separate"/>
        </w:r>
        <w:r>
          <w:rPr>
            <w:noProof/>
            <w:webHidden/>
          </w:rPr>
          <w:t>1</w:t>
        </w:r>
        <w:r>
          <w:rPr>
            <w:noProof/>
            <w:webHidden/>
          </w:rPr>
          <w:fldChar w:fldCharType="end"/>
        </w:r>
      </w:hyperlink>
    </w:p>
    <w:p w14:paraId="1CCAF979"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1" w:history="1">
        <w:r w:rsidRPr="00D0037E">
          <w:rPr>
            <w:rStyle w:val="Hyperlink"/>
            <w:noProof/>
          </w:rPr>
          <w:t>3.2</w:t>
        </w:r>
        <w:r>
          <w:rPr>
            <w:rFonts w:asciiTheme="minorHAnsi" w:eastAsiaTheme="minorEastAsia" w:hAnsiTheme="minorHAnsi" w:cstheme="minorBidi"/>
            <w:noProof/>
            <w:sz w:val="22"/>
            <w:szCs w:val="22"/>
            <w:lang w:eastAsia="en-AU"/>
          </w:rPr>
          <w:tab/>
        </w:r>
        <w:r w:rsidRPr="00D0037E">
          <w:rPr>
            <w:rStyle w:val="Hyperlink"/>
            <w:noProof/>
          </w:rPr>
          <w:t>Collaboration resources</w:t>
        </w:r>
        <w:r>
          <w:rPr>
            <w:noProof/>
            <w:webHidden/>
          </w:rPr>
          <w:tab/>
        </w:r>
        <w:r>
          <w:rPr>
            <w:noProof/>
            <w:webHidden/>
          </w:rPr>
          <w:fldChar w:fldCharType="begin"/>
        </w:r>
        <w:r>
          <w:rPr>
            <w:noProof/>
            <w:webHidden/>
          </w:rPr>
          <w:instrText xml:space="preserve"> PAGEREF _Toc445217301 \h </w:instrText>
        </w:r>
        <w:r>
          <w:rPr>
            <w:noProof/>
            <w:webHidden/>
          </w:rPr>
        </w:r>
        <w:r>
          <w:rPr>
            <w:noProof/>
            <w:webHidden/>
          </w:rPr>
          <w:fldChar w:fldCharType="separate"/>
        </w:r>
        <w:r>
          <w:rPr>
            <w:noProof/>
            <w:webHidden/>
          </w:rPr>
          <w:t>1</w:t>
        </w:r>
        <w:r>
          <w:rPr>
            <w:noProof/>
            <w:webHidden/>
          </w:rPr>
          <w:fldChar w:fldCharType="end"/>
        </w:r>
      </w:hyperlink>
    </w:p>
    <w:p w14:paraId="31D14C88" w14:textId="77777777" w:rsidR="0029503C" w:rsidRDefault="0029503C">
      <w:pPr>
        <w:pStyle w:val="TOC1"/>
        <w:tabs>
          <w:tab w:val="left" w:pos="400"/>
          <w:tab w:val="right" w:leader="dot" w:pos="9061"/>
        </w:tabs>
        <w:rPr>
          <w:rFonts w:asciiTheme="minorHAnsi" w:eastAsiaTheme="minorEastAsia" w:hAnsiTheme="minorHAnsi" w:cstheme="minorBidi"/>
          <w:b w:val="0"/>
          <w:noProof/>
          <w:sz w:val="22"/>
          <w:szCs w:val="22"/>
          <w:lang w:eastAsia="en-AU"/>
        </w:rPr>
      </w:pPr>
      <w:hyperlink w:anchor="_Toc445217302" w:history="1">
        <w:r w:rsidRPr="00D0037E">
          <w:rPr>
            <w:rStyle w:val="Hyperlink"/>
            <w:noProof/>
          </w:rPr>
          <w:t>4</w:t>
        </w:r>
        <w:r>
          <w:rPr>
            <w:rFonts w:asciiTheme="minorHAnsi" w:eastAsiaTheme="minorEastAsia" w:hAnsiTheme="minorHAnsi" w:cstheme="minorBidi"/>
            <w:b w:val="0"/>
            <w:noProof/>
            <w:sz w:val="22"/>
            <w:szCs w:val="22"/>
            <w:lang w:eastAsia="en-AU"/>
          </w:rPr>
          <w:tab/>
        </w:r>
        <w:r w:rsidRPr="00D0037E">
          <w:rPr>
            <w:rStyle w:val="Hyperlink"/>
            <w:noProof/>
          </w:rPr>
          <w:t>Modelling Requirements</w:t>
        </w:r>
        <w:r>
          <w:rPr>
            <w:noProof/>
            <w:webHidden/>
          </w:rPr>
          <w:tab/>
        </w:r>
        <w:r>
          <w:rPr>
            <w:noProof/>
            <w:webHidden/>
          </w:rPr>
          <w:fldChar w:fldCharType="begin"/>
        </w:r>
        <w:r>
          <w:rPr>
            <w:noProof/>
            <w:webHidden/>
          </w:rPr>
          <w:instrText xml:space="preserve"> PAGEREF _Toc445217302 \h </w:instrText>
        </w:r>
        <w:r>
          <w:rPr>
            <w:noProof/>
            <w:webHidden/>
          </w:rPr>
        </w:r>
        <w:r>
          <w:rPr>
            <w:noProof/>
            <w:webHidden/>
          </w:rPr>
          <w:fldChar w:fldCharType="separate"/>
        </w:r>
        <w:r>
          <w:rPr>
            <w:noProof/>
            <w:webHidden/>
          </w:rPr>
          <w:t>1</w:t>
        </w:r>
        <w:r>
          <w:rPr>
            <w:noProof/>
            <w:webHidden/>
          </w:rPr>
          <w:fldChar w:fldCharType="end"/>
        </w:r>
      </w:hyperlink>
    </w:p>
    <w:p w14:paraId="4571D260"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3" w:history="1">
        <w:r w:rsidRPr="00D0037E">
          <w:rPr>
            <w:rStyle w:val="Hyperlink"/>
            <w:noProof/>
          </w:rPr>
          <w:t>4.1</w:t>
        </w:r>
        <w:r>
          <w:rPr>
            <w:rFonts w:asciiTheme="minorHAnsi" w:eastAsiaTheme="minorEastAsia" w:hAnsiTheme="minorHAnsi" w:cstheme="minorBidi"/>
            <w:noProof/>
            <w:sz w:val="22"/>
            <w:szCs w:val="22"/>
            <w:lang w:eastAsia="en-AU"/>
          </w:rPr>
          <w:tab/>
        </w:r>
        <w:r w:rsidRPr="00D0037E">
          <w:rPr>
            <w:rStyle w:val="Hyperlink"/>
            <w:noProof/>
          </w:rPr>
          <w:t>Model geographic location</w:t>
        </w:r>
        <w:r>
          <w:rPr>
            <w:noProof/>
            <w:webHidden/>
          </w:rPr>
          <w:tab/>
        </w:r>
        <w:r>
          <w:rPr>
            <w:noProof/>
            <w:webHidden/>
          </w:rPr>
          <w:fldChar w:fldCharType="begin"/>
        </w:r>
        <w:r>
          <w:rPr>
            <w:noProof/>
            <w:webHidden/>
          </w:rPr>
          <w:instrText xml:space="preserve"> PAGEREF _Toc445217303 \h </w:instrText>
        </w:r>
        <w:r>
          <w:rPr>
            <w:noProof/>
            <w:webHidden/>
          </w:rPr>
        </w:r>
        <w:r>
          <w:rPr>
            <w:noProof/>
            <w:webHidden/>
          </w:rPr>
          <w:fldChar w:fldCharType="separate"/>
        </w:r>
        <w:r>
          <w:rPr>
            <w:noProof/>
            <w:webHidden/>
          </w:rPr>
          <w:t>1</w:t>
        </w:r>
        <w:r>
          <w:rPr>
            <w:noProof/>
            <w:webHidden/>
          </w:rPr>
          <w:fldChar w:fldCharType="end"/>
        </w:r>
      </w:hyperlink>
    </w:p>
    <w:p w14:paraId="3AA085F7"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4" w:history="1">
        <w:r w:rsidRPr="00D0037E">
          <w:rPr>
            <w:rStyle w:val="Hyperlink"/>
            <w:noProof/>
          </w:rPr>
          <w:t>4.2</w:t>
        </w:r>
        <w:r>
          <w:rPr>
            <w:rFonts w:asciiTheme="minorHAnsi" w:eastAsiaTheme="minorEastAsia" w:hAnsiTheme="minorHAnsi" w:cstheme="minorBidi"/>
            <w:noProof/>
            <w:sz w:val="22"/>
            <w:szCs w:val="22"/>
            <w:lang w:eastAsia="en-AU"/>
          </w:rPr>
          <w:tab/>
        </w:r>
        <w:r w:rsidRPr="00D0037E">
          <w:rPr>
            <w:rStyle w:val="Hyperlink"/>
            <w:noProof/>
          </w:rPr>
          <w:t>Discipline modelling standards</w:t>
        </w:r>
        <w:r>
          <w:rPr>
            <w:noProof/>
            <w:webHidden/>
          </w:rPr>
          <w:tab/>
        </w:r>
        <w:r>
          <w:rPr>
            <w:noProof/>
            <w:webHidden/>
          </w:rPr>
          <w:fldChar w:fldCharType="begin"/>
        </w:r>
        <w:r>
          <w:rPr>
            <w:noProof/>
            <w:webHidden/>
          </w:rPr>
          <w:instrText xml:space="preserve"> PAGEREF _Toc445217304 \h </w:instrText>
        </w:r>
        <w:r>
          <w:rPr>
            <w:noProof/>
            <w:webHidden/>
          </w:rPr>
        </w:r>
        <w:r>
          <w:rPr>
            <w:noProof/>
            <w:webHidden/>
          </w:rPr>
          <w:fldChar w:fldCharType="separate"/>
        </w:r>
        <w:r>
          <w:rPr>
            <w:noProof/>
            <w:webHidden/>
          </w:rPr>
          <w:t>2</w:t>
        </w:r>
        <w:r>
          <w:rPr>
            <w:noProof/>
            <w:webHidden/>
          </w:rPr>
          <w:fldChar w:fldCharType="end"/>
        </w:r>
      </w:hyperlink>
    </w:p>
    <w:p w14:paraId="3B402D72"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5" w:history="1">
        <w:r w:rsidRPr="00D0037E">
          <w:rPr>
            <w:rStyle w:val="Hyperlink"/>
            <w:noProof/>
          </w:rPr>
          <w:t>4.3</w:t>
        </w:r>
        <w:r>
          <w:rPr>
            <w:rFonts w:asciiTheme="minorHAnsi" w:eastAsiaTheme="minorEastAsia" w:hAnsiTheme="minorHAnsi" w:cstheme="minorBidi"/>
            <w:noProof/>
            <w:sz w:val="22"/>
            <w:szCs w:val="22"/>
            <w:lang w:eastAsia="en-AU"/>
          </w:rPr>
          <w:tab/>
        </w:r>
        <w:r w:rsidRPr="00D0037E">
          <w:rPr>
            <w:rStyle w:val="Hyperlink"/>
            <w:noProof/>
          </w:rPr>
          <w:t>Model quality control</w:t>
        </w:r>
        <w:r>
          <w:rPr>
            <w:noProof/>
            <w:webHidden/>
          </w:rPr>
          <w:tab/>
        </w:r>
        <w:r>
          <w:rPr>
            <w:noProof/>
            <w:webHidden/>
          </w:rPr>
          <w:fldChar w:fldCharType="begin"/>
        </w:r>
        <w:r>
          <w:rPr>
            <w:noProof/>
            <w:webHidden/>
          </w:rPr>
          <w:instrText xml:space="preserve"> PAGEREF _Toc445217305 \h </w:instrText>
        </w:r>
        <w:r>
          <w:rPr>
            <w:noProof/>
            <w:webHidden/>
          </w:rPr>
        </w:r>
        <w:r>
          <w:rPr>
            <w:noProof/>
            <w:webHidden/>
          </w:rPr>
          <w:fldChar w:fldCharType="separate"/>
        </w:r>
        <w:r>
          <w:rPr>
            <w:noProof/>
            <w:webHidden/>
          </w:rPr>
          <w:t>2</w:t>
        </w:r>
        <w:r>
          <w:rPr>
            <w:noProof/>
            <w:webHidden/>
          </w:rPr>
          <w:fldChar w:fldCharType="end"/>
        </w:r>
      </w:hyperlink>
    </w:p>
    <w:p w14:paraId="281C4AA7" w14:textId="77777777" w:rsidR="0029503C" w:rsidRDefault="0029503C">
      <w:pPr>
        <w:pStyle w:val="TOC1"/>
        <w:tabs>
          <w:tab w:val="left" w:pos="400"/>
          <w:tab w:val="right" w:leader="dot" w:pos="9061"/>
        </w:tabs>
        <w:rPr>
          <w:rFonts w:asciiTheme="minorHAnsi" w:eastAsiaTheme="minorEastAsia" w:hAnsiTheme="minorHAnsi" w:cstheme="minorBidi"/>
          <w:b w:val="0"/>
          <w:noProof/>
          <w:sz w:val="22"/>
          <w:szCs w:val="22"/>
          <w:lang w:eastAsia="en-AU"/>
        </w:rPr>
      </w:pPr>
      <w:hyperlink w:anchor="_Toc445217306" w:history="1">
        <w:r w:rsidRPr="00D0037E">
          <w:rPr>
            <w:rStyle w:val="Hyperlink"/>
            <w:noProof/>
          </w:rPr>
          <w:t>5</w:t>
        </w:r>
        <w:r>
          <w:rPr>
            <w:rFonts w:asciiTheme="minorHAnsi" w:eastAsiaTheme="minorEastAsia" w:hAnsiTheme="minorHAnsi" w:cstheme="minorBidi"/>
            <w:b w:val="0"/>
            <w:noProof/>
            <w:sz w:val="22"/>
            <w:szCs w:val="22"/>
            <w:lang w:eastAsia="en-AU"/>
          </w:rPr>
          <w:tab/>
        </w:r>
        <w:r w:rsidRPr="00D0037E">
          <w:rPr>
            <w:rStyle w:val="Hyperlink"/>
            <w:noProof/>
          </w:rPr>
          <w:t>Model Structure, Sharing and Development</w:t>
        </w:r>
        <w:r>
          <w:rPr>
            <w:noProof/>
            <w:webHidden/>
          </w:rPr>
          <w:tab/>
        </w:r>
        <w:r>
          <w:rPr>
            <w:noProof/>
            <w:webHidden/>
          </w:rPr>
          <w:fldChar w:fldCharType="begin"/>
        </w:r>
        <w:r>
          <w:rPr>
            <w:noProof/>
            <w:webHidden/>
          </w:rPr>
          <w:instrText xml:space="preserve"> PAGEREF _Toc445217306 \h </w:instrText>
        </w:r>
        <w:r>
          <w:rPr>
            <w:noProof/>
            <w:webHidden/>
          </w:rPr>
        </w:r>
        <w:r>
          <w:rPr>
            <w:noProof/>
            <w:webHidden/>
          </w:rPr>
          <w:fldChar w:fldCharType="separate"/>
        </w:r>
        <w:r>
          <w:rPr>
            <w:noProof/>
            <w:webHidden/>
          </w:rPr>
          <w:t>2</w:t>
        </w:r>
        <w:r>
          <w:rPr>
            <w:noProof/>
            <w:webHidden/>
          </w:rPr>
          <w:fldChar w:fldCharType="end"/>
        </w:r>
      </w:hyperlink>
    </w:p>
    <w:p w14:paraId="6068B325"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7" w:history="1">
        <w:r w:rsidRPr="00D0037E">
          <w:rPr>
            <w:rStyle w:val="Hyperlink"/>
            <w:noProof/>
          </w:rPr>
          <w:t>5.1</w:t>
        </w:r>
        <w:r>
          <w:rPr>
            <w:rFonts w:asciiTheme="minorHAnsi" w:eastAsiaTheme="minorEastAsia" w:hAnsiTheme="minorHAnsi" w:cstheme="minorBidi"/>
            <w:noProof/>
            <w:sz w:val="22"/>
            <w:szCs w:val="22"/>
            <w:lang w:eastAsia="en-AU"/>
          </w:rPr>
          <w:tab/>
        </w:r>
        <w:r w:rsidRPr="00D0037E">
          <w:rPr>
            <w:rStyle w:val="Hyperlink"/>
            <w:noProof/>
          </w:rPr>
          <w:t>Project object library</w:t>
        </w:r>
        <w:r>
          <w:rPr>
            <w:noProof/>
            <w:webHidden/>
          </w:rPr>
          <w:tab/>
        </w:r>
        <w:r>
          <w:rPr>
            <w:noProof/>
            <w:webHidden/>
          </w:rPr>
          <w:fldChar w:fldCharType="begin"/>
        </w:r>
        <w:r>
          <w:rPr>
            <w:noProof/>
            <w:webHidden/>
          </w:rPr>
          <w:instrText xml:space="preserve"> PAGEREF _Toc445217307 \h </w:instrText>
        </w:r>
        <w:r>
          <w:rPr>
            <w:noProof/>
            <w:webHidden/>
          </w:rPr>
        </w:r>
        <w:r>
          <w:rPr>
            <w:noProof/>
            <w:webHidden/>
          </w:rPr>
          <w:fldChar w:fldCharType="separate"/>
        </w:r>
        <w:r>
          <w:rPr>
            <w:noProof/>
            <w:webHidden/>
          </w:rPr>
          <w:t>2</w:t>
        </w:r>
        <w:r>
          <w:rPr>
            <w:noProof/>
            <w:webHidden/>
          </w:rPr>
          <w:fldChar w:fldCharType="end"/>
        </w:r>
      </w:hyperlink>
    </w:p>
    <w:p w14:paraId="2BAD8169"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8" w:history="1">
        <w:r w:rsidRPr="00D0037E">
          <w:rPr>
            <w:rStyle w:val="Hyperlink"/>
            <w:noProof/>
          </w:rPr>
          <w:t>5.2</w:t>
        </w:r>
        <w:r>
          <w:rPr>
            <w:rFonts w:asciiTheme="minorHAnsi" w:eastAsiaTheme="minorEastAsia" w:hAnsiTheme="minorHAnsi" w:cstheme="minorBidi"/>
            <w:noProof/>
            <w:sz w:val="22"/>
            <w:szCs w:val="22"/>
            <w:lang w:eastAsia="en-AU"/>
          </w:rPr>
          <w:tab/>
        </w:r>
        <w:r w:rsidRPr="00D0037E">
          <w:rPr>
            <w:rStyle w:val="Hyperlink"/>
            <w:noProof/>
          </w:rPr>
          <w:t>Model structure</w:t>
        </w:r>
        <w:r>
          <w:rPr>
            <w:noProof/>
            <w:webHidden/>
          </w:rPr>
          <w:tab/>
        </w:r>
        <w:r>
          <w:rPr>
            <w:noProof/>
            <w:webHidden/>
          </w:rPr>
          <w:fldChar w:fldCharType="begin"/>
        </w:r>
        <w:r>
          <w:rPr>
            <w:noProof/>
            <w:webHidden/>
          </w:rPr>
          <w:instrText xml:space="preserve"> PAGEREF _Toc445217308 \h </w:instrText>
        </w:r>
        <w:r>
          <w:rPr>
            <w:noProof/>
            <w:webHidden/>
          </w:rPr>
        </w:r>
        <w:r>
          <w:rPr>
            <w:noProof/>
            <w:webHidden/>
          </w:rPr>
          <w:fldChar w:fldCharType="separate"/>
        </w:r>
        <w:r>
          <w:rPr>
            <w:noProof/>
            <w:webHidden/>
          </w:rPr>
          <w:t>2</w:t>
        </w:r>
        <w:r>
          <w:rPr>
            <w:noProof/>
            <w:webHidden/>
          </w:rPr>
          <w:fldChar w:fldCharType="end"/>
        </w:r>
      </w:hyperlink>
    </w:p>
    <w:p w14:paraId="3A4A735C"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09" w:history="1">
        <w:r w:rsidRPr="00D0037E">
          <w:rPr>
            <w:rStyle w:val="Hyperlink"/>
            <w:noProof/>
          </w:rPr>
          <w:t>5.3</w:t>
        </w:r>
        <w:r>
          <w:rPr>
            <w:rFonts w:asciiTheme="minorHAnsi" w:eastAsiaTheme="minorEastAsia" w:hAnsiTheme="minorHAnsi" w:cstheme="minorBidi"/>
            <w:noProof/>
            <w:sz w:val="22"/>
            <w:szCs w:val="22"/>
            <w:lang w:eastAsia="en-AU"/>
          </w:rPr>
          <w:tab/>
        </w:r>
        <w:r w:rsidRPr="00D0037E">
          <w:rPr>
            <w:rStyle w:val="Hyperlink"/>
            <w:noProof/>
          </w:rPr>
          <w:t>Model exchange</w:t>
        </w:r>
        <w:r>
          <w:rPr>
            <w:noProof/>
            <w:webHidden/>
          </w:rPr>
          <w:tab/>
        </w:r>
        <w:r>
          <w:rPr>
            <w:noProof/>
            <w:webHidden/>
          </w:rPr>
          <w:fldChar w:fldCharType="begin"/>
        </w:r>
        <w:r>
          <w:rPr>
            <w:noProof/>
            <w:webHidden/>
          </w:rPr>
          <w:instrText xml:space="preserve"> PAGEREF _Toc445217309 \h </w:instrText>
        </w:r>
        <w:r>
          <w:rPr>
            <w:noProof/>
            <w:webHidden/>
          </w:rPr>
        </w:r>
        <w:r>
          <w:rPr>
            <w:noProof/>
            <w:webHidden/>
          </w:rPr>
          <w:fldChar w:fldCharType="separate"/>
        </w:r>
        <w:r>
          <w:rPr>
            <w:noProof/>
            <w:webHidden/>
          </w:rPr>
          <w:t>4</w:t>
        </w:r>
        <w:r>
          <w:rPr>
            <w:noProof/>
            <w:webHidden/>
          </w:rPr>
          <w:fldChar w:fldCharType="end"/>
        </w:r>
      </w:hyperlink>
    </w:p>
    <w:p w14:paraId="55385E92"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0" w:history="1">
        <w:r w:rsidRPr="00D0037E">
          <w:rPr>
            <w:rStyle w:val="Hyperlink"/>
            <w:noProof/>
          </w:rPr>
          <w:t>5.4</w:t>
        </w:r>
        <w:r>
          <w:rPr>
            <w:rFonts w:asciiTheme="minorHAnsi" w:eastAsiaTheme="minorEastAsia" w:hAnsiTheme="minorHAnsi" w:cstheme="minorBidi"/>
            <w:noProof/>
            <w:sz w:val="22"/>
            <w:szCs w:val="22"/>
            <w:lang w:eastAsia="en-AU"/>
          </w:rPr>
          <w:tab/>
        </w:r>
        <w:r w:rsidRPr="00D0037E">
          <w:rPr>
            <w:rStyle w:val="Hyperlink"/>
            <w:noProof/>
          </w:rPr>
          <w:t>Drawing exchange</w:t>
        </w:r>
        <w:r>
          <w:rPr>
            <w:noProof/>
            <w:webHidden/>
          </w:rPr>
          <w:tab/>
        </w:r>
        <w:r>
          <w:rPr>
            <w:noProof/>
            <w:webHidden/>
          </w:rPr>
          <w:fldChar w:fldCharType="begin"/>
        </w:r>
        <w:r>
          <w:rPr>
            <w:noProof/>
            <w:webHidden/>
          </w:rPr>
          <w:instrText xml:space="preserve"> PAGEREF _Toc445217310 \h </w:instrText>
        </w:r>
        <w:r>
          <w:rPr>
            <w:noProof/>
            <w:webHidden/>
          </w:rPr>
        </w:r>
        <w:r>
          <w:rPr>
            <w:noProof/>
            <w:webHidden/>
          </w:rPr>
          <w:fldChar w:fldCharType="separate"/>
        </w:r>
        <w:r>
          <w:rPr>
            <w:noProof/>
            <w:webHidden/>
          </w:rPr>
          <w:t>5</w:t>
        </w:r>
        <w:r>
          <w:rPr>
            <w:noProof/>
            <w:webHidden/>
          </w:rPr>
          <w:fldChar w:fldCharType="end"/>
        </w:r>
      </w:hyperlink>
    </w:p>
    <w:p w14:paraId="6E90F22F"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1" w:history="1">
        <w:r w:rsidRPr="00D0037E">
          <w:rPr>
            <w:rStyle w:val="Hyperlink"/>
            <w:noProof/>
          </w:rPr>
          <w:t>5.5</w:t>
        </w:r>
        <w:r>
          <w:rPr>
            <w:rFonts w:asciiTheme="minorHAnsi" w:eastAsiaTheme="minorEastAsia" w:hAnsiTheme="minorHAnsi" w:cstheme="minorBidi"/>
            <w:noProof/>
            <w:sz w:val="22"/>
            <w:szCs w:val="22"/>
            <w:lang w:eastAsia="en-AU"/>
          </w:rPr>
          <w:tab/>
        </w:r>
        <w:r w:rsidRPr="00D0037E">
          <w:rPr>
            <w:rStyle w:val="Hyperlink"/>
            <w:noProof/>
          </w:rPr>
          <w:t>Model development</w:t>
        </w:r>
        <w:r>
          <w:rPr>
            <w:noProof/>
            <w:webHidden/>
          </w:rPr>
          <w:tab/>
        </w:r>
        <w:r>
          <w:rPr>
            <w:noProof/>
            <w:webHidden/>
          </w:rPr>
          <w:fldChar w:fldCharType="begin"/>
        </w:r>
        <w:r>
          <w:rPr>
            <w:noProof/>
            <w:webHidden/>
          </w:rPr>
          <w:instrText xml:space="preserve"> PAGEREF _Toc445217311 \h </w:instrText>
        </w:r>
        <w:r>
          <w:rPr>
            <w:noProof/>
            <w:webHidden/>
          </w:rPr>
        </w:r>
        <w:r>
          <w:rPr>
            <w:noProof/>
            <w:webHidden/>
          </w:rPr>
          <w:fldChar w:fldCharType="separate"/>
        </w:r>
        <w:r>
          <w:rPr>
            <w:noProof/>
            <w:webHidden/>
          </w:rPr>
          <w:t>5</w:t>
        </w:r>
        <w:r>
          <w:rPr>
            <w:noProof/>
            <w:webHidden/>
          </w:rPr>
          <w:fldChar w:fldCharType="end"/>
        </w:r>
      </w:hyperlink>
    </w:p>
    <w:p w14:paraId="49A7EB89"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2" w:history="1">
        <w:r w:rsidRPr="00D0037E">
          <w:rPr>
            <w:rStyle w:val="Hyperlink"/>
            <w:noProof/>
          </w:rPr>
          <w:t>5.6</w:t>
        </w:r>
        <w:r>
          <w:rPr>
            <w:rFonts w:asciiTheme="minorHAnsi" w:eastAsiaTheme="minorEastAsia" w:hAnsiTheme="minorHAnsi" w:cstheme="minorBidi"/>
            <w:noProof/>
            <w:sz w:val="22"/>
            <w:szCs w:val="22"/>
            <w:lang w:eastAsia="en-AU"/>
          </w:rPr>
          <w:tab/>
        </w:r>
        <w:r w:rsidRPr="00D0037E">
          <w:rPr>
            <w:rStyle w:val="Hyperlink"/>
            <w:noProof/>
          </w:rPr>
          <w:t>Model element responsibilities</w:t>
        </w:r>
        <w:r>
          <w:rPr>
            <w:noProof/>
            <w:webHidden/>
          </w:rPr>
          <w:tab/>
        </w:r>
        <w:r>
          <w:rPr>
            <w:noProof/>
            <w:webHidden/>
          </w:rPr>
          <w:fldChar w:fldCharType="begin"/>
        </w:r>
        <w:r>
          <w:rPr>
            <w:noProof/>
            <w:webHidden/>
          </w:rPr>
          <w:instrText xml:space="preserve"> PAGEREF _Toc445217312 \h </w:instrText>
        </w:r>
        <w:r>
          <w:rPr>
            <w:noProof/>
            <w:webHidden/>
          </w:rPr>
        </w:r>
        <w:r>
          <w:rPr>
            <w:noProof/>
            <w:webHidden/>
          </w:rPr>
          <w:fldChar w:fldCharType="separate"/>
        </w:r>
        <w:r>
          <w:rPr>
            <w:noProof/>
            <w:webHidden/>
          </w:rPr>
          <w:t>5</w:t>
        </w:r>
        <w:r>
          <w:rPr>
            <w:noProof/>
            <w:webHidden/>
          </w:rPr>
          <w:fldChar w:fldCharType="end"/>
        </w:r>
      </w:hyperlink>
    </w:p>
    <w:p w14:paraId="4A03C75A"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3" w:history="1">
        <w:r w:rsidRPr="00D0037E">
          <w:rPr>
            <w:rStyle w:val="Hyperlink"/>
            <w:noProof/>
          </w:rPr>
          <w:t>5.7</w:t>
        </w:r>
        <w:r>
          <w:rPr>
            <w:rFonts w:asciiTheme="minorHAnsi" w:eastAsiaTheme="minorEastAsia" w:hAnsiTheme="minorHAnsi" w:cstheme="minorBidi"/>
            <w:noProof/>
            <w:sz w:val="22"/>
            <w:szCs w:val="22"/>
            <w:lang w:eastAsia="en-AU"/>
          </w:rPr>
          <w:tab/>
        </w:r>
        <w:r w:rsidRPr="00D0037E">
          <w:rPr>
            <w:rStyle w:val="Hyperlink"/>
            <w:noProof/>
          </w:rPr>
          <w:t>Model element responsibilities table</w:t>
        </w:r>
        <w:r>
          <w:rPr>
            <w:noProof/>
            <w:webHidden/>
          </w:rPr>
          <w:tab/>
        </w:r>
        <w:r>
          <w:rPr>
            <w:noProof/>
            <w:webHidden/>
          </w:rPr>
          <w:fldChar w:fldCharType="begin"/>
        </w:r>
        <w:r>
          <w:rPr>
            <w:noProof/>
            <w:webHidden/>
          </w:rPr>
          <w:instrText xml:space="preserve"> PAGEREF _Toc445217313 \h </w:instrText>
        </w:r>
        <w:r>
          <w:rPr>
            <w:noProof/>
            <w:webHidden/>
          </w:rPr>
        </w:r>
        <w:r>
          <w:rPr>
            <w:noProof/>
            <w:webHidden/>
          </w:rPr>
          <w:fldChar w:fldCharType="separate"/>
        </w:r>
        <w:r>
          <w:rPr>
            <w:noProof/>
            <w:webHidden/>
          </w:rPr>
          <w:t>6</w:t>
        </w:r>
        <w:r>
          <w:rPr>
            <w:noProof/>
            <w:webHidden/>
          </w:rPr>
          <w:fldChar w:fldCharType="end"/>
        </w:r>
      </w:hyperlink>
    </w:p>
    <w:p w14:paraId="0E03A6B5"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4" w:history="1">
        <w:r w:rsidRPr="00D0037E">
          <w:rPr>
            <w:rStyle w:val="Hyperlink"/>
            <w:noProof/>
          </w:rPr>
          <w:t>5.8</w:t>
        </w:r>
        <w:r>
          <w:rPr>
            <w:rFonts w:asciiTheme="minorHAnsi" w:eastAsiaTheme="minorEastAsia" w:hAnsiTheme="minorHAnsi" w:cstheme="minorBidi"/>
            <w:noProof/>
            <w:sz w:val="22"/>
            <w:szCs w:val="22"/>
            <w:lang w:eastAsia="en-AU"/>
          </w:rPr>
          <w:tab/>
        </w:r>
        <w:r w:rsidRPr="00D0037E">
          <w:rPr>
            <w:rStyle w:val="Hyperlink"/>
            <w:noProof/>
          </w:rPr>
          <w:t>Level of Development (LOD)</w:t>
        </w:r>
        <w:r>
          <w:rPr>
            <w:noProof/>
            <w:webHidden/>
          </w:rPr>
          <w:tab/>
        </w:r>
        <w:r>
          <w:rPr>
            <w:noProof/>
            <w:webHidden/>
          </w:rPr>
          <w:fldChar w:fldCharType="begin"/>
        </w:r>
        <w:r>
          <w:rPr>
            <w:noProof/>
            <w:webHidden/>
          </w:rPr>
          <w:instrText xml:space="preserve"> PAGEREF _Toc445217314 \h </w:instrText>
        </w:r>
        <w:r>
          <w:rPr>
            <w:noProof/>
            <w:webHidden/>
          </w:rPr>
        </w:r>
        <w:r>
          <w:rPr>
            <w:noProof/>
            <w:webHidden/>
          </w:rPr>
          <w:fldChar w:fldCharType="separate"/>
        </w:r>
        <w:r>
          <w:rPr>
            <w:noProof/>
            <w:webHidden/>
          </w:rPr>
          <w:t>8</w:t>
        </w:r>
        <w:r>
          <w:rPr>
            <w:noProof/>
            <w:webHidden/>
          </w:rPr>
          <w:fldChar w:fldCharType="end"/>
        </w:r>
      </w:hyperlink>
    </w:p>
    <w:p w14:paraId="3D1F2D85"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5" w:history="1">
        <w:r w:rsidRPr="00D0037E">
          <w:rPr>
            <w:rStyle w:val="Hyperlink"/>
            <w:noProof/>
          </w:rPr>
          <w:t>5.9</w:t>
        </w:r>
        <w:r>
          <w:rPr>
            <w:rFonts w:asciiTheme="minorHAnsi" w:eastAsiaTheme="minorEastAsia" w:hAnsiTheme="minorHAnsi" w:cstheme="minorBidi"/>
            <w:noProof/>
            <w:sz w:val="22"/>
            <w:szCs w:val="22"/>
            <w:lang w:eastAsia="en-AU"/>
          </w:rPr>
          <w:tab/>
        </w:r>
        <w:r w:rsidRPr="00D0037E">
          <w:rPr>
            <w:rStyle w:val="Hyperlink"/>
            <w:noProof/>
          </w:rPr>
          <w:t>LOD table</w:t>
        </w:r>
        <w:r>
          <w:rPr>
            <w:noProof/>
            <w:webHidden/>
          </w:rPr>
          <w:tab/>
        </w:r>
        <w:r>
          <w:rPr>
            <w:noProof/>
            <w:webHidden/>
          </w:rPr>
          <w:fldChar w:fldCharType="begin"/>
        </w:r>
        <w:r>
          <w:rPr>
            <w:noProof/>
            <w:webHidden/>
          </w:rPr>
          <w:instrText xml:space="preserve"> PAGEREF _Toc445217315 \h </w:instrText>
        </w:r>
        <w:r>
          <w:rPr>
            <w:noProof/>
            <w:webHidden/>
          </w:rPr>
        </w:r>
        <w:r>
          <w:rPr>
            <w:noProof/>
            <w:webHidden/>
          </w:rPr>
          <w:fldChar w:fldCharType="separate"/>
        </w:r>
        <w:r>
          <w:rPr>
            <w:noProof/>
            <w:webHidden/>
          </w:rPr>
          <w:t>9</w:t>
        </w:r>
        <w:r>
          <w:rPr>
            <w:noProof/>
            <w:webHidden/>
          </w:rPr>
          <w:fldChar w:fldCharType="end"/>
        </w:r>
      </w:hyperlink>
    </w:p>
    <w:p w14:paraId="702210E5"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6" w:history="1">
        <w:r w:rsidRPr="00D0037E">
          <w:rPr>
            <w:rStyle w:val="Hyperlink"/>
            <w:noProof/>
          </w:rPr>
          <w:t>5.10</w:t>
        </w:r>
        <w:r>
          <w:rPr>
            <w:rFonts w:asciiTheme="minorHAnsi" w:eastAsiaTheme="minorEastAsia" w:hAnsiTheme="minorHAnsi" w:cstheme="minorBidi"/>
            <w:noProof/>
            <w:sz w:val="22"/>
            <w:szCs w:val="22"/>
            <w:lang w:eastAsia="en-AU"/>
          </w:rPr>
          <w:tab/>
        </w:r>
        <w:r w:rsidRPr="00D0037E">
          <w:rPr>
            <w:rStyle w:val="Hyperlink"/>
            <w:noProof/>
          </w:rPr>
          <w:t>LOD table (UniFormat alternative)</w:t>
        </w:r>
        <w:r>
          <w:rPr>
            <w:noProof/>
            <w:webHidden/>
          </w:rPr>
          <w:tab/>
        </w:r>
        <w:r>
          <w:rPr>
            <w:noProof/>
            <w:webHidden/>
          </w:rPr>
          <w:fldChar w:fldCharType="begin"/>
        </w:r>
        <w:r>
          <w:rPr>
            <w:noProof/>
            <w:webHidden/>
          </w:rPr>
          <w:instrText xml:space="preserve"> PAGEREF _Toc445217316 \h </w:instrText>
        </w:r>
        <w:r>
          <w:rPr>
            <w:noProof/>
            <w:webHidden/>
          </w:rPr>
        </w:r>
        <w:r>
          <w:rPr>
            <w:noProof/>
            <w:webHidden/>
          </w:rPr>
          <w:fldChar w:fldCharType="separate"/>
        </w:r>
        <w:r>
          <w:rPr>
            <w:noProof/>
            <w:webHidden/>
          </w:rPr>
          <w:t>11</w:t>
        </w:r>
        <w:r>
          <w:rPr>
            <w:noProof/>
            <w:webHidden/>
          </w:rPr>
          <w:fldChar w:fldCharType="end"/>
        </w:r>
      </w:hyperlink>
    </w:p>
    <w:p w14:paraId="65EF0944"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7" w:history="1">
        <w:r w:rsidRPr="00D0037E">
          <w:rPr>
            <w:rStyle w:val="Hyperlink"/>
            <w:noProof/>
          </w:rPr>
          <w:t>5.11</w:t>
        </w:r>
        <w:r>
          <w:rPr>
            <w:rFonts w:asciiTheme="minorHAnsi" w:eastAsiaTheme="minorEastAsia" w:hAnsiTheme="minorHAnsi" w:cstheme="minorBidi"/>
            <w:noProof/>
            <w:sz w:val="22"/>
            <w:szCs w:val="22"/>
            <w:lang w:eastAsia="en-AU"/>
          </w:rPr>
          <w:tab/>
        </w:r>
        <w:r w:rsidRPr="00D0037E">
          <w:rPr>
            <w:rStyle w:val="Hyperlink"/>
            <w:noProof/>
          </w:rPr>
          <w:t>Modelling permissions</w:t>
        </w:r>
        <w:r>
          <w:rPr>
            <w:noProof/>
            <w:webHidden/>
          </w:rPr>
          <w:tab/>
        </w:r>
        <w:r>
          <w:rPr>
            <w:noProof/>
            <w:webHidden/>
          </w:rPr>
          <w:fldChar w:fldCharType="begin"/>
        </w:r>
        <w:r>
          <w:rPr>
            <w:noProof/>
            <w:webHidden/>
          </w:rPr>
          <w:instrText xml:space="preserve"> PAGEREF _Toc445217317 \h </w:instrText>
        </w:r>
        <w:r>
          <w:rPr>
            <w:noProof/>
            <w:webHidden/>
          </w:rPr>
        </w:r>
        <w:r>
          <w:rPr>
            <w:noProof/>
            <w:webHidden/>
          </w:rPr>
          <w:fldChar w:fldCharType="separate"/>
        </w:r>
        <w:r>
          <w:rPr>
            <w:noProof/>
            <w:webHidden/>
          </w:rPr>
          <w:t>14</w:t>
        </w:r>
        <w:r>
          <w:rPr>
            <w:noProof/>
            <w:webHidden/>
          </w:rPr>
          <w:fldChar w:fldCharType="end"/>
        </w:r>
      </w:hyperlink>
    </w:p>
    <w:p w14:paraId="1E435B15"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8" w:history="1">
        <w:r w:rsidRPr="00D0037E">
          <w:rPr>
            <w:rStyle w:val="Hyperlink"/>
            <w:noProof/>
          </w:rPr>
          <w:t>5.12</w:t>
        </w:r>
        <w:r>
          <w:rPr>
            <w:rFonts w:asciiTheme="minorHAnsi" w:eastAsiaTheme="minorEastAsia" w:hAnsiTheme="minorHAnsi" w:cstheme="minorBidi"/>
            <w:noProof/>
            <w:sz w:val="22"/>
            <w:szCs w:val="22"/>
            <w:lang w:eastAsia="en-AU"/>
          </w:rPr>
          <w:tab/>
        </w:r>
        <w:r w:rsidRPr="00D0037E">
          <w:rPr>
            <w:rStyle w:val="Hyperlink"/>
            <w:noProof/>
          </w:rPr>
          <w:t>Modelling permissions table</w:t>
        </w:r>
        <w:r>
          <w:rPr>
            <w:noProof/>
            <w:webHidden/>
          </w:rPr>
          <w:tab/>
        </w:r>
        <w:r>
          <w:rPr>
            <w:noProof/>
            <w:webHidden/>
          </w:rPr>
          <w:fldChar w:fldCharType="begin"/>
        </w:r>
        <w:r>
          <w:rPr>
            <w:noProof/>
            <w:webHidden/>
          </w:rPr>
          <w:instrText xml:space="preserve"> PAGEREF _Toc445217318 \h </w:instrText>
        </w:r>
        <w:r>
          <w:rPr>
            <w:noProof/>
            <w:webHidden/>
          </w:rPr>
        </w:r>
        <w:r>
          <w:rPr>
            <w:noProof/>
            <w:webHidden/>
          </w:rPr>
          <w:fldChar w:fldCharType="separate"/>
        </w:r>
        <w:r>
          <w:rPr>
            <w:noProof/>
            <w:webHidden/>
          </w:rPr>
          <w:t>14</w:t>
        </w:r>
        <w:r>
          <w:rPr>
            <w:noProof/>
            <w:webHidden/>
          </w:rPr>
          <w:fldChar w:fldCharType="end"/>
        </w:r>
      </w:hyperlink>
    </w:p>
    <w:p w14:paraId="190A0541"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19" w:history="1">
        <w:r w:rsidRPr="00D0037E">
          <w:rPr>
            <w:rStyle w:val="Hyperlink"/>
            <w:noProof/>
          </w:rPr>
          <w:t>5.13</w:t>
        </w:r>
        <w:r>
          <w:rPr>
            <w:rFonts w:asciiTheme="minorHAnsi" w:eastAsiaTheme="minorEastAsia" w:hAnsiTheme="minorHAnsi" w:cstheme="minorBidi"/>
            <w:noProof/>
            <w:sz w:val="22"/>
            <w:szCs w:val="22"/>
            <w:lang w:eastAsia="en-AU"/>
          </w:rPr>
          <w:tab/>
        </w:r>
        <w:r w:rsidRPr="00D0037E">
          <w:rPr>
            <w:rStyle w:val="Hyperlink"/>
            <w:noProof/>
          </w:rPr>
          <w:t>3D coordination (NBG clause 7.6.1)</w:t>
        </w:r>
        <w:r>
          <w:rPr>
            <w:noProof/>
            <w:webHidden/>
          </w:rPr>
          <w:tab/>
        </w:r>
        <w:r>
          <w:rPr>
            <w:noProof/>
            <w:webHidden/>
          </w:rPr>
          <w:fldChar w:fldCharType="begin"/>
        </w:r>
        <w:r>
          <w:rPr>
            <w:noProof/>
            <w:webHidden/>
          </w:rPr>
          <w:instrText xml:space="preserve"> PAGEREF _Toc445217319 \h </w:instrText>
        </w:r>
        <w:r>
          <w:rPr>
            <w:noProof/>
            <w:webHidden/>
          </w:rPr>
        </w:r>
        <w:r>
          <w:rPr>
            <w:noProof/>
            <w:webHidden/>
          </w:rPr>
          <w:fldChar w:fldCharType="separate"/>
        </w:r>
        <w:r>
          <w:rPr>
            <w:noProof/>
            <w:webHidden/>
          </w:rPr>
          <w:t>16</w:t>
        </w:r>
        <w:r>
          <w:rPr>
            <w:noProof/>
            <w:webHidden/>
          </w:rPr>
          <w:fldChar w:fldCharType="end"/>
        </w:r>
      </w:hyperlink>
    </w:p>
    <w:p w14:paraId="3078532D"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0" w:history="1">
        <w:r w:rsidRPr="00D0037E">
          <w:rPr>
            <w:rStyle w:val="Hyperlink"/>
            <w:noProof/>
          </w:rPr>
          <w:t>5.14</w:t>
        </w:r>
        <w:r>
          <w:rPr>
            <w:rFonts w:asciiTheme="minorHAnsi" w:eastAsiaTheme="minorEastAsia" w:hAnsiTheme="minorHAnsi" w:cstheme="minorBidi"/>
            <w:noProof/>
            <w:sz w:val="22"/>
            <w:szCs w:val="22"/>
            <w:lang w:eastAsia="en-AU"/>
          </w:rPr>
          <w:tab/>
        </w:r>
        <w:r w:rsidRPr="00D0037E">
          <w:rPr>
            <w:rStyle w:val="Hyperlink"/>
            <w:noProof/>
          </w:rPr>
          <w:t>Clash detection schedule</w:t>
        </w:r>
        <w:r>
          <w:rPr>
            <w:noProof/>
            <w:webHidden/>
          </w:rPr>
          <w:tab/>
        </w:r>
        <w:r>
          <w:rPr>
            <w:noProof/>
            <w:webHidden/>
          </w:rPr>
          <w:fldChar w:fldCharType="begin"/>
        </w:r>
        <w:r>
          <w:rPr>
            <w:noProof/>
            <w:webHidden/>
          </w:rPr>
          <w:instrText xml:space="preserve"> PAGEREF _Toc445217320 \h </w:instrText>
        </w:r>
        <w:r>
          <w:rPr>
            <w:noProof/>
            <w:webHidden/>
          </w:rPr>
        </w:r>
        <w:r>
          <w:rPr>
            <w:noProof/>
            <w:webHidden/>
          </w:rPr>
          <w:fldChar w:fldCharType="separate"/>
        </w:r>
        <w:r>
          <w:rPr>
            <w:noProof/>
            <w:webHidden/>
          </w:rPr>
          <w:t>16</w:t>
        </w:r>
        <w:r>
          <w:rPr>
            <w:noProof/>
            <w:webHidden/>
          </w:rPr>
          <w:fldChar w:fldCharType="end"/>
        </w:r>
      </w:hyperlink>
    </w:p>
    <w:p w14:paraId="131BA08B"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1" w:history="1">
        <w:r w:rsidRPr="00D0037E">
          <w:rPr>
            <w:rStyle w:val="Hyperlink"/>
            <w:noProof/>
          </w:rPr>
          <w:t>5.15</w:t>
        </w:r>
        <w:r>
          <w:rPr>
            <w:rFonts w:asciiTheme="minorHAnsi" w:eastAsiaTheme="minorEastAsia" w:hAnsiTheme="minorHAnsi" w:cstheme="minorBidi"/>
            <w:noProof/>
            <w:sz w:val="22"/>
            <w:szCs w:val="22"/>
            <w:lang w:eastAsia="en-AU"/>
          </w:rPr>
          <w:tab/>
        </w:r>
        <w:r w:rsidRPr="00D0037E">
          <w:rPr>
            <w:rStyle w:val="Hyperlink"/>
            <w:noProof/>
          </w:rPr>
          <w:t>Clash detection colours</w:t>
        </w:r>
        <w:r>
          <w:rPr>
            <w:noProof/>
            <w:webHidden/>
          </w:rPr>
          <w:tab/>
        </w:r>
        <w:r>
          <w:rPr>
            <w:noProof/>
            <w:webHidden/>
          </w:rPr>
          <w:fldChar w:fldCharType="begin"/>
        </w:r>
        <w:r>
          <w:rPr>
            <w:noProof/>
            <w:webHidden/>
          </w:rPr>
          <w:instrText xml:space="preserve"> PAGEREF _Toc445217321 \h </w:instrText>
        </w:r>
        <w:r>
          <w:rPr>
            <w:noProof/>
            <w:webHidden/>
          </w:rPr>
        </w:r>
        <w:r>
          <w:rPr>
            <w:noProof/>
            <w:webHidden/>
          </w:rPr>
          <w:fldChar w:fldCharType="separate"/>
        </w:r>
        <w:r>
          <w:rPr>
            <w:noProof/>
            <w:webHidden/>
          </w:rPr>
          <w:t>16</w:t>
        </w:r>
        <w:r>
          <w:rPr>
            <w:noProof/>
            <w:webHidden/>
          </w:rPr>
          <w:fldChar w:fldCharType="end"/>
        </w:r>
      </w:hyperlink>
    </w:p>
    <w:p w14:paraId="25EABB01" w14:textId="77777777" w:rsidR="0029503C" w:rsidRDefault="0029503C">
      <w:pPr>
        <w:pStyle w:val="TOC1"/>
        <w:tabs>
          <w:tab w:val="left" w:pos="400"/>
          <w:tab w:val="right" w:leader="dot" w:pos="9061"/>
        </w:tabs>
        <w:rPr>
          <w:rFonts w:asciiTheme="minorHAnsi" w:eastAsiaTheme="minorEastAsia" w:hAnsiTheme="minorHAnsi" w:cstheme="minorBidi"/>
          <w:b w:val="0"/>
          <w:noProof/>
          <w:sz w:val="22"/>
          <w:szCs w:val="22"/>
          <w:lang w:eastAsia="en-AU"/>
        </w:rPr>
      </w:pPr>
      <w:hyperlink w:anchor="_Toc445217322" w:history="1">
        <w:r w:rsidRPr="00D0037E">
          <w:rPr>
            <w:rStyle w:val="Hyperlink"/>
            <w:noProof/>
          </w:rPr>
          <w:t>6</w:t>
        </w:r>
        <w:r>
          <w:rPr>
            <w:rFonts w:asciiTheme="minorHAnsi" w:eastAsiaTheme="minorEastAsia" w:hAnsiTheme="minorHAnsi" w:cstheme="minorBidi"/>
            <w:b w:val="0"/>
            <w:noProof/>
            <w:sz w:val="22"/>
            <w:szCs w:val="22"/>
            <w:lang w:eastAsia="en-AU"/>
          </w:rPr>
          <w:tab/>
        </w:r>
        <w:r w:rsidRPr="00D0037E">
          <w:rPr>
            <w:rStyle w:val="Hyperlink"/>
            <w:noProof/>
          </w:rPr>
          <w:t>Information Technology</w:t>
        </w:r>
        <w:r>
          <w:rPr>
            <w:noProof/>
            <w:webHidden/>
          </w:rPr>
          <w:tab/>
        </w:r>
        <w:r>
          <w:rPr>
            <w:noProof/>
            <w:webHidden/>
          </w:rPr>
          <w:fldChar w:fldCharType="begin"/>
        </w:r>
        <w:r>
          <w:rPr>
            <w:noProof/>
            <w:webHidden/>
          </w:rPr>
          <w:instrText xml:space="preserve"> PAGEREF _Toc445217322 \h </w:instrText>
        </w:r>
        <w:r>
          <w:rPr>
            <w:noProof/>
            <w:webHidden/>
          </w:rPr>
        </w:r>
        <w:r>
          <w:rPr>
            <w:noProof/>
            <w:webHidden/>
          </w:rPr>
          <w:fldChar w:fldCharType="separate"/>
        </w:r>
        <w:r>
          <w:rPr>
            <w:noProof/>
            <w:webHidden/>
          </w:rPr>
          <w:t>17</w:t>
        </w:r>
        <w:r>
          <w:rPr>
            <w:noProof/>
            <w:webHidden/>
          </w:rPr>
          <w:fldChar w:fldCharType="end"/>
        </w:r>
      </w:hyperlink>
    </w:p>
    <w:p w14:paraId="3914EC48"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3" w:history="1">
        <w:r w:rsidRPr="00D0037E">
          <w:rPr>
            <w:rStyle w:val="Hyperlink"/>
            <w:noProof/>
          </w:rPr>
          <w:t>6.1</w:t>
        </w:r>
        <w:r>
          <w:rPr>
            <w:rFonts w:asciiTheme="minorHAnsi" w:eastAsiaTheme="minorEastAsia" w:hAnsiTheme="minorHAnsi" w:cstheme="minorBidi"/>
            <w:noProof/>
            <w:sz w:val="22"/>
            <w:szCs w:val="22"/>
            <w:lang w:eastAsia="en-AU"/>
          </w:rPr>
          <w:tab/>
        </w:r>
        <w:r w:rsidRPr="00D0037E">
          <w:rPr>
            <w:rStyle w:val="Hyperlink"/>
            <w:noProof/>
          </w:rPr>
          <w:t>Data sharing</w:t>
        </w:r>
        <w:r>
          <w:rPr>
            <w:noProof/>
            <w:webHidden/>
          </w:rPr>
          <w:tab/>
        </w:r>
        <w:r>
          <w:rPr>
            <w:noProof/>
            <w:webHidden/>
          </w:rPr>
          <w:fldChar w:fldCharType="begin"/>
        </w:r>
        <w:r>
          <w:rPr>
            <w:noProof/>
            <w:webHidden/>
          </w:rPr>
          <w:instrText xml:space="preserve"> PAGEREF _Toc445217323 \h </w:instrText>
        </w:r>
        <w:r>
          <w:rPr>
            <w:noProof/>
            <w:webHidden/>
          </w:rPr>
        </w:r>
        <w:r>
          <w:rPr>
            <w:noProof/>
            <w:webHidden/>
          </w:rPr>
          <w:fldChar w:fldCharType="separate"/>
        </w:r>
        <w:r>
          <w:rPr>
            <w:noProof/>
            <w:webHidden/>
          </w:rPr>
          <w:t>17</w:t>
        </w:r>
        <w:r>
          <w:rPr>
            <w:noProof/>
            <w:webHidden/>
          </w:rPr>
          <w:fldChar w:fldCharType="end"/>
        </w:r>
      </w:hyperlink>
    </w:p>
    <w:p w14:paraId="72B9549A"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4" w:history="1">
        <w:r w:rsidRPr="00D0037E">
          <w:rPr>
            <w:rStyle w:val="Hyperlink"/>
            <w:noProof/>
          </w:rPr>
          <w:t>6.2</w:t>
        </w:r>
        <w:r>
          <w:rPr>
            <w:rFonts w:asciiTheme="minorHAnsi" w:eastAsiaTheme="minorEastAsia" w:hAnsiTheme="minorHAnsi" w:cstheme="minorBidi"/>
            <w:noProof/>
            <w:sz w:val="22"/>
            <w:szCs w:val="22"/>
            <w:lang w:eastAsia="en-AU"/>
          </w:rPr>
          <w:tab/>
        </w:r>
        <w:r w:rsidRPr="00D0037E">
          <w:rPr>
            <w:rStyle w:val="Hyperlink"/>
            <w:noProof/>
          </w:rPr>
          <w:t>Project software</w:t>
        </w:r>
        <w:r>
          <w:rPr>
            <w:noProof/>
            <w:webHidden/>
          </w:rPr>
          <w:tab/>
        </w:r>
        <w:r>
          <w:rPr>
            <w:noProof/>
            <w:webHidden/>
          </w:rPr>
          <w:fldChar w:fldCharType="begin"/>
        </w:r>
        <w:r>
          <w:rPr>
            <w:noProof/>
            <w:webHidden/>
          </w:rPr>
          <w:instrText xml:space="preserve"> PAGEREF _Toc445217324 \h </w:instrText>
        </w:r>
        <w:r>
          <w:rPr>
            <w:noProof/>
            <w:webHidden/>
          </w:rPr>
        </w:r>
        <w:r>
          <w:rPr>
            <w:noProof/>
            <w:webHidden/>
          </w:rPr>
          <w:fldChar w:fldCharType="separate"/>
        </w:r>
        <w:r>
          <w:rPr>
            <w:noProof/>
            <w:webHidden/>
          </w:rPr>
          <w:t>18</w:t>
        </w:r>
        <w:r>
          <w:rPr>
            <w:noProof/>
            <w:webHidden/>
          </w:rPr>
          <w:fldChar w:fldCharType="end"/>
        </w:r>
      </w:hyperlink>
    </w:p>
    <w:p w14:paraId="4AEF9EF7"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5" w:history="1">
        <w:r w:rsidRPr="00D0037E">
          <w:rPr>
            <w:rStyle w:val="Hyperlink"/>
            <w:noProof/>
          </w:rPr>
          <w:t>6.3</w:t>
        </w:r>
        <w:r>
          <w:rPr>
            <w:rFonts w:asciiTheme="minorHAnsi" w:eastAsiaTheme="minorEastAsia" w:hAnsiTheme="minorHAnsi" w:cstheme="minorBidi"/>
            <w:noProof/>
            <w:sz w:val="22"/>
            <w:szCs w:val="22"/>
            <w:lang w:eastAsia="en-AU"/>
          </w:rPr>
          <w:tab/>
        </w:r>
        <w:r w:rsidRPr="00D0037E">
          <w:rPr>
            <w:rStyle w:val="Hyperlink"/>
            <w:noProof/>
          </w:rPr>
          <w:t>Software compatibility testing</w:t>
        </w:r>
        <w:r>
          <w:rPr>
            <w:noProof/>
            <w:webHidden/>
          </w:rPr>
          <w:tab/>
        </w:r>
        <w:r>
          <w:rPr>
            <w:noProof/>
            <w:webHidden/>
          </w:rPr>
          <w:fldChar w:fldCharType="begin"/>
        </w:r>
        <w:r>
          <w:rPr>
            <w:noProof/>
            <w:webHidden/>
          </w:rPr>
          <w:instrText xml:space="preserve"> PAGEREF _Toc445217325 \h </w:instrText>
        </w:r>
        <w:r>
          <w:rPr>
            <w:noProof/>
            <w:webHidden/>
          </w:rPr>
        </w:r>
        <w:r>
          <w:rPr>
            <w:noProof/>
            <w:webHidden/>
          </w:rPr>
          <w:fldChar w:fldCharType="separate"/>
        </w:r>
        <w:r>
          <w:rPr>
            <w:noProof/>
            <w:webHidden/>
          </w:rPr>
          <w:t>18</w:t>
        </w:r>
        <w:r>
          <w:rPr>
            <w:noProof/>
            <w:webHidden/>
          </w:rPr>
          <w:fldChar w:fldCharType="end"/>
        </w:r>
      </w:hyperlink>
    </w:p>
    <w:p w14:paraId="65B24FB5"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6" w:history="1">
        <w:r w:rsidRPr="00D0037E">
          <w:rPr>
            <w:rStyle w:val="Hyperlink"/>
            <w:noProof/>
          </w:rPr>
          <w:t>6.4</w:t>
        </w:r>
        <w:r>
          <w:rPr>
            <w:rFonts w:asciiTheme="minorHAnsi" w:eastAsiaTheme="minorEastAsia" w:hAnsiTheme="minorHAnsi" w:cstheme="minorBidi"/>
            <w:noProof/>
            <w:sz w:val="22"/>
            <w:szCs w:val="22"/>
            <w:lang w:eastAsia="en-AU"/>
          </w:rPr>
          <w:tab/>
        </w:r>
        <w:r w:rsidRPr="00D0037E">
          <w:rPr>
            <w:rStyle w:val="Hyperlink"/>
            <w:noProof/>
          </w:rPr>
          <w:t>Software updating</w:t>
        </w:r>
        <w:r>
          <w:rPr>
            <w:noProof/>
            <w:webHidden/>
          </w:rPr>
          <w:tab/>
        </w:r>
        <w:r>
          <w:rPr>
            <w:noProof/>
            <w:webHidden/>
          </w:rPr>
          <w:fldChar w:fldCharType="begin"/>
        </w:r>
        <w:r>
          <w:rPr>
            <w:noProof/>
            <w:webHidden/>
          </w:rPr>
          <w:instrText xml:space="preserve"> PAGEREF _Toc445217326 \h </w:instrText>
        </w:r>
        <w:r>
          <w:rPr>
            <w:noProof/>
            <w:webHidden/>
          </w:rPr>
        </w:r>
        <w:r>
          <w:rPr>
            <w:noProof/>
            <w:webHidden/>
          </w:rPr>
          <w:fldChar w:fldCharType="separate"/>
        </w:r>
        <w:r>
          <w:rPr>
            <w:noProof/>
            <w:webHidden/>
          </w:rPr>
          <w:t>18</w:t>
        </w:r>
        <w:r>
          <w:rPr>
            <w:noProof/>
            <w:webHidden/>
          </w:rPr>
          <w:fldChar w:fldCharType="end"/>
        </w:r>
      </w:hyperlink>
    </w:p>
    <w:p w14:paraId="04A8B4C4"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7" w:history="1">
        <w:r w:rsidRPr="00D0037E">
          <w:rPr>
            <w:rStyle w:val="Hyperlink"/>
            <w:noProof/>
          </w:rPr>
          <w:t>6.5</w:t>
        </w:r>
        <w:r>
          <w:rPr>
            <w:rFonts w:asciiTheme="minorHAnsi" w:eastAsiaTheme="minorEastAsia" w:hAnsiTheme="minorHAnsi" w:cstheme="minorBidi"/>
            <w:noProof/>
            <w:sz w:val="22"/>
            <w:szCs w:val="22"/>
            <w:lang w:eastAsia="en-AU"/>
          </w:rPr>
          <w:tab/>
        </w:r>
        <w:r w:rsidRPr="00D0037E">
          <w:rPr>
            <w:rStyle w:val="Hyperlink"/>
            <w:noProof/>
          </w:rPr>
          <w:t>File exchange</w:t>
        </w:r>
        <w:r>
          <w:rPr>
            <w:noProof/>
            <w:webHidden/>
          </w:rPr>
          <w:tab/>
        </w:r>
        <w:r>
          <w:rPr>
            <w:noProof/>
            <w:webHidden/>
          </w:rPr>
          <w:fldChar w:fldCharType="begin"/>
        </w:r>
        <w:r>
          <w:rPr>
            <w:noProof/>
            <w:webHidden/>
          </w:rPr>
          <w:instrText xml:space="preserve"> PAGEREF _Toc445217327 \h </w:instrText>
        </w:r>
        <w:r>
          <w:rPr>
            <w:noProof/>
            <w:webHidden/>
          </w:rPr>
        </w:r>
        <w:r>
          <w:rPr>
            <w:noProof/>
            <w:webHidden/>
          </w:rPr>
          <w:fldChar w:fldCharType="separate"/>
        </w:r>
        <w:r>
          <w:rPr>
            <w:noProof/>
            <w:webHidden/>
          </w:rPr>
          <w:t>18</w:t>
        </w:r>
        <w:r>
          <w:rPr>
            <w:noProof/>
            <w:webHidden/>
          </w:rPr>
          <w:fldChar w:fldCharType="end"/>
        </w:r>
      </w:hyperlink>
    </w:p>
    <w:p w14:paraId="572B66CB" w14:textId="77777777" w:rsidR="0029503C" w:rsidRDefault="0029503C">
      <w:pPr>
        <w:pStyle w:val="TOC1"/>
        <w:tabs>
          <w:tab w:val="left" w:pos="400"/>
          <w:tab w:val="right" w:leader="dot" w:pos="9061"/>
        </w:tabs>
        <w:rPr>
          <w:rFonts w:asciiTheme="minorHAnsi" w:eastAsiaTheme="minorEastAsia" w:hAnsiTheme="minorHAnsi" w:cstheme="minorBidi"/>
          <w:b w:val="0"/>
          <w:noProof/>
          <w:sz w:val="22"/>
          <w:szCs w:val="22"/>
          <w:lang w:eastAsia="en-AU"/>
        </w:rPr>
      </w:pPr>
      <w:hyperlink w:anchor="_Toc445217328" w:history="1">
        <w:r w:rsidRPr="00D0037E">
          <w:rPr>
            <w:rStyle w:val="Hyperlink"/>
            <w:noProof/>
          </w:rPr>
          <w:t>7</w:t>
        </w:r>
        <w:r>
          <w:rPr>
            <w:rFonts w:asciiTheme="minorHAnsi" w:eastAsiaTheme="minorEastAsia" w:hAnsiTheme="minorHAnsi" w:cstheme="minorBidi"/>
            <w:b w:val="0"/>
            <w:noProof/>
            <w:sz w:val="22"/>
            <w:szCs w:val="22"/>
            <w:lang w:eastAsia="en-AU"/>
          </w:rPr>
          <w:tab/>
        </w:r>
        <w:r w:rsidRPr="00D0037E">
          <w:rPr>
            <w:rStyle w:val="Hyperlink"/>
            <w:noProof/>
          </w:rPr>
          <w:t>Deliverables</w:t>
        </w:r>
        <w:r>
          <w:rPr>
            <w:noProof/>
            <w:webHidden/>
          </w:rPr>
          <w:tab/>
        </w:r>
        <w:r>
          <w:rPr>
            <w:noProof/>
            <w:webHidden/>
          </w:rPr>
          <w:fldChar w:fldCharType="begin"/>
        </w:r>
        <w:r>
          <w:rPr>
            <w:noProof/>
            <w:webHidden/>
          </w:rPr>
          <w:instrText xml:space="preserve"> PAGEREF _Toc445217328 \h </w:instrText>
        </w:r>
        <w:r>
          <w:rPr>
            <w:noProof/>
            <w:webHidden/>
          </w:rPr>
        </w:r>
        <w:r>
          <w:rPr>
            <w:noProof/>
            <w:webHidden/>
          </w:rPr>
          <w:fldChar w:fldCharType="separate"/>
        </w:r>
        <w:r>
          <w:rPr>
            <w:noProof/>
            <w:webHidden/>
          </w:rPr>
          <w:t>19</w:t>
        </w:r>
        <w:r>
          <w:rPr>
            <w:noProof/>
            <w:webHidden/>
          </w:rPr>
          <w:fldChar w:fldCharType="end"/>
        </w:r>
      </w:hyperlink>
    </w:p>
    <w:p w14:paraId="37135E4D"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29" w:history="1">
        <w:r w:rsidRPr="00D0037E">
          <w:rPr>
            <w:rStyle w:val="Hyperlink"/>
            <w:noProof/>
          </w:rPr>
          <w:t>7.1</w:t>
        </w:r>
        <w:r>
          <w:rPr>
            <w:rFonts w:asciiTheme="minorHAnsi" w:eastAsiaTheme="minorEastAsia" w:hAnsiTheme="minorHAnsi" w:cstheme="minorBidi"/>
            <w:noProof/>
            <w:sz w:val="22"/>
            <w:szCs w:val="22"/>
            <w:lang w:eastAsia="en-AU"/>
          </w:rPr>
          <w:tab/>
        </w:r>
        <w:r w:rsidRPr="00D0037E">
          <w:rPr>
            <w:rStyle w:val="Hyperlink"/>
            <w:noProof/>
          </w:rPr>
          <w:t>Deliverables schedule</w:t>
        </w:r>
        <w:r>
          <w:rPr>
            <w:noProof/>
            <w:webHidden/>
          </w:rPr>
          <w:tab/>
        </w:r>
        <w:r>
          <w:rPr>
            <w:noProof/>
            <w:webHidden/>
          </w:rPr>
          <w:fldChar w:fldCharType="begin"/>
        </w:r>
        <w:r>
          <w:rPr>
            <w:noProof/>
            <w:webHidden/>
          </w:rPr>
          <w:instrText xml:space="preserve"> PAGEREF _Toc445217329 \h </w:instrText>
        </w:r>
        <w:r>
          <w:rPr>
            <w:noProof/>
            <w:webHidden/>
          </w:rPr>
        </w:r>
        <w:r>
          <w:rPr>
            <w:noProof/>
            <w:webHidden/>
          </w:rPr>
          <w:fldChar w:fldCharType="separate"/>
        </w:r>
        <w:r>
          <w:rPr>
            <w:noProof/>
            <w:webHidden/>
          </w:rPr>
          <w:t>19</w:t>
        </w:r>
        <w:r>
          <w:rPr>
            <w:noProof/>
            <w:webHidden/>
          </w:rPr>
          <w:fldChar w:fldCharType="end"/>
        </w:r>
      </w:hyperlink>
    </w:p>
    <w:p w14:paraId="7D1580AB"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30" w:history="1">
        <w:r w:rsidRPr="00D0037E">
          <w:rPr>
            <w:rStyle w:val="Hyperlink"/>
            <w:noProof/>
          </w:rPr>
          <w:t>7.2</w:t>
        </w:r>
        <w:r>
          <w:rPr>
            <w:rFonts w:asciiTheme="minorHAnsi" w:eastAsiaTheme="minorEastAsia" w:hAnsiTheme="minorHAnsi" w:cstheme="minorBidi"/>
            <w:noProof/>
            <w:sz w:val="22"/>
            <w:szCs w:val="22"/>
            <w:lang w:eastAsia="en-AU"/>
          </w:rPr>
          <w:tab/>
        </w:r>
        <w:r w:rsidRPr="00D0037E">
          <w:rPr>
            <w:rStyle w:val="Hyperlink"/>
            <w:noProof/>
          </w:rPr>
          <w:t>Deliverables formats</w:t>
        </w:r>
        <w:r>
          <w:rPr>
            <w:noProof/>
            <w:webHidden/>
          </w:rPr>
          <w:tab/>
        </w:r>
        <w:r>
          <w:rPr>
            <w:noProof/>
            <w:webHidden/>
          </w:rPr>
          <w:fldChar w:fldCharType="begin"/>
        </w:r>
        <w:r>
          <w:rPr>
            <w:noProof/>
            <w:webHidden/>
          </w:rPr>
          <w:instrText xml:space="preserve"> PAGEREF _Toc445217330 \h </w:instrText>
        </w:r>
        <w:r>
          <w:rPr>
            <w:noProof/>
            <w:webHidden/>
          </w:rPr>
        </w:r>
        <w:r>
          <w:rPr>
            <w:noProof/>
            <w:webHidden/>
          </w:rPr>
          <w:fldChar w:fldCharType="separate"/>
        </w:r>
        <w:r>
          <w:rPr>
            <w:noProof/>
            <w:webHidden/>
          </w:rPr>
          <w:t>19</w:t>
        </w:r>
        <w:r>
          <w:rPr>
            <w:noProof/>
            <w:webHidden/>
          </w:rPr>
          <w:fldChar w:fldCharType="end"/>
        </w:r>
      </w:hyperlink>
    </w:p>
    <w:p w14:paraId="3CF61203" w14:textId="77777777" w:rsidR="0029503C" w:rsidRDefault="0029503C">
      <w:pPr>
        <w:pStyle w:val="TOC2"/>
        <w:tabs>
          <w:tab w:val="left" w:pos="880"/>
          <w:tab w:val="right" w:leader="dot" w:pos="9061"/>
        </w:tabs>
        <w:rPr>
          <w:rFonts w:asciiTheme="minorHAnsi" w:eastAsiaTheme="minorEastAsia" w:hAnsiTheme="minorHAnsi" w:cstheme="minorBidi"/>
          <w:noProof/>
          <w:sz w:val="22"/>
          <w:szCs w:val="22"/>
          <w:lang w:eastAsia="en-AU"/>
        </w:rPr>
      </w:pPr>
      <w:hyperlink w:anchor="_Toc445217331" w:history="1">
        <w:r w:rsidRPr="00D0037E">
          <w:rPr>
            <w:rStyle w:val="Hyperlink"/>
            <w:noProof/>
          </w:rPr>
          <w:t>7.3</w:t>
        </w:r>
        <w:r>
          <w:rPr>
            <w:rFonts w:asciiTheme="minorHAnsi" w:eastAsiaTheme="minorEastAsia" w:hAnsiTheme="minorHAnsi" w:cstheme="minorBidi"/>
            <w:noProof/>
            <w:sz w:val="22"/>
            <w:szCs w:val="22"/>
            <w:lang w:eastAsia="en-AU"/>
          </w:rPr>
          <w:tab/>
        </w:r>
        <w:r w:rsidRPr="00D0037E">
          <w:rPr>
            <w:rStyle w:val="Hyperlink"/>
            <w:noProof/>
          </w:rPr>
          <w:t>Submission response period</w:t>
        </w:r>
        <w:r>
          <w:rPr>
            <w:noProof/>
            <w:webHidden/>
          </w:rPr>
          <w:tab/>
        </w:r>
        <w:r>
          <w:rPr>
            <w:noProof/>
            <w:webHidden/>
          </w:rPr>
          <w:fldChar w:fldCharType="begin"/>
        </w:r>
        <w:r>
          <w:rPr>
            <w:noProof/>
            <w:webHidden/>
          </w:rPr>
          <w:instrText xml:space="preserve"> PAGEREF _Toc445217331 \h </w:instrText>
        </w:r>
        <w:r>
          <w:rPr>
            <w:noProof/>
            <w:webHidden/>
          </w:rPr>
        </w:r>
        <w:r>
          <w:rPr>
            <w:noProof/>
            <w:webHidden/>
          </w:rPr>
          <w:fldChar w:fldCharType="separate"/>
        </w:r>
        <w:r>
          <w:rPr>
            <w:noProof/>
            <w:webHidden/>
          </w:rPr>
          <w:t>19</w:t>
        </w:r>
        <w:r>
          <w:rPr>
            <w:noProof/>
            <w:webHidden/>
          </w:rPr>
          <w:fldChar w:fldCharType="end"/>
        </w:r>
      </w:hyperlink>
    </w:p>
    <w:p w14:paraId="4C418C5B" w14:textId="533BEA0B" w:rsidR="003E0120" w:rsidRPr="00A13709" w:rsidRDefault="00524F02" w:rsidP="00E70A9E">
      <w:pPr>
        <w:tabs>
          <w:tab w:val="left" w:pos="851"/>
        </w:tabs>
        <w:spacing w:after="120"/>
      </w:pPr>
      <w:r w:rsidRPr="00A13709">
        <w:fldChar w:fldCharType="end"/>
      </w:r>
    </w:p>
    <w:p w14:paraId="6C77D476" w14:textId="01873BC7" w:rsidR="005060F5" w:rsidRPr="00A13709" w:rsidRDefault="005060F5" w:rsidP="00D24DBF">
      <w:pPr>
        <w:tabs>
          <w:tab w:val="clear" w:pos="3969"/>
        </w:tabs>
        <w:spacing w:after="0"/>
      </w:pPr>
      <w:r w:rsidRPr="00A13709">
        <w:br w:type="page"/>
      </w:r>
    </w:p>
    <w:p w14:paraId="4C1EA642" w14:textId="77777777" w:rsidR="005060F5" w:rsidRPr="00A13709" w:rsidRDefault="005060F5" w:rsidP="00E70A9E">
      <w:pPr>
        <w:tabs>
          <w:tab w:val="left" w:pos="851"/>
        </w:tabs>
        <w:spacing w:after="120"/>
        <w:sectPr w:rsidR="005060F5" w:rsidRPr="00A13709" w:rsidSect="003E0120">
          <w:headerReference w:type="default" r:id="rId14"/>
          <w:footerReference w:type="default" r:id="rId15"/>
          <w:footnotePr>
            <w:numFmt w:val="lowerRoman"/>
          </w:footnotePr>
          <w:endnotePr>
            <w:numFmt w:val="decimal"/>
          </w:endnotePr>
          <w:pgSz w:w="11907" w:h="16840" w:code="9"/>
          <w:pgMar w:top="851" w:right="1418" w:bottom="851" w:left="1418" w:header="720" w:footer="720" w:gutter="0"/>
          <w:pgNumType w:fmt="lowerRoman"/>
          <w:cols w:space="720"/>
        </w:sectPr>
      </w:pPr>
    </w:p>
    <w:p w14:paraId="4C418C5C" w14:textId="5D16AAEA" w:rsidR="004231E1" w:rsidRPr="00A13709" w:rsidRDefault="006619B4" w:rsidP="00EF6975">
      <w:pPr>
        <w:pStyle w:val="Heading1"/>
      </w:pPr>
      <w:bookmarkStart w:id="1" w:name="_Toc445217295"/>
      <w:r w:rsidRPr="00A13709">
        <w:t>P</w:t>
      </w:r>
      <w:r w:rsidR="00C918FA" w:rsidRPr="00A13709">
        <w:t>roject I</w:t>
      </w:r>
      <w:r w:rsidR="006A1369" w:rsidRPr="00A13709">
        <w:t>nformation</w:t>
      </w:r>
      <w:bookmarkEnd w:id="1"/>
    </w:p>
    <w:p w14:paraId="4C418C5E" w14:textId="015FFAEA" w:rsidR="00F4354C" w:rsidRPr="00A13709" w:rsidRDefault="00F4354C" w:rsidP="006A0FBA">
      <w:pPr>
        <w:pStyle w:val="Heading2"/>
      </w:pPr>
      <w:bookmarkStart w:id="2" w:name="_Toc445217296"/>
      <w:r w:rsidRPr="00A13709">
        <w:t xml:space="preserve">Project </w:t>
      </w:r>
      <w:r w:rsidR="007D1C47">
        <w:t>details</w:t>
      </w:r>
      <w:bookmarkEnd w:id="2"/>
    </w:p>
    <w:p w14:paraId="4C418C5F" w14:textId="050BC7D7" w:rsidR="00DD1AAC" w:rsidRDefault="00372F67" w:rsidP="00DD1AAC">
      <w:r w:rsidRPr="00A13709">
        <w:t xml:space="preserve">Refer to the </w:t>
      </w:r>
      <w:r w:rsidRPr="00A13709">
        <w:rPr>
          <w:i/>
        </w:rPr>
        <w:t>BIM Management Plan Executive Summary</w:t>
      </w:r>
      <w:r w:rsidR="007D1C47">
        <w:t xml:space="preserve"> for details of:</w:t>
      </w:r>
    </w:p>
    <w:p w14:paraId="3B354102" w14:textId="569C4A12" w:rsidR="007D1C47" w:rsidRDefault="007D1C47" w:rsidP="007D1C47">
      <w:pPr>
        <w:pStyle w:val="ListParagraph"/>
        <w:numPr>
          <w:ilvl w:val="0"/>
          <w:numId w:val="43"/>
        </w:numPr>
        <w:rPr>
          <w:rFonts w:ascii="Arial" w:hAnsi="Arial" w:cs="Arial"/>
          <w:sz w:val="20"/>
          <w:szCs w:val="20"/>
        </w:rPr>
      </w:pPr>
      <w:r w:rsidRPr="007D1C47">
        <w:rPr>
          <w:rFonts w:ascii="Arial" w:hAnsi="Arial" w:cs="Arial"/>
          <w:sz w:val="20"/>
          <w:szCs w:val="20"/>
        </w:rPr>
        <w:t>Project team members</w:t>
      </w:r>
      <w:r>
        <w:rPr>
          <w:rFonts w:ascii="Arial" w:hAnsi="Arial" w:cs="Arial"/>
          <w:sz w:val="20"/>
          <w:szCs w:val="20"/>
        </w:rPr>
        <w:t>.</w:t>
      </w:r>
    </w:p>
    <w:p w14:paraId="25660A0D" w14:textId="448CCD8F" w:rsidR="007D1C47" w:rsidRDefault="007D1C47" w:rsidP="007D1C47">
      <w:pPr>
        <w:pStyle w:val="ListParagraph"/>
        <w:numPr>
          <w:ilvl w:val="0"/>
          <w:numId w:val="43"/>
        </w:numPr>
        <w:rPr>
          <w:rFonts w:ascii="Arial" w:hAnsi="Arial" w:cs="Arial"/>
          <w:sz w:val="20"/>
          <w:szCs w:val="20"/>
        </w:rPr>
      </w:pPr>
      <w:r>
        <w:rPr>
          <w:rFonts w:ascii="Arial" w:hAnsi="Arial" w:cs="Arial"/>
          <w:sz w:val="20"/>
          <w:szCs w:val="20"/>
        </w:rPr>
        <w:t>Roles and responsibilities.</w:t>
      </w:r>
    </w:p>
    <w:p w14:paraId="44D27AF7" w14:textId="581F51AA" w:rsidR="007D1C47" w:rsidRDefault="007D1C47" w:rsidP="007D1C47">
      <w:pPr>
        <w:pStyle w:val="ListParagraph"/>
        <w:numPr>
          <w:ilvl w:val="0"/>
          <w:numId w:val="43"/>
        </w:numPr>
        <w:rPr>
          <w:rFonts w:ascii="Arial" w:hAnsi="Arial" w:cs="Arial"/>
          <w:sz w:val="20"/>
          <w:szCs w:val="20"/>
        </w:rPr>
      </w:pPr>
      <w:r>
        <w:rPr>
          <w:rFonts w:ascii="Arial" w:hAnsi="Arial" w:cs="Arial"/>
          <w:sz w:val="20"/>
          <w:szCs w:val="20"/>
        </w:rPr>
        <w:t>Project goals.</w:t>
      </w:r>
    </w:p>
    <w:p w14:paraId="68B6C8E1" w14:textId="4811B9AB" w:rsidR="007D1C47" w:rsidRDefault="007D1C47" w:rsidP="007D1C47">
      <w:pPr>
        <w:pStyle w:val="ListParagraph"/>
        <w:numPr>
          <w:ilvl w:val="0"/>
          <w:numId w:val="43"/>
        </w:numPr>
        <w:rPr>
          <w:rFonts w:ascii="Arial" w:hAnsi="Arial" w:cs="Arial"/>
          <w:sz w:val="20"/>
          <w:szCs w:val="20"/>
        </w:rPr>
      </w:pPr>
      <w:r>
        <w:rPr>
          <w:rFonts w:ascii="Arial" w:hAnsi="Arial" w:cs="Arial"/>
          <w:sz w:val="20"/>
          <w:szCs w:val="20"/>
        </w:rPr>
        <w:t>Project procurement.</w:t>
      </w:r>
    </w:p>
    <w:p w14:paraId="47454916" w14:textId="5F33D576" w:rsidR="007D1C47" w:rsidRDefault="007D1C47" w:rsidP="007D1C47">
      <w:pPr>
        <w:pStyle w:val="ListParagraph"/>
        <w:numPr>
          <w:ilvl w:val="0"/>
          <w:numId w:val="43"/>
        </w:numPr>
        <w:rPr>
          <w:rFonts w:ascii="Arial" w:hAnsi="Arial" w:cs="Arial"/>
          <w:sz w:val="20"/>
          <w:szCs w:val="20"/>
        </w:rPr>
      </w:pPr>
      <w:r>
        <w:rPr>
          <w:rFonts w:ascii="Arial" w:hAnsi="Arial" w:cs="Arial"/>
          <w:sz w:val="20"/>
          <w:szCs w:val="20"/>
        </w:rPr>
        <w:t>Project schedule.</w:t>
      </w:r>
    </w:p>
    <w:p w14:paraId="71B65D6D" w14:textId="7E603E61" w:rsidR="00F74A0C" w:rsidRDefault="00F74A0C" w:rsidP="007D1C47">
      <w:pPr>
        <w:pStyle w:val="Instructions"/>
      </w:pPr>
      <w:r>
        <w:t xml:space="preserve">If the clause titles in the </w:t>
      </w:r>
      <w:r w:rsidRPr="00A13709">
        <w:rPr>
          <w:i/>
        </w:rPr>
        <w:t>BIM Management Plan Executive Summary</w:t>
      </w:r>
      <w:r>
        <w:t xml:space="preserve"> have been changed, edit the list above to match them.</w:t>
      </w:r>
    </w:p>
    <w:p w14:paraId="268E4044" w14:textId="77777777" w:rsidR="007D1C47" w:rsidRPr="007D1C47" w:rsidRDefault="007D1C47" w:rsidP="007D1C47">
      <w:pPr>
        <w:pStyle w:val="Instructions"/>
      </w:pPr>
      <w:r>
        <w:t xml:space="preserve">Amend the text to </w:t>
      </w:r>
      <w:r>
        <w:rPr>
          <w:i/>
        </w:rPr>
        <w:t>BIM Management Plan</w:t>
      </w:r>
      <w:r>
        <w:t xml:space="preserve"> if using the Combined Template.</w:t>
      </w:r>
    </w:p>
    <w:p w14:paraId="33465FA8" w14:textId="0621FAF9" w:rsidR="008D0D2F" w:rsidRPr="00A13709" w:rsidRDefault="008D0D2F" w:rsidP="008D0D2F">
      <w:pPr>
        <w:pStyle w:val="Heading1"/>
      </w:pPr>
      <w:bookmarkStart w:id="3" w:name="_Toc429494411"/>
      <w:bookmarkStart w:id="4" w:name="_Toc445217297"/>
      <w:r w:rsidRPr="00A13709">
        <w:t>BIM Management</w:t>
      </w:r>
      <w:bookmarkEnd w:id="3"/>
      <w:bookmarkEnd w:id="4"/>
    </w:p>
    <w:p w14:paraId="2DD07172" w14:textId="77777777" w:rsidR="008D0D2F" w:rsidRPr="00A13709" w:rsidRDefault="008D0D2F" w:rsidP="008D0D2F">
      <w:pPr>
        <w:pStyle w:val="Heading2"/>
      </w:pPr>
      <w:bookmarkStart w:id="5" w:name="_Toc429468012"/>
      <w:bookmarkStart w:id="6" w:name="_Toc429494412"/>
      <w:bookmarkStart w:id="7" w:name="_Toc445217298"/>
      <w:r w:rsidRPr="00A13709">
        <w:t>BIM Management Plan overview</w:t>
      </w:r>
      <w:bookmarkEnd w:id="5"/>
      <w:bookmarkEnd w:id="6"/>
      <w:bookmarkEnd w:id="7"/>
    </w:p>
    <w:p w14:paraId="309CEBD8" w14:textId="77777777" w:rsidR="008D0D2F" w:rsidRPr="00A13709" w:rsidRDefault="008D0D2F" w:rsidP="008D0D2F">
      <w:r w:rsidRPr="00A13709">
        <w:t xml:space="preserve">Refer to the </w:t>
      </w:r>
      <w:r w:rsidRPr="00A13709">
        <w:rPr>
          <w:i/>
        </w:rPr>
        <w:t>BIM Management Plan Executive Summary</w:t>
      </w:r>
      <w:r w:rsidRPr="00A13709">
        <w:t xml:space="preserve"> for details of:</w:t>
      </w:r>
    </w:p>
    <w:p w14:paraId="0F10979C" w14:textId="582D3125" w:rsidR="008D0D2F" w:rsidRPr="00A13709" w:rsidRDefault="008D0D2F" w:rsidP="008D0D2F">
      <w:pPr>
        <w:pStyle w:val="ListParagraph"/>
        <w:numPr>
          <w:ilvl w:val="0"/>
          <w:numId w:val="43"/>
        </w:numPr>
        <w:rPr>
          <w:rFonts w:ascii="Arial" w:hAnsi="Arial" w:cs="Arial"/>
          <w:sz w:val="20"/>
          <w:szCs w:val="20"/>
        </w:rPr>
      </w:pPr>
      <w:r w:rsidRPr="00A13709">
        <w:rPr>
          <w:rFonts w:ascii="Arial" w:hAnsi="Arial" w:cs="Arial"/>
          <w:sz w:val="20"/>
          <w:szCs w:val="20"/>
        </w:rPr>
        <w:t xml:space="preserve">Purpose </w:t>
      </w:r>
      <w:r w:rsidR="00D62454">
        <w:rPr>
          <w:rFonts w:ascii="Arial" w:hAnsi="Arial" w:cs="Arial"/>
          <w:sz w:val="20"/>
          <w:szCs w:val="20"/>
        </w:rPr>
        <w:t>of the BIM Management Plan</w:t>
      </w:r>
      <w:r w:rsidRPr="00A13709">
        <w:rPr>
          <w:rFonts w:ascii="Arial" w:hAnsi="Arial" w:cs="Arial"/>
          <w:sz w:val="20"/>
          <w:szCs w:val="20"/>
        </w:rPr>
        <w:t>.</w:t>
      </w:r>
    </w:p>
    <w:p w14:paraId="0A9502DB" w14:textId="0E58B2B0" w:rsidR="008D0D2F" w:rsidRPr="00A13709" w:rsidRDefault="008D0D2F" w:rsidP="008D0D2F">
      <w:pPr>
        <w:pStyle w:val="ListParagraph"/>
        <w:numPr>
          <w:ilvl w:val="0"/>
          <w:numId w:val="43"/>
        </w:numPr>
        <w:rPr>
          <w:rFonts w:ascii="Arial" w:hAnsi="Arial" w:cs="Arial"/>
          <w:sz w:val="20"/>
          <w:szCs w:val="20"/>
        </w:rPr>
      </w:pPr>
      <w:r w:rsidRPr="00A13709">
        <w:rPr>
          <w:rFonts w:ascii="Arial" w:hAnsi="Arial" w:cs="Arial"/>
          <w:sz w:val="20"/>
          <w:szCs w:val="20"/>
        </w:rPr>
        <w:t xml:space="preserve">Application of the </w:t>
      </w:r>
      <w:r w:rsidR="00D62454" w:rsidRPr="00A13709">
        <w:rPr>
          <w:rFonts w:ascii="Arial" w:hAnsi="Arial" w:cs="Arial"/>
          <w:sz w:val="20"/>
          <w:szCs w:val="20"/>
        </w:rPr>
        <w:t>BIM Management Plan</w:t>
      </w:r>
      <w:r w:rsidRPr="00A13709">
        <w:rPr>
          <w:rFonts w:ascii="Arial" w:hAnsi="Arial" w:cs="Arial"/>
          <w:sz w:val="20"/>
          <w:szCs w:val="20"/>
        </w:rPr>
        <w:t>.</w:t>
      </w:r>
    </w:p>
    <w:p w14:paraId="119B5478" w14:textId="52621ADA" w:rsidR="008D0D2F" w:rsidRPr="00A13709" w:rsidRDefault="00D62454" w:rsidP="008D0D2F">
      <w:pPr>
        <w:pStyle w:val="ListParagraph"/>
        <w:numPr>
          <w:ilvl w:val="0"/>
          <w:numId w:val="43"/>
        </w:numPr>
        <w:rPr>
          <w:rFonts w:ascii="Arial" w:hAnsi="Arial" w:cs="Arial"/>
          <w:sz w:val="20"/>
          <w:szCs w:val="20"/>
        </w:rPr>
      </w:pPr>
      <w:r w:rsidRPr="00A13709">
        <w:rPr>
          <w:rFonts w:ascii="Arial" w:hAnsi="Arial" w:cs="Arial"/>
          <w:sz w:val="20"/>
          <w:szCs w:val="20"/>
        </w:rPr>
        <w:t>BIM Management Plan</w:t>
      </w:r>
      <w:r w:rsidR="008D0D2F" w:rsidRPr="00A13709">
        <w:rPr>
          <w:rFonts w:ascii="Arial" w:hAnsi="Arial" w:cs="Arial"/>
          <w:sz w:val="20"/>
          <w:szCs w:val="20"/>
        </w:rPr>
        <w:t xml:space="preserve"> development.</w:t>
      </w:r>
    </w:p>
    <w:p w14:paraId="2DA3FCAC" w14:textId="3EDE6252" w:rsidR="008D0D2F" w:rsidRPr="00A13709" w:rsidRDefault="008D0D2F" w:rsidP="008D0D2F">
      <w:pPr>
        <w:pStyle w:val="ListParagraph"/>
        <w:numPr>
          <w:ilvl w:val="0"/>
          <w:numId w:val="43"/>
        </w:numPr>
        <w:rPr>
          <w:rFonts w:ascii="Arial" w:hAnsi="Arial" w:cs="Arial"/>
          <w:sz w:val="20"/>
          <w:szCs w:val="20"/>
        </w:rPr>
      </w:pPr>
      <w:r w:rsidRPr="00A13709">
        <w:rPr>
          <w:rFonts w:ascii="Arial" w:hAnsi="Arial" w:cs="Arial"/>
          <w:sz w:val="20"/>
          <w:szCs w:val="20"/>
        </w:rPr>
        <w:t xml:space="preserve">Updating the </w:t>
      </w:r>
      <w:r w:rsidR="00D62454" w:rsidRPr="00A13709">
        <w:rPr>
          <w:rFonts w:ascii="Arial" w:hAnsi="Arial" w:cs="Arial"/>
          <w:sz w:val="20"/>
          <w:szCs w:val="20"/>
        </w:rPr>
        <w:t>BIM Management Plan</w:t>
      </w:r>
      <w:r w:rsidRPr="00A13709">
        <w:rPr>
          <w:rFonts w:ascii="Arial" w:hAnsi="Arial" w:cs="Arial"/>
          <w:sz w:val="20"/>
          <w:szCs w:val="20"/>
        </w:rPr>
        <w:t>.</w:t>
      </w:r>
    </w:p>
    <w:p w14:paraId="5FBAFA97" w14:textId="77777777" w:rsidR="00F74A0C" w:rsidRDefault="00F74A0C" w:rsidP="00F74A0C">
      <w:pPr>
        <w:pStyle w:val="Instructions"/>
      </w:pPr>
      <w:r>
        <w:t xml:space="preserve">If the clause titles in the </w:t>
      </w:r>
      <w:r w:rsidRPr="00A13709">
        <w:rPr>
          <w:i/>
        </w:rPr>
        <w:t>BIM Management Plan Executive Summary</w:t>
      </w:r>
      <w:r>
        <w:t xml:space="preserve"> have been changed, edit the list above to match them.</w:t>
      </w:r>
    </w:p>
    <w:p w14:paraId="629101FB" w14:textId="425BB5E8" w:rsidR="007D1C47" w:rsidRPr="007D1C47" w:rsidRDefault="007D1C47" w:rsidP="008D0D2F">
      <w:pPr>
        <w:pStyle w:val="Instructions"/>
      </w:pPr>
      <w:r>
        <w:t xml:space="preserve">Amend the text to </w:t>
      </w:r>
      <w:r>
        <w:rPr>
          <w:i/>
        </w:rPr>
        <w:t>BIM Management Plan</w:t>
      </w:r>
      <w:r>
        <w:t xml:space="preserve"> if using the Combined Template.</w:t>
      </w:r>
    </w:p>
    <w:p w14:paraId="4C418C68" w14:textId="292B538A" w:rsidR="0074024C" w:rsidRPr="00A13709" w:rsidRDefault="00C011F6" w:rsidP="00EF6975">
      <w:pPr>
        <w:pStyle w:val="Heading1"/>
      </w:pPr>
      <w:bookmarkStart w:id="8" w:name="_Toc445217299"/>
      <w:r w:rsidRPr="00A13709">
        <w:t>Collaboration</w:t>
      </w:r>
      <w:r w:rsidR="00313982" w:rsidRPr="00A13709">
        <w:t xml:space="preserve"> </w:t>
      </w:r>
      <w:r w:rsidR="006A1369" w:rsidRPr="00A13709">
        <w:t>P</w:t>
      </w:r>
      <w:r w:rsidR="002B2874" w:rsidRPr="00A13709">
        <w:t>rocedures</w:t>
      </w:r>
      <w:bookmarkEnd w:id="8"/>
    </w:p>
    <w:p w14:paraId="3DE6DBCD" w14:textId="7CFA93C7" w:rsidR="005A31BC" w:rsidRPr="00A13709" w:rsidRDefault="00AB1CA1" w:rsidP="005A31BC">
      <w:pPr>
        <w:pStyle w:val="Heading2"/>
      </w:pPr>
      <w:bookmarkStart w:id="9" w:name="_Toc445217300"/>
      <w:r w:rsidRPr="00A13709">
        <w:t>Information management</w:t>
      </w:r>
      <w:bookmarkEnd w:id="9"/>
    </w:p>
    <w:p w14:paraId="2326D767" w14:textId="14BA5C17" w:rsidR="00AB1CA1" w:rsidRPr="00A13709" w:rsidRDefault="009E0D59" w:rsidP="00AB1CA1">
      <w:pPr>
        <w:pStyle w:val="Prompt"/>
      </w:pPr>
      <w:bookmarkStart w:id="10" w:name="_Toc429154863"/>
      <w:r w:rsidRPr="00A13709">
        <w:t>Collaborative information management procedures</w:t>
      </w:r>
      <w:r w:rsidR="00AB1CA1" w:rsidRPr="00A13709">
        <w:t xml:space="preserve">: </w:t>
      </w:r>
      <w:r w:rsidR="00AB1CA1" w:rsidRPr="00A13709">
        <w:fldChar w:fldCharType="begin"/>
      </w:r>
      <w:r w:rsidR="00AB1CA1" w:rsidRPr="00A13709">
        <w:instrText xml:space="preserve"> MACROBUTTON  ac_OnHelp [complete/delete] </w:instrText>
      </w:r>
      <w:r w:rsidR="00AB1CA1" w:rsidRPr="00A13709">
        <w:fldChar w:fldCharType="end"/>
      </w:r>
    </w:p>
    <w:p w14:paraId="199D14F7" w14:textId="291B31B3" w:rsidR="00AB1CA1" w:rsidRPr="00A13709" w:rsidRDefault="004B713D" w:rsidP="00AB1CA1">
      <w:pPr>
        <w:pStyle w:val="Instructions"/>
        <w:rPr>
          <w:rFonts w:cs="Arial"/>
        </w:rPr>
      </w:pPr>
      <w:r w:rsidRPr="00A13709">
        <w:rPr>
          <w:rFonts w:cs="Arial"/>
        </w:rPr>
        <w:t>Describe</w:t>
      </w:r>
      <w:r w:rsidR="009E0D59" w:rsidRPr="00A13709">
        <w:rPr>
          <w:rFonts w:cs="Arial"/>
        </w:rPr>
        <w:t xml:space="preserve"> project-specific procedures associated with the collaborative i</w:t>
      </w:r>
      <w:r w:rsidR="00AB1CA1" w:rsidRPr="00A13709">
        <w:rPr>
          <w:rFonts w:cs="Arial"/>
        </w:rPr>
        <w:t>nformation management</w:t>
      </w:r>
      <w:r w:rsidR="009E0D59" w:rsidRPr="00A13709">
        <w:rPr>
          <w:rFonts w:cs="Arial"/>
        </w:rPr>
        <w:t xml:space="preserve"> strategy or standards called up in the</w:t>
      </w:r>
      <w:r w:rsidR="00AB1CA1" w:rsidRPr="00A13709">
        <w:rPr>
          <w:rFonts w:cs="Arial"/>
        </w:rPr>
        <w:t xml:space="preserve"> in </w:t>
      </w:r>
      <w:r w:rsidR="009E0D59" w:rsidRPr="00A13709">
        <w:rPr>
          <w:rFonts w:cs="Arial"/>
        </w:rPr>
        <w:t xml:space="preserve">the </w:t>
      </w:r>
      <w:r w:rsidR="009E0D59" w:rsidRPr="00A13709">
        <w:rPr>
          <w:rFonts w:cs="Arial"/>
          <w:i/>
        </w:rPr>
        <w:t>BIM Management Plan</w:t>
      </w:r>
      <w:r w:rsidR="009E0D59" w:rsidRPr="00A13709">
        <w:rPr>
          <w:rFonts w:cs="Arial"/>
        </w:rPr>
        <w:t xml:space="preserve"> under </w:t>
      </w:r>
      <w:r w:rsidR="009E0D59" w:rsidRPr="00A13709">
        <w:rPr>
          <w:rFonts w:cs="Arial"/>
          <w:b/>
        </w:rPr>
        <w:t>Information management</w:t>
      </w:r>
      <w:r w:rsidR="00AB1CA1" w:rsidRPr="00A13709">
        <w:rPr>
          <w:rFonts w:cs="Arial"/>
        </w:rPr>
        <w:t>.</w:t>
      </w:r>
    </w:p>
    <w:p w14:paraId="7DECC452" w14:textId="46386653" w:rsidR="00372F67" w:rsidRPr="00A13709" w:rsidRDefault="00372F67" w:rsidP="00372F67">
      <w:pPr>
        <w:pStyle w:val="Heading2"/>
      </w:pPr>
      <w:bookmarkStart w:id="11" w:name="_Toc445217301"/>
      <w:bookmarkEnd w:id="10"/>
      <w:r w:rsidRPr="00A13709">
        <w:t>Collaboration resources</w:t>
      </w:r>
      <w:bookmarkEnd w:id="11"/>
    </w:p>
    <w:p w14:paraId="7F347812" w14:textId="01841FDB" w:rsidR="00372F67" w:rsidRPr="00A13709" w:rsidRDefault="004B713D" w:rsidP="00372F67">
      <w:pPr>
        <w:pStyle w:val="Prompt"/>
      </w:pPr>
      <w:r w:rsidRPr="00A13709">
        <w:t>Procedures for using c</w:t>
      </w:r>
      <w:r w:rsidR="00372F67" w:rsidRPr="00A13709">
        <w:t>ollaborati</w:t>
      </w:r>
      <w:r w:rsidRPr="00A13709">
        <w:t>on resources</w:t>
      </w:r>
      <w:r w:rsidR="00372F67" w:rsidRPr="00A13709">
        <w:t xml:space="preserve">: </w:t>
      </w:r>
      <w:r w:rsidR="00372F67" w:rsidRPr="00A13709">
        <w:fldChar w:fldCharType="begin"/>
      </w:r>
      <w:r w:rsidR="00372F67" w:rsidRPr="00A13709">
        <w:instrText xml:space="preserve"> MACROBUTTON  ac_OnHelp [complete/delete] </w:instrText>
      </w:r>
      <w:r w:rsidR="00372F67" w:rsidRPr="00A13709">
        <w:fldChar w:fldCharType="end"/>
      </w:r>
    </w:p>
    <w:p w14:paraId="1AEF352A" w14:textId="689501B3" w:rsidR="00372F67" w:rsidRPr="00A13709" w:rsidRDefault="004B713D" w:rsidP="00372F67">
      <w:pPr>
        <w:pStyle w:val="Instructions"/>
        <w:rPr>
          <w:rFonts w:cs="Arial"/>
        </w:rPr>
      </w:pPr>
      <w:r w:rsidRPr="00A13709">
        <w:rPr>
          <w:rFonts w:cs="Arial"/>
        </w:rPr>
        <w:t>Describe</w:t>
      </w:r>
      <w:r w:rsidR="00372F67" w:rsidRPr="00A13709">
        <w:rPr>
          <w:rFonts w:cs="Arial"/>
        </w:rPr>
        <w:t xml:space="preserve"> procedures </w:t>
      </w:r>
      <w:r w:rsidRPr="00A13709">
        <w:rPr>
          <w:rFonts w:cs="Arial"/>
        </w:rPr>
        <w:t>associated with the use of each</w:t>
      </w:r>
      <w:r w:rsidR="00372F67" w:rsidRPr="00A13709">
        <w:rPr>
          <w:rFonts w:cs="Arial"/>
        </w:rPr>
        <w:t xml:space="preserve"> collaborat</w:t>
      </w:r>
      <w:r w:rsidRPr="00A13709">
        <w:rPr>
          <w:rFonts w:cs="Arial"/>
        </w:rPr>
        <w:t xml:space="preserve">ion resources specified </w:t>
      </w:r>
      <w:r w:rsidR="00372F67" w:rsidRPr="00A13709">
        <w:rPr>
          <w:rFonts w:cs="Arial"/>
        </w:rPr>
        <w:t xml:space="preserve">in the in the </w:t>
      </w:r>
      <w:r w:rsidR="00372F67" w:rsidRPr="00A13709">
        <w:rPr>
          <w:rFonts w:cs="Arial"/>
          <w:i/>
        </w:rPr>
        <w:t>BIM Management Plan</w:t>
      </w:r>
      <w:r w:rsidR="00372F67" w:rsidRPr="00A13709">
        <w:rPr>
          <w:rFonts w:cs="Arial"/>
        </w:rPr>
        <w:t xml:space="preserve"> under </w:t>
      </w:r>
      <w:r w:rsidRPr="00A13709">
        <w:rPr>
          <w:rFonts w:cs="Arial"/>
          <w:b/>
        </w:rPr>
        <w:t>Collaboration resource providers</w:t>
      </w:r>
      <w:r w:rsidR="00372F67" w:rsidRPr="00A13709">
        <w:rPr>
          <w:rFonts w:cs="Arial"/>
        </w:rPr>
        <w:t>.</w:t>
      </w:r>
    </w:p>
    <w:p w14:paraId="4C418C6A" w14:textId="34C2864E" w:rsidR="008D3DE1" w:rsidRPr="00A13709" w:rsidRDefault="003D74CF" w:rsidP="00EF6975">
      <w:pPr>
        <w:pStyle w:val="Heading1"/>
      </w:pPr>
      <w:bookmarkStart w:id="12" w:name="_Toc445217302"/>
      <w:r w:rsidRPr="00A13709">
        <w:t>Modelling</w:t>
      </w:r>
      <w:r w:rsidR="00C918FA" w:rsidRPr="00A13709">
        <w:t xml:space="preserve"> R</w:t>
      </w:r>
      <w:r w:rsidR="00731672" w:rsidRPr="00A13709">
        <w:t>equirements</w:t>
      </w:r>
      <w:bookmarkEnd w:id="12"/>
    </w:p>
    <w:p w14:paraId="39BB0CDD" w14:textId="77777777" w:rsidR="00833C32" w:rsidRPr="00A13709" w:rsidRDefault="00833C32" w:rsidP="00833C32">
      <w:pPr>
        <w:pStyle w:val="Heading2"/>
      </w:pPr>
      <w:bookmarkStart w:id="13" w:name="_Toc429154869"/>
      <w:bookmarkStart w:id="14" w:name="_Toc445217303"/>
      <w:r w:rsidRPr="00A13709">
        <w:t>Model geographic location</w:t>
      </w:r>
      <w:bookmarkEnd w:id="13"/>
      <w:bookmarkEnd w:id="14"/>
    </w:p>
    <w:p w14:paraId="4C418C6C" w14:textId="08F139F1" w:rsidR="005C4BAD" w:rsidRPr="00A13709" w:rsidRDefault="00C55806" w:rsidP="00833C32">
      <w:r w:rsidRPr="00A13709">
        <w:t xml:space="preserve">The Model </w:t>
      </w:r>
      <w:r w:rsidR="00B15483" w:rsidRPr="00A13709">
        <w:t>Geo-r</w:t>
      </w:r>
      <w:r w:rsidR="00955ADE" w:rsidRPr="00A13709">
        <w:t>eference P</w:t>
      </w:r>
      <w:r w:rsidRPr="00A13709">
        <w:t>oint for the project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673"/>
        <w:gridCol w:w="3096"/>
      </w:tblGrid>
      <w:tr w:rsidR="0029503C" w:rsidRPr="00A13709" w14:paraId="4C418C72" w14:textId="77777777" w:rsidTr="0029503C">
        <w:tc>
          <w:tcPr>
            <w:tcW w:w="2518" w:type="dxa"/>
            <w:vMerge w:val="restart"/>
            <w:tcBorders>
              <w:top w:val="single" w:sz="4" w:space="0" w:color="auto"/>
            </w:tcBorders>
            <w:shd w:val="clear" w:color="auto" w:fill="DBE5F1" w:themeFill="accent1" w:themeFillTint="33"/>
          </w:tcPr>
          <w:p w14:paraId="4C418C6D" w14:textId="77777777" w:rsidR="0029503C" w:rsidRPr="00A13709" w:rsidRDefault="0029503C" w:rsidP="00A7199D">
            <w:pPr>
              <w:rPr>
                <w:b/>
              </w:rPr>
            </w:pPr>
            <w:r w:rsidRPr="00A13709">
              <w:rPr>
                <w:b/>
              </w:rPr>
              <w:t>Location</w:t>
            </w:r>
          </w:p>
        </w:tc>
        <w:tc>
          <w:tcPr>
            <w:tcW w:w="3673" w:type="dxa"/>
            <w:tcBorders>
              <w:top w:val="single" w:sz="4" w:space="0" w:color="auto"/>
              <w:bottom w:val="single" w:sz="4" w:space="0" w:color="auto"/>
            </w:tcBorders>
          </w:tcPr>
          <w:p w14:paraId="4C418C6F" w14:textId="300613B1" w:rsidR="0029503C" w:rsidRPr="00A13709" w:rsidRDefault="0029503C" w:rsidP="00A7199D">
            <w:r w:rsidRPr="00A13709">
              <w:t>Longitude</w:t>
            </w:r>
          </w:p>
        </w:tc>
        <w:tc>
          <w:tcPr>
            <w:tcW w:w="3096" w:type="dxa"/>
            <w:tcBorders>
              <w:top w:val="single" w:sz="4" w:space="0" w:color="auto"/>
              <w:bottom w:val="single" w:sz="4" w:space="0" w:color="auto"/>
            </w:tcBorders>
          </w:tcPr>
          <w:p w14:paraId="4C418C71" w14:textId="306DBE14" w:rsidR="0029503C" w:rsidRPr="00A13709" w:rsidRDefault="0029503C" w:rsidP="00A7199D">
            <w:r>
              <w:fldChar w:fldCharType="begin"/>
            </w:r>
            <w:r>
              <w:instrText xml:space="preserve"> MACROBUTTON  AcceptAllChangesInDoc "[enter value]" </w:instrText>
            </w:r>
            <w:r>
              <w:fldChar w:fldCharType="end"/>
            </w:r>
          </w:p>
        </w:tc>
      </w:tr>
      <w:tr w:rsidR="0029503C" w:rsidRPr="00A13709" w14:paraId="0E2E6709" w14:textId="77777777" w:rsidTr="0029503C">
        <w:tc>
          <w:tcPr>
            <w:tcW w:w="2518" w:type="dxa"/>
            <w:vMerge/>
            <w:tcBorders>
              <w:bottom w:val="single" w:sz="4" w:space="0" w:color="auto"/>
            </w:tcBorders>
            <w:shd w:val="clear" w:color="auto" w:fill="DBE5F1" w:themeFill="accent1" w:themeFillTint="33"/>
          </w:tcPr>
          <w:p w14:paraId="55FEAE46" w14:textId="77777777" w:rsidR="0029503C" w:rsidRPr="00A13709" w:rsidRDefault="0029503C" w:rsidP="00A7199D">
            <w:pPr>
              <w:rPr>
                <w:b/>
              </w:rPr>
            </w:pPr>
          </w:p>
        </w:tc>
        <w:tc>
          <w:tcPr>
            <w:tcW w:w="3673" w:type="dxa"/>
            <w:tcBorders>
              <w:top w:val="single" w:sz="4" w:space="0" w:color="auto"/>
              <w:bottom w:val="single" w:sz="4" w:space="0" w:color="auto"/>
            </w:tcBorders>
          </w:tcPr>
          <w:p w14:paraId="46E861BD" w14:textId="2C11DE99" w:rsidR="0029503C" w:rsidRDefault="0029503C" w:rsidP="00A7199D">
            <w:r w:rsidRPr="00A13709">
              <w:t>Latitude</w:t>
            </w:r>
          </w:p>
        </w:tc>
        <w:tc>
          <w:tcPr>
            <w:tcW w:w="3096" w:type="dxa"/>
            <w:tcBorders>
              <w:top w:val="single" w:sz="4" w:space="0" w:color="auto"/>
              <w:bottom w:val="single" w:sz="4" w:space="0" w:color="auto"/>
            </w:tcBorders>
          </w:tcPr>
          <w:p w14:paraId="309CE5F3" w14:textId="4DF2CC2B" w:rsidR="0029503C" w:rsidRDefault="0029503C" w:rsidP="00A7199D">
            <w:r>
              <w:fldChar w:fldCharType="begin"/>
            </w:r>
            <w:r>
              <w:instrText xml:space="preserve"> MACROBUTTON  AcceptAllChangesInDoc "[enter value]" </w:instrText>
            </w:r>
            <w:r>
              <w:fldChar w:fldCharType="end"/>
            </w:r>
          </w:p>
        </w:tc>
      </w:tr>
      <w:tr w:rsidR="00C55806" w:rsidRPr="00A13709" w14:paraId="4C418C76" w14:textId="77777777" w:rsidTr="0029503C">
        <w:tc>
          <w:tcPr>
            <w:tcW w:w="2518" w:type="dxa"/>
            <w:tcBorders>
              <w:top w:val="single" w:sz="4" w:space="0" w:color="auto"/>
              <w:bottom w:val="single" w:sz="4" w:space="0" w:color="auto"/>
            </w:tcBorders>
            <w:shd w:val="clear" w:color="auto" w:fill="DBE5F1" w:themeFill="accent1" w:themeFillTint="33"/>
          </w:tcPr>
          <w:p w14:paraId="4C418C73" w14:textId="77777777" w:rsidR="00C55806" w:rsidRPr="00A13709" w:rsidRDefault="00C55806" w:rsidP="00A7199D">
            <w:pPr>
              <w:rPr>
                <w:b/>
              </w:rPr>
            </w:pPr>
            <w:r w:rsidRPr="00A13709">
              <w:rPr>
                <w:b/>
              </w:rPr>
              <w:t>Height Reference</w:t>
            </w:r>
          </w:p>
        </w:tc>
        <w:tc>
          <w:tcPr>
            <w:tcW w:w="3673" w:type="dxa"/>
            <w:tcBorders>
              <w:top w:val="single" w:sz="4" w:space="0" w:color="auto"/>
              <w:bottom w:val="single" w:sz="4" w:space="0" w:color="auto"/>
            </w:tcBorders>
          </w:tcPr>
          <w:p w14:paraId="4C418C74" w14:textId="77777777" w:rsidR="00C55806" w:rsidRPr="00A13709" w:rsidRDefault="00C55806" w:rsidP="00A7199D">
            <w:r w:rsidRPr="00A13709">
              <w:t>Australian Height Datum</w:t>
            </w:r>
          </w:p>
        </w:tc>
        <w:tc>
          <w:tcPr>
            <w:tcW w:w="3096" w:type="dxa"/>
            <w:tcBorders>
              <w:top w:val="single" w:sz="4" w:space="0" w:color="auto"/>
              <w:bottom w:val="single" w:sz="4" w:space="0" w:color="auto"/>
            </w:tcBorders>
          </w:tcPr>
          <w:p w14:paraId="4C418C75" w14:textId="13F808D5" w:rsidR="00C55806" w:rsidRPr="00A13709" w:rsidRDefault="00920B35" w:rsidP="00A7199D">
            <w:r>
              <w:fldChar w:fldCharType="begin"/>
            </w:r>
            <w:r>
              <w:instrText xml:space="preserve"> MACROBUTTON  AcceptAllChangesInDoc "[enter value]" </w:instrText>
            </w:r>
            <w:r>
              <w:fldChar w:fldCharType="end"/>
            </w:r>
          </w:p>
        </w:tc>
      </w:tr>
      <w:tr w:rsidR="00C55806" w:rsidRPr="00A13709" w14:paraId="4C418C7A" w14:textId="77777777" w:rsidTr="0029503C">
        <w:tc>
          <w:tcPr>
            <w:tcW w:w="2518" w:type="dxa"/>
            <w:vMerge w:val="restart"/>
            <w:tcBorders>
              <w:top w:val="single" w:sz="4" w:space="0" w:color="auto"/>
            </w:tcBorders>
            <w:shd w:val="clear" w:color="auto" w:fill="DBE5F1" w:themeFill="accent1" w:themeFillTint="33"/>
          </w:tcPr>
          <w:p w14:paraId="4C418C77" w14:textId="77777777" w:rsidR="00C55806" w:rsidRPr="00A13709" w:rsidRDefault="00C55806" w:rsidP="00A7199D">
            <w:pPr>
              <w:rPr>
                <w:b/>
              </w:rPr>
            </w:pPr>
            <w:r w:rsidRPr="00A13709">
              <w:rPr>
                <w:b/>
              </w:rPr>
              <w:t>Grid datum</w:t>
            </w:r>
          </w:p>
        </w:tc>
        <w:tc>
          <w:tcPr>
            <w:tcW w:w="3673" w:type="dxa"/>
            <w:tcBorders>
              <w:top w:val="single" w:sz="4" w:space="0" w:color="auto"/>
              <w:bottom w:val="single" w:sz="4" w:space="0" w:color="auto"/>
            </w:tcBorders>
          </w:tcPr>
          <w:p w14:paraId="4C418C78" w14:textId="77777777" w:rsidR="00C55806" w:rsidRPr="00A13709" w:rsidRDefault="00C55806" w:rsidP="00A7199D">
            <w:r w:rsidRPr="00A13709">
              <w:t>Australian Geodetic Datum (GDA)</w:t>
            </w:r>
          </w:p>
        </w:tc>
        <w:tc>
          <w:tcPr>
            <w:tcW w:w="3096" w:type="dxa"/>
            <w:tcBorders>
              <w:top w:val="single" w:sz="4" w:space="0" w:color="auto"/>
              <w:bottom w:val="single" w:sz="4" w:space="0" w:color="auto"/>
            </w:tcBorders>
          </w:tcPr>
          <w:p w14:paraId="4C418C79" w14:textId="6062EFDD" w:rsidR="00C55806" w:rsidRPr="00A13709" w:rsidRDefault="00920B35" w:rsidP="00A7199D">
            <w:r>
              <w:fldChar w:fldCharType="begin"/>
            </w:r>
            <w:r>
              <w:instrText xml:space="preserve"> MACROBUTTON  AcceptAllChangesInDoc "[enter value]" </w:instrText>
            </w:r>
            <w:r>
              <w:fldChar w:fldCharType="end"/>
            </w:r>
          </w:p>
        </w:tc>
      </w:tr>
      <w:tr w:rsidR="00C55806" w:rsidRPr="00A13709" w14:paraId="4C418C7E" w14:textId="77777777" w:rsidTr="0029503C">
        <w:tc>
          <w:tcPr>
            <w:tcW w:w="2518" w:type="dxa"/>
            <w:vMerge/>
            <w:tcBorders>
              <w:bottom w:val="single" w:sz="4" w:space="0" w:color="auto"/>
            </w:tcBorders>
            <w:shd w:val="clear" w:color="auto" w:fill="DBE5F1" w:themeFill="accent1" w:themeFillTint="33"/>
          </w:tcPr>
          <w:p w14:paraId="4C418C7B" w14:textId="77777777" w:rsidR="00C55806" w:rsidRPr="00A13709" w:rsidRDefault="00C55806" w:rsidP="00A7199D">
            <w:pPr>
              <w:rPr>
                <w:b/>
              </w:rPr>
            </w:pPr>
          </w:p>
        </w:tc>
        <w:tc>
          <w:tcPr>
            <w:tcW w:w="3673" w:type="dxa"/>
            <w:tcBorders>
              <w:top w:val="single" w:sz="4" w:space="0" w:color="auto"/>
              <w:bottom w:val="single" w:sz="4" w:space="0" w:color="auto"/>
            </w:tcBorders>
          </w:tcPr>
          <w:p w14:paraId="4C418C7C" w14:textId="77777777" w:rsidR="00C55806" w:rsidRPr="00A13709" w:rsidRDefault="00C55806" w:rsidP="00A7199D">
            <w:r w:rsidRPr="00A13709">
              <w:t>Local Grid Reference</w:t>
            </w:r>
          </w:p>
        </w:tc>
        <w:tc>
          <w:tcPr>
            <w:tcW w:w="3096" w:type="dxa"/>
            <w:tcBorders>
              <w:top w:val="single" w:sz="4" w:space="0" w:color="auto"/>
              <w:bottom w:val="single" w:sz="4" w:space="0" w:color="auto"/>
            </w:tcBorders>
          </w:tcPr>
          <w:p w14:paraId="4C418C7D" w14:textId="00C287F1" w:rsidR="00C55806" w:rsidRPr="00A13709" w:rsidRDefault="00920B35" w:rsidP="00A7199D">
            <w:r>
              <w:fldChar w:fldCharType="begin"/>
            </w:r>
            <w:r>
              <w:instrText xml:space="preserve"> MACROBUTTON  AcceptAllChangesInDoc "[enter value]" </w:instrText>
            </w:r>
            <w:r>
              <w:fldChar w:fldCharType="end"/>
            </w:r>
          </w:p>
        </w:tc>
      </w:tr>
      <w:tr w:rsidR="00C55806" w:rsidRPr="00A13709" w14:paraId="4C418C82" w14:textId="77777777" w:rsidTr="0029503C">
        <w:tc>
          <w:tcPr>
            <w:tcW w:w="2518" w:type="dxa"/>
            <w:tcBorders>
              <w:top w:val="single" w:sz="4" w:space="0" w:color="auto"/>
              <w:bottom w:val="single" w:sz="4" w:space="0" w:color="auto"/>
            </w:tcBorders>
            <w:shd w:val="clear" w:color="auto" w:fill="DBE5F1" w:themeFill="accent1" w:themeFillTint="33"/>
          </w:tcPr>
          <w:p w14:paraId="4C418C7F" w14:textId="77777777" w:rsidR="00C55806" w:rsidRPr="00A13709" w:rsidRDefault="00C55806" w:rsidP="00A7199D">
            <w:pPr>
              <w:rPr>
                <w:b/>
              </w:rPr>
            </w:pPr>
            <w:r w:rsidRPr="00A13709">
              <w:rPr>
                <w:b/>
              </w:rPr>
              <w:t>Project Datum</w:t>
            </w:r>
          </w:p>
        </w:tc>
        <w:tc>
          <w:tcPr>
            <w:tcW w:w="3673" w:type="dxa"/>
            <w:tcBorders>
              <w:top w:val="single" w:sz="4" w:space="0" w:color="auto"/>
              <w:bottom w:val="single" w:sz="4" w:space="0" w:color="auto"/>
            </w:tcBorders>
          </w:tcPr>
          <w:p w14:paraId="4C418C80" w14:textId="4D3A24F9" w:rsidR="00C55806" w:rsidRPr="00A13709" w:rsidRDefault="003A0E01" w:rsidP="00A7199D">
            <w:r w:rsidRPr="00A13709">
              <w:t>(</w:t>
            </w:r>
            <w:r w:rsidR="00C55806" w:rsidRPr="00A13709">
              <w:t>N/S</w:t>
            </w:r>
            <w:r w:rsidRPr="00A13709">
              <w:t>)</w:t>
            </w:r>
          </w:p>
        </w:tc>
        <w:tc>
          <w:tcPr>
            <w:tcW w:w="3096" w:type="dxa"/>
            <w:tcBorders>
              <w:top w:val="single" w:sz="4" w:space="0" w:color="auto"/>
              <w:bottom w:val="single" w:sz="4" w:space="0" w:color="auto"/>
            </w:tcBorders>
          </w:tcPr>
          <w:p w14:paraId="4C418C81" w14:textId="2C22541A" w:rsidR="00C55806" w:rsidRPr="00920B35" w:rsidRDefault="00920B35" w:rsidP="00A7199D">
            <w:pPr>
              <w:rPr>
                <w:b/>
              </w:rPr>
            </w:pPr>
            <w:r>
              <w:fldChar w:fldCharType="begin"/>
            </w:r>
            <w:r>
              <w:instrText xml:space="preserve"> MACROBUTTON  AcceptAllChangesInDoc "[enter value]" </w:instrText>
            </w:r>
            <w:r>
              <w:fldChar w:fldCharType="end"/>
            </w:r>
          </w:p>
        </w:tc>
      </w:tr>
      <w:tr w:rsidR="00C55806" w:rsidRPr="00A13709" w14:paraId="4C418C86" w14:textId="77777777" w:rsidTr="0029503C">
        <w:tc>
          <w:tcPr>
            <w:tcW w:w="2518" w:type="dxa"/>
            <w:tcBorders>
              <w:top w:val="single" w:sz="4" w:space="0" w:color="auto"/>
              <w:bottom w:val="single" w:sz="4" w:space="0" w:color="auto"/>
            </w:tcBorders>
            <w:shd w:val="clear" w:color="auto" w:fill="DBE5F1" w:themeFill="accent1" w:themeFillTint="33"/>
          </w:tcPr>
          <w:p w14:paraId="4C418C83" w14:textId="69F38220" w:rsidR="00C55806" w:rsidRPr="00A13709" w:rsidRDefault="003A0E01" w:rsidP="00A7199D">
            <w:pPr>
              <w:rPr>
                <w:b/>
              </w:rPr>
            </w:pPr>
            <w:r w:rsidRPr="00A13709">
              <w:rPr>
                <w:b/>
              </w:rPr>
              <w:t>True North vs</w:t>
            </w:r>
            <w:r w:rsidR="00C55806" w:rsidRPr="00A13709">
              <w:rPr>
                <w:b/>
              </w:rPr>
              <w:t xml:space="preserve"> Project</w:t>
            </w:r>
          </w:p>
        </w:tc>
        <w:tc>
          <w:tcPr>
            <w:tcW w:w="3673" w:type="dxa"/>
            <w:tcBorders>
              <w:top w:val="single" w:sz="4" w:space="0" w:color="auto"/>
              <w:bottom w:val="single" w:sz="4" w:space="0" w:color="auto"/>
            </w:tcBorders>
          </w:tcPr>
          <w:p w14:paraId="4C418C84" w14:textId="5C629D47" w:rsidR="00C55806" w:rsidRPr="00A13709" w:rsidRDefault="003A0E01" w:rsidP="00A7199D">
            <w:r w:rsidRPr="00A13709">
              <w:t>(</w:t>
            </w:r>
            <w:proofErr w:type="spellStart"/>
            <w:r w:rsidR="00C55806" w:rsidRPr="00A13709">
              <w:t>deg</w:t>
            </w:r>
            <w:proofErr w:type="spellEnd"/>
            <w:r w:rsidRPr="00A13709">
              <w:t>)</w:t>
            </w:r>
          </w:p>
        </w:tc>
        <w:tc>
          <w:tcPr>
            <w:tcW w:w="3096" w:type="dxa"/>
            <w:tcBorders>
              <w:top w:val="single" w:sz="4" w:space="0" w:color="auto"/>
              <w:bottom w:val="single" w:sz="4" w:space="0" w:color="auto"/>
            </w:tcBorders>
          </w:tcPr>
          <w:p w14:paraId="4C418C85" w14:textId="17065EA0" w:rsidR="00C55806" w:rsidRPr="00A13709" w:rsidRDefault="00920B35" w:rsidP="00A7199D">
            <w:r>
              <w:fldChar w:fldCharType="begin"/>
            </w:r>
            <w:r>
              <w:instrText xml:space="preserve"> MACROBUTTON  AcceptAllChangesInDoc "[enter value]" </w:instrText>
            </w:r>
            <w:r>
              <w:fldChar w:fldCharType="end"/>
            </w:r>
          </w:p>
        </w:tc>
      </w:tr>
      <w:tr w:rsidR="00C55806" w:rsidRPr="00A13709" w14:paraId="4C418C8A" w14:textId="77777777" w:rsidTr="0029503C">
        <w:tc>
          <w:tcPr>
            <w:tcW w:w="2518" w:type="dxa"/>
            <w:tcBorders>
              <w:top w:val="single" w:sz="4" w:space="0" w:color="auto"/>
              <w:bottom w:val="single" w:sz="4" w:space="0" w:color="auto"/>
            </w:tcBorders>
            <w:shd w:val="clear" w:color="auto" w:fill="DBE5F1" w:themeFill="accent1" w:themeFillTint="33"/>
          </w:tcPr>
          <w:p w14:paraId="4C418C87" w14:textId="77777777" w:rsidR="00C55806" w:rsidRPr="00A13709" w:rsidRDefault="00C55806" w:rsidP="00A7199D">
            <w:pPr>
              <w:rPr>
                <w:b/>
              </w:rPr>
            </w:pPr>
            <w:r w:rsidRPr="00A13709">
              <w:rPr>
                <w:b/>
              </w:rPr>
              <w:t>Reference Grid</w:t>
            </w:r>
          </w:p>
        </w:tc>
        <w:tc>
          <w:tcPr>
            <w:tcW w:w="3673" w:type="dxa"/>
            <w:tcBorders>
              <w:top w:val="single" w:sz="4" w:space="0" w:color="auto"/>
              <w:bottom w:val="single" w:sz="4" w:space="0" w:color="auto"/>
            </w:tcBorders>
          </w:tcPr>
          <w:p w14:paraId="4C418C88" w14:textId="3BC7E184" w:rsidR="00C55806" w:rsidRPr="00A13709" w:rsidRDefault="00920B35" w:rsidP="00A7199D">
            <w:r>
              <w:fldChar w:fldCharType="begin"/>
            </w:r>
            <w:r>
              <w:instrText xml:space="preserve"> MACROBUTTON  AcceptAllChangesInDoc "[enter value]" </w:instrText>
            </w:r>
            <w:r>
              <w:fldChar w:fldCharType="end"/>
            </w:r>
          </w:p>
        </w:tc>
        <w:tc>
          <w:tcPr>
            <w:tcW w:w="3096" w:type="dxa"/>
            <w:tcBorders>
              <w:top w:val="single" w:sz="4" w:space="0" w:color="auto"/>
              <w:bottom w:val="single" w:sz="4" w:space="0" w:color="auto"/>
            </w:tcBorders>
          </w:tcPr>
          <w:p w14:paraId="4C418C89" w14:textId="556A6B82" w:rsidR="00C55806" w:rsidRPr="00A13709" w:rsidRDefault="00920B35" w:rsidP="00A7199D">
            <w:r>
              <w:fldChar w:fldCharType="begin"/>
            </w:r>
            <w:r>
              <w:instrText xml:space="preserve"> MACROBUTTON  AcceptAllChangesInDoc "[enter value]" </w:instrText>
            </w:r>
            <w:r>
              <w:fldChar w:fldCharType="end"/>
            </w:r>
          </w:p>
        </w:tc>
      </w:tr>
      <w:tr w:rsidR="00C55806" w:rsidRPr="00A13709" w14:paraId="4C418C8D" w14:textId="77777777" w:rsidTr="0029503C">
        <w:tc>
          <w:tcPr>
            <w:tcW w:w="2518" w:type="dxa"/>
            <w:tcBorders>
              <w:top w:val="single" w:sz="4" w:space="0" w:color="auto"/>
              <w:bottom w:val="single" w:sz="4" w:space="0" w:color="auto"/>
            </w:tcBorders>
            <w:shd w:val="clear" w:color="auto" w:fill="DBE5F1" w:themeFill="accent1" w:themeFillTint="33"/>
          </w:tcPr>
          <w:p w14:paraId="4C418C8B" w14:textId="77777777" w:rsidR="00C55806" w:rsidRPr="00A13709" w:rsidRDefault="00C55806" w:rsidP="00A7199D">
            <w:pPr>
              <w:rPr>
                <w:b/>
              </w:rPr>
            </w:pPr>
            <w:r w:rsidRPr="00A13709">
              <w:rPr>
                <w:b/>
              </w:rPr>
              <w:t>Reference Survey</w:t>
            </w:r>
          </w:p>
        </w:tc>
        <w:tc>
          <w:tcPr>
            <w:tcW w:w="6769" w:type="dxa"/>
            <w:gridSpan w:val="2"/>
            <w:tcBorders>
              <w:top w:val="single" w:sz="4" w:space="0" w:color="auto"/>
              <w:bottom w:val="single" w:sz="4" w:space="0" w:color="auto"/>
            </w:tcBorders>
          </w:tcPr>
          <w:p w14:paraId="4C418C8C" w14:textId="6407F1B8" w:rsidR="00C55806" w:rsidRPr="00A13709" w:rsidRDefault="00920B35" w:rsidP="00920B35">
            <w:r>
              <w:fldChar w:fldCharType="begin"/>
            </w:r>
            <w:r>
              <w:instrText xml:space="preserve"> MACROBUTTON  AcceptAllChangesInDoc "[enter filename]" </w:instrText>
            </w:r>
            <w:r>
              <w:fldChar w:fldCharType="end"/>
            </w:r>
          </w:p>
        </w:tc>
      </w:tr>
    </w:tbl>
    <w:p w14:paraId="4C418C8E" w14:textId="77777777" w:rsidR="00C55806" w:rsidRPr="00A13709" w:rsidRDefault="00C55806" w:rsidP="005C4BAD"/>
    <w:p w14:paraId="4C418C8F" w14:textId="77777777" w:rsidR="00CA44CB" w:rsidRPr="00A13709" w:rsidRDefault="00CA44CB" w:rsidP="00CA44CB">
      <w:pPr>
        <w:pStyle w:val="Prompt"/>
      </w:pPr>
      <w:r w:rsidRPr="00A13709">
        <w:t xml:space="preserve">3D grid model file reference: </w:t>
      </w:r>
      <w:r w:rsidRPr="00A13709">
        <w:fldChar w:fldCharType="begin"/>
      </w:r>
      <w:r w:rsidRPr="00A13709">
        <w:instrText xml:space="preserve"> MACROBUTTON  ac_OnHelp [complete/delete] </w:instrText>
      </w:r>
      <w:r w:rsidRPr="00A13709">
        <w:fldChar w:fldCharType="end"/>
      </w:r>
    </w:p>
    <w:p w14:paraId="4C418C90" w14:textId="754F7049" w:rsidR="00CA44CB" w:rsidRPr="00A13709" w:rsidRDefault="00CA44CB" w:rsidP="00CA44CB">
      <w:pPr>
        <w:pStyle w:val="Instructions"/>
      </w:pPr>
      <w:r w:rsidRPr="00A13709">
        <w:t xml:space="preserve">Provide </w:t>
      </w:r>
      <w:r w:rsidR="005F13D4" w:rsidRPr="00A13709">
        <w:t xml:space="preserve">the </w:t>
      </w:r>
      <w:r w:rsidRPr="00A13709">
        <w:t xml:space="preserve">model reference file number or </w:t>
      </w:r>
      <w:r w:rsidR="005F13D4" w:rsidRPr="00A13709">
        <w:t xml:space="preserve">a </w:t>
      </w:r>
      <w:r w:rsidRPr="00A13709">
        <w:t xml:space="preserve">link to </w:t>
      </w:r>
      <w:r w:rsidR="005F13D4" w:rsidRPr="00A13709">
        <w:t xml:space="preserve">the </w:t>
      </w:r>
      <w:r w:rsidRPr="00A13709">
        <w:t>file on the project server or on-line collaboration platform.</w:t>
      </w:r>
    </w:p>
    <w:p w14:paraId="13AB29C9" w14:textId="77777777" w:rsidR="007D56EB" w:rsidRPr="00A13709" w:rsidRDefault="007D56EB" w:rsidP="007D56EB">
      <w:pPr>
        <w:pStyle w:val="Prompt"/>
      </w:pPr>
      <w:r w:rsidRPr="00A13709">
        <w:t xml:space="preserve">Amendments to the project spatial coordinates: </w:t>
      </w:r>
      <w:r w:rsidRPr="00A13709">
        <w:fldChar w:fldCharType="begin"/>
      </w:r>
      <w:r w:rsidRPr="00A13709">
        <w:instrText xml:space="preserve"> MACROBUTTON  ac_OnHelp [complete/delete] </w:instrText>
      </w:r>
      <w:r w:rsidRPr="00A13709">
        <w:fldChar w:fldCharType="end"/>
      </w:r>
    </w:p>
    <w:p w14:paraId="286EB6BF" w14:textId="77777777" w:rsidR="007D56EB" w:rsidRPr="00A13709" w:rsidRDefault="007D56EB" w:rsidP="007D56EB">
      <w:pPr>
        <w:pStyle w:val="Instructions"/>
      </w:pPr>
      <w:r w:rsidRPr="00A13709">
        <w:t xml:space="preserve">Record any changes to the spatial coordination (coordinates) of the master BIM file set at the beginning of the project. Only change with mutual consent of the team and the Client’s Project Manager. Record the changes and the name of the person responsible for implementing them (generally the BIM Manager – see </w:t>
      </w:r>
      <w:r w:rsidRPr="00A13709">
        <w:rPr>
          <w:i/>
        </w:rPr>
        <w:t>National BIM Guide</w:t>
      </w:r>
      <w:r w:rsidRPr="00A13709">
        <w:t xml:space="preserve"> clause 4.2) in the meeting minutes.</w:t>
      </w:r>
    </w:p>
    <w:p w14:paraId="3A65961A" w14:textId="77777777" w:rsidR="007D56EB" w:rsidRPr="00A13709" w:rsidRDefault="007D56EB" w:rsidP="007D56EB">
      <w:pPr>
        <w:pStyle w:val="Instructions"/>
      </w:pPr>
      <w:r w:rsidRPr="00A13709">
        <w:t>Once the design coordinate system is agreed upon, convert any model(s) of existing buildings relevant to the project into the coordinate system used for each designed building. Delete the prompt if no changes have been made.</w:t>
      </w:r>
    </w:p>
    <w:p w14:paraId="4C418C92" w14:textId="0303D086" w:rsidR="001F7034" w:rsidRPr="00A13709" w:rsidRDefault="0000760B" w:rsidP="006A0FBA">
      <w:pPr>
        <w:pStyle w:val="Heading2"/>
      </w:pPr>
      <w:bookmarkStart w:id="15" w:name="_Toc445217304"/>
      <w:r w:rsidRPr="00A13709">
        <w:t xml:space="preserve">Discipline modelling </w:t>
      </w:r>
      <w:r w:rsidR="00F87769" w:rsidRPr="00A13709">
        <w:t>standards</w:t>
      </w:r>
      <w:bookmarkEnd w:id="15"/>
    </w:p>
    <w:p w14:paraId="02DBDE0D" w14:textId="58729BE8" w:rsidR="001B4C01" w:rsidRPr="00A13709" w:rsidRDefault="001B4C01" w:rsidP="001B4C01">
      <w:pPr>
        <w:pStyle w:val="Prompt"/>
      </w:pPr>
      <w:r w:rsidRPr="00A13709">
        <w:t>Modelling standard</w:t>
      </w:r>
      <w:r w:rsidR="00E86DCA" w:rsidRPr="00A13709">
        <w:t>s</w:t>
      </w:r>
      <w:r w:rsidRPr="00A13709">
        <w:t xml:space="preserve">: </w:t>
      </w:r>
      <w:r w:rsidRPr="00A13709">
        <w:fldChar w:fldCharType="begin"/>
      </w:r>
      <w:r w:rsidRPr="00A13709">
        <w:instrText xml:space="preserve"> MACROBUTTON  ac_OnHelp [complete/delete] </w:instrText>
      </w:r>
      <w:r w:rsidRPr="00A13709">
        <w:fldChar w:fldCharType="end"/>
      </w:r>
    </w:p>
    <w:p w14:paraId="47E25C62" w14:textId="13A1B622" w:rsidR="001B4C01" w:rsidRPr="00A13709" w:rsidRDefault="001B4C01" w:rsidP="001B4C01">
      <w:pPr>
        <w:pStyle w:val="Instructions"/>
      </w:pPr>
      <w:r w:rsidRPr="00A13709">
        <w:t xml:space="preserve">Reference any standards specified by the client in the </w:t>
      </w:r>
      <w:r w:rsidRPr="00A13709">
        <w:rPr>
          <w:i/>
        </w:rPr>
        <w:t xml:space="preserve">Project BIM Brief </w:t>
      </w:r>
      <w:r w:rsidRPr="00A13709">
        <w:rPr>
          <w:b/>
        </w:rPr>
        <w:t>Client-specified Reference Documents</w:t>
      </w:r>
      <w:r w:rsidRPr="00A13709">
        <w:t>. Describe any additional standards required. Adopt existing industry standards, e.g. ANZRS where possible. Another option is to adopt standards developed by team member organisations.</w:t>
      </w:r>
      <w:r w:rsidR="001C03BC" w:rsidRPr="00A13709">
        <w:t xml:space="preserve"> See the </w:t>
      </w:r>
      <w:hyperlink r:id="rId16" w:history="1">
        <w:r w:rsidR="001C03BC" w:rsidRPr="006509F3">
          <w:rPr>
            <w:rStyle w:val="Hyperlink"/>
            <w:i/>
            <w:u w:val="single"/>
          </w:rPr>
          <w:t xml:space="preserve">Project </w:t>
        </w:r>
        <w:r w:rsidR="00793677" w:rsidRPr="006509F3">
          <w:rPr>
            <w:rStyle w:val="Hyperlink"/>
            <w:i/>
            <w:u w:val="single"/>
          </w:rPr>
          <w:t>BIM Gui</w:t>
        </w:r>
        <w:r w:rsidR="00793677" w:rsidRPr="006509F3">
          <w:rPr>
            <w:rStyle w:val="Hyperlink"/>
            <w:i/>
            <w:u w:val="single"/>
          </w:rPr>
          <w:t>d</w:t>
        </w:r>
        <w:r w:rsidR="00793677" w:rsidRPr="006509F3">
          <w:rPr>
            <w:rStyle w:val="Hyperlink"/>
            <w:i/>
            <w:u w:val="single"/>
          </w:rPr>
          <w:t>elines C</w:t>
        </w:r>
        <w:r w:rsidR="001C03BC" w:rsidRPr="006509F3">
          <w:rPr>
            <w:rStyle w:val="Hyperlink"/>
            <w:i/>
            <w:u w:val="single"/>
          </w:rPr>
          <w:t>hecklist</w:t>
        </w:r>
      </w:hyperlink>
      <w:r w:rsidR="001C03BC" w:rsidRPr="009D448A">
        <w:t>.</w:t>
      </w:r>
    </w:p>
    <w:p w14:paraId="3CD1CD27" w14:textId="3E876396" w:rsidR="00E86DCA" w:rsidRPr="00A13709" w:rsidRDefault="00C91658" w:rsidP="00E86DCA">
      <w:pPr>
        <w:pStyle w:val="Prompt"/>
      </w:pPr>
      <w:r w:rsidRPr="00A13709">
        <w:t>U</w:t>
      </w:r>
      <w:r w:rsidR="005F1F2D" w:rsidRPr="00A13709">
        <w:t>se</w:t>
      </w:r>
      <w:r w:rsidR="00E86DCA" w:rsidRPr="00A13709">
        <w:t xml:space="preserve"> of the </w:t>
      </w:r>
      <w:r w:rsidR="00E86DCA" w:rsidRPr="00A13709">
        <w:rPr>
          <w:i/>
          <w:iCs/>
        </w:rPr>
        <w:t>NATSPEC BIM Object/Element Matrix</w:t>
      </w:r>
      <w:r w:rsidR="00E86DCA" w:rsidRPr="00A13709">
        <w:t xml:space="preserve">: </w:t>
      </w:r>
      <w:r w:rsidR="00E86DCA" w:rsidRPr="00A13709">
        <w:fldChar w:fldCharType="begin"/>
      </w:r>
      <w:r w:rsidR="00E86DCA" w:rsidRPr="00A13709">
        <w:instrText xml:space="preserve"> MACROBUTTON  ac_OnHelp [complete/delete] </w:instrText>
      </w:r>
      <w:r w:rsidR="00E86DCA" w:rsidRPr="00A13709">
        <w:fldChar w:fldCharType="end"/>
      </w:r>
    </w:p>
    <w:p w14:paraId="4823B3AA" w14:textId="2DC06076" w:rsidR="00E86DCA" w:rsidRPr="00A13709" w:rsidRDefault="00C91658" w:rsidP="00C91658">
      <w:pPr>
        <w:pStyle w:val="Instructions"/>
      </w:pPr>
      <w:r w:rsidRPr="00A13709">
        <w:t>Options include:</w:t>
      </w:r>
    </w:p>
    <w:p w14:paraId="740638DD" w14:textId="412A8252" w:rsidR="00C91658" w:rsidRPr="00A13709" w:rsidRDefault="00C91658" w:rsidP="00C91658">
      <w:pPr>
        <w:pStyle w:val="Instructionsindent"/>
      </w:pPr>
      <w:r w:rsidRPr="00A13709">
        <w:t>As a reference for naming model object parameters.</w:t>
      </w:r>
    </w:p>
    <w:p w14:paraId="1D66BFF3" w14:textId="09DEA16D" w:rsidR="00C91658" w:rsidRPr="00A13709" w:rsidRDefault="00C91658" w:rsidP="00C91658">
      <w:pPr>
        <w:pStyle w:val="Instructionsindent"/>
      </w:pPr>
      <w:r w:rsidRPr="00A13709">
        <w:t>For recording information to be handed over for facility management purposes.</w:t>
      </w:r>
    </w:p>
    <w:p w14:paraId="25281FC7" w14:textId="0F57E026" w:rsidR="00C91658" w:rsidRPr="00A13709" w:rsidRDefault="00C91658" w:rsidP="00C91658">
      <w:pPr>
        <w:pStyle w:val="Instructionsindent"/>
      </w:pPr>
      <w:r w:rsidRPr="00A13709">
        <w:t>For documenting information content of BIM models and responsibilities for planning and guidance purposes only.</w:t>
      </w:r>
    </w:p>
    <w:p w14:paraId="731ECEB5" w14:textId="7FECF5A7" w:rsidR="00C91658" w:rsidRPr="00A13709" w:rsidRDefault="00C91658" w:rsidP="00177B94">
      <w:pPr>
        <w:pStyle w:val="Instructionsindent"/>
      </w:pPr>
      <w:r w:rsidRPr="00A13709">
        <w:t>For documenting information content of BIM models and responsibilities for contractual purposes.</w:t>
      </w:r>
    </w:p>
    <w:p w14:paraId="01AFFFB1" w14:textId="404006C5" w:rsidR="004370EC" w:rsidRPr="00A13709" w:rsidRDefault="004370EC" w:rsidP="004370EC">
      <w:pPr>
        <w:pStyle w:val="Prompt"/>
      </w:pPr>
      <w:r w:rsidRPr="00A13709">
        <w:t xml:space="preserve">Model and drawing versioning: </w:t>
      </w:r>
      <w:r w:rsidRPr="00A13709">
        <w:fldChar w:fldCharType="begin"/>
      </w:r>
      <w:r w:rsidRPr="00A13709">
        <w:instrText xml:space="preserve"> MACROBUTTON  ac_OnHelp [complete/delete] </w:instrText>
      </w:r>
      <w:r w:rsidRPr="00A13709">
        <w:fldChar w:fldCharType="end"/>
      </w:r>
    </w:p>
    <w:p w14:paraId="57F0E8EA" w14:textId="1C5BFD60" w:rsidR="004370EC" w:rsidRPr="00A13709" w:rsidRDefault="004370EC" w:rsidP="004370EC">
      <w:pPr>
        <w:pStyle w:val="Instructions"/>
      </w:pPr>
      <w:r w:rsidRPr="00A13709">
        <w:t>Describe the rules for model and drawing versioning including numbering conventions. Detail procedures for notifying team members of changes to the model and methods for highlighting them.</w:t>
      </w:r>
    </w:p>
    <w:p w14:paraId="3066290D" w14:textId="77777777" w:rsidR="00833C32" w:rsidRPr="00A13709" w:rsidRDefault="00833C32" w:rsidP="00833C32">
      <w:pPr>
        <w:pStyle w:val="Prompt"/>
      </w:pPr>
      <w:r w:rsidRPr="00A13709">
        <w:t xml:space="preserve">Strategy for importing Program for Design (PFD) information: </w:t>
      </w:r>
      <w:r w:rsidRPr="00A13709">
        <w:fldChar w:fldCharType="begin"/>
      </w:r>
      <w:r w:rsidRPr="00A13709">
        <w:instrText xml:space="preserve"> MACROBUTTON  ac_OnHelp [complete/delete] </w:instrText>
      </w:r>
      <w:r w:rsidRPr="00A13709">
        <w:fldChar w:fldCharType="end"/>
      </w:r>
    </w:p>
    <w:p w14:paraId="5A41A4E6" w14:textId="77777777" w:rsidR="00833C32" w:rsidRPr="00A13709" w:rsidRDefault="00833C32" w:rsidP="00833C32">
      <w:pPr>
        <w:pStyle w:val="Instructions"/>
      </w:pPr>
      <w:r w:rsidRPr="00A13709">
        <w:t>Describe who will be responsible, when and how PFD information is to be imported into the model.</w:t>
      </w:r>
    </w:p>
    <w:p w14:paraId="235FE8D8" w14:textId="007FB540" w:rsidR="00833C32" w:rsidRPr="00A13709" w:rsidRDefault="00833C32" w:rsidP="00833C32">
      <w:pPr>
        <w:pStyle w:val="Instructions"/>
      </w:pPr>
      <w:r w:rsidRPr="00A13709">
        <w:t xml:space="preserve">Where information is to be imported from </w:t>
      </w:r>
      <w:r w:rsidR="00793677" w:rsidRPr="00A13709">
        <w:t>applications such as Affinity,</w:t>
      </w:r>
      <w:r w:rsidRPr="00A13709">
        <w:t xml:space="preserve"> Codebook</w:t>
      </w:r>
      <w:r w:rsidR="00793677" w:rsidRPr="00A13709">
        <w:t xml:space="preserve"> or dRofus</w:t>
      </w:r>
      <w:r w:rsidRPr="00A13709">
        <w:t>, describe what me</w:t>
      </w:r>
      <w:r w:rsidR="00793677" w:rsidRPr="00A13709">
        <w:t>asures will be taken to enable interopera</w:t>
      </w:r>
      <w:r w:rsidRPr="00A13709">
        <w:t>bility with the BIM software being used on the project. Describe procedures for making sure that parameters/properties in imported data schedules align with those attached to model objects.</w:t>
      </w:r>
    </w:p>
    <w:p w14:paraId="31745F6A" w14:textId="77777777" w:rsidR="00833C32" w:rsidRPr="00A13709" w:rsidRDefault="00833C32" w:rsidP="00833C32">
      <w:pPr>
        <w:pStyle w:val="Instructions"/>
      </w:pPr>
      <w:r w:rsidRPr="00A13709">
        <w:t>List any standards or practice guidelines that will be adopted.</w:t>
      </w:r>
    </w:p>
    <w:p w14:paraId="4C418CB3" w14:textId="7AB0E199" w:rsidR="00DF0FA3" w:rsidRPr="00A13709" w:rsidRDefault="00DF0FA3" w:rsidP="00DF0FA3">
      <w:pPr>
        <w:pStyle w:val="Heading2"/>
      </w:pPr>
      <w:bookmarkStart w:id="16" w:name="_Toc445217305"/>
      <w:r w:rsidRPr="00A13709">
        <w:t>Model quality control</w:t>
      </w:r>
      <w:bookmarkEnd w:id="16"/>
    </w:p>
    <w:p w14:paraId="4C418CB4" w14:textId="7D2D87E8" w:rsidR="00DF0FA3" w:rsidRPr="00A13709" w:rsidRDefault="00C91658" w:rsidP="00C97357">
      <w:pPr>
        <w:pStyle w:val="Prompt"/>
      </w:pPr>
      <w:r w:rsidRPr="00A13709">
        <w:t>M</w:t>
      </w:r>
      <w:r w:rsidR="00DF0FA3" w:rsidRPr="00A13709">
        <w:t>odel qu</w:t>
      </w:r>
      <w:r w:rsidR="00030A4A" w:rsidRPr="00A13709">
        <w:t xml:space="preserve">ality </w:t>
      </w:r>
      <w:r w:rsidR="003A0E01" w:rsidRPr="00A13709">
        <w:t>control</w:t>
      </w:r>
      <w:r w:rsidR="005F1F2D" w:rsidRPr="00A13709">
        <w:t xml:space="preserve"> procedures</w:t>
      </w:r>
      <w:r w:rsidR="00DF0FA3" w:rsidRPr="00A13709">
        <w:t xml:space="preserve">: </w:t>
      </w:r>
      <w:r w:rsidR="00524F02" w:rsidRPr="00A13709">
        <w:fldChar w:fldCharType="begin"/>
      </w:r>
      <w:r w:rsidR="00C97357" w:rsidRPr="00A13709">
        <w:instrText xml:space="preserve"> MACROBUTTON  ac_OnHelp [complete/delete] </w:instrText>
      </w:r>
      <w:r w:rsidR="00524F02" w:rsidRPr="00A13709">
        <w:fldChar w:fldCharType="end"/>
      </w:r>
    </w:p>
    <w:p w14:paraId="4C3F5994" w14:textId="77777777" w:rsidR="003A0E01" w:rsidRPr="00A13709" w:rsidRDefault="00030A4A" w:rsidP="003A0E01">
      <w:pPr>
        <w:pStyle w:val="Instructions"/>
      </w:pPr>
      <w:r w:rsidRPr="00A13709">
        <w:t>Describe the model</w:t>
      </w:r>
      <w:r w:rsidR="003A0E01" w:rsidRPr="00A13709">
        <w:t xml:space="preserve"> quality control procedures</w:t>
      </w:r>
      <w:r w:rsidRPr="00A13709">
        <w:t xml:space="preserve"> for the project</w:t>
      </w:r>
      <w:r w:rsidR="00EF6975" w:rsidRPr="00A13709">
        <w:t xml:space="preserve"> </w:t>
      </w:r>
      <w:r w:rsidR="003A0E01" w:rsidRPr="00A13709">
        <w:t>including</w:t>
      </w:r>
      <w:r w:rsidRPr="00A13709">
        <w:t xml:space="preserve"> the procedures for</w:t>
      </w:r>
      <w:r w:rsidR="003A0E01" w:rsidRPr="00A13709">
        <w:t xml:space="preserve"> disseminating, manag</w:t>
      </w:r>
      <w:r w:rsidR="001332AE" w:rsidRPr="00A13709">
        <w:t xml:space="preserve">ing and updating them. </w:t>
      </w:r>
      <w:r w:rsidR="00E63EDC" w:rsidRPr="00A13709">
        <w:t>Describe model checking,</w:t>
      </w:r>
      <w:r w:rsidRPr="00A13709">
        <w:t xml:space="preserve"> auditing</w:t>
      </w:r>
      <w:r w:rsidR="00E63EDC" w:rsidRPr="00A13709">
        <w:t xml:space="preserve">, approval and sign-off </w:t>
      </w:r>
      <w:r w:rsidRPr="00A13709">
        <w:t>protocols. Identify those responsible for these activities.</w:t>
      </w:r>
      <w:r w:rsidR="003A0E01" w:rsidRPr="00A13709">
        <w:t xml:space="preserve"> Cross reference project modelling standards.</w:t>
      </w:r>
    </w:p>
    <w:p w14:paraId="4C418CB5" w14:textId="57BE7CAE" w:rsidR="00DF0FA3" w:rsidRPr="00A13709" w:rsidRDefault="006F63C4" w:rsidP="00DF0FA3">
      <w:pPr>
        <w:pStyle w:val="Instructions"/>
      </w:pPr>
      <w:r w:rsidRPr="00A13709">
        <w:t xml:space="preserve">See </w:t>
      </w:r>
      <w:r w:rsidRPr="00A13709">
        <w:rPr>
          <w:i/>
        </w:rPr>
        <w:t>National BIM Guide</w:t>
      </w:r>
      <w:r w:rsidRPr="00A13709">
        <w:t xml:space="preserve"> P</w:t>
      </w:r>
      <w:r w:rsidR="00DF3513" w:rsidRPr="00A13709">
        <w:t>art</w:t>
      </w:r>
      <w:r w:rsidR="004824A3" w:rsidRPr="00A13709">
        <w:t xml:space="preserve"> 10, </w:t>
      </w:r>
      <w:r w:rsidR="00662FFF" w:rsidRPr="00A13709">
        <w:rPr>
          <w:i/>
        </w:rPr>
        <w:t>National Guidelines for Digital Modelling</w:t>
      </w:r>
      <w:r w:rsidR="00662FFF" w:rsidRPr="00A13709">
        <w:t xml:space="preserve"> </w:t>
      </w:r>
      <w:r w:rsidRPr="00A13709">
        <w:t xml:space="preserve">clauses 1.3 &amp; 2.1 and </w:t>
      </w:r>
      <w:r w:rsidR="00662FFF" w:rsidRPr="00A13709">
        <w:rPr>
          <w:i/>
        </w:rPr>
        <w:t>BIM Project Execution Planning Guide</w:t>
      </w:r>
      <w:r w:rsidRPr="00A13709">
        <w:t xml:space="preserve"> Chapter 5, P</w:t>
      </w:r>
      <w:r w:rsidR="00CA110D" w:rsidRPr="00A13709">
        <w:t>art 8.</w:t>
      </w:r>
      <w:r w:rsidR="003A0E01" w:rsidRPr="00A13709">
        <w:t xml:space="preserve"> </w:t>
      </w:r>
    </w:p>
    <w:p w14:paraId="4C418CB7" w14:textId="388D84A7" w:rsidR="001F7034" w:rsidRPr="00A13709" w:rsidRDefault="006A1369" w:rsidP="00EF6975">
      <w:pPr>
        <w:pStyle w:val="Heading1"/>
      </w:pPr>
      <w:bookmarkStart w:id="17" w:name="_Toc445217306"/>
      <w:r w:rsidRPr="00A13709">
        <w:t xml:space="preserve">Model </w:t>
      </w:r>
      <w:r w:rsidR="00C02B9D" w:rsidRPr="00A13709">
        <w:t xml:space="preserve">Structure, </w:t>
      </w:r>
      <w:r w:rsidRPr="00A13709">
        <w:t>S</w:t>
      </w:r>
      <w:r w:rsidR="001F7034" w:rsidRPr="00A13709">
        <w:t>haring</w:t>
      </w:r>
      <w:r w:rsidR="006603D7" w:rsidRPr="00A13709">
        <w:t xml:space="preserve"> and D</w:t>
      </w:r>
      <w:r w:rsidR="0025203F" w:rsidRPr="00A13709">
        <w:t>evelopment</w:t>
      </w:r>
      <w:bookmarkEnd w:id="17"/>
    </w:p>
    <w:p w14:paraId="3AF5EC32" w14:textId="77777777" w:rsidR="00CD3C57" w:rsidRPr="00A13709" w:rsidRDefault="00CD3C57" w:rsidP="00CD3C57">
      <w:pPr>
        <w:pStyle w:val="Heading2"/>
      </w:pPr>
      <w:bookmarkStart w:id="18" w:name="_Toc428910683"/>
      <w:bookmarkStart w:id="19" w:name="_Toc445217307"/>
      <w:r w:rsidRPr="00A13709">
        <w:t>Project object library</w:t>
      </w:r>
      <w:bookmarkEnd w:id="19"/>
    </w:p>
    <w:p w14:paraId="0773040C" w14:textId="77777777" w:rsidR="00CD3C57" w:rsidRPr="00A13709" w:rsidRDefault="00CD3C57" w:rsidP="00CD3C57">
      <w:pPr>
        <w:pStyle w:val="Prompt"/>
      </w:pPr>
      <w:r w:rsidRPr="00A13709">
        <w:t xml:space="preserve">Library use protocols: </w:t>
      </w:r>
      <w:r w:rsidRPr="00A13709">
        <w:fldChar w:fldCharType="begin"/>
      </w:r>
      <w:r w:rsidRPr="00A13709">
        <w:instrText xml:space="preserve"> MACROBUTTON  ac_OnHelp [complete/delete] </w:instrText>
      </w:r>
      <w:r w:rsidRPr="00A13709">
        <w:fldChar w:fldCharType="end"/>
      </w:r>
    </w:p>
    <w:p w14:paraId="626EF794" w14:textId="7AE1263D" w:rsidR="00CD3C57" w:rsidRPr="00A13709" w:rsidRDefault="00CD3C57" w:rsidP="00CD3C57">
      <w:pPr>
        <w:pStyle w:val="Instructions"/>
      </w:pPr>
      <w:r w:rsidRPr="00A13709">
        <w:t>If it is agreed a project library will be required, describe rules for its users including management contacts, access rights and permissions.</w:t>
      </w:r>
    </w:p>
    <w:p w14:paraId="684B4B14" w14:textId="77777777" w:rsidR="006603D7" w:rsidRPr="00A13709" w:rsidRDefault="006603D7" w:rsidP="006603D7">
      <w:pPr>
        <w:pStyle w:val="Heading2"/>
      </w:pPr>
      <w:bookmarkStart w:id="20" w:name="_Toc445217308"/>
      <w:r w:rsidRPr="00A13709">
        <w:t>Model structure</w:t>
      </w:r>
      <w:bookmarkEnd w:id="20"/>
    </w:p>
    <w:p w14:paraId="2B8C3AB9" w14:textId="114D81AC" w:rsidR="006603D7" w:rsidRPr="00A13709" w:rsidRDefault="006603D7" w:rsidP="006603D7">
      <w:pPr>
        <w:pStyle w:val="Prompt"/>
      </w:pPr>
      <w:r w:rsidRPr="00A13709">
        <w:t>Base</w:t>
      </w:r>
      <w:r w:rsidR="0045424D">
        <w:t>, Discipline</w:t>
      </w:r>
      <w:r w:rsidR="00CA48C9">
        <w:t xml:space="preserve"> and Component Model establish</w:t>
      </w:r>
      <w:r w:rsidRPr="00A13709">
        <w:t>ment</w:t>
      </w:r>
      <w:r w:rsidR="006C0925">
        <w:t xml:space="preserve"> and management</w:t>
      </w:r>
      <w:r w:rsidRPr="00A13709">
        <w:t xml:space="preserve">: </w:t>
      </w:r>
      <w:r w:rsidRPr="00A13709">
        <w:fldChar w:fldCharType="begin"/>
      </w:r>
      <w:r w:rsidRPr="00A13709">
        <w:instrText xml:space="preserve"> MACROBUTTON  ac_OnHelp [complete/delete] </w:instrText>
      </w:r>
      <w:r w:rsidRPr="00A13709">
        <w:fldChar w:fldCharType="end"/>
      </w:r>
    </w:p>
    <w:p w14:paraId="5F5B1DC9" w14:textId="50AE67B4" w:rsidR="00DD5229" w:rsidRDefault="00CA48C9" w:rsidP="006603D7">
      <w:pPr>
        <w:pStyle w:val="Instructions"/>
      </w:pPr>
      <w:r>
        <w:t>This clause describes the initial stages of model development in which</w:t>
      </w:r>
      <w:r w:rsidR="00DD5229">
        <w:t xml:space="preserve"> models created by one party, e.g. a design consultant, provide the basis for the development of further models by another party, e.g. contractor or subcontractor. In this document the former are referred to as </w:t>
      </w:r>
      <w:r>
        <w:t>Base Models</w:t>
      </w:r>
      <w:r w:rsidR="006C0925">
        <w:t xml:space="preserve"> and the latter as Discipline </w:t>
      </w:r>
      <w:r w:rsidR="00DD5229">
        <w:t>Models.</w:t>
      </w:r>
      <w:r w:rsidR="00606C5B">
        <w:t xml:space="preserve"> The term Control Model is sometimes used for the latest version of a Base Model authorised for use by other disciplines or parties.</w:t>
      </w:r>
    </w:p>
    <w:p w14:paraId="3DB599BB" w14:textId="5076A220" w:rsidR="006603D7" w:rsidRPr="00A13709" w:rsidRDefault="006603D7" w:rsidP="006603D7">
      <w:pPr>
        <w:pStyle w:val="Instructions"/>
      </w:pPr>
      <w:r w:rsidRPr="00A13709">
        <w:t xml:space="preserve">Define the Base Models and </w:t>
      </w:r>
      <w:r w:rsidR="0045424D">
        <w:t>Discipline</w:t>
      </w:r>
      <w:r w:rsidRPr="00A13709">
        <w:t xml:space="preserve"> Models to be produced</w:t>
      </w:r>
      <w:r w:rsidR="0045424D">
        <w:t>. If required, define how they</w:t>
      </w:r>
      <w:r w:rsidRPr="00A13709">
        <w:t xml:space="preserve"> will be </w:t>
      </w:r>
      <w:r w:rsidR="0045424D">
        <w:t xml:space="preserve">further broken </w:t>
      </w:r>
      <w:r w:rsidR="00DD5229">
        <w:t xml:space="preserve">down </w:t>
      </w:r>
      <w:r w:rsidR="0045424D">
        <w:t>into Component Models (</w:t>
      </w:r>
      <w:r w:rsidRPr="00A13709">
        <w:t>defined subsets of the model such as individual levels, sectors or zones</w:t>
      </w:r>
      <w:r w:rsidR="0045424D">
        <w:t>)</w:t>
      </w:r>
      <w:r w:rsidR="00DD5229">
        <w:t xml:space="preserve">. </w:t>
      </w:r>
      <w:r w:rsidRPr="00A13709">
        <w:t>This can be su</w:t>
      </w:r>
      <w:r w:rsidR="00DD5229">
        <w:t xml:space="preserve">mmarised in the diagram below. </w:t>
      </w:r>
      <w:r w:rsidRPr="00A13709">
        <w:t>Describe how models will be managed, e.g. model naming conventions and version control rules.</w:t>
      </w:r>
    </w:p>
    <w:p w14:paraId="68F1963A" w14:textId="657468F1" w:rsidR="00226849" w:rsidRPr="00A13709" w:rsidRDefault="00226849" w:rsidP="00226849">
      <w:r w:rsidRPr="00A13709">
        <w:t xml:space="preserve">Model structure </w:t>
      </w:r>
      <w:r w:rsidR="0045424D">
        <w:t xml:space="preserve">is </w:t>
      </w:r>
      <w:r w:rsidRPr="00A13709">
        <w:t>summarised in</w:t>
      </w:r>
      <w:r w:rsidR="00DD5229">
        <w:t xml:space="preserve"> the diagram</w:t>
      </w:r>
      <w:r w:rsidR="006C0925">
        <w:t>s</w:t>
      </w:r>
      <w:r w:rsidRPr="00A13709">
        <w:t xml:space="preserve"> below.</w:t>
      </w:r>
    </w:p>
    <w:p w14:paraId="26A77113" w14:textId="7690053C" w:rsidR="001A7992" w:rsidRPr="00A13709" w:rsidRDefault="00DD5229" w:rsidP="00226849">
      <w:pPr>
        <w:pStyle w:val="Instructions"/>
      </w:pPr>
      <w:r>
        <w:t>Edit the diagram</w:t>
      </w:r>
      <w:r w:rsidR="006C0925">
        <w:t>s</w:t>
      </w:r>
      <w:r w:rsidR="00226849" w:rsidRPr="00A13709">
        <w:t xml:space="preserve"> to illustrate the relationships</w:t>
      </w:r>
      <w:r w:rsidR="0045424D">
        <w:t xml:space="preserve"> between Base, Discipline </w:t>
      </w:r>
      <w:r w:rsidR="00F674A8" w:rsidRPr="00A13709">
        <w:t xml:space="preserve">and Component Models. Enter </w:t>
      </w:r>
      <w:r w:rsidR="001A7992" w:rsidRPr="00A13709">
        <w:t xml:space="preserve">descriptions of </w:t>
      </w:r>
      <w:r w:rsidR="00F674A8" w:rsidRPr="00A13709">
        <w:t>Base Model</w:t>
      </w:r>
      <w:r w:rsidR="001A7992" w:rsidRPr="00A13709">
        <w:t>s</w:t>
      </w:r>
      <w:r w:rsidR="00F674A8" w:rsidRPr="00A13709">
        <w:t xml:space="preserve"> in each upper</w:t>
      </w:r>
      <w:r w:rsidR="00226849" w:rsidRPr="00A13709">
        <w:t xml:space="preserve"> box</w:t>
      </w:r>
      <w:r w:rsidR="00F674A8" w:rsidRPr="00A13709">
        <w:t xml:space="preserve"> </w:t>
      </w:r>
      <w:r w:rsidR="0045424D">
        <w:t xml:space="preserve">and Discipline and/or </w:t>
      </w:r>
      <w:r w:rsidR="001A7992" w:rsidRPr="00A13709">
        <w:t>Component Models in the boxes below them</w:t>
      </w:r>
      <w:r w:rsidR="0045424D">
        <w:t xml:space="preserve">. </w:t>
      </w:r>
      <w:r w:rsidR="001A7992" w:rsidRPr="00A13709">
        <w:t>Use the models’</w:t>
      </w:r>
      <w:r w:rsidR="00F674A8" w:rsidRPr="00A13709">
        <w:t xml:space="preserve"> full title</w:t>
      </w:r>
      <w:r w:rsidR="001A7992" w:rsidRPr="00A13709">
        <w:t>s or</w:t>
      </w:r>
      <w:r w:rsidR="00F674A8" w:rsidRPr="00A13709">
        <w:t xml:space="preserve"> abbreviation</w:t>
      </w:r>
      <w:r w:rsidR="001A7992" w:rsidRPr="00A13709">
        <w:t>s</w:t>
      </w:r>
      <w:r w:rsidR="00F674A8" w:rsidRPr="00A13709">
        <w:t xml:space="preserve"> or </w:t>
      </w:r>
      <w:r w:rsidR="001A7992" w:rsidRPr="00A13709">
        <w:t>codes</w:t>
      </w:r>
      <w:r w:rsidR="006C0925">
        <w:t xml:space="preserve"> based on the project’s </w:t>
      </w:r>
      <w:r w:rsidR="006C0925" w:rsidRPr="00A13709">
        <w:t>model naming convention</w:t>
      </w:r>
      <w:r w:rsidR="006C0925">
        <w:t>s</w:t>
      </w:r>
      <w:r w:rsidR="00226849" w:rsidRPr="00A13709">
        <w:t xml:space="preserve">. </w:t>
      </w:r>
      <w:r w:rsidR="00F674A8" w:rsidRPr="00A13709">
        <w:t xml:space="preserve">Provide </w:t>
      </w:r>
      <w:r w:rsidR="002D64CC">
        <w:t xml:space="preserve">a </w:t>
      </w:r>
      <w:r w:rsidR="00F674A8" w:rsidRPr="00A13709">
        <w:t xml:space="preserve">key to </w:t>
      </w:r>
      <w:r w:rsidR="001A7992" w:rsidRPr="00A13709">
        <w:t>any abbreviations or codes.</w:t>
      </w:r>
    </w:p>
    <w:p w14:paraId="597898AD" w14:textId="67FF7505" w:rsidR="001A7992" w:rsidRPr="00A13709" w:rsidRDefault="00DD5229" w:rsidP="00226849">
      <w:pPr>
        <w:pStyle w:val="Instructions"/>
      </w:pPr>
      <w:r>
        <w:t>Multiple diagrams</w:t>
      </w:r>
      <w:r w:rsidR="001A7992" w:rsidRPr="00A13709">
        <w:t xml:space="preserve"> are provided for illustrating models for different pur</w:t>
      </w:r>
      <w:r w:rsidR="002D64CC">
        <w:t>poses or at different project milestones</w:t>
      </w:r>
      <w:r w:rsidR="001A7992" w:rsidRPr="00A13709">
        <w:t>.</w:t>
      </w:r>
      <w:r w:rsidR="002D64CC">
        <w:t xml:space="preserve"> </w:t>
      </w:r>
      <w:r>
        <w:t>Add or delete diagrams</w:t>
      </w:r>
      <w:r w:rsidR="001F105E" w:rsidRPr="00A13709">
        <w:t xml:space="preserve"> as required.  Edit</w:t>
      </w:r>
      <w:r w:rsidR="001A7992" w:rsidRPr="00A13709">
        <w:t xml:space="preserve"> table headings to </w:t>
      </w:r>
      <w:r w:rsidR="0045424D">
        <w:t>suit</w:t>
      </w:r>
      <w:r w:rsidR="001F105E" w:rsidRPr="00A13709">
        <w:t>.</w:t>
      </w:r>
    </w:p>
    <w:p w14:paraId="171D1760" w14:textId="73F0FDEF" w:rsidR="00226849" w:rsidRPr="00A13709" w:rsidRDefault="00226849" w:rsidP="00226849">
      <w:pPr>
        <w:pStyle w:val="Instructions"/>
      </w:pPr>
      <w:r w:rsidRPr="00A13709">
        <w:t>Refer to Microsoft Word Help f</w:t>
      </w:r>
      <w:r w:rsidR="00DD5229">
        <w:t>or guidance on editing the diagrams</w:t>
      </w:r>
      <w:r w:rsidRPr="00A13709">
        <w:t>.</w:t>
      </w:r>
    </w:p>
    <w:p w14:paraId="53DC1621" w14:textId="77777777" w:rsidR="002D64CC" w:rsidRDefault="002D64CC" w:rsidP="006603D7"/>
    <w:p w14:paraId="3D49CC4D" w14:textId="77777777" w:rsidR="002D64CC" w:rsidRDefault="002D64CC" w:rsidP="006603D7"/>
    <w:p w14:paraId="532F776B" w14:textId="77777777" w:rsidR="002D64CC" w:rsidRDefault="002D64CC" w:rsidP="006603D7"/>
    <w:p w14:paraId="5F052EB8" w14:textId="77777777" w:rsidR="002D64CC" w:rsidRDefault="002D64CC" w:rsidP="006603D7"/>
    <w:p w14:paraId="5EBFC1C7" w14:textId="77777777" w:rsidR="00B14A3E" w:rsidRDefault="00B14A3E" w:rsidP="006603D7"/>
    <w:p w14:paraId="64DE236E" w14:textId="77777777" w:rsidR="002D64CC" w:rsidRDefault="002D64CC" w:rsidP="006603D7"/>
    <w:tbl>
      <w:tblPr>
        <w:tblStyle w:val="TableGrid"/>
        <w:tblW w:w="0" w:type="auto"/>
        <w:tblLook w:val="04A0" w:firstRow="1" w:lastRow="0" w:firstColumn="1" w:lastColumn="0" w:noHBand="0" w:noVBand="1"/>
      </w:tblPr>
      <w:tblGrid>
        <w:gridCol w:w="4643"/>
        <w:gridCol w:w="4644"/>
      </w:tblGrid>
      <w:tr w:rsidR="00216D8C" w14:paraId="082DC0C4" w14:textId="77777777" w:rsidTr="00166F93">
        <w:trPr>
          <w:trHeight w:val="454"/>
        </w:trPr>
        <w:tc>
          <w:tcPr>
            <w:tcW w:w="4643" w:type="dxa"/>
            <w:shd w:val="clear" w:color="auto" w:fill="DBE5F1" w:themeFill="accent1" w:themeFillTint="33"/>
            <w:vAlign w:val="center"/>
          </w:tcPr>
          <w:p w14:paraId="54E1EB29" w14:textId="5EDCE3B8" w:rsidR="00216D8C" w:rsidRDefault="00CA48C9" w:rsidP="00CA48C9">
            <w:pPr>
              <w:jc w:val="center"/>
            </w:pPr>
            <w:r>
              <w:rPr>
                <w:b/>
              </w:rPr>
              <w:t>Model 1</w:t>
            </w:r>
          </w:p>
        </w:tc>
        <w:tc>
          <w:tcPr>
            <w:tcW w:w="4644" w:type="dxa"/>
            <w:shd w:val="clear" w:color="auto" w:fill="DBE5F1" w:themeFill="accent1" w:themeFillTint="33"/>
            <w:vAlign w:val="center"/>
          </w:tcPr>
          <w:p w14:paraId="7A076154" w14:textId="15DE2C24" w:rsidR="00216D8C" w:rsidRDefault="00CA48C9" w:rsidP="00CA48C9">
            <w:pPr>
              <w:jc w:val="center"/>
            </w:pPr>
            <w:r>
              <w:rPr>
                <w:b/>
              </w:rPr>
              <w:t>Model 2</w:t>
            </w:r>
          </w:p>
        </w:tc>
      </w:tr>
      <w:tr w:rsidR="00216D8C" w14:paraId="2AB6DAE5" w14:textId="77777777" w:rsidTr="00216D8C">
        <w:trPr>
          <w:trHeight w:val="10889"/>
        </w:trPr>
        <w:tc>
          <w:tcPr>
            <w:tcW w:w="4643" w:type="dxa"/>
          </w:tcPr>
          <w:p w14:paraId="5E48CC3C" w14:textId="5010A507" w:rsidR="00DD503D" w:rsidRDefault="00DD503D" w:rsidP="006603D7">
            <w:r w:rsidRPr="00A13709">
              <w:rPr>
                <w:noProof/>
                <w:lang w:eastAsia="en-AU"/>
              </w:rPr>
              <w:drawing>
                <wp:inline distT="0" distB="0" distL="0" distR="0" wp14:anchorId="2997ED56" wp14:editId="525C0706">
                  <wp:extent cx="2828925" cy="7562850"/>
                  <wp:effectExtent l="38100" t="5715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c>
          <w:tcPr>
            <w:tcW w:w="4644" w:type="dxa"/>
          </w:tcPr>
          <w:p w14:paraId="29CFFA02" w14:textId="6597A94E" w:rsidR="00DD503D" w:rsidRDefault="00166F93" w:rsidP="006603D7">
            <w:r w:rsidRPr="00A13709">
              <w:rPr>
                <w:noProof/>
                <w:lang w:eastAsia="en-AU"/>
              </w:rPr>
              <w:drawing>
                <wp:inline distT="0" distB="0" distL="0" distR="0" wp14:anchorId="06471265" wp14:editId="6F99663C">
                  <wp:extent cx="2828925" cy="7562850"/>
                  <wp:effectExtent l="38100" t="571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bl>
    <w:p w14:paraId="7ACA12D8" w14:textId="77777777" w:rsidR="00DD503D" w:rsidRDefault="00DD503D" w:rsidP="006603D7"/>
    <w:p w14:paraId="3541EF6A" w14:textId="77777777" w:rsidR="00DD503D" w:rsidRDefault="00DD503D" w:rsidP="006603D7"/>
    <w:p w14:paraId="390223F4" w14:textId="77777777" w:rsidR="002D64CC" w:rsidRDefault="002D64CC" w:rsidP="006603D7"/>
    <w:p w14:paraId="222A1E2F" w14:textId="77777777" w:rsidR="002D64CC" w:rsidRDefault="002D64CC" w:rsidP="006603D7"/>
    <w:p w14:paraId="6CB0E1C4" w14:textId="77777777" w:rsidR="002D64CC" w:rsidRPr="00A13709" w:rsidRDefault="002D64CC" w:rsidP="006603D7"/>
    <w:p w14:paraId="38B889CE" w14:textId="77777777" w:rsidR="006603D7" w:rsidRPr="00A13709" w:rsidRDefault="006603D7" w:rsidP="006603D7">
      <w:pPr>
        <w:pStyle w:val="Prompt"/>
      </w:pPr>
      <w:r w:rsidRPr="00A13709">
        <w:t xml:space="preserve">Federated model management: </w:t>
      </w:r>
      <w:r w:rsidRPr="00A13709">
        <w:fldChar w:fldCharType="begin"/>
      </w:r>
      <w:r w:rsidRPr="00A13709">
        <w:instrText xml:space="preserve"> MACROBUTTON  ac_OnHelp [complete/delete] </w:instrText>
      </w:r>
      <w:r w:rsidRPr="00A13709">
        <w:fldChar w:fldCharType="end"/>
      </w:r>
    </w:p>
    <w:p w14:paraId="1D544270" w14:textId="1EC9F4C5" w:rsidR="006C0925" w:rsidRDefault="00606C5B" w:rsidP="006603D7">
      <w:pPr>
        <w:pStyle w:val="Instructions"/>
      </w:pPr>
      <w:r>
        <w:t>This clause describes the later stages of model development in which models created by a numbe</w:t>
      </w:r>
      <w:r w:rsidR="006C0925">
        <w:t xml:space="preserve">r of parties are combined into </w:t>
      </w:r>
      <w:r>
        <w:t>single model</w:t>
      </w:r>
      <w:r w:rsidR="006C0925">
        <w:t>s</w:t>
      </w:r>
      <w:r>
        <w:t xml:space="preserve"> for the purpose of design visualisation and coordination</w:t>
      </w:r>
      <w:r w:rsidR="006C0925">
        <w:t>,</w:t>
      </w:r>
      <w:r>
        <w:t xml:space="preserve"> often using purpose-made software. </w:t>
      </w:r>
      <w:r w:rsidR="006C0925">
        <w:t>In this document the former are referred to as Constituent Models and the latter as Federated Models.</w:t>
      </w:r>
    </w:p>
    <w:p w14:paraId="1A8B865F" w14:textId="61B2D190" w:rsidR="006603D7" w:rsidRPr="00A13709" w:rsidRDefault="006603D7" w:rsidP="006603D7">
      <w:pPr>
        <w:pStyle w:val="Instructions"/>
      </w:pPr>
      <w:r w:rsidRPr="00A13709">
        <w:t>Describe the form of the federated model</w:t>
      </w:r>
      <w:r w:rsidR="006C0925">
        <w:t>s</w:t>
      </w:r>
      <w:r w:rsidRPr="00A13709">
        <w:t xml:space="preserve">, e.g. </w:t>
      </w:r>
      <w:r w:rsidR="0045424D">
        <w:t>Discipline or Component Models and d</w:t>
      </w:r>
      <w:r w:rsidR="00DD503D">
        <w:t>efine the</w:t>
      </w:r>
      <w:r w:rsidRPr="00A13709">
        <w:t xml:space="preserve"> models to be produce</w:t>
      </w:r>
      <w:r w:rsidR="00DD503D">
        <w:t>d</w:t>
      </w:r>
      <w:r w:rsidR="006C0925">
        <w:t xml:space="preserve">. </w:t>
      </w:r>
      <w:r w:rsidRPr="00A13709">
        <w:t>This can be su</w:t>
      </w:r>
      <w:r w:rsidR="006C0925">
        <w:t xml:space="preserve">mmarised in the diagram below. </w:t>
      </w:r>
      <w:r w:rsidRPr="00A13709">
        <w:t xml:space="preserve">Describe </w:t>
      </w:r>
      <w:r w:rsidR="006C0925">
        <w:t>how models will be managed, including</w:t>
      </w:r>
      <w:r w:rsidRPr="00A13709">
        <w:t xml:space="preserve"> model naming conventions and version control rules.</w:t>
      </w:r>
    </w:p>
    <w:p w14:paraId="75AE9884" w14:textId="77777777" w:rsidR="006603D7" w:rsidRPr="00A13709" w:rsidRDefault="006603D7" w:rsidP="006603D7">
      <w:pPr>
        <w:pStyle w:val="Instructions"/>
      </w:pPr>
      <w:r w:rsidRPr="00A13709">
        <w:t xml:space="preserve">See related topics in </w:t>
      </w:r>
      <w:r w:rsidRPr="00A13709">
        <w:rPr>
          <w:b/>
        </w:rPr>
        <w:t>SPECIFIC USES OF BIM, 3D coordination</w:t>
      </w:r>
      <w:r w:rsidRPr="00A13709">
        <w:t>.</w:t>
      </w:r>
    </w:p>
    <w:p w14:paraId="62AA4F55" w14:textId="241E75AE" w:rsidR="00626B51" w:rsidRPr="00A13709" w:rsidRDefault="00DD503D" w:rsidP="00626B51">
      <w:r>
        <w:t>Federated Model structure is</w:t>
      </w:r>
      <w:r w:rsidR="006C0925">
        <w:t xml:space="preserve"> summarised in the diagrams</w:t>
      </w:r>
      <w:r w:rsidR="00626B51" w:rsidRPr="00A13709">
        <w:t xml:space="preserve"> below.</w:t>
      </w:r>
    </w:p>
    <w:p w14:paraId="3AB26165" w14:textId="17709C0E" w:rsidR="00626B51" w:rsidRPr="00A13709" w:rsidRDefault="00626B51" w:rsidP="00626B51">
      <w:pPr>
        <w:pStyle w:val="Instructions"/>
      </w:pPr>
      <w:r w:rsidRPr="00A13709">
        <w:t xml:space="preserve">Edit the </w:t>
      </w:r>
      <w:r w:rsidR="006C0925">
        <w:t>diagram</w:t>
      </w:r>
      <w:r w:rsidRPr="00A13709">
        <w:t xml:space="preserve"> to illustrate the relationships between Federa</w:t>
      </w:r>
      <w:r w:rsidR="006C0925">
        <w:t>ted Models and their C</w:t>
      </w:r>
      <w:r w:rsidR="00DD503D">
        <w:t xml:space="preserve">onstituent </w:t>
      </w:r>
      <w:r w:rsidR="006C0925">
        <w:t>M</w:t>
      </w:r>
      <w:r w:rsidRPr="00A13709">
        <w:t>odels. Enter descriptions of Federated Models i</w:t>
      </w:r>
      <w:r w:rsidR="006C0925">
        <w:t>n each upper box and C</w:t>
      </w:r>
      <w:r w:rsidR="00DD503D">
        <w:t xml:space="preserve">onstituent </w:t>
      </w:r>
      <w:r w:rsidR="006C0925">
        <w:t>M</w:t>
      </w:r>
      <w:r w:rsidRPr="00A13709">
        <w:t>odels in the boxes below</w:t>
      </w:r>
      <w:r w:rsidR="006C0925">
        <w:t xml:space="preserve"> them. </w:t>
      </w:r>
      <w:r w:rsidR="00512D97" w:rsidRPr="00A13709">
        <w:t>Use the models’ full titles or abbreviations or codes</w:t>
      </w:r>
      <w:r w:rsidR="00512D97">
        <w:t xml:space="preserve"> based on the project’s </w:t>
      </w:r>
      <w:r w:rsidR="00512D97" w:rsidRPr="00A13709">
        <w:t>model naming convention</w:t>
      </w:r>
      <w:r w:rsidR="00512D97">
        <w:t>s</w:t>
      </w:r>
      <w:r w:rsidRPr="00A13709">
        <w:t xml:space="preserve">. Provide </w:t>
      </w:r>
      <w:r w:rsidR="002D64CC">
        <w:t xml:space="preserve">a </w:t>
      </w:r>
      <w:r w:rsidRPr="00A13709">
        <w:t>key to any abbreviations or codes.</w:t>
      </w:r>
    </w:p>
    <w:p w14:paraId="684F40A5" w14:textId="2B127A5D" w:rsidR="00626B51" w:rsidRPr="00A13709" w:rsidRDefault="00626B51" w:rsidP="00626B51">
      <w:pPr>
        <w:pStyle w:val="Instructions"/>
      </w:pPr>
      <w:r w:rsidRPr="00A13709">
        <w:t xml:space="preserve">Multiple </w:t>
      </w:r>
      <w:r w:rsidR="006C0925">
        <w:t>diagrams</w:t>
      </w:r>
      <w:r w:rsidRPr="00A13709">
        <w:t xml:space="preserve"> are provided for illustrating models for different pu</w:t>
      </w:r>
      <w:r w:rsidR="002D64CC">
        <w:t>rposes or at different project milestones</w:t>
      </w:r>
      <w:r w:rsidRPr="00A13709">
        <w:t>.</w:t>
      </w:r>
      <w:r w:rsidR="002D64CC">
        <w:t xml:space="preserve"> </w:t>
      </w:r>
      <w:r w:rsidRPr="00A13709">
        <w:t xml:space="preserve">Add or delete </w:t>
      </w:r>
      <w:r w:rsidR="006C0925">
        <w:t>diagrams</w:t>
      </w:r>
      <w:r w:rsidRPr="00A13709">
        <w:t xml:space="preserve"> as required.  Edit ta</w:t>
      </w:r>
      <w:r w:rsidR="00DD503D">
        <w:t>ble headings to suit</w:t>
      </w:r>
      <w:r w:rsidRPr="00A13709">
        <w:t>.</w:t>
      </w:r>
    </w:p>
    <w:p w14:paraId="436FFBCB" w14:textId="2A4417B0" w:rsidR="00626B51" w:rsidRPr="00A13709" w:rsidRDefault="00626B51" w:rsidP="00626B51">
      <w:pPr>
        <w:pStyle w:val="Instructions"/>
      </w:pPr>
      <w:r w:rsidRPr="00A13709">
        <w:t xml:space="preserve">Refer to Microsoft Word Help for guidance on editing the </w:t>
      </w:r>
      <w:r w:rsidR="006C0925">
        <w:t>diagrams</w:t>
      </w:r>
      <w:r w:rsidRPr="00A13709">
        <w:t>.</w:t>
      </w:r>
    </w:p>
    <w:p w14:paraId="461DEE06" w14:textId="43B90B1B" w:rsidR="006603D7" w:rsidRPr="00A13709" w:rsidRDefault="006603D7" w:rsidP="006603D7"/>
    <w:tbl>
      <w:tblPr>
        <w:tblStyle w:val="TableGrid"/>
        <w:tblW w:w="0" w:type="auto"/>
        <w:tblLook w:val="04A0" w:firstRow="1" w:lastRow="0" w:firstColumn="1" w:lastColumn="0" w:noHBand="0" w:noVBand="1"/>
      </w:tblPr>
      <w:tblGrid>
        <w:gridCol w:w="3095"/>
        <w:gridCol w:w="3096"/>
        <w:gridCol w:w="3096"/>
      </w:tblGrid>
      <w:tr w:rsidR="001D645E" w:rsidRPr="00A13709" w14:paraId="1C9DBB92" w14:textId="77777777" w:rsidTr="00166F93">
        <w:trPr>
          <w:trHeight w:val="454"/>
        </w:trPr>
        <w:tc>
          <w:tcPr>
            <w:tcW w:w="3095" w:type="dxa"/>
            <w:shd w:val="clear" w:color="auto" w:fill="DBE5F1" w:themeFill="accent1" w:themeFillTint="33"/>
            <w:vAlign w:val="center"/>
          </w:tcPr>
          <w:p w14:paraId="25A27150" w14:textId="062034D0" w:rsidR="00626B51" w:rsidRPr="00A13709" w:rsidRDefault="00CA48C9" w:rsidP="00CA48C9">
            <w:pPr>
              <w:jc w:val="center"/>
            </w:pPr>
            <w:r>
              <w:rPr>
                <w:b/>
              </w:rPr>
              <w:t>Model 1</w:t>
            </w:r>
          </w:p>
        </w:tc>
        <w:tc>
          <w:tcPr>
            <w:tcW w:w="3096" w:type="dxa"/>
            <w:shd w:val="clear" w:color="auto" w:fill="DBE5F1" w:themeFill="accent1" w:themeFillTint="33"/>
            <w:vAlign w:val="center"/>
          </w:tcPr>
          <w:p w14:paraId="63E1BDFC" w14:textId="5DD3B7C5" w:rsidR="00626B51" w:rsidRPr="00A13709" w:rsidRDefault="00CA48C9" w:rsidP="00CA48C9">
            <w:pPr>
              <w:jc w:val="center"/>
            </w:pPr>
            <w:r>
              <w:rPr>
                <w:b/>
              </w:rPr>
              <w:t>Model 2</w:t>
            </w:r>
          </w:p>
        </w:tc>
        <w:tc>
          <w:tcPr>
            <w:tcW w:w="3096" w:type="dxa"/>
            <w:shd w:val="clear" w:color="auto" w:fill="DBE5F1" w:themeFill="accent1" w:themeFillTint="33"/>
            <w:vAlign w:val="center"/>
          </w:tcPr>
          <w:p w14:paraId="66426807" w14:textId="4FE00442" w:rsidR="00626B51" w:rsidRPr="00A13709" w:rsidRDefault="00CA48C9" w:rsidP="00CA48C9">
            <w:pPr>
              <w:jc w:val="center"/>
            </w:pPr>
            <w:r>
              <w:rPr>
                <w:b/>
              </w:rPr>
              <w:t>Model 3</w:t>
            </w:r>
          </w:p>
        </w:tc>
      </w:tr>
      <w:tr w:rsidR="001D645E" w:rsidRPr="00A13709" w14:paraId="2A0D2BA7" w14:textId="77777777" w:rsidTr="00626B51">
        <w:tc>
          <w:tcPr>
            <w:tcW w:w="3095" w:type="dxa"/>
          </w:tcPr>
          <w:p w14:paraId="6A31A083" w14:textId="10FD250A" w:rsidR="001F105E" w:rsidRPr="00A13709" w:rsidRDefault="00626B51" w:rsidP="006603D7">
            <w:r w:rsidRPr="00A13709">
              <w:rPr>
                <w:noProof/>
                <w:lang w:eastAsia="en-AU"/>
              </w:rPr>
              <w:drawing>
                <wp:inline distT="0" distB="0" distL="0" distR="0" wp14:anchorId="5A82B484" wp14:editId="3DACA542">
                  <wp:extent cx="1800000" cy="2880000"/>
                  <wp:effectExtent l="0" t="38100" r="0" b="1111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c>
        <w:tc>
          <w:tcPr>
            <w:tcW w:w="3096" w:type="dxa"/>
          </w:tcPr>
          <w:p w14:paraId="0CE79E94" w14:textId="4D47C9FA" w:rsidR="001F105E" w:rsidRPr="00A13709" w:rsidRDefault="00626B51" w:rsidP="006603D7">
            <w:r w:rsidRPr="00A13709">
              <w:rPr>
                <w:noProof/>
                <w:lang w:eastAsia="en-AU"/>
              </w:rPr>
              <w:drawing>
                <wp:inline distT="0" distB="0" distL="0" distR="0" wp14:anchorId="561C641F" wp14:editId="1DE9A87C">
                  <wp:extent cx="1800000" cy="2880000"/>
                  <wp:effectExtent l="0" t="38100" r="0" b="1111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tc>
        <w:tc>
          <w:tcPr>
            <w:tcW w:w="3096" w:type="dxa"/>
          </w:tcPr>
          <w:p w14:paraId="2CBB5734" w14:textId="33206B25" w:rsidR="001F105E" w:rsidRPr="00A13709" w:rsidRDefault="00626B51" w:rsidP="006603D7">
            <w:r w:rsidRPr="00A13709">
              <w:rPr>
                <w:noProof/>
                <w:lang w:eastAsia="en-AU"/>
              </w:rPr>
              <w:drawing>
                <wp:inline distT="0" distB="0" distL="0" distR="0" wp14:anchorId="7DBB3F42" wp14:editId="153489CF">
                  <wp:extent cx="1800000" cy="2880000"/>
                  <wp:effectExtent l="0" t="38100" r="0" b="1111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tc>
      </w:tr>
    </w:tbl>
    <w:p w14:paraId="4336B2EF" w14:textId="34845357" w:rsidR="00522255" w:rsidRPr="00A13709" w:rsidRDefault="00522255" w:rsidP="00522255">
      <w:pPr>
        <w:pStyle w:val="Heading2"/>
      </w:pPr>
      <w:bookmarkStart w:id="21" w:name="_Toc445217309"/>
      <w:r w:rsidRPr="00A13709">
        <w:t>Model exchange</w:t>
      </w:r>
      <w:bookmarkEnd w:id="21"/>
    </w:p>
    <w:p w14:paraId="247B5B09" w14:textId="77777777" w:rsidR="00522255" w:rsidRPr="00A13709" w:rsidRDefault="00522255" w:rsidP="00522255">
      <w:r w:rsidRPr="00A13709">
        <w:t>Requirement: Exchange model files with the BIM Manager at the intervals documented in the table below:</w:t>
      </w:r>
    </w:p>
    <w:p w14:paraId="185D5E5C" w14:textId="77777777" w:rsidR="00E63EDC" w:rsidRPr="00A13709" w:rsidRDefault="00522255" w:rsidP="00E63EDC">
      <w:pPr>
        <w:pStyle w:val="Instructions"/>
      </w:pPr>
      <w:r w:rsidRPr="00A13709">
        <w:t xml:space="preserve">Edit this clause to refer to the Design BIM Manager or Construction BIM Manager, as appropriate. See </w:t>
      </w:r>
      <w:r w:rsidRPr="00A13709">
        <w:rPr>
          <w:i/>
        </w:rPr>
        <w:t>National BIM Guide</w:t>
      </w:r>
      <w:r w:rsidR="00E63EDC" w:rsidRPr="00A13709">
        <w:t xml:space="preserve"> clauses 5.1 to 5.3.</w:t>
      </w:r>
    </w:p>
    <w:p w14:paraId="0EA25A7F" w14:textId="59ED2033" w:rsidR="00E63EDC" w:rsidRPr="00A13709" w:rsidRDefault="00E63EDC" w:rsidP="00E63EDC">
      <w:pPr>
        <w:pStyle w:val="Instructions"/>
      </w:pPr>
      <w:r w:rsidRPr="00A13709">
        <w:t xml:space="preserve">Refer to </w:t>
      </w:r>
      <w:r w:rsidRPr="00A13709">
        <w:rPr>
          <w:b/>
        </w:rPr>
        <w:t>MODELLING REQUIREMENTS, Model quality control</w:t>
      </w:r>
      <w:r w:rsidRPr="00A13709">
        <w:t xml:space="preserve"> for </w:t>
      </w:r>
      <w:r w:rsidR="001659DE" w:rsidRPr="00A13709">
        <w:t xml:space="preserve">pre-exchange </w:t>
      </w:r>
      <w:r w:rsidRPr="00A13709">
        <w:t>checking, approval and sign-off procedures.</w:t>
      </w:r>
    </w:p>
    <w:p w14:paraId="2B602470" w14:textId="05767017" w:rsidR="00522255" w:rsidRPr="00A13709" w:rsidRDefault="00522255" w:rsidP="00E63EDC">
      <w:pPr>
        <w:pStyle w:val="Instructions"/>
      </w:pPr>
      <w:r w:rsidRPr="00A13709">
        <w:t xml:space="preserve">Refer to </w:t>
      </w:r>
      <w:r w:rsidRPr="00A13709">
        <w:rPr>
          <w:b/>
        </w:rPr>
        <w:t>INFORMATION TECHNOLOGY</w:t>
      </w:r>
      <w:r w:rsidRPr="00A13709">
        <w:t xml:space="preserve">, </w:t>
      </w:r>
      <w:r w:rsidRPr="00A13709">
        <w:rPr>
          <w:b/>
        </w:rPr>
        <w:t>Data sharing</w:t>
      </w:r>
      <w:r w:rsidR="00E63EDC" w:rsidRPr="00A13709">
        <w:t xml:space="preserve"> for details of the </w:t>
      </w:r>
      <w:r w:rsidRPr="00A13709">
        <w:t>IT system required to support model exchange,</w:t>
      </w:r>
      <w:r w:rsidR="00E63EDC" w:rsidRPr="00A13709">
        <w:t xml:space="preserve"> </w:t>
      </w: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1314"/>
        <w:gridCol w:w="1447"/>
        <w:gridCol w:w="1081"/>
        <w:gridCol w:w="1336"/>
        <w:gridCol w:w="1536"/>
        <w:gridCol w:w="1325"/>
        <w:gridCol w:w="1303"/>
      </w:tblGrid>
      <w:tr w:rsidR="00522255" w:rsidRPr="00A13709" w14:paraId="3392F016" w14:textId="77777777" w:rsidTr="003A0E01">
        <w:trPr>
          <w:cantSplit/>
          <w:trHeight w:val="359"/>
          <w:tblHeader/>
        </w:trPr>
        <w:tc>
          <w:tcPr>
            <w:tcW w:w="131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F2F5428" w14:textId="77777777" w:rsidR="00522255" w:rsidRPr="00A13709" w:rsidRDefault="00522255" w:rsidP="00AE61D4">
            <w:pPr>
              <w:rPr>
                <w:b/>
              </w:rPr>
            </w:pPr>
            <w:r w:rsidRPr="00A13709">
              <w:rPr>
                <w:b/>
              </w:rPr>
              <w:t>Discipline</w:t>
            </w:r>
          </w:p>
        </w:tc>
        <w:tc>
          <w:tcPr>
            <w:tcW w:w="1447" w:type="dxa"/>
            <w:tcBorders>
              <w:left w:val="single" w:sz="4" w:space="0" w:color="auto"/>
            </w:tcBorders>
            <w:shd w:val="clear" w:color="auto" w:fill="DBE5F1" w:themeFill="accent1" w:themeFillTint="33"/>
          </w:tcPr>
          <w:p w14:paraId="15BC55DB" w14:textId="77777777" w:rsidR="00522255" w:rsidRPr="00A13709" w:rsidRDefault="00522255" w:rsidP="00AE61D4">
            <w:pPr>
              <w:pStyle w:val="Tabletitle"/>
              <w:rPr>
                <w:szCs w:val="16"/>
              </w:rPr>
            </w:pPr>
            <w:r w:rsidRPr="00A13709">
              <w:rPr>
                <w:szCs w:val="16"/>
              </w:rPr>
              <w:t>Establishment</w:t>
            </w:r>
          </w:p>
        </w:tc>
        <w:tc>
          <w:tcPr>
            <w:tcW w:w="1081" w:type="dxa"/>
            <w:shd w:val="clear" w:color="auto" w:fill="DBE5F1" w:themeFill="accent1" w:themeFillTint="33"/>
          </w:tcPr>
          <w:p w14:paraId="7536656F" w14:textId="77777777" w:rsidR="00522255" w:rsidRPr="00A13709" w:rsidRDefault="00522255" w:rsidP="00AE61D4">
            <w:pPr>
              <w:pStyle w:val="Tabletitle"/>
              <w:rPr>
                <w:szCs w:val="16"/>
              </w:rPr>
            </w:pPr>
            <w:r w:rsidRPr="00A13709">
              <w:rPr>
                <w:szCs w:val="16"/>
              </w:rPr>
              <w:t>Schematic Design</w:t>
            </w:r>
          </w:p>
        </w:tc>
        <w:tc>
          <w:tcPr>
            <w:tcW w:w="1336" w:type="dxa"/>
            <w:shd w:val="clear" w:color="auto" w:fill="DBE5F1" w:themeFill="accent1" w:themeFillTint="33"/>
          </w:tcPr>
          <w:p w14:paraId="42DE39FA" w14:textId="77777777" w:rsidR="00522255" w:rsidRPr="00A13709" w:rsidRDefault="00522255" w:rsidP="00AE61D4">
            <w:pPr>
              <w:pStyle w:val="Tabletitle"/>
              <w:rPr>
                <w:szCs w:val="16"/>
              </w:rPr>
            </w:pPr>
            <w:r w:rsidRPr="00A13709">
              <w:rPr>
                <w:szCs w:val="16"/>
              </w:rPr>
              <w:t>Design Development</w:t>
            </w:r>
          </w:p>
        </w:tc>
        <w:tc>
          <w:tcPr>
            <w:tcW w:w="1536" w:type="dxa"/>
            <w:shd w:val="clear" w:color="auto" w:fill="DBE5F1" w:themeFill="accent1" w:themeFillTint="33"/>
          </w:tcPr>
          <w:p w14:paraId="6262FFD0" w14:textId="77777777" w:rsidR="00522255" w:rsidRPr="00A13709" w:rsidRDefault="00522255" w:rsidP="00AE61D4">
            <w:pPr>
              <w:pStyle w:val="Tabletitle"/>
              <w:rPr>
                <w:szCs w:val="16"/>
              </w:rPr>
            </w:pPr>
            <w:r w:rsidRPr="00A13709">
              <w:rPr>
                <w:szCs w:val="16"/>
              </w:rPr>
              <w:t>Contract Documentation</w:t>
            </w:r>
          </w:p>
        </w:tc>
        <w:tc>
          <w:tcPr>
            <w:tcW w:w="1325" w:type="dxa"/>
            <w:shd w:val="clear" w:color="auto" w:fill="DBE5F1" w:themeFill="accent1" w:themeFillTint="33"/>
          </w:tcPr>
          <w:p w14:paraId="0AFCC028" w14:textId="77777777" w:rsidR="00522255" w:rsidRPr="00A13709" w:rsidRDefault="00522255" w:rsidP="00AE61D4">
            <w:pPr>
              <w:pStyle w:val="Tabletitle"/>
              <w:rPr>
                <w:szCs w:val="16"/>
              </w:rPr>
            </w:pPr>
            <w:r w:rsidRPr="00A13709">
              <w:rPr>
                <w:szCs w:val="16"/>
              </w:rPr>
              <w:t>Construction</w:t>
            </w:r>
          </w:p>
        </w:tc>
        <w:tc>
          <w:tcPr>
            <w:tcW w:w="1303" w:type="dxa"/>
            <w:shd w:val="clear" w:color="auto" w:fill="DBE5F1" w:themeFill="accent1" w:themeFillTint="33"/>
          </w:tcPr>
          <w:p w14:paraId="1D648019" w14:textId="77777777" w:rsidR="00522255" w:rsidRPr="00A13709" w:rsidRDefault="00522255" w:rsidP="00AE61D4">
            <w:pPr>
              <w:pStyle w:val="Tabletitle"/>
              <w:rPr>
                <w:szCs w:val="16"/>
              </w:rPr>
            </w:pPr>
            <w:r w:rsidRPr="00A13709">
              <w:rPr>
                <w:szCs w:val="16"/>
              </w:rPr>
              <w:t>Facility Management</w:t>
            </w:r>
          </w:p>
        </w:tc>
      </w:tr>
      <w:tr w:rsidR="00522255" w:rsidRPr="00A13709" w14:paraId="5C93253E" w14:textId="77777777" w:rsidTr="00AE61D4">
        <w:tc>
          <w:tcPr>
            <w:tcW w:w="1314" w:type="dxa"/>
            <w:tcBorders>
              <w:top w:val="single" w:sz="4" w:space="0" w:color="auto"/>
            </w:tcBorders>
            <w:shd w:val="clear" w:color="auto" w:fill="auto"/>
          </w:tcPr>
          <w:p w14:paraId="27114DE4" w14:textId="77777777" w:rsidR="00522255" w:rsidRPr="00A13709" w:rsidRDefault="00522255" w:rsidP="00AE61D4">
            <w:r w:rsidRPr="00A13709">
              <w:t>Architectural</w:t>
            </w:r>
          </w:p>
        </w:tc>
        <w:tc>
          <w:tcPr>
            <w:tcW w:w="1447" w:type="dxa"/>
            <w:shd w:val="clear" w:color="auto" w:fill="auto"/>
          </w:tcPr>
          <w:p w14:paraId="5DE5EBC2" w14:textId="77777777" w:rsidR="00522255" w:rsidRPr="00A13709" w:rsidRDefault="00522255" w:rsidP="00AE61D4"/>
        </w:tc>
        <w:tc>
          <w:tcPr>
            <w:tcW w:w="1081" w:type="dxa"/>
            <w:shd w:val="clear" w:color="auto" w:fill="auto"/>
          </w:tcPr>
          <w:p w14:paraId="589259B3" w14:textId="77777777" w:rsidR="00522255" w:rsidRPr="00A13709" w:rsidRDefault="00522255" w:rsidP="00AE61D4"/>
        </w:tc>
        <w:tc>
          <w:tcPr>
            <w:tcW w:w="1336" w:type="dxa"/>
            <w:shd w:val="clear" w:color="auto" w:fill="auto"/>
          </w:tcPr>
          <w:p w14:paraId="01881B45" w14:textId="77777777" w:rsidR="00522255" w:rsidRPr="00A13709" w:rsidRDefault="00522255" w:rsidP="00AE61D4"/>
        </w:tc>
        <w:tc>
          <w:tcPr>
            <w:tcW w:w="1536" w:type="dxa"/>
          </w:tcPr>
          <w:p w14:paraId="5D8AE77A" w14:textId="77777777" w:rsidR="00522255" w:rsidRPr="00A13709" w:rsidRDefault="00522255" w:rsidP="00AE61D4"/>
        </w:tc>
        <w:tc>
          <w:tcPr>
            <w:tcW w:w="1325" w:type="dxa"/>
          </w:tcPr>
          <w:p w14:paraId="34DF231E" w14:textId="77777777" w:rsidR="00522255" w:rsidRPr="00A13709" w:rsidRDefault="00522255" w:rsidP="00AE61D4"/>
        </w:tc>
        <w:tc>
          <w:tcPr>
            <w:tcW w:w="1303" w:type="dxa"/>
            <w:shd w:val="clear" w:color="auto" w:fill="auto"/>
          </w:tcPr>
          <w:p w14:paraId="6F52F523" w14:textId="77777777" w:rsidR="00522255" w:rsidRPr="00A13709" w:rsidRDefault="00522255" w:rsidP="00AE61D4"/>
        </w:tc>
      </w:tr>
      <w:tr w:rsidR="00522255" w:rsidRPr="00A13709" w14:paraId="7C275C2F" w14:textId="77777777" w:rsidTr="00AE61D4">
        <w:tc>
          <w:tcPr>
            <w:tcW w:w="1314" w:type="dxa"/>
            <w:shd w:val="clear" w:color="auto" w:fill="auto"/>
          </w:tcPr>
          <w:p w14:paraId="14089A29" w14:textId="77777777" w:rsidR="00522255" w:rsidRPr="00A13709" w:rsidRDefault="00522255" w:rsidP="00AE61D4">
            <w:r w:rsidRPr="00A13709">
              <w:t>Structural</w:t>
            </w:r>
          </w:p>
        </w:tc>
        <w:tc>
          <w:tcPr>
            <w:tcW w:w="1447" w:type="dxa"/>
            <w:shd w:val="clear" w:color="auto" w:fill="auto"/>
          </w:tcPr>
          <w:p w14:paraId="290EDA2F" w14:textId="77777777" w:rsidR="00522255" w:rsidRPr="00A13709" w:rsidRDefault="00522255" w:rsidP="00AE61D4"/>
        </w:tc>
        <w:tc>
          <w:tcPr>
            <w:tcW w:w="1081" w:type="dxa"/>
            <w:shd w:val="clear" w:color="auto" w:fill="auto"/>
          </w:tcPr>
          <w:p w14:paraId="39D4F4E6" w14:textId="77777777" w:rsidR="00522255" w:rsidRPr="00A13709" w:rsidRDefault="00522255" w:rsidP="00AE61D4"/>
        </w:tc>
        <w:tc>
          <w:tcPr>
            <w:tcW w:w="1336" w:type="dxa"/>
            <w:shd w:val="clear" w:color="auto" w:fill="auto"/>
          </w:tcPr>
          <w:p w14:paraId="39C3DB65" w14:textId="77777777" w:rsidR="00522255" w:rsidRPr="00A13709" w:rsidRDefault="00522255" w:rsidP="00AE61D4"/>
        </w:tc>
        <w:tc>
          <w:tcPr>
            <w:tcW w:w="1536" w:type="dxa"/>
          </w:tcPr>
          <w:p w14:paraId="29C4823E" w14:textId="77777777" w:rsidR="00522255" w:rsidRPr="00A13709" w:rsidRDefault="00522255" w:rsidP="00AE61D4"/>
        </w:tc>
        <w:tc>
          <w:tcPr>
            <w:tcW w:w="1325" w:type="dxa"/>
          </w:tcPr>
          <w:p w14:paraId="72C5421D" w14:textId="77777777" w:rsidR="00522255" w:rsidRPr="00A13709" w:rsidRDefault="00522255" w:rsidP="00AE61D4"/>
        </w:tc>
        <w:tc>
          <w:tcPr>
            <w:tcW w:w="1303" w:type="dxa"/>
            <w:shd w:val="clear" w:color="auto" w:fill="auto"/>
          </w:tcPr>
          <w:p w14:paraId="14863837" w14:textId="77777777" w:rsidR="00522255" w:rsidRPr="00A13709" w:rsidRDefault="00522255" w:rsidP="00AE61D4"/>
        </w:tc>
      </w:tr>
      <w:tr w:rsidR="00522255" w:rsidRPr="00A13709" w14:paraId="2822F856" w14:textId="77777777" w:rsidTr="00AE61D4">
        <w:tc>
          <w:tcPr>
            <w:tcW w:w="1314" w:type="dxa"/>
            <w:shd w:val="clear" w:color="auto" w:fill="auto"/>
          </w:tcPr>
          <w:p w14:paraId="0D087ED9" w14:textId="77777777" w:rsidR="00522255" w:rsidRPr="00A13709" w:rsidRDefault="00522255" w:rsidP="00AE61D4">
            <w:r w:rsidRPr="00A13709">
              <w:t>Mechanical</w:t>
            </w:r>
          </w:p>
        </w:tc>
        <w:tc>
          <w:tcPr>
            <w:tcW w:w="1447" w:type="dxa"/>
            <w:shd w:val="clear" w:color="auto" w:fill="auto"/>
          </w:tcPr>
          <w:p w14:paraId="19F70368" w14:textId="77777777" w:rsidR="00522255" w:rsidRPr="00A13709" w:rsidRDefault="00522255" w:rsidP="00AE61D4"/>
        </w:tc>
        <w:tc>
          <w:tcPr>
            <w:tcW w:w="1081" w:type="dxa"/>
            <w:shd w:val="clear" w:color="auto" w:fill="auto"/>
          </w:tcPr>
          <w:p w14:paraId="344A6594" w14:textId="77777777" w:rsidR="00522255" w:rsidRPr="00A13709" w:rsidRDefault="00522255" w:rsidP="00AE61D4"/>
        </w:tc>
        <w:tc>
          <w:tcPr>
            <w:tcW w:w="1336" w:type="dxa"/>
            <w:shd w:val="clear" w:color="auto" w:fill="auto"/>
          </w:tcPr>
          <w:p w14:paraId="2527AC78" w14:textId="77777777" w:rsidR="00522255" w:rsidRPr="00A13709" w:rsidRDefault="00522255" w:rsidP="00AE61D4"/>
        </w:tc>
        <w:tc>
          <w:tcPr>
            <w:tcW w:w="1536" w:type="dxa"/>
          </w:tcPr>
          <w:p w14:paraId="7E1038EE" w14:textId="77777777" w:rsidR="00522255" w:rsidRPr="00A13709" w:rsidRDefault="00522255" w:rsidP="00AE61D4"/>
        </w:tc>
        <w:tc>
          <w:tcPr>
            <w:tcW w:w="1325" w:type="dxa"/>
          </w:tcPr>
          <w:p w14:paraId="4F64EB49" w14:textId="77777777" w:rsidR="00522255" w:rsidRPr="00A13709" w:rsidRDefault="00522255" w:rsidP="00AE61D4"/>
        </w:tc>
        <w:tc>
          <w:tcPr>
            <w:tcW w:w="1303" w:type="dxa"/>
            <w:shd w:val="clear" w:color="auto" w:fill="auto"/>
          </w:tcPr>
          <w:p w14:paraId="6DA32DDA" w14:textId="77777777" w:rsidR="00522255" w:rsidRPr="00A13709" w:rsidRDefault="00522255" w:rsidP="00AE61D4"/>
        </w:tc>
      </w:tr>
      <w:tr w:rsidR="00522255" w:rsidRPr="00A13709" w14:paraId="659E0664" w14:textId="77777777" w:rsidTr="00AE61D4">
        <w:tc>
          <w:tcPr>
            <w:tcW w:w="1314" w:type="dxa"/>
            <w:shd w:val="clear" w:color="auto" w:fill="auto"/>
          </w:tcPr>
          <w:p w14:paraId="21A09E7D" w14:textId="7A6813C0" w:rsidR="00522255" w:rsidRPr="00A13709" w:rsidRDefault="00522255" w:rsidP="00AE61D4">
            <w:r w:rsidRPr="00A13709">
              <w:t>QS</w:t>
            </w:r>
          </w:p>
        </w:tc>
        <w:tc>
          <w:tcPr>
            <w:tcW w:w="1447" w:type="dxa"/>
            <w:shd w:val="clear" w:color="auto" w:fill="auto"/>
          </w:tcPr>
          <w:p w14:paraId="29ECD9AF" w14:textId="77777777" w:rsidR="00522255" w:rsidRPr="00A13709" w:rsidRDefault="00522255" w:rsidP="00AE61D4"/>
        </w:tc>
        <w:tc>
          <w:tcPr>
            <w:tcW w:w="1081" w:type="dxa"/>
            <w:shd w:val="clear" w:color="auto" w:fill="auto"/>
          </w:tcPr>
          <w:p w14:paraId="7E67D1DB" w14:textId="77777777" w:rsidR="00522255" w:rsidRPr="00A13709" w:rsidRDefault="00522255" w:rsidP="00AE61D4"/>
        </w:tc>
        <w:tc>
          <w:tcPr>
            <w:tcW w:w="1336" w:type="dxa"/>
            <w:shd w:val="clear" w:color="auto" w:fill="auto"/>
          </w:tcPr>
          <w:p w14:paraId="6FEAC31B" w14:textId="77777777" w:rsidR="00522255" w:rsidRPr="00A13709" w:rsidRDefault="00522255" w:rsidP="00AE61D4"/>
        </w:tc>
        <w:tc>
          <w:tcPr>
            <w:tcW w:w="1536" w:type="dxa"/>
          </w:tcPr>
          <w:p w14:paraId="1C4BC917" w14:textId="77777777" w:rsidR="00522255" w:rsidRPr="00A13709" w:rsidRDefault="00522255" w:rsidP="00AE61D4"/>
        </w:tc>
        <w:tc>
          <w:tcPr>
            <w:tcW w:w="1325" w:type="dxa"/>
          </w:tcPr>
          <w:p w14:paraId="226E2896" w14:textId="77777777" w:rsidR="00522255" w:rsidRPr="00A13709" w:rsidRDefault="00522255" w:rsidP="00AE61D4"/>
        </w:tc>
        <w:tc>
          <w:tcPr>
            <w:tcW w:w="1303" w:type="dxa"/>
            <w:shd w:val="clear" w:color="auto" w:fill="auto"/>
          </w:tcPr>
          <w:p w14:paraId="7717C2ED" w14:textId="77777777" w:rsidR="00522255" w:rsidRPr="00A13709" w:rsidRDefault="00522255" w:rsidP="00AE61D4"/>
        </w:tc>
      </w:tr>
      <w:tr w:rsidR="00522255" w:rsidRPr="00A13709" w14:paraId="46D0131F" w14:textId="77777777" w:rsidTr="00AE61D4">
        <w:tc>
          <w:tcPr>
            <w:tcW w:w="1314" w:type="dxa"/>
            <w:shd w:val="clear" w:color="auto" w:fill="auto"/>
          </w:tcPr>
          <w:p w14:paraId="609DC38C" w14:textId="77777777" w:rsidR="00522255" w:rsidRPr="00A13709" w:rsidRDefault="00522255" w:rsidP="00AE61D4">
            <w:r w:rsidRPr="00A13709">
              <w:t>Other</w:t>
            </w:r>
          </w:p>
        </w:tc>
        <w:tc>
          <w:tcPr>
            <w:tcW w:w="1447" w:type="dxa"/>
            <w:shd w:val="clear" w:color="auto" w:fill="auto"/>
          </w:tcPr>
          <w:p w14:paraId="1F63B691" w14:textId="77777777" w:rsidR="00522255" w:rsidRPr="00A13709" w:rsidRDefault="00522255" w:rsidP="00AE61D4"/>
        </w:tc>
        <w:tc>
          <w:tcPr>
            <w:tcW w:w="1081" w:type="dxa"/>
            <w:shd w:val="clear" w:color="auto" w:fill="auto"/>
          </w:tcPr>
          <w:p w14:paraId="4F5F90F2" w14:textId="77777777" w:rsidR="00522255" w:rsidRPr="00A13709" w:rsidRDefault="00522255" w:rsidP="00AE61D4"/>
        </w:tc>
        <w:tc>
          <w:tcPr>
            <w:tcW w:w="1336" w:type="dxa"/>
            <w:shd w:val="clear" w:color="auto" w:fill="auto"/>
          </w:tcPr>
          <w:p w14:paraId="20487D91" w14:textId="77777777" w:rsidR="00522255" w:rsidRPr="00A13709" w:rsidRDefault="00522255" w:rsidP="00AE61D4"/>
        </w:tc>
        <w:tc>
          <w:tcPr>
            <w:tcW w:w="1536" w:type="dxa"/>
          </w:tcPr>
          <w:p w14:paraId="1805DB80" w14:textId="77777777" w:rsidR="00522255" w:rsidRPr="00A13709" w:rsidRDefault="00522255" w:rsidP="00AE61D4"/>
        </w:tc>
        <w:tc>
          <w:tcPr>
            <w:tcW w:w="1325" w:type="dxa"/>
          </w:tcPr>
          <w:p w14:paraId="33C27D57" w14:textId="77777777" w:rsidR="00522255" w:rsidRPr="00A13709" w:rsidRDefault="00522255" w:rsidP="00AE61D4"/>
        </w:tc>
        <w:tc>
          <w:tcPr>
            <w:tcW w:w="1303" w:type="dxa"/>
            <w:shd w:val="clear" w:color="auto" w:fill="auto"/>
          </w:tcPr>
          <w:p w14:paraId="474F4327" w14:textId="77777777" w:rsidR="00522255" w:rsidRPr="00A13709" w:rsidRDefault="00522255" w:rsidP="00AE61D4"/>
        </w:tc>
      </w:tr>
    </w:tbl>
    <w:p w14:paraId="377A71F1" w14:textId="77777777" w:rsidR="00522255" w:rsidRPr="00A13709" w:rsidRDefault="00522255" w:rsidP="00522255"/>
    <w:p w14:paraId="6F71F0AE" w14:textId="5D53EF8F" w:rsidR="00522255" w:rsidRPr="00A13709" w:rsidRDefault="00522255" w:rsidP="00522255">
      <w:pPr>
        <w:pStyle w:val="Instructions"/>
      </w:pPr>
      <w:r w:rsidRPr="00A13709">
        <w:t xml:space="preserve">This </w:t>
      </w:r>
      <w:r w:rsidR="0000354A" w:rsidRPr="00A13709">
        <w:t>table</w:t>
      </w:r>
      <w:r w:rsidRPr="00A13709">
        <w:t xml:space="preserve"> gives each discipline an indication of the expected frequency of model exchange at each project phase so they can plan their resources. Add or delete disciplines and/or project phases as required.</w:t>
      </w:r>
      <w:r w:rsidR="0056163A" w:rsidRPr="00A13709">
        <w:t xml:space="preserve"> Identify files being exchanged, e.g. WIP.</w:t>
      </w:r>
    </w:p>
    <w:p w14:paraId="012B4404" w14:textId="77777777" w:rsidR="00522255" w:rsidRPr="00A13709" w:rsidRDefault="00522255" w:rsidP="00522255">
      <w:pPr>
        <w:pStyle w:val="Instructions"/>
      </w:pPr>
      <w:r w:rsidRPr="00A13709">
        <w:t>Insert the required interval for each exchange, e.g. weekly, fortnightly, monthly, every Monday, on request of BIM Manager.</w:t>
      </w:r>
    </w:p>
    <w:p w14:paraId="73DD0A38" w14:textId="3109D62B" w:rsidR="00522255" w:rsidRPr="00A13709" w:rsidRDefault="00522255" w:rsidP="00522255">
      <w:pPr>
        <w:pStyle w:val="Instructions"/>
      </w:pPr>
      <w:r w:rsidRPr="00A13709">
        <w:t xml:space="preserve">Edit the project phases to suit the </w:t>
      </w:r>
      <w:r w:rsidR="00D62454">
        <w:t>BIM Management Plan</w:t>
      </w:r>
      <w:r w:rsidRPr="00A13709">
        <w:t xml:space="preserve"> </w:t>
      </w:r>
      <w:r w:rsidR="00D62454">
        <w:t xml:space="preserve">(BMP) </w:t>
      </w:r>
      <w:r w:rsidRPr="00A13709">
        <w:t>type and scope of service being provided, e.g. for a Design BMP, include only those phases from Establishment to Design development or Contract documentation.</w:t>
      </w:r>
    </w:p>
    <w:p w14:paraId="01DDEC1A" w14:textId="0F98FEE0" w:rsidR="00522255" w:rsidRPr="00A13709" w:rsidRDefault="00522255" w:rsidP="00522255">
      <w:pPr>
        <w:pStyle w:val="Instructions"/>
      </w:pPr>
      <w:r w:rsidRPr="00A13709">
        <w:t xml:space="preserve">Rather than trying to prescribe fixed intervals between exchanges, you may prefer to decide this on an as-needed basis at regular meetings. Alternatively, you could omit the </w:t>
      </w:r>
      <w:r w:rsidR="0000354A" w:rsidRPr="00A13709">
        <w:t>table</w:t>
      </w:r>
      <w:r w:rsidRPr="00A13709">
        <w:t xml:space="preserve"> from the initial BMP and include it when available information allowed.</w:t>
      </w:r>
    </w:p>
    <w:p w14:paraId="39B753B9" w14:textId="77777777" w:rsidR="00522255" w:rsidRPr="00A13709" w:rsidRDefault="00522255" w:rsidP="00522255"/>
    <w:p w14:paraId="4913B57A" w14:textId="68345FB7" w:rsidR="00522255" w:rsidRPr="00A13709" w:rsidRDefault="008A6184" w:rsidP="00522255">
      <w:pPr>
        <w:pStyle w:val="Heading2"/>
      </w:pPr>
      <w:bookmarkStart w:id="22" w:name="_Toc445217310"/>
      <w:r w:rsidRPr="00A13709">
        <w:t>Drawing</w:t>
      </w:r>
      <w:r w:rsidR="00522255" w:rsidRPr="00A13709">
        <w:t xml:space="preserve"> exchange</w:t>
      </w:r>
      <w:bookmarkEnd w:id="22"/>
    </w:p>
    <w:p w14:paraId="1425EEED" w14:textId="1F26F3DB" w:rsidR="00522255" w:rsidRPr="00A13709" w:rsidRDefault="008A6184" w:rsidP="00522255">
      <w:r w:rsidRPr="00A13709">
        <w:t>Requirement: Exchange drawing</w:t>
      </w:r>
      <w:r w:rsidR="00522255" w:rsidRPr="00A13709">
        <w:t xml:space="preserve"> files with the BIM Manager at the intervals documented in the table below:</w:t>
      </w:r>
    </w:p>
    <w:p w14:paraId="0E4BB944" w14:textId="77777777" w:rsidR="00522255" w:rsidRPr="00A13709" w:rsidRDefault="00522255" w:rsidP="00522255">
      <w:pPr>
        <w:pStyle w:val="Instructions"/>
      </w:pPr>
      <w:r w:rsidRPr="00A13709">
        <w:t>Edit this clause to refer to the Design BIM Manager or Construction BIM Manager, as appropriate.</w:t>
      </w: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1314"/>
        <w:gridCol w:w="1447"/>
        <w:gridCol w:w="1081"/>
        <w:gridCol w:w="1336"/>
        <w:gridCol w:w="1536"/>
        <w:gridCol w:w="1325"/>
        <w:gridCol w:w="1303"/>
      </w:tblGrid>
      <w:tr w:rsidR="00522255" w:rsidRPr="00A13709" w14:paraId="4A158AB1" w14:textId="77777777" w:rsidTr="003A0E01">
        <w:trPr>
          <w:cantSplit/>
          <w:trHeight w:val="359"/>
          <w:tblHeader/>
        </w:trPr>
        <w:tc>
          <w:tcPr>
            <w:tcW w:w="131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0FAE33D" w14:textId="77777777" w:rsidR="00522255" w:rsidRPr="00A13709" w:rsidRDefault="00522255" w:rsidP="00AE61D4">
            <w:pPr>
              <w:rPr>
                <w:b/>
              </w:rPr>
            </w:pPr>
            <w:r w:rsidRPr="00A13709">
              <w:rPr>
                <w:b/>
              </w:rPr>
              <w:t>Discipline</w:t>
            </w:r>
          </w:p>
        </w:tc>
        <w:tc>
          <w:tcPr>
            <w:tcW w:w="1447" w:type="dxa"/>
            <w:tcBorders>
              <w:left w:val="single" w:sz="4" w:space="0" w:color="auto"/>
            </w:tcBorders>
            <w:shd w:val="clear" w:color="auto" w:fill="DBE5F1" w:themeFill="accent1" w:themeFillTint="33"/>
          </w:tcPr>
          <w:p w14:paraId="33EC571B" w14:textId="77777777" w:rsidR="00522255" w:rsidRPr="00A13709" w:rsidRDefault="00522255" w:rsidP="00AE61D4">
            <w:pPr>
              <w:pStyle w:val="Tabletitle"/>
              <w:rPr>
                <w:szCs w:val="16"/>
              </w:rPr>
            </w:pPr>
            <w:r w:rsidRPr="00A13709">
              <w:rPr>
                <w:szCs w:val="16"/>
              </w:rPr>
              <w:t>Establishment</w:t>
            </w:r>
          </w:p>
        </w:tc>
        <w:tc>
          <w:tcPr>
            <w:tcW w:w="1081" w:type="dxa"/>
            <w:shd w:val="clear" w:color="auto" w:fill="DBE5F1" w:themeFill="accent1" w:themeFillTint="33"/>
          </w:tcPr>
          <w:p w14:paraId="0CD66647" w14:textId="77777777" w:rsidR="00522255" w:rsidRPr="00A13709" w:rsidRDefault="00522255" w:rsidP="00AE61D4">
            <w:pPr>
              <w:pStyle w:val="Tabletitle"/>
              <w:rPr>
                <w:szCs w:val="16"/>
              </w:rPr>
            </w:pPr>
            <w:r w:rsidRPr="00A13709">
              <w:rPr>
                <w:szCs w:val="16"/>
              </w:rPr>
              <w:t>Schematic Design</w:t>
            </w:r>
          </w:p>
        </w:tc>
        <w:tc>
          <w:tcPr>
            <w:tcW w:w="1336" w:type="dxa"/>
            <w:shd w:val="clear" w:color="auto" w:fill="DBE5F1" w:themeFill="accent1" w:themeFillTint="33"/>
          </w:tcPr>
          <w:p w14:paraId="181E6B01" w14:textId="77777777" w:rsidR="00522255" w:rsidRPr="00A13709" w:rsidRDefault="00522255" w:rsidP="00AE61D4">
            <w:pPr>
              <w:pStyle w:val="Tabletitle"/>
              <w:rPr>
                <w:szCs w:val="16"/>
              </w:rPr>
            </w:pPr>
            <w:r w:rsidRPr="00A13709">
              <w:rPr>
                <w:szCs w:val="16"/>
              </w:rPr>
              <w:t>Design Development</w:t>
            </w:r>
          </w:p>
        </w:tc>
        <w:tc>
          <w:tcPr>
            <w:tcW w:w="1536" w:type="dxa"/>
            <w:shd w:val="clear" w:color="auto" w:fill="DBE5F1" w:themeFill="accent1" w:themeFillTint="33"/>
          </w:tcPr>
          <w:p w14:paraId="61FBBFD8" w14:textId="77777777" w:rsidR="00522255" w:rsidRPr="00A13709" w:rsidRDefault="00522255" w:rsidP="00AE61D4">
            <w:pPr>
              <w:pStyle w:val="Tabletitle"/>
              <w:rPr>
                <w:szCs w:val="16"/>
              </w:rPr>
            </w:pPr>
            <w:r w:rsidRPr="00A13709">
              <w:rPr>
                <w:szCs w:val="16"/>
              </w:rPr>
              <w:t>Contract Documentation</w:t>
            </w:r>
          </w:p>
        </w:tc>
        <w:tc>
          <w:tcPr>
            <w:tcW w:w="1325" w:type="dxa"/>
            <w:shd w:val="clear" w:color="auto" w:fill="DBE5F1" w:themeFill="accent1" w:themeFillTint="33"/>
          </w:tcPr>
          <w:p w14:paraId="11FBA5B0" w14:textId="77777777" w:rsidR="00522255" w:rsidRPr="00A13709" w:rsidRDefault="00522255" w:rsidP="00AE61D4">
            <w:pPr>
              <w:pStyle w:val="Tabletitle"/>
              <w:rPr>
                <w:szCs w:val="16"/>
              </w:rPr>
            </w:pPr>
            <w:r w:rsidRPr="00A13709">
              <w:rPr>
                <w:szCs w:val="16"/>
              </w:rPr>
              <w:t>Construction</w:t>
            </w:r>
          </w:p>
        </w:tc>
        <w:tc>
          <w:tcPr>
            <w:tcW w:w="1303" w:type="dxa"/>
            <w:shd w:val="clear" w:color="auto" w:fill="DBE5F1" w:themeFill="accent1" w:themeFillTint="33"/>
          </w:tcPr>
          <w:p w14:paraId="7E10157E" w14:textId="77777777" w:rsidR="00522255" w:rsidRPr="00A13709" w:rsidRDefault="00522255" w:rsidP="00AE61D4">
            <w:pPr>
              <w:pStyle w:val="Tabletitle"/>
              <w:rPr>
                <w:szCs w:val="16"/>
              </w:rPr>
            </w:pPr>
            <w:r w:rsidRPr="00A13709">
              <w:rPr>
                <w:szCs w:val="16"/>
              </w:rPr>
              <w:t>Facility Management</w:t>
            </w:r>
          </w:p>
        </w:tc>
      </w:tr>
      <w:tr w:rsidR="00522255" w:rsidRPr="00A13709" w14:paraId="485F88D4" w14:textId="77777777" w:rsidTr="00AE61D4">
        <w:tc>
          <w:tcPr>
            <w:tcW w:w="1314" w:type="dxa"/>
            <w:tcBorders>
              <w:top w:val="single" w:sz="4" w:space="0" w:color="auto"/>
            </w:tcBorders>
            <w:shd w:val="clear" w:color="auto" w:fill="auto"/>
          </w:tcPr>
          <w:p w14:paraId="3776952C" w14:textId="77777777" w:rsidR="00522255" w:rsidRPr="00A13709" w:rsidRDefault="00522255" w:rsidP="00AE61D4">
            <w:r w:rsidRPr="00A13709">
              <w:t>Architectural</w:t>
            </w:r>
          </w:p>
        </w:tc>
        <w:tc>
          <w:tcPr>
            <w:tcW w:w="1447" w:type="dxa"/>
            <w:shd w:val="clear" w:color="auto" w:fill="auto"/>
          </w:tcPr>
          <w:p w14:paraId="5B458FE6" w14:textId="77777777" w:rsidR="00522255" w:rsidRPr="00A13709" w:rsidRDefault="00522255" w:rsidP="00AE61D4"/>
        </w:tc>
        <w:tc>
          <w:tcPr>
            <w:tcW w:w="1081" w:type="dxa"/>
            <w:shd w:val="clear" w:color="auto" w:fill="auto"/>
          </w:tcPr>
          <w:p w14:paraId="16AE5F5F" w14:textId="77777777" w:rsidR="00522255" w:rsidRPr="00A13709" w:rsidRDefault="00522255" w:rsidP="00AE61D4"/>
        </w:tc>
        <w:tc>
          <w:tcPr>
            <w:tcW w:w="1336" w:type="dxa"/>
            <w:shd w:val="clear" w:color="auto" w:fill="auto"/>
          </w:tcPr>
          <w:p w14:paraId="3A8D79CE" w14:textId="77777777" w:rsidR="00522255" w:rsidRPr="00A13709" w:rsidRDefault="00522255" w:rsidP="00AE61D4"/>
        </w:tc>
        <w:tc>
          <w:tcPr>
            <w:tcW w:w="1536" w:type="dxa"/>
          </w:tcPr>
          <w:p w14:paraId="6086B9D0" w14:textId="77777777" w:rsidR="00522255" w:rsidRPr="00A13709" w:rsidRDefault="00522255" w:rsidP="00AE61D4"/>
        </w:tc>
        <w:tc>
          <w:tcPr>
            <w:tcW w:w="1325" w:type="dxa"/>
          </w:tcPr>
          <w:p w14:paraId="2B934292" w14:textId="77777777" w:rsidR="00522255" w:rsidRPr="00A13709" w:rsidRDefault="00522255" w:rsidP="00AE61D4"/>
        </w:tc>
        <w:tc>
          <w:tcPr>
            <w:tcW w:w="1303" w:type="dxa"/>
            <w:shd w:val="clear" w:color="auto" w:fill="auto"/>
          </w:tcPr>
          <w:p w14:paraId="4B6DA4FE" w14:textId="77777777" w:rsidR="00522255" w:rsidRPr="00A13709" w:rsidRDefault="00522255" w:rsidP="00AE61D4"/>
        </w:tc>
      </w:tr>
      <w:tr w:rsidR="00522255" w:rsidRPr="00A13709" w14:paraId="682B0938" w14:textId="77777777" w:rsidTr="00AE61D4">
        <w:tc>
          <w:tcPr>
            <w:tcW w:w="1314" w:type="dxa"/>
            <w:shd w:val="clear" w:color="auto" w:fill="auto"/>
          </w:tcPr>
          <w:p w14:paraId="1410FDB7" w14:textId="77777777" w:rsidR="00522255" w:rsidRPr="00A13709" w:rsidRDefault="00522255" w:rsidP="00AE61D4">
            <w:r w:rsidRPr="00A13709">
              <w:t>Structural</w:t>
            </w:r>
          </w:p>
        </w:tc>
        <w:tc>
          <w:tcPr>
            <w:tcW w:w="1447" w:type="dxa"/>
            <w:shd w:val="clear" w:color="auto" w:fill="auto"/>
          </w:tcPr>
          <w:p w14:paraId="6AE22102" w14:textId="77777777" w:rsidR="00522255" w:rsidRPr="00A13709" w:rsidRDefault="00522255" w:rsidP="00AE61D4"/>
        </w:tc>
        <w:tc>
          <w:tcPr>
            <w:tcW w:w="1081" w:type="dxa"/>
            <w:shd w:val="clear" w:color="auto" w:fill="auto"/>
          </w:tcPr>
          <w:p w14:paraId="0019272B" w14:textId="77777777" w:rsidR="00522255" w:rsidRPr="00A13709" w:rsidRDefault="00522255" w:rsidP="00AE61D4"/>
        </w:tc>
        <w:tc>
          <w:tcPr>
            <w:tcW w:w="1336" w:type="dxa"/>
            <w:shd w:val="clear" w:color="auto" w:fill="auto"/>
          </w:tcPr>
          <w:p w14:paraId="60003D37" w14:textId="77777777" w:rsidR="00522255" w:rsidRPr="00A13709" w:rsidRDefault="00522255" w:rsidP="00AE61D4"/>
        </w:tc>
        <w:tc>
          <w:tcPr>
            <w:tcW w:w="1536" w:type="dxa"/>
          </w:tcPr>
          <w:p w14:paraId="04394159" w14:textId="77777777" w:rsidR="00522255" w:rsidRPr="00A13709" w:rsidRDefault="00522255" w:rsidP="00AE61D4"/>
        </w:tc>
        <w:tc>
          <w:tcPr>
            <w:tcW w:w="1325" w:type="dxa"/>
          </w:tcPr>
          <w:p w14:paraId="238CB6B2" w14:textId="77777777" w:rsidR="00522255" w:rsidRPr="00A13709" w:rsidRDefault="00522255" w:rsidP="00AE61D4"/>
        </w:tc>
        <w:tc>
          <w:tcPr>
            <w:tcW w:w="1303" w:type="dxa"/>
            <w:shd w:val="clear" w:color="auto" w:fill="auto"/>
          </w:tcPr>
          <w:p w14:paraId="68498974" w14:textId="77777777" w:rsidR="00522255" w:rsidRPr="00A13709" w:rsidRDefault="00522255" w:rsidP="00AE61D4"/>
        </w:tc>
      </w:tr>
      <w:tr w:rsidR="00522255" w:rsidRPr="00A13709" w14:paraId="5FAAA222" w14:textId="77777777" w:rsidTr="00AE61D4">
        <w:tc>
          <w:tcPr>
            <w:tcW w:w="1314" w:type="dxa"/>
            <w:shd w:val="clear" w:color="auto" w:fill="auto"/>
          </w:tcPr>
          <w:p w14:paraId="560DA0A1" w14:textId="77777777" w:rsidR="00522255" w:rsidRPr="00A13709" w:rsidRDefault="00522255" w:rsidP="00AE61D4">
            <w:r w:rsidRPr="00A13709">
              <w:t>Mechanical</w:t>
            </w:r>
          </w:p>
        </w:tc>
        <w:tc>
          <w:tcPr>
            <w:tcW w:w="1447" w:type="dxa"/>
            <w:shd w:val="clear" w:color="auto" w:fill="auto"/>
          </w:tcPr>
          <w:p w14:paraId="63D820EB" w14:textId="77777777" w:rsidR="00522255" w:rsidRPr="00A13709" w:rsidRDefault="00522255" w:rsidP="00AE61D4"/>
        </w:tc>
        <w:tc>
          <w:tcPr>
            <w:tcW w:w="1081" w:type="dxa"/>
            <w:shd w:val="clear" w:color="auto" w:fill="auto"/>
          </w:tcPr>
          <w:p w14:paraId="7573CECE" w14:textId="77777777" w:rsidR="00522255" w:rsidRPr="00A13709" w:rsidRDefault="00522255" w:rsidP="00AE61D4"/>
        </w:tc>
        <w:tc>
          <w:tcPr>
            <w:tcW w:w="1336" w:type="dxa"/>
            <w:shd w:val="clear" w:color="auto" w:fill="auto"/>
          </w:tcPr>
          <w:p w14:paraId="76D1A334" w14:textId="77777777" w:rsidR="00522255" w:rsidRPr="00A13709" w:rsidRDefault="00522255" w:rsidP="00AE61D4"/>
        </w:tc>
        <w:tc>
          <w:tcPr>
            <w:tcW w:w="1536" w:type="dxa"/>
          </w:tcPr>
          <w:p w14:paraId="636EF128" w14:textId="77777777" w:rsidR="00522255" w:rsidRPr="00A13709" w:rsidRDefault="00522255" w:rsidP="00AE61D4"/>
        </w:tc>
        <w:tc>
          <w:tcPr>
            <w:tcW w:w="1325" w:type="dxa"/>
          </w:tcPr>
          <w:p w14:paraId="322681B2" w14:textId="77777777" w:rsidR="00522255" w:rsidRPr="00A13709" w:rsidRDefault="00522255" w:rsidP="00AE61D4"/>
        </w:tc>
        <w:tc>
          <w:tcPr>
            <w:tcW w:w="1303" w:type="dxa"/>
            <w:shd w:val="clear" w:color="auto" w:fill="auto"/>
          </w:tcPr>
          <w:p w14:paraId="0A4A4E4D" w14:textId="77777777" w:rsidR="00522255" w:rsidRPr="00A13709" w:rsidRDefault="00522255" w:rsidP="00AE61D4"/>
        </w:tc>
      </w:tr>
      <w:tr w:rsidR="00522255" w:rsidRPr="00A13709" w14:paraId="14D9D174" w14:textId="77777777" w:rsidTr="00AE61D4">
        <w:tc>
          <w:tcPr>
            <w:tcW w:w="1314" w:type="dxa"/>
            <w:shd w:val="clear" w:color="auto" w:fill="auto"/>
          </w:tcPr>
          <w:p w14:paraId="2067616B" w14:textId="0344FC07" w:rsidR="00522255" w:rsidRPr="00A13709" w:rsidRDefault="00522255" w:rsidP="00AE61D4">
            <w:r w:rsidRPr="00A13709">
              <w:t>QS</w:t>
            </w:r>
          </w:p>
        </w:tc>
        <w:tc>
          <w:tcPr>
            <w:tcW w:w="1447" w:type="dxa"/>
            <w:shd w:val="clear" w:color="auto" w:fill="auto"/>
          </w:tcPr>
          <w:p w14:paraId="391108A2" w14:textId="77777777" w:rsidR="00522255" w:rsidRPr="00A13709" w:rsidRDefault="00522255" w:rsidP="00AE61D4"/>
        </w:tc>
        <w:tc>
          <w:tcPr>
            <w:tcW w:w="1081" w:type="dxa"/>
            <w:shd w:val="clear" w:color="auto" w:fill="auto"/>
          </w:tcPr>
          <w:p w14:paraId="5D85029F" w14:textId="77777777" w:rsidR="00522255" w:rsidRPr="00A13709" w:rsidRDefault="00522255" w:rsidP="00AE61D4"/>
        </w:tc>
        <w:tc>
          <w:tcPr>
            <w:tcW w:w="1336" w:type="dxa"/>
            <w:shd w:val="clear" w:color="auto" w:fill="auto"/>
          </w:tcPr>
          <w:p w14:paraId="52C26A72" w14:textId="77777777" w:rsidR="00522255" w:rsidRPr="00A13709" w:rsidRDefault="00522255" w:rsidP="00AE61D4"/>
        </w:tc>
        <w:tc>
          <w:tcPr>
            <w:tcW w:w="1536" w:type="dxa"/>
          </w:tcPr>
          <w:p w14:paraId="077A8BB5" w14:textId="77777777" w:rsidR="00522255" w:rsidRPr="00A13709" w:rsidRDefault="00522255" w:rsidP="00AE61D4"/>
        </w:tc>
        <w:tc>
          <w:tcPr>
            <w:tcW w:w="1325" w:type="dxa"/>
          </w:tcPr>
          <w:p w14:paraId="034E4EA3" w14:textId="77777777" w:rsidR="00522255" w:rsidRPr="00A13709" w:rsidRDefault="00522255" w:rsidP="00AE61D4"/>
        </w:tc>
        <w:tc>
          <w:tcPr>
            <w:tcW w:w="1303" w:type="dxa"/>
            <w:shd w:val="clear" w:color="auto" w:fill="auto"/>
          </w:tcPr>
          <w:p w14:paraId="6E2B7950" w14:textId="77777777" w:rsidR="00522255" w:rsidRPr="00A13709" w:rsidRDefault="00522255" w:rsidP="00AE61D4"/>
        </w:tc>
      </w:tr>
      <w:tr w:rsidR="00522255" w:rsidRPr="00A13709" w14:paraId="5BD5781F" w14:textId="77777777" w:rsidTr="00AE61D4">
        <w:tc>
          <w:tcPr>
            <w:tcW w:w="1314" w:type="dxa"/>
            <w:shd w:val="clear" w:color="auto" w:fill="auto"/>
          </w:tcPr>
          <w:p w14:paraId="301ADB1A" w14:textId="77777777" w:rsidR="00522255" w:rsidRPr="00A13709" w:rsidRDefault="00522255" w:rsidP="00AE61D4">
            <w:r w:rsidRPr="00A13709">
              <w:t>Other</w:t>
            </w:r>
          </w:p>
        </w:tc>
        <w:tc>
          <w:tcPr>
            <w:tcW w:w="1447" w:type="dxa"/>
            <w:shd w:val="clear" w:color="auto" w:fill="auto"/>
          </w:tcPr>
          <w:p w14:paraId="11544BBD" w14:textId="77777777" w:rsidR="00522255" w:rsidRPr="00A13709" w:rsidRDefault="00522255" w:rsidP="00AE61D4"/>
        </w:tc>
        <w:tc>
          <w:tcPr>
            <w:tcW w:w="1081" w:type="dxa"/>
            <w:shd w:val="clear" w:color="auto" w:fill="auto"/>
          </w:tcPr>
          <w:p w14:paraId="69EA5C96" w14:textId="77777777" w:rsidR="00522255" w:rsidRPr="00A13709" w:rsidRDefault="00522255" w:rsidP="00AE61D4"/>
        </w:tc>
        <w:tc>
          <w:tcPr>
            <w:tcW w:w="1336" w:type="dxa"/>
            <w:shd w:val="clear" w:color="auto" w:fill="auto"/>
          </w:tcPr>
          <w:p w14:paraId="5EEED8E8" w14:textId="77777777" w:rsidR="00522255" w:rsidRPr="00A13709" w:rsidRDefault="00522255" w:rsidP="00AE61D4"/>
        </w:tc>
        <w:tc>
          <w:tcPr>
            <w:tcW w:w="1536" w:type="dxa"/>
          </w:tcPr>
          <w:p w14:paraId="0C042423" w14:textId="77777777" w:rsidR="00522255" w:rsidRPr="00A13709" w:rsidRDefault="00522255" w:rsidP="00AE61D4"/>
        </w:tc>
        <w:tc>
          <w:tcPr>
            <w:tcW w:w="1325" w:type="dxa"/>
          </w:tcPr>
          <w:p w14:paraId="15EAFCC1" w14:textId="77777777" w:rsidR="00522255" w:rsidRPr="00A13709" w:rsidRDefault="00522255" w:rsidP="00AE61D4"/>
        </w:tc>
        <w:tc>
          <w:tcPr>
            <w:tcW w:w="1303" w:type="dxa"/>
            <w:shd w:val="clear" w:color="auto" w:fill="auto"/>
          </w:tcPr>
          <w:p w14:paraId="72EF27C4" w14:textId="77777777" w:rsidR="00522255" w:rsidRPr="00A13709" w:rsidRDefault="00522255" w:rsidP="00AE61D4"/>
        </w:tc>
      </w:tr>
    </w:tbl>
    <w:p w14:paraId="276E2916" w14:textId="77777777" w:rsidR="00522255" w:rsidRPr="00A13709" w:rsidRDefault="00522255" w:rsidP="00522255"/>
    <w:p w14:paraId="482AF314" w14:textId="37AFB6F1" w:rsidR="00522255" w:rsidRPr="00A13709" w:rsidRDefault="00522255" w:rsidP="00522255">
      <w:pPr>
        <w:pStyle w:val="Instructions"/>
      </w:pPr>
      <w:r w:rsidRPr="00A13709">
        <w:t xml:space="preserve">This </w:t>
      </w:r>
      <w:r w:rsidR="0000354A" w:rsidRPr="00A13709">
        <w:t>table</w:t>
      </w:r>
      <w:r w:rsidRPr="00A13709">
        <w:t xml:space="preserve"> gives each discipline an indication </w:t>
      </w:r>
      <w:r w:rsidR="008A6184" w:rsidRPr="00A13709">
        <w:t>of the expected frequency of drawing</w:t>
      </w:r>
      <w:r w:rsidRPr="00A13709">
        <w:t xml:space="preserve"> exchange at each project phase so they can plan their resources. Add or delete disciplines and/or project phases as required.</w:t>
      </w:r>
      <w:r w:rsidR="0056163A" w:rsidRPr="00A13709">
        <w:t xml:space="preserve"> Identify files being exchanged, e.g. </w:t>
      </w:r>
      <w:r w:rsidR="00D62454">
        <w:t>Work in Progress (</w:t>
      </w:r>
      <w:r w:rsidR="0056163A" w:rsidRPr="00A13709">
        <w:t>WIP</w:t>
      </w:r>
      <w:r w:rsidR="00D62454">
        <w:t>)</w:t>
      </w:r>
      <w:r w:rsidR="0056163A" w:rsidRPr="00A13709">
        <w:t>.</w:t>
      </w:r>
    </w:p>
    <w:p w14:paraId="32BC280C" w14:textId="77777777" w:rsidR="00522255" w:rsidRPr="00A13709" w:rsidRDefault="00522255" w:rsidP="00522255">
      <w:pPr>
        <w:pStyle w:val="Instructions"/>
      </w:pPr>
      <w:r w:rsidRPr="00A13709">
        <w:t>Insert the required interval for each exchange, e.g. weekly, fortnightly, monthly, every Monday, on request of BIM Manager.</w:t>
      </w:r>
    </w:p>
    <w:p w14:paraId="77592FC5" w14:textId="47158910" w:rsidR="00522255" w:rsidRPr="00A13709" w:rsidRDefault="00522255" w:rsidP="00522255">
      <w:pPr>
        <w:pStyle w:val="Instructions"/>
      </w:pPr>
      <w:r w:rsidRPr="00A13709">
        <w:t xml:space="preserve">Edit the project phases to suit the </w:t>
      </w:r>
      <w:r w:rsidR="00D62454">
        <w:t>BIM Management Plan</w:t>
      </w:r>
      <w:r w:rsidR="00D62454" w:rsidRPr="00A13709">
        <w:t xml:space="preserve"> </w:t>
      </w:r>
      <w:r w:rsidR="00D62454">
        <w:t>(</w:t>
      </w:r>
      <w:r w:rsidRPr="00A13709">
        <w:t>BMP</w:t>
      </w:r>
      <w:r w:rsidR="00D62454">
        <w:t>)</w:t>
      </w:r>
      <w:r w:rsidRPr="00A13709">
        <w:t xml:space="preserve"> type and scope of service being provided, e.g. for a Design BMP, include only those phases from Establishment to Design development or Contract documentation.</w:t>
      </w:r>
    </w:p>
    <w:p w14:paraId="338A897C" w14:textId="0D0D32B5" w:rsidR="00522255" w:rsidRPr="00A13709" w:rsidRDefault="00522255" w:rsidP="00522255">
      <w:pPr>
        <w:pStyle w:val="Instructions"/>
      </w:pPr>
      <w:r w:rsidRPr="00A13709">
        <w:t xml:space="preserve">Rather than trying to prescribe fixed intervals between exchanges, you may prefer to decide this on an as-needed basis at regular meetings. Alternatively, you could omit the </w:t>
      </w:r>
      <w:r w:rsidR="0000354A" w:rsidRPr="00A13709">
        <w:t>table</w:t>
      </w:r>
      <w:r w:rsidRPr="00A13709">
        <w:t xml:space="preserve"> from the initial BMP and include it when available information allowed.</w:t>
      </w:r>
    </w:p>
    <w:p w14:paraId="16FE1B0D" w14:textId="0D809F36" w:rsidR="00711F19" w:rsidRPr="00A13709" w:rsidRDefault="00711F19" w:rsidP="00711F19">
      <w:pPr>
        <w:pStyle w:val="Heading2"/>
      </w:pPr>
      <w:bookmarkStart w:id="23" w:name="_Toc445217311"/>
      <w:bookmarkEnd w:id="18"/>
      <w:r w:rsidRPr="00A13709">
        <w:t>Model development</w:t>
      </w:r>
      <w:bookmarkEnd w:id="23"/>
    </w:p>
    <w:p w14:paraId="2D6078DF" w14:textId="77777777" w:rsidR="00711F19" w:rsidRPr="00A13709" w:rsidRDefault="00711F19" w:rsidP="00711F19">
      <w:pPr>
        <w:pStyle w:val="Prompt"/>
      </w:pPr>
      <w:r w:rsidRPr="00A13709">
        <w:t xml:space="preserve">Model development protocols: </w:t>
      </w:r>
      <w:r w:rsidRPr="00A13709">
        <w:fldChar w:fldCharType="begin"/>
      </w:r>
      <w:r w:rsidRPr="00A13709">
        <w:instrText xml:space="preserve"> MACROBUTTON  ac_OnHelp [complete/delete] </w:instrText>
      </w:r>
      <w:r w:rsidRPr="00A13709">
        <w:fldChar w:fldCharType="end"/>
      </w:r>
    </w:p>
    <w:p w14:paraId="1D8BC9AE" w14:textId="592C5C9B" w:rsidR="00A9092F" w:rsidRPr="00A13709" w:rsidRDefault="00711F19" w:rsidP="00CD3C57">
      <w:pPr>
        <w:pStyle w:val="Instructions"/>
      </w:pPr>
      <w:proofErr w:type="gramStart"/>
      <w:r w:rsidRPr="00A13709">
        <w:t>e.g</w:t>
      </w:r>
      <w:proofErr w:type="gramEnd"/>
      <w:r w:rsidRPr="00A13709">
        <w:t xml:space="preserve">. Conform to </w:t>
      </w:r>
      <w:r w:rsidR="00A9092F" w:rsidRPr="00A13709">
        <w:rPr>
          <w:i/>
        </w:rPr>
        <w:t>AIA Documents</w:t>
      </w:r>
      <w:r w:rsidR="007C0260" w:rsidRPr="00A13709">
        <w:rPr>
          <w:i/>
        </w:rPr>
        <w:t xml:space="preserve"> </w:t>
      </w:r>
      <w:r w:rsidRPr="00A13709">
        <w:rPr>
          <w:i/>
        </w:rPr>
        <w:t>E20</w:t>
      </w:r>
      <w:r w:rsidR="00A9092F" w:rsidRPr="00A13709">
        <w:rPr>
          <w:i/>
        </w:rPr>
        <w:t>3, G201, G202</w:t>
      </w:r>
      <w:r w:rsidRPr="00A13709">
        <w:t>. It is preferable to reference an existing standard</w:t>
      </w:r>
      <w:r w:rsidR="00A9092F" w:rsidRPr="00A13709">
        <w:t>s</w:t>
      </w:r>
      <w:r w:rsidRPr="00A13709">
        <w:t xml:space="preserve"> or standard</w:t>
      </w:r>
      <w:r w:rsidR="00A9092F" w:rsidRPr="00A13709">
        <w:t>s</w:t>
      </w:r>
      <w:r w:rsidRPr="00A13709">
        <w:t xml:space="preserve"> with agreed amendments than to include purpose-written text in this location.</w:t>
      </w:r>
    </w:p>
    <w:p w14:paraId="6909D0DC" w14:textId="686DD886" w:rsidR="00711F19" w:rsidRPr="00A13709" w:rsidRDefault="00A9092F" w:rsidP="00711F19">
      <w:pPr>
        <w:pStyle w:val="Instructions"/>
      </w:pPr>
      <w:r w:rsidRPr="00A13709">
        <w:t xml:space="preserve">See </w:t>
      </w:r>
      <w:proofErr w:type="spellStart"/>
      <w:r w:rsidRPr="00A13709">
        <w:rPr>
          <w:i/>
        </w:rPr>
        <w:t>BIMForum</w:t>
      </w:r>
      <w:proofErr w:type="spellEnd"/>
      <w:r w:rsidRPr="00A13709">
        <w:rPr>
          <w:i/>
        </w:rPr>
        <w:t xml:space="preserve"> LOD Specification</w:t>
      </w:r>
      <w:r w:rsidRPr="00A13709">
        <w:t xml:space="preserve"> for definitions of Levels of Development (LOD) for a number of model elements.</w:t>
      </w:r>
    </w:p>
    <w:p w14:paraId="389E7D8F" w14:textId="77777777" w:rsidR="00711F19" w:rsidRPr="00A13709" w:rsidRDefault="00711F19" w:rsidP="00711F19">
      <w:pPr>
        <w:pStyle w:val="Instructions"/>
      </w:pPr>
      <w:r w:rsidRPr="00A13709">
        <w:t xml:space="preserve">Describe if and how the </w:t>
      </w:r>
      <w:r w:rsidRPr="00A13709">
        <w:rPr>
          <w:b/>
        </w:rPr>
        <w:t>Model element responsibilities table</w:t>
      </w:r>
      <w:r w:rsidRPr="00A13709">
        <w:t xml:space="preserve">, </w:t>
      </w:r>
      <w:r w:rsidRPr="00A13709">
        <w:rPr>
          <w:b/>
        </w:rPr>
        <w:t>LOD table</w:t>
      </w:r>
      <w:r w:rsidRPr="00A13709">
        <w:t xml:space="preserve"> and </w:t>
      </w:r>
      <w:r w:rsidRPr="00A13709">
        <w:rPr>
          <w:b/>
        </w:rPr>
        <w:t>Modelling permissions table</w:t>
      </w:r>
      <w:r w:rsidRPr="00A13709">
        <w:t xml:space="preserve"> will be used.</w:t>
      </w:r>
    </w:p>
    <w:p w14:paraId="4C418CDC" w14:textId="69506DDC" w:rsidR="00C37792" w:rsidRPr="00A13709" w:rsidRDefault="00C37792" w:rsidP="00403133">
      <w:pPr>
        <w:pStyle w:val="Heading2"/>
      </w:pPr>
      <w:bookmarkStart w:id="24" w:name="_Toc445217312"/>
      <w:r w:rsidRPr="00A13709">
        <w:t>Model element responsibilities</w:t>
      </w:r>
      <w:bookmarkEnd w:id="24"/>
    </w:p>
    <w:p w14:paraId="4C418CDD" w14:textId="605505D2" w:rsidR="00C37792" w:rsidRPr="00A13709" w:rsidRDefault="00C37792" w:rsidP="00C37792">
      <w:r w:rsidRPr="00A13709">
        <w:t xml:space="preserve">Responsibilities: Model Element Authors (MEA) are responsible for the creation, editing and placement of the model elements assigned to them in the </w:t>
      </w:r>
      <w:r w:rsidRPr="00A13709">
        <w:rPr>
          <w:b/>
        </w:rPr>
        <w:t>Model e</w:t>
      </w:r>
      <w:r w:rsidR="003E63F2" w:rsidRPr="00A13709">
        <w:rPr>
          <w:b/>
        </w:rPr>
        <w:t>lement responsibilities table</w:t>
      </w:r>
      <w:r w:rsidRPr="00A13709">
        <w:t xml:space="preserve"> for the duration of the periods shown.</w:t>
      </w:r>
    </w:p>
    <w:p w14:paraId="4C418CDE" w14:textId="39111417" w:rsidR="00C37792" w:rsidRPr="00A13709" w:rsidRDefault="00C37792" w:rsidP="00C37792">
      <w:pPr>
        <w:pStyle w:val="Instructions"/>
      </w:pPr>
      <w:r w:rsidRPr="00A13709">
        <w:t xml:space="preserve">Note: This clause and the </w:t>
      </w:r>
      <w:r w:rsidRPr="00A13709">
        <w:rPr>
          <w:b/>
        </w:rPr>
        <w:t xml:space="preserve">Model element responsibilities </w:t>
      </w:r>
      <w:r w:rsidR="003E63F2" w:rsidRPr="00A13709">
        <w:rPr>
          <w:b/>
        </w:rPr>
        <w:t>table</w:t>
      </w:r>
      <w:r w:rsidRPr="00A13709">
        <w:t xml:space="preserve"> may not be considered necessary, depending on the complexity of the project and preferences of the project team. See </w:t>
      </w:r>
      <w:r w:rsidRPr="00A13709">
        <w:rPr>
          <w:i/>
        </w:rPr>
        <w:t xml:space="preserve">Guidance </w:t>
      </w:r>
      <w:r w:rsidR="00793677" w:rsidRPr="00A13709">
        <w:t>associated with the table</w:t>
      </w:r>
      <w:r w:rsidRPr="00A13709">
        <w:t>.</w:t>
      </w:r>
    </w:p>
    <w:p w14:paraId="4C418CDF" w14:textId="77777777" w:rsidR="00DE4A1E" w:rsidRPr="00A13709" w:rsidRDefault="00DE4A1E" w:rsidP="00466F8E"/>
    <w:p w14:paraId="4C418CE0" w14:textId="119219D3" w:rsidR="00667F43" w:rsidRPr="00A13709" w:rsidRDefault="00667F43" w:rsidP="00466F8E">
      <w:pPr>
        <w:rPr>
          <w:b/>
        </w:rPr>
      </w:pPr>
      <w:r w:rsidRPr="00A13709">
        <w:rPr>
          <w:b/>
        </w:rPr>
        <w:t>Legend for Model e</w:t>
      </w:r>
      <w:r w:rsidR="003E63F2" w:rsidRPr="00A13709">
        <w:rPr>
          <w:b/>
        </w:rPr>
        <w:t>lement responsibilities table</w:t>
      </w:r>
    </w:p>
    <w:tbl>
      <w:tblPr>
        <w:tblW w:w="9365" w:type="dxa"/>
        <w:tblLayout w:type="fixed"/>
        <w:tblLook w:val="04A0" w:firstRow="1" w:lastRow="0" w:firstColumn="1" w:lastColumn="0" w:noHBand="0" w:noVBand="1"/>
      </w:tblPr>
      <w:tblGrid>
        <w:gridCol w:w="1819"/>
        <w:gridCol w:w="2722"/>
        <w:gridCol w:w="284"/>
        <w:gridCol w:w="1818"/>
        <w:gridCol w:w="2722"/>
      </w:tblGrid>
      <w:tr w:rsidR="00667F43" w:rsidRPr="00A13709" w14:paraId="4C418CE6" w14:textId="77777777" w:rsidTr="00C61424">
        <w:tc>
          <w:tcPr>
            <w:tcW w:w="1819" w:type="dxa"/>
            <w:tcBorders>
              <w:bottom w:val="single" w:sz="4" w:space="0" w:color="auto"/>
            </w:tcBorders>
            <w:shd w:val="clear" w:color="auto" w:fill="auto"/>
          </w:tcPr>
          <w:p w14:paraId="4C418CE1" w14:textId="77777777" w:rsidR="00667F43" w:rsidRPr="00A13709" w:rsidRDefault="00667F43" w:rsidP="00C61424">
            <w:pPr>
              <w:rPr>
                <w:b/>
              </w:rPr>
            </w:pPr>
          </w:p>
        </w:tc>
        <w:tc>
          <w:tcPr>
            <w:tcW w:w="2722" w:type="dxa"/>
            <w:shd w:val="clear" w:color="auto" w:fill="auto"/>
          </w:tcPr>
          <w:p w14:paraId="4C418CE2" w14:textId="77777777" w:rsidR="00667F43" w:rsidRPr="00A13709" w:rsidRDefault="00667F43" w:rsidP="00C61424">
            <w:pPr>
              <w:rPr>
                <w:b/>
              </w:rPr>
            </w:pPr>
            <w:r w:rsidRPr="00A13709">
              <w:rPr>
                <w:b/>
              </w:rPr>
              <w:t>MEA discipline</w:t>
            </w:r>
          </w:p>
        </w:tc>
        <w:tc>
          <w:tcPr>
            <w:tcW w:w="284" w:type="dxa"/>
            <w:shd w:val="clear" w:color="auto" w:fill="auto"/>
          </w:tcPr>
          <w:p w14:paraId="4C418CE3" w14:textId="77777777" w:rsidR="00667F43" w:rsidRPr="00A13709" w:rsidRDefault="00667F43" w:rsidP="00C61424">
            <w:pPr>
              <w:rPr>
                <w:b/>
              </w:rPr>
            </w:pPr>
          </w:p>
        </w:tc>
        <w:tc>
          <w:tcPr>
            <w:tcW w:w="1818" w:type="dxa"/>
            <w:tcBorders>
              <w:bottom w:val="single" w:sz="4" w:space="0" w:color="auto"/>
            </w:tcBorders>
            <w:shd w:val="clear" w:color="auto" w:fill="auto"/>
          </w:tcPr>
          <w:p w14:paraId="4C418CE4" w14:textId="77777777" w:rsidR="00667F43" w:rsidRPr="00A13709" w:rsidRDefault="00667F43" w:rsidP="00C61424">
            <w:pPr>
              <w:rPr>
                <w:b/>
              </w:rPr>
            </w:pPr>
          </w:p>
        </w:tc>
        <w:tc>
          <w:tcPr>
            <w:tcW w:w="2722" w:type="dxa"/>
            <w:shd w:val="clear" w:color="auto" w:fill="auto"/>
          </w:tcPr>
          <w:p w14:paraId="4C418CE5" w14:textId="77777777" w:rsidR="00667F43" w:rsidRPr="00A13709" w:rsidRDefault="00667F43" w:rsidP="00C61424">
            <w:pPr>
              <w:rPr>
                <w:b/>
              </w:rPr>
            </w:pPr>
            <w:r w:rsidRPr="00A13709">
              <w:rPr>
                <w:b/>
              </w:rPr>
              <w:t>MEA discipline</w:t>
            </w:r>
          </w:p>
        </w:tc>
      </w:tr>
      <w:tr w:rsidR="00667F43" w:rsidRPr="00A13709" w14:paraId="4C418CEC" w14:textId="77777777" w:rsidTr="00C61424">
        <w:tc>
          <w:tcPr>
            <w:tcW w:w="1819" w:type="dxa"/>
            <w:tcBorders>
              <w:top w:val="single" w:sz="4" w:space="0" w:color="auto"/>
              <w:left w:val="single" w:sz="4" w:space="0" w:color="auto"/>
              <w:bottom w:val="single" w:sz="4" w:space="0" w:color="auto"/>
              <w:right w:val="single" w:sz="4" w:space="0" w:color="auto"/>
            </w:tcBorders>
            <w:shd w:val="clear" w:color="auto" w:fill="CCECFF"/>
          </w:tcPr>
          <w:p w14:paraId="4C418CE7" w14:textId="77777777" w:rsidR="00667F43" w:rsidRPr="00A13709" w:rsidRDefault="00667F43" w:rsidP="00C61424"/>
        </w:tc>
        <w:tc>
          <w:tcPr>
            <w:tcW w:w="2722" w:type="dxa"/>
            <w:tcBorders>
              <w:left w:val="single" w:sz="4" w:space="0" w:color="auto"/>
            </w:tcBorders>
            <w:shd w:val="clear" w:color="auto" w:fill="auto"/>
          </w:tcPr>
          <w:p w14:paraId="4C418CE8" w14:textId="77777777" w:rsidR="00667F43" w:rsidRPr="00A13709" w:rsidRDefault="00667F43" w:rsidP="00C61424">
            <w:r w:rsidRPr="00A13709">
              <w:t>Architecture</w:t>
            </w:r>
          </w:p>
        </w:tc>
        <w:tc>
          <w:tcPr>
            <w:tcW w:w="284" w:type="dxa"/>
            <w:tcBorders>
              <w:right w:val="single" w:sz="4" w:space="0" w:color="auto"/>
            </w:tcBorders>
            <w:shd w:val="clear" w:color="auto" w:fill="auto"/>
          </w:tcPr>
          <w:p w14:paraId="4C418CE9" w14:textId="77777777" w:rsidR="00667F43" w:rsidRPr="00A13709" w:rsidRDefault="00667F43" w:rsidP="00C61424"/>
        </w:tc>
        <w:tc>
          <w:tcPr>
            <w:tcW w:w="1818" w:type="dxa"/>
            <w:tcBorders>
              <w:top w:val="single" w:sz="4" w:space="0" w:color="auto"/>
              <w:left w:val="single" w:sz="4" w:space="0" w:color="auto"/>
              <w:bottom w:val="single" w:sz="4" w:space="0" w:color="auto"/>
              <w:right w:val="single" w:sz="4" w:space="0" w:color="auto"/>
            </w:tcBorders>
            <w:shd w:val="clear" w:color="auto" w:fill="FFFF99"/>
          </w:tcPr>
          <w:p w14:paraId="4C418CEA" w14:textId="77777777" w:rsidR="00667F43" w:rsidRPr="00A13709" w:rsidRDefault="00667F43" w:rsidP="00C61424"/>
        </w:tc>
        <w:tc>
          <w:tcPr>
            <w:tcW w:w="2722" w:type="dxa"/>
            <w:tcBorders>
              <w:left w:val="single" w:sz="4" w:space="0" w:color="auto"/>
            </w:tcBorders>
            <w:shd w:val="clear" w:color="auto" w:fill="auto"/>
          </w:tcPr>
          <w:p w14:paraId="4C418CEB" w14:textId="77777777" w:rsidR="00667F43" w:rsidRPr="00A13709" w:rsidRDefault="00667F43" w:rsidP="00C61424">
            <w:r w:rsidRPr="00A13709">
              <w:t>MEP</w:t>
            </w:r>
          </w:p>
        </w:tc>
      </w:tr>
      <w:tr w:rsidR="00667F43" w:rsidRPr="00A13709" w14:paraId="4C418CF2" w14:textId="77777777" w:rsidTr="00C61424">
        <w:trPr>
          <w:trHeight w:val="137"/>
        </w:trPr>
        <w:tc>
          <w:tcPr>
            <w:tcW w:w="1819" w:type="dxa"/>
            <w:tcBorders>
              <w:top w:val="single" w:sz="4" w:space="0" w:color="auto"/>
              <w:bottom w:val="single" w:sz="4" w:space="0" w:color="auto"/>
            </w:tcBorders>
            <w:shd w:val="clear" w:color="auto" w:fill="auto"/>
          </w:tcPr>
          <w:p w14:paraId="4C418CED" w14:textId="77777777" w:rsidR="00667F43" w:rsidRPr="00A13709" w:rsidRDefault="00667F43" w:rsidP="00C61424"/>
        </w:tc>
        <w:tc>
          <w:tcPr>
            <w:tcW w:w="2722" w:type="dxa"/>
            <w:shd w:val="clear" w:color="auto" w:fill="auto"/>
          </w:tcPr>
          <w:p w14:paraId="4C418CEE" w14:textId="77777777" w:rsidR="00667F43" w:rsidRPr="00A13709" w:rsidRDefault="00667F43" w:rsidP="00C61424"/>
        </w:tc>
        <w:tc>
          <w:tcPr>
            <w:tcW w:w="284" w:type="dxa"/>
            <w:shd w:val="clear" w:color="auto" w:fill="auto"/>
          </w:tcPr>
          <w:p w14:paraId="4C418CEF" w14:textId="77777777" w:rsidR="00667F43" w:rsidRPr="00A13709" w:rsidRDefault="00667F43" w:rsidP="00C61424"/>
        </w:tc>
        <w:tc>
          <w:tcPr>
            <w:tcW w:w="1818" w:type="dxa"/>
            <w:tcBorders>
              <w:top w:val="single" w:sz="4" w:space="0" w:color="auto"/>
              <w:bottom w:val="single" w:sz="4" w:space="0" w:color="auto"/>
            </w:tcBorders>
            <w:shd w:val="clear" w:color="auto" w:fill="auto"/>
          </w:tcPr>
          <w:p w14:paraId="4C418CF0" w14:textId="77777777" w:rsidR="00667F43" w:rsidRPr="00A13709" w:rsidRDefault="00667F43" w:rsidP="00C61424"/>
        </w:tc>
        <w:tc>
          <w:tcPr>
            <w:tcW w:w="2722" w:type="dxa"/>
            <w:shd w:val="clear" w:color="auto" w:fill="auto"/>
          </w:tcPr>
          <w:p w14:paraId="4C418CF1" w14:textId="77777777" w:rsidR="00667F43" w:rsidRPr="00A13709" w:rsidRDefault="00667F43" w:rsidP="00C61424"/>
        </w:tc>
      </w:tr>
      <w:tr w:rsidR="00667F43" w:rsidRPr="00A13709" w14:paraId="4C418CF8" w14:textId="77777777" w:rsidTr="00C61424">
        <w:tc>
          <w:tcPr>
            <w:tcW w:w="1819" w:type="dxa"/>
            <w:tcBorders>
              <w:top w:val="single" w:sz="4" w:space="0" w:color="auto"/>
              <w:left w:val="single" w:sz="4" w:space="0" w:color="auto"/>
              <w:bottom w:val="single" w:sz="4" w:space="0" w:color="auto"/>
              <w:right w:val="single" w:sz="4" w:space="0" w:color="auto"/>
            </w:tcBorders>
            <w:shd w:val="clear" w:color="auto" w:fill="FF99CC"/>
          </w:tcPr>
          <w:p w14:paraId="4C418CF3" w14:textId="77777777" w:rsidR="00667F43" w:rsidRPr="00A13709" w:rsidRDefault="00667F43" w:rsidP="00C61424"/>
        </w:tc>
        <w:tc>
          <w:tcPr>
            <w:tcW w:w="2722" w:type="dxa"/>
            <w:tcBorders>
              <w:left w:val="single" w:sz="4" w:space="0" w:color="auto"/>
            </w:tcBorders>
            <w:shd w:val="clear" w:color="auto" w:fill="auto"/>
          </w:tcPr>
          <w:p w14:paraId="4C418CF4" w14:textId="77777777" w:rsidR="00667F43" w:rsidRPr="00A13709" w:rsidRDefault="00667F43" w:rsidP="00C61424">
            <w:r w:rsidRPr="00A13709">
              <w:t>Structural</w:t>
            </w:r>
          </w:p>
        </w:tc>
        <w:tc>
          <w:tcPr>
            <w:tcW w:w="284" w:type="dxa"/>
            <w:tcBorders>
              <w:right w:val="single" w:sz="4" w:space="0" w:color="auto"/>
            </w:tcBorders>
            <w:shd w:val="clear" w:color="auto" w:fill="auto"/>
          </w:tcPr>
          <w:p w14:paraId="4C418CF5" w14:textId="77777777" w:rsidR="00667F43" w:rsidRPr="00A13709" w:rsidRDefault="00667F43" w:rsidP="00C61424"/>
        </w:tc>
        <w:tc>
          <w:tcPr>
            <w:tcW w:w="1818" w:type="dxa"/>
            <w:tcBorders>
              <w:top w:val="single" w:sz="4" w:space="0" w:color="auto"/>
              <w:left w:val="single" w:sz="4" w:space="0" w:color="auto"/>
              <w:bottom w:val="single" w:sz="4" w:space="0" w:color="auto"/>
              <w:right w:val="single" w:sz="4" w:space="0" w:color="auto"/>
            </w:tcBorders>
            <w:shd w:val="clear" w:color="auto" w:fill="CCFFCC"/>
          </w:tcPr>
          <w:p w14:paraId="4C418CF6" w14:textId="77777777" w:rsidR="00667F43" w:rsidRPr="00A13709" w:rsidRDefault="00667F43" w:rsidP="00C61424"/>
        </w:tc>
        <w:tc>
          <w:tcPr>
            <w:tcW w:w="2722" w:type="dxa"/>
            <w:tcBorders>
              <w:left w:val="single" w:sz="4" w:space="0" w:color="auto"/>
            </w:tcBorders>
            <w:shd w:val="clear" w:color="auto" w:fill="auto"/>
          </w:tcPr>
          <w:p w14:paraId="4C418CF7" w14:textId="77777777" w:rsidR="00667F43" w:rsidRPr="00A13709" w:rsidRDefault="00667F43" w:rsidP="00C61424">
            <w:r w:rsidRPr="00A13709">
              <w:t>Other</w:t>
            </w:r>
          </w:p>
        </w:tc>
      </w:tr>
    </w:tbl>
    <w:p w14:paraId="4C418CF9" w14:textId="77777777" w:rsidR="00667F43" w:rsidRPr="00A13709" w:rsidRDefault="00667F43" w:rsidP="00667F43"/>
    <w:p w14:paraId="4C418CFA" w14:textId="2BAF660C" w:rsidR="00667F43" w:rsidRPr="00A13709" w:rsidRDefault="00667F43" w:rsidP="00667F43">
      <w:pPr>
        <w:pStyle w:val="Instructions"/>
      </w:pPr>
      <w:r w:rsidRPr="00A13709">
        <w:rPr>
          <w:b/>
        </w:rPr>
        <w:t>Legend</w:t>
      </w:r>
      <w:r w:rsidRPr="00A13709">
        <w:t xml:space="preserve">: Use the colours shown or assign a tone or fill pattern to each discipline who will be a MEA for use with the </w:t>
      </w:r>
      <w:r w:rsidRPr="00A13709">
        <w:rPr>
          <w:b/>
        </w:rPr>
        <w:t xml:space="preserve">Model element responsibilities </w:t>
      </w:r>
      <w:r w:rsidR="00522255" w:rsidRPr="00A13709">
        <w:rPr>
          <w:b/>
        </w:rPr>
        <w:t>table</w:t>
      </w:r>
      <w:r w:rsidRPr="00A13709">
        <w:t>.</w:t>
      </w:r>
    </w:p>
    <w:p w14:paraId="4C418CFB" w14:textId="404A1888" w:rsidR="00667F43" w:rsidRPr="00A13709" w:rsidRDefault="00667F43" w:rsidP="00667F43">
      <w:pPr>
        <w:pStyle w:val="Instructions"/>
      </w:pPr>
      <w:r w:rsidRPr="00A13709">
        <w:t>Using the</w:t>
      </w:r>
      <w:r w:rsidRPr="00A13709">
        <w:rPr>
          <w:b/>
        </w:rPr>
        <w:t xml:space="preserve"> Model element responsibilities </w:t>
      </w:r>
      <w:r w:rsidR="00522255" w:rsidRPr="00A13709">
        <w:rPr>
          <w:b/>
        </w:rPr>
        <w:t>table</w:t>
      </w:r>
      <w:r w:rsidRPr="00A13709">
        <w:t>:</w:t>
      </w:r>
    </w:p>
    <w:p w14:paraId="5C31C7BA" w14:textId="77777777" w:rsidR="00793677" w:rsidRPr="00A13709" w:rsidRDefault="00667F43" w:rsidP="00667F43">
      <w:pPr>
        <w:pStyle w:val="Instructions"/>
      </w:pPr>
      <w:r w:rsidRPr="00A13709">
        <w:t>Apply the colours representing the MEA discipline to each Model element row to indicate the period for which they will be responsible for that element. For example, you can indicate that the architect will be responsible for locating loadbearing walls up to the end of Schematic Design and that the structural engineer would take prime responsibility for them from that point on by the application of colours in</w:t>
      </w:r>
      <w:r w:rsidR="00793677" w:rsidRPr="00A13709">
        <w:t xml:space="preserve"> the ‘Walls – loadbearing’ row.</w:t>
      </w:r>
    </w:p>
    <w:p w14:paraId="4C418CFC" w14:textId="7FBABD0D" w:rsidR="00667F43" w:rsidRPr="00A13709" w:rsidRDefault="00793677" w:rsidP="00667F43">
      <w:pPr>
        <w:pStyle w:val="Instructions"/>
      </w:pPr>
      <w:r w:rsidRPr="00A13709">
        <w:t>When completed, the table</w:t>
      </w:r>
      <w:r w:rsidR="00667F43" w:rsidRPr="00A13709">
        <w:t xml:space="preserve"> gives the appearance of a Gantt chart. Add or delete rows for model elements. Edit the project phases to suit the </w:t>
      </w:r>
      <w:r w:rsidR="00D62454">
        <w:t>BIM Management Plan</w:t>
      </w:r>
      <w:r w:rsidR="00D62454" w:rsidRPr="00A13709">
        <w:t xml:space="preserve"> </w:t>
      </w:r>
      <w:r w:rsidR="00D62454">
        <w:t>(</w:t>
      </w:r>
      <w:r w:rsidR="00667F43" w:rsidRPr="00A13709">
        <w:t>BMP</w:t>
      </w:r>
      <w:r w:rsidR="00D62454">
        <w:t>)</w:t>
      </w:r>
      <w:r w:rsidR="00667F43" w:rsidRPr="00A13709">
        <w:t xml:space="preserve"> type and scope of service being provided, e.g. for a Design BMP, include only those phases from Conceptual Design to Design development or Contract documentation. Add columns for additional project phases or subdivisions of phases, as required.</w:t>
      </w:r>
    </w:p>
    <w:p w14:paraId="4C418CFD" w14:textId="0AB97E6A" w:rsidR="00667F43" w:rsidRPr="00A13709" w:rsidRDefault="00793677" w:rsidP="00667F43">
      <w:pPr>
        <w:pStyle w:val="Instructions"/>
      </w:pPr>
      <w:r w:rsidRPr="00A13709">
        <w:t>Note: This table</w:t>
      </w:r>
      <w:r w:rsidR="00667F43" w:rsidRPr="00A13709">
        <w:t xml:space="preserve"> can be used as a precursor to the </w:t>
      </w:r>
      <w:r w:rsidR="00667F43" w:rsidRPr="00A13709">
        <w:rPr>
          <w:b/>
        </w:rPr>
        <w:t xml:space="preserve">Modelling permissions </w:t>
      </w:r>
      <w:r w:rsidR="00522255" w:rsidRPr="00A13709">
        <w:rPr>
          <w:b/>
        </w:rPr>
        <w:t>table</w:t>
      </w:r>
      <w:r w:rsidR="00667F43" w:rsidRPr="00A13709">
        <w:t xml:space="preserve"> and/or </w:t>
      </w:r>
      <w:r w:rsidR="00522255" w:rsidRPr="00A13709">
        <w:rPr>
          <w:b/>
        </w:rPr>
        <w:t>LOD table</w:t>
      </w:r>
      <w:r w:rsidR="00667F43" w:rsidRPr="00A13709">
        <w:t xml:space="preserve">. That is, it can be used as an early planning tool to rough out overall team responsibilities before transposing them to these </w:t>
      </w:r>
      <w:r w:rsidR="0000354A" w:rsidRPr="00A13709">
        <w:t>table</w:t>
      </w:r>
      <w:r w:rsidR="00667F43" w:rsidRPr="00A13709">
        <w:t xml:space="preserve">s which contain more detail. For a simple project, or where the team has worked together on similar projects before, a Model element responsibilities </w:t>
      </w:r>
      <w:r w:rsidR="0000354A" w:rsidRPr="00A13709">
        <w:t>table</w:t>
      </w:r>
      <w:r w:rsidR="00667F43" w:rsidRPr="00A13709">
        <w:t xml:space="preserve"> may be all that is required. Likewise, if the team is familiar with </w:t>
      </w:r>
      <w:r w:rsidR="00667F43" w:rsidRPr="00A13709">
        <w:rPr>
          <w:b/>
        </w:rPr>
        <w:t xml:space="preserve">Modelling permissions </w:t>
      </w:r>
      <w:r w:rsidR="0000354A" w:rsidRPr="00A13709">
        <w:rPr>
          <w:b/>
        </w:rPr>
        <w:t>table</w:t>
      </w:r>
      <w:r w:rsidR="00667F43" w:rsidRPr="00A13709">
        <w:rPr>
          <w:b/>
        </w:rPr>
        <w:t>s</w:t>
      </w:r>
      <w:r w:rsidR="00667F43" w:rsidRPr="00A13709">
        <w:t xml:space="preserve">, </w:t>
      </w:r>
      <w:proofErr w:type="spellStart"/>
      <w:r w:rsidR="00667F43" w:rsidRPr="00A13709">
        <w:t>etc</w:t>
      </w:r>
      <w:proofErr w:type="spellEnd"/>
      <w:r w:rsidR="00667F43" w:rsidRPr="00A13709">
        <w:t xml:space="preserve">, they might start working on them directly without using this </w:t>
      </w:r>
      <w:r w:rsidR="0000354A" w:rsidRPr="00A13709">
        <w:t>table</w:t>
      </w:r>
      <w:r w:rsidR="00667F43" w:rsidRPr="00A13709">
        <w:t xml:space="preserve"> as an intermediate step at all.</w:t>
      </w:r>
    </w:p>
    <w:p w14:paraId="4C418CFE" w14:textId="71D37731" w:rsidR="00667F43" w:rsidRPr="00A13709" w:rsidRDefault="00667F43" w:rsidP="00577AB9">
      <w:pPr>
        <w:pStyle w:val="Heading2"/>
      </w:pPr>
      <w:bookmarkStart w:id="25" w:name="_Toc445217313"/>
      <w:r w:rsidRPr="00A13709">
        <w:t xml:space="preserve">Model element responsibilities </w:t>
      </w:r>
      <w:r w:rsidR="00522255" w:rsidRPr="00A13709">
        <w:t>table</w:t>
      </w:r>
      <w:bookmarkEnd w:id="25"/>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3017"/>
        <w:gridCol w:w="709"/>
        <w:gridCol w:w="709"/>
        <w:gridCol w:w="850"/>
        <w:gridCol w:w="709"/>
        <w:gridCol w:w="709"/>
        <w:gridCol w:w="621"/>
        <w:gridCol w:w="1930"/>
      </w:tblGrid>
      <w:tr w:rsidR="00667F43" w:rsidRPr="00A13709" w14:paraId="4C418D02" w14:textId="77777777" w:rsidTr="00430428">
        <w:trPr>
          <w:cantSplit/>
          <w:trHeight w:val="267"/>
          <w:tblHeader/>
        </w:trPr>
        <w:tc>
          <w:tcPr>
            <w:tcW w:w="3017" w:type="dxa"/>
            <w:vMerge w:val="restart"/>
            <w:tcBorders>
              <w:top w:val="single" w:sz="4" w:space="0" w:color="auto"/>
              <w:left w:val="single" w:sz="4" w:space="0" w:color="auto"/>
              <w:right w:val="single" w:sz="4" w:space="0" w:color="auto"/>
            </w:tcBorders>
            <w:shd w:val="clear" w:color="auto" w:fill="DBE5F1" w:themeFill="accent1" w:themeFillTint="33"/>
          </w:tcPr>
          <w:p w14:paraId="4C418CFF" w14:textId="77777777" w:rsidR="00667F43" w:rsidRPr="00A13709" w:rsidRDefault="00667F43" w:rsidP="00C61424">
            <w:pPr>
              <w:rPr>
                <w:b/>
              </w:rPr>
            </w:pPr>
            <w:r w:rsidRPr="00A13709">
              <w:rPr>
                <w:b/>
              </w:rPr>
              <w:t>Model element</w:t>
            </w:r>
          </w:p>
        </w:tc>
        <w:tc>
          <w:tcPr>
            <w:tcW w:w="4307" w:type="dxa"/>
            <w:gridSpan w:val="6"/>
            <w:tcBorders>
              <w:left w:val="single" w:sz="4" w:space="0" w:color="auto"/>
            </w:tcBorders>
            <w:shd w:val="clear" w:color="auto" w:fill="DBE5F1" w:themeFill="accent1" w:themeFillTint="33"/>
          </w:tcPr>
          <w:p w14:paraId="4C418D00" w14:textId="77777777" w:rsidR="00667F43" w:rsidRPr="00A13709" w:rsidRDefault="00667F43" w:rsidP="00C61424">
            <w:pPr>
              <w:rPr>
                <w:b/>
              </w:rPr>
            </w:pPr>
            <w:r w:rsidRPr="00A13709">
              <w:rPr>
                <w:b/>
              </w:rPr>
              <w:t>Project Phase</w:t>
            </w:r>
          </w:p>
        </w:tc>
        <w:tc>
          <w:tcPr>
            <w:tcW w:w="1930" w:type="dxa"/>
            <w:vMerge w:val="restart"/>
            <w:shd w:val="clear" w:color="auto" w:fill="DBE5F1" w:themeFill="accent1" w:themeFillTint="33"/>
          </w:tcPr>
          <w:p w14:paraId="4C418D01" w14:textId="77777777" w:rsidR="00667F43" w:rsidRPr="00A13709" w:rsidRDefault="00667F43" w:rsidP="00C61424">
            <w:pPr>
              <w:rPr>
                <w:b/>
              </w:rPr>
            </w:pPr>
            <w:r w:rsidRPr="00A13709">
              <w:rPr>
                <w:b/>
              </w:rPr>
              <w:t>Notes</w:t>
            </w:r>
          </w:p>
        </w:tc>
      </w:tr>
      <w:tr w:rsidR="00667F43" w:rsidRPr="00A13709" w14:paraId="4C418D0B" w14:textId="77777777" w:rsidTr="00430428">
        <w:trPr>
          <w:cantSplit/>
          <w:trHeight w:val="1441"/>
          <w:tblHeader/>
        </w:trPr>
        <w:tc>
          <w:tcPr>
            <w:tcW w:w="3017" w:type="dxa"/>
            <w:vMerge/>
            <w:tcBorders>
              <w:left w:val="single" w:sz="4" w:space="0" w:color="auto"/>
              <w:right w:val="single" w:sz="4" w:space="0" w:color="auto"/>
            </w:tcBorders>
            <w:shd w:val="clear" w:color="auto" w:fill="auto"/>
          </w:tcPr>
          <w:p w14:paraId="4C418D03" w14:textId="77777777" w:rsidR="00667F43" w:rsidRPr="00A13709" w:rsidRDefault="00667F43" w:rsidP="00C61424">
            <w:pPr>
              <w:rPr>
                <w:b/>
              </w:rPr>
            </w:pPr>
          </w:p>
        </w:tc>
        <w:tc>
          <w:tcPr>
            <w:tcW w:w="709" w:type="dxa"/>
            <w:tcBorders>
              <w:left w:val="single" w:sz="4" w:space="0" w:color="auto"/>
              <w:right w:val="single" w:sz="4" w:space="0" w:color="auto"/>
            </w:tcBorders>
            <w:shd w:val="clear" w:color="auto" w:fill="DBE5F1" w:themeFill="accent1" w:themeFillTint="33"/>
            <w:textDirection w:val="btLr"/>
            <w:vAlign w:val="center"/>
          </w:tcPr>
          <w:p w14:paraId="4C418D04" w14:textId="77777777" w:rsidR="00667F43" w:rsidRPr="00A13709" w:rsidRDefault="00667F43" w:rsidP="005060F5">
            <w:pPr>
              <w:pStyle w:val="Tabletext"/>
            </w:pPr>
            <w:r w:rsidRPr="00A13709">
              <w:t>Conceptual Design</w:t>
            </w:r>
          </w:p>
        </w:tc>
        <w:tc>
          <w:tcPr>
            <w:tcW w:w="709" w:type="dxa"/>
            <w:tcBorders>
              <w:left w:val="single" w:sz="4" w:space="0" w:color="auto"/>
            </w:tcBorders>
            <w:shd w:val="clear" w:color="auto" w:fill="DBE5F1" w:themeFill="accent1" w:themeFillTint="33"/>
            <w:textDirection w:val="btLr"/>
            <w:vAlign w:val="center"/>
          </w:tcPr>
          <w:p w14:paraId="4C418D05" w14:textId="77777777" w:rsidR="00667F43" w:rsidRPr="00A13709" w:rsidRDefault="00667F43" w:rsidP="005060F5">
            <w:pPr>
              <w:pStyle w:val="Tabletext"/>
            </w:pPr>
            <w:r w:rsidRPr="00A13709">
              <w:t>Schematic Design</w:t>
            </w:r>
          </w:p>
        </w:tc>
        <w:tc>
          <w:tcPr>
            <w:tcW w:w="850" w:type="dxa"/>
            <w:tcBorders>
              <w:left w:val="single" w:sz="4" w:space="0" w:color="auto"/>
            </w:tcBorders>
            <w:shd w:val="clear" w:color="auto" w:fill="DBE5F1" w:themeFill="accent1" w:themeFillTint="33"/>
            <w:textDirection w:val="btLr"/>
            <w:vAlign w:val="center"/>
          </w:tcPr>
          <w:p w14:paraId="4C418D06" w14:textId="77777777" w:rsidR="00667F43" w:rsidRPr="00A13709" w:rsidRDefault="00667F43" w:rsidP="005060F5">
            <w:pPr>
              <w:pStyle w:val="Tabletext"/>
            </w:pPr>
            <w:r w:rsidRPr="00A13709">
              <w:t>Design Development</w:t>
            </w:r>
          </w:p>
        </w:tc>
        <w:tc>
          <w:tcPr>
            <w:tcW w:w="709" w:type="dxa"/>
            <w:tcBorders>
              <w:left w:val="single" w:sz="4" w:space="0" w:color="auto"/>
            </w:tcBorders>
            <w:shd w:val="clear" w:color="auto" w:fill="DBE5F1" w:themeFill="accent1" w:themeFillTint="33"/>
            <w:textDirection w:val="btLr"/>
            <w:vAlign w:val="center"/>
          </w:tcPr>
          <w:p w14:paraId="4C418D07" w14:textId="77777777" w:rsidR="00667F43" w:rsidRPr="00A13709" w:rsidRDefault="00667F43" w:rsidP="005060F5">
            <w:pPr>
              <w:pStyle w:val="Tabletext"/>
            </w:pPr>
            <w:r w:rsidRPr="00A13709">
              <w:t>Contract Documentation</w:t>
            </w:r>
          </w:p>
        </w:tc>
        <w:tc>
          <w:tcPr>
            <w:tcW w:w="709" w:type="dxa"/>
            <w:shd w:val="clear" w:color="auto" w:fill="DBE5F1" w:themeFill="accent1" w:themeFillTint="33"/>
            <w:textDirection w:val="btLr"/>
            <w:vAlign w:val="center"/>
          </w:tcPr>
          <w:p w14:paraId="4C418D08" w14:textId="77777777" w:rsidR="00667F43" w:rsidRPr="00A13709" w:rsidRDefault="00667F43" w:rsidP="005060F5">
            <w:pPr>
              <w:pStyle w:val="Tabletext"/>
            </w:pPr>
            <w:r w:rsidRPr="00A13709">
              <w:t>Construction</w:t>
            </w:r>
          </w:p>
        </w:tc>
        <w:tc>
          <w:tcPr>
            <w:tcW w:w="621" w:type="dxa"/>
            <w:shd w:val="clear" w:color="auto" w:fill="DBE5F1" w:themeFill="accent1" w:themeFillTint="33"/>
            <w:textDirection w:val="btLr"/>
            <w:vAlign w:val="center"/>
          </w:tcPr>
          <w:p w14:paraId="4C418D09" w14:textId="77777777" w:rsidR="00667F43" w:rsidRPr="00A13709" w:rsidRDefault="00667F43" w:rsidP="005060F5">
            <w:pPr>
              <w:pStyle w:val="Tabletext"/>
            </w:pPr>
            <w:r w:rsidRPr="00A13709">
              <w:t>Facility management</w:t>
            </w:r>
          </w:p>
        </w:tc>
        <w:tc>
          <w:tcPr>
            <w:tcW w:w="1930" w:type="dxa"/>
            <w:vMerge/>
            <w:shd w:val="clear" w:color="auto" w:fill="auto"/>
          </w:tcPr>
          <w:p w14:paraId="4C418D0A" w14:textId="77777777" w:rsidR="00667F43" w:rsidRPr="00A13709" w:rsidRDefault="00667F43" w:rsidP="00C61424">
            <w:pPr>
              <w:rPr>
                <w:b/>
              </w:rPr>
            </w:pPr>
          </w:p>
        </w:tc>
      </w:tr>
      <w:tr w:rsidR="00667F43" w:rsidRPr="00A13709" w14:paraId="4C418D14" w14:textId="77777777" w:rsidTr="00430428">
        <w:trPr>
          <w:trHeight w:val="213"/>
          <w:tblHeader/>
        </w:trPr>
        <w:tc>
          <w:tcPr>
            <w:tcW w:w="3017" w:type="dxa"/>
            <w:vMerge/>
            <w:tcBorders>
              <w:left w:val="single" w:sz="4" w:space="0" w:color="auto"/>
              <w:bottom w:val="nil"/>
              <w:right w:val="single" w:sz="4" w:space="0" w:color="auto"/>
            </w:tcBorders>
            <w:shd w:val="clear" w:color="auto" w:fill="auto"/>
          </w:tcPr>
          <w:p w14:paraId="4C418D0C" w14:textId="77777777" w:rsidR="00667F43" w:rsidRPr="00A13709" w:rsidRDefault="00667F43" w:rsidP="00C61424">
            <w:pPr>
              <w:rPr>
                <w:b/>
              </w:rPr>
            </w:pPr>
          </w:p>
        </w:tc>
        <w:tc>
          <w:tcPr>
            <w:tcW w:w="709" w:type="dxa"/>
            <w:tcBorders>
              <w:left w:val="single" w:sz="4" w:space="0" w:color="auto"/>
              <w:right w:val="single" w:sz="4" w:space="0" w:color="auto"/>
            </w:tcBorders>
            <w:shd w:val="clear" w:color="auto" w:fill="DBE5F1" w:themeFill="accent1" w:themeFillTint="33"/>
            <w:vAlign w:val="bottom"/>
          </w:tcPr>
          <w:p w14:paraId="4C418D0D" w14:textId="77777777" w:rsidR="00667F43" w:rsidRPr="00A13709" w:rsidRDefault="00667F43" w:rsidP="00C61424">
            <w:pPr>
              <w:jc w:val="center"/>
              <w:rPr>
                <w:b/>
              </w:rPr>
            </w:pPr>
            <w:r w:rsidRPr="00A13709">
              <w:rPr>
                <w:b/>
              </w:rPr>
              <w:t>CO</w:t>
            </w:r>
          </w:p>
        </w:tc>
        <w:tc>
          <w:tcPr>
            <w:tcW w:w="709" w:type="dxa"/>
            <w:tcBorders>
              <w:left w:val="single" w:sz="4" w:space="0" w:color="auto"/>
            </w:tcBorders>
            <w:shd w:val="clear" w:color="auto" w:fill="DBE5F1" w:themeFill="accent1" w:themeFillTint="33"/>
            <w:vAlign w:val="bottom"/>
          </w:tcPr>
          <w:p w14:paraId="4C418D0E" w14:textId="77777777" w:rsidR="00667F43" w:rsidRPr="00A13709" w:rsidRDefault="00667F43" w:rsidP="00C61424">
            <w:pPr>
              <w:jc w:val="center"/>
              <w:rPr>
                <w:b/>
              </w:rPr>
            </w:pPr>
            <w:r w:rsidRPr="00A13709">
              <w:rPr>
                <w:b/>
              </w:rPr>
              <w:t>SD</w:t>
            </w:r>
          </w:p>
        </w:tc>
        <w:tc>
          <w:tcPr>
            <w:tcW w:w="850" w:type="dxa"/>
            <w:tcBorders>
              <w:left w:val="single" w:sz="4" w:space="0" w:color="auto"/>
            </w:tcBorders>
            <w:shd w:val="clear" w:color="auto" w:fill="DBE5F1" w:themeFill="accent1" w:themeFillTint="33"/>
            <w:vAlign w:val="bottom"/>
          </w:tcPr>
          <w:p w14:paraId="4C418D0F" w14:textId="77777777" w:rsidR="00667F43" w:rsidRPr="00A13709" w:rsidRDefault="00667F43" w:rsidP="00C61424">
            <w:pPr>
              <w:jc w:val="center"/>
              <w:rPr>
                <w:b/>
              </w:rPr>
            </w:pPr>
            <w:r w:rsidRPr="00A13709">
              <w:rPr>
                <w:b/>
              </w:rPr>
              <w:t>DD</w:t>
            </w:r>
          </w:p>
        </w:tc>
        <w:tc>
          <w:tcPr>
            <w:tcW w:w="709" w:type="dxa"/>
            <w:tcBorders>
              <w:left w:val="single" w:sz="4" w:space="0" w:color="auto"/>
            </w:tcBorders>
            <w:shd w:val="clear" w:color="auto" w:fill="DBE5F1" w:themeFill="accent1" w:themeFillTint="33"/>
            <w:vAlign w:val="bottom"/>
          </w:tcPr>
          <w:p w14:paraId="4C418D10" w14:textId="77777777" w:rsidR="00667F43" w:rsidRPr="00A13709" w:rsidRDefault="00667F43" w:rsidP="00C61424">
            <w:pPr>
              <w:jc w:val="center"/>
              <w:rPr>
                <w:b/>
              </w:rPr>
            </w:pPr>
            <w:r w:rsidRPr="00A13709">
              <w:rPr>
                <w:b/>
              </w:rPr>
              <w:t>CD</w:t>
            </w:r>
          </w:p>
        </w:tc>
        <w:tc>
          <w:tcPr>
            <w:tcW w:w="709" w:type="dxa"/>
            <w:shd w:val="clear" w:color="auto" w:fill="DBE5F1" w:themeFill="accent1" w:themeFillTint="33"/>
            <w:vAlign w:val="bottom"/>
          </w:tcPr>
          <w:p w14:paraId="4C418D11" w14:textId="77777777" w:rsidR="00667F43" w:rsidRPr="00A13709" w:rsidRDefault="00667F43" w:rsidP="00C61424">
            <w:pPr>
              <w:jc w:val="center"/>
              <w:rPr>
                <w:b/>
              </w:rPr>
            </w:pPr>
            <w:r w:rsidRPr="00A13709">
              <w:rPr>
                <w:b/>
              </w:rPr>
              <w:t>CN</w:t>
            </w:r>
          </w:p>
        </w:tc>
        <w:tc>
          <w:tcPr>
            <w:tcW w:w="621" w:type="dxa"/>
            <w:shd w:val="clear" w:color="auto" w:fill="DBE5F1" w:themeFill="accent1" w:themeFillTint="33"/>
            <w:vAlign w:val="bottom"/>
          </w:tcPr>
          <w:p w14:paraId="4C418D12" w14:textId="77777777" w:rsidR="00667F43" w:rsidRPr="00A13709" w:rsidRDefault="00667F43" w:rsidP="00C61424">
            <w:pPr>
              <w:jc w:val="center"/>
              <w:rPr>
                <w:b/>
              </w:rPr>
            </w:pPr>
            <w:r w:rsidRPr="00A13709">
              <w:rPr>
                <w:b/>
              </w:rPr>
              <w:t>FM</w:t>
            </w:r>
          </w:p>
        </w:tc>
        <w:tc>
          <w:tcPr>
            <w:tcW w:w="1930" w:type="dxa"/>
            <w:vMerge/>
            <w:shd w:val="clear" w:color="auto" w:fill="auto"/>
          </w:tcPr>
          <w:p w14:paraId="4C418D13" w14:textId="77777777" w:rsidR="00667F43" w:rsidRPr="00A13709" w:rsidRDefault="00667F43" w:rsidP="00C61424">
            <w:pPr>
              <w:rPr>
                <w:b/>
              </w:rPr>
            </w:pPr>
          </w:p>
        </w:tc>
      </w:tr>
      <w:tr w:rsidR="00667F43" w:rsidRPr="00A13709" w14:paraId="4C418D1D" w14:textId="77777777" w:rsidTr="00430428">
        <w:tc>
          <w:tcPr>
            <w:tcW w:w="3017" w:type="dxa"/>
            <w:tcBorders>
              <w:top w:val="single" w:sz="4" w:space="0" w:color="auto"/>
            </w:tcBorders>
            <w:shd w:val="clear" w:color="auto" w:fill="D9D9D9"/>
          </w:tcPr>
          <w:p w14:paraId="4C418D15" w14:textId="77777777" w:rsidR="00667F43" w:rsidRPr="00A13709" w:rsidRDefault="00667F43" w:rsidP="00C61424">
            <w:r w:rsidRPr="00A13709">
              <w:rPr>
                <w:rFonts w:cs="Arial"/>
                <w:b/>
              </w:rPr>
              <w:t>SPATIAL</w:t>
            </w:r>
          </w:p>
        </w:tc>
        <w:tc>
          <w:tcPr>
            <w:tcW w:w="709" w:type="dxa"/>
            <w:shd w:val="clear" w:color="auto" w:fill="D9D9D9"/>
          </w:tcPr>
          <w:p w14:paraId="4C418D16" w14:textId="77777777" w:rsidR="00667F43" w:rsidRPr="00A13709" w:rsidRDefault="00667F43" w:rsidP="00C61424"/>
        </w:tc>
        <w:tc>
          <w:tcPr>
            <w:tcW w:w="709" w:type="dxa"/>
            <w:shd w:val="clear" w:color="auto" w:fill="D9D9D9"/>
          </w:tcPr>
          <w:p w14:paraId="4C418D17" w14:textId="77777777" w:rsidR="00667F43" w:rsidRPr="00A13709" w:rsidRDefault="00667F43" w:rsidP="00C61424"/>
        </w:tc>
        <w:tc>
          <w:tcPr>
            <w:tcW w:w="850" w:type="dxa"/>
            <w:shd w:val="clear" w:color="auto" w:fill="D9D9D9"/>
          </w:tcPr>
          <w:p w14:paraId="4C418D18" w14:textId="77777777" w:rsidR="00667F43" w:rsidRPr="00A13709" w:rsidRDefault="00667F43" w:rsidP="00C61424"/>
        </w:tc>
        <w:tc>
          <w:tcPr>
            <w:tcW w:w="709" w:type="dxa"/>
            <w:shd w:val="clear" w:color="auto" w:fill="D9D9D9"/>
          </w:tcPr>
          <w:p w14:paraId="4C418D19" w14:textId="77777777" w:rsidR="00667F43" w:rsidRPr="00A13709" w:rsidRDefault="00667F43" w:rsidP="00C61424"/>
        </w:tc>
        <w:tc>
          <w:tcPr>
            <w:tcW w:w="709" w:type="dxa"/>
            <w:tcBorders>
              <w:top w:val="single" w:sz="4" w:space="0" w:color="auto"/>
            </w:tcBorders>
            <w:shd w:val="clear" w:color="auto" w:fill="D9D9D9"/>
          </w:tcPr>
          <w:p w14:paraId="4C418D1A" w14:textId="77777777" w:rsidR="00667F43" w:rsidRPr="00A13709" w:rsidRDefault="00667F43" w:rsidP="00C61424"/>
        </w:tc>
        <w:tc>
          <w:tcPr>
            <w:tcW w:w="621" w:type="dxa"/>
            <w:tcBorders>
              <w:top w:val="single" w:sz="4" w:space="0" w:color="auto"/>
            </w:tcBorders>
            <w:shd w:val="clear" w:color="auto" w:fill="D9D9D9"/>
          </w:tcPr>
          <w:p w14:paraId="4C418D1B" w14:textId="77777777" w:rsidR="00667F43" w:rsidRPr="00A13709" w:rsidRDefault="00667F43" w:rsidP="00C61424"/>
        </w:tc>
        <w:tc>
          <w:tcPr>
            <w:tcW w:w="1930" w:type="dxa"/>
            <w:tcBorders>
              <w:top w:val="single" w:sz="4" w:space="0" w:color="auto"/>
            </w:tcBorders>
            <w:shd w:val="clear" w:color="auto" w:fill="D9D9D9"/>
          </w:tcPr>
          <w:p w14:paraId="4C418D1C" w14:textId="77777777" w:rsidR="00667F43" w:rsidRPr="00A13709" w:rsidRDefault="00667F43" w:rsidP="00C61424"/>
        </w:tc>
      </w:tr>
      <w:tr w:rsidR="00667F43" w:rsidRPr="00A13709" w14:paraId="4C418D26" w14:textId="77777777" w:rsidTr="00430428">
        <w:tc>
          <w:tcPr>
            <w:tcW w:w="3017" w:type="dxa"/>
            <w:shd w:val="clear" w:color="auto" w:fill="auto"/>
          </w:tcPr>
          <w:p w14:paraId="4C418D1E" w14:textId="77777777" w:rsidR="00667F43" w:rsidRPr="00A13709" w:rsidRDefault="00667F43" w:rsidP="00C61424">
            <w:pPr>
              <w:rPr>
                <w:rFonts w:cs="Arial"/>
              </w:rPr>
            </w:pPr>
            <w:r w:rsidRPr="00A13709">
              <w:rPr>
                <w:rFonts w:cs="Arial"/>
              </w:rPr>
              <w:t>Site boundaries, setbacks</w:t>
            </w:r>
          </w:p>
        </w:tc>
        <w:tc>
          <w:tcPr>
            <w:tcW w:w="709" w:type="dxa"/>
          </w:tcPr>
          <w:p w14:paraId="4C418D1F" w14:textId="77777777" w:rsidR="00667F43" w:rsidRPr="00A13709" w:rsidRDefault="00667F43" w:rsidP="00C61424"/>
        </w:tc>
        <w:tc>
          <w:tcPr>
            <w:tcW w:w="709" w:type="dxa"/>
            <w:shd w:val="clear" w:color="auto" w:fill="auto"/>
          </w:tcPr>
          <w:p w14:paraId="4C418D20" w14:textId="77777777" w:rsidR="00667F43" w:rsidRPr="00A13709" w:rsidRDefault="00667F43" w:rsidP="00C61424"/>
        </w:tc>
        <w:tc>
          <w:tcPr>
            <w:tcW w:w="850" w:type="dxa"/>
            <w:shd w:val="clear" w:color="auto" w:fill="auto"/>
          </w:tcPr>
          <w:p w14:paraId="4C418D21" w14:textId="77777777" w:rsidR="00667F43" w:rsidRPr="00A13709" w:rsidRDefault="00667F43" w:rsidP="00C61424"/>
        </w:tc>
        <w:tc>
          <w:tcPr>
            <w:tcW w:w="709" w:type="dxa"/>
            <w:shd w:val="clear" w:color="auto" w:fill="auto"/>
          </w:tcPr>
          <w:p w14:paraId="4C418D22" w14:textId="77777777" w:rsidR="00667F43" w:rsidRPr="00A13709" w:rsidRDefault="00667F43" w:rsidP="00C61424"/>
        </w:tc>
        <w:tc>
          <w:tcPr>
            <w:tcW w:w="709" w:type="dxa"/>
            <w:shd w:val="clear" w:color="auto" w:fill="auto"/>
          </w:tcPr>
          <w:p w14:paraId="4C418D23" w14:textId="77777777" w:rsidR="00667F43" w:rsidRPr="00A13709" w:rsidRDefault="00667F43" w:rsidP="00C61424"/>
        </w:tc>
        <w:tc>
          <w:tcPr>
            <w:tcW w:w="621" w:type="dxa"/>
            <w:shd w:val="clear" w:color="auto" w:fill="auto"/>
          </w:tcPr>
          <w:p w14:paraId="4C418D24" w14:textId="77777777" w:rsidR="00667F43" w:rsidRPr="00A13709" w:rsidRDefault="00667F43" w:rsidP="00C61424"/>
        </w:tc>
        <w:tc>
          <w:tcPr>
            <w:tcW w:w="1930" w:type="dxa"/>
            <w:shd w:val="clear" w:color="auto" w:fill="auto"/>
          </w:tcPr>
          <w:p w14:paraId="4C418D25" w14:textId="77777777" w:rsidR="00667F43" w:rsidRPr="00A13709" w:rsidRDefault="00667F43" w:rsidP="00C61424"/>
        </w:tc>
      </w:tr>
      <w:tr w:rsidR="00667F43" w:rsidRPr="00A13709" w14:paraId="4C418D2F" w14:textId="77777777" w:rsidTr="00430428">
        <w:tc>
          <w:tcPr>
            <w:tcW w:w="3017" w:type="dxa"/>
            <w:shd w:val="clear" w:color="auto" w:fill="auto"/>
          </w:tcPr>
          <w:p w14:paraId="4C418D27" w14:textId="77777777" w:rsidR="00667F43" w:rsidRPr="00A13709" w:rsidRDefault="00667F43" w:rsidP="00C61424">
            <w:pPr>
              <w:rPr>
                <w:rFonts w:cs="Arial"/>
              </w:rPr>
            </w:pPr>
            <w:r w:rsidRPr="00A13709">
              <w:rPr>
                <w:rFonts w:cs="Arial"/>
              </w:rPr>
              <w:t>Grids</w:t>
            </w:r>
          </w:p>
        </w:tc>
        <w:tc>
          <w:tcPr>
            <w:tcW w:w="709" w:type="dxa"/>
          </w:tcPr>
          <w:p w14:paraId="4C418D28" w14:textId="77777777" w:rsidR="00667F43" w:rsidRPr="00A13709" w:rsidRDefault="00667F43" w:rsidP="00C61424"/>
        </w:tc>
        <w:tc>
          <w:tcPr>
            <w:tcW w:w="709" w:type="dxa"/>
            <w:shd w:val="clear" w:color="auto" w:fill="auto"/>
          </w:tcPr>
          <w:p w14:paraId="4C418D29" w14:textId="77777777" w:rsidR="00667F43" w:rsidRPr="00A13709" w:rsidRDefault="00667F43" w:rsidP="00C61424"/>
        </w:tc>
        <w:tc>
          <w:tcPr>
            <w:tcW w:w="850" w:type="dxa"/>
            <w:shd w:val="clear" w:color="auto" w:fill="auto"/>
          </w:tcPr>
          <w:p w14:paraId="4C418D2A" w14:textId="77777777" w:rsidR="00667F43" w:rsidRPr="00A13709" w:rsidRDefault="00667F43" w:rsidP="00C61424"/>
        </w:tc>
        <w:tc>
          <w:tcPr>
            <w:tcW w:w="709" w:type="dxa"/>
            <w:shd w:val="clear" w:color="auto" w:fill="auto"/>
          </w:tcPr>
          <w:p w14:paraId="4C418D2B" w14:textId="77777777" w:rsidR="00667F43" w:rsidRPr="00A13709" w:rsidRDefault="00667F43" w:rsidP="00C61424"/>
        </w:tc>
        <w:tc>
          <w:tcPr>
            <w:tcW w:w="709" w:type="dxa"/>
            <w:shd w:val="clear" w:color="auto" w:fill="auto"/>
          </w:tcPr>
          <w:p w14:paraId="4C418D2C" w14:textId="77777777" w:rsidR="00667F43" w:rsidRPr="00A13709" w:rsidRDefault="00667F43" w:rsidP="00C61424"/>
        </w:tc>
        <w:tc>
          <w:tcPr>
            <w:tcW w:w="621" w:type="dxa"/>
            <w:shd w:val="clear" w:color="auto" w:fill="auto"/>
          </w:tcPr>
          <w:p w14:paraId="4C418D2D" w14:textId="77777777" w:rsidR="00667F43" w:rsidRPr="00A13709" w:rsidRDefault="00667F43" w:rsidP="00C61424"/>
        </w:tc>
        <w:tc>
          <w:tcPr>
            <w:tcW w:w="1930" w:type="dxa"/>
            <w:shd w:val="clear" w:color="auto" w:fill="auto"/>
          </w:tcPr>
          <w:p w14:paraId="4C418D2E" w14:textId="77777777" w:rsidR="00667F43" w:rsidRPr="00A13709" w:rsidRDefault="00667F43" w:rsidP="00C61424"/>
        </w:tc>
      </w:tr>
      <w:tr w:rsidR="00667F43" w:rsidRPr="00A13709" w14:paraId="4C418D38" w14:textId="77777777" w:rsidTr="00430428">
        <w:tc>
          <w:tcPr>
            <w:tcW w:w="3017" w:type="dxa"/>
            <w:shd w:val="clear" w:color="auto" w:fill="auto"/>
          </w:tcPr>
          <w:p w14:paraId="4C418D30" w14:textId="77777777" w:rsidR="00667F43" w:rsidRPr="00A13709" w:rsidRDefault="00667F43" w:rsidP="00C61424">
            <w:pPr>
              <w:rPr>
                <w:rFonts w:cs="Arial"/>
              </w:rPr>
            </w:pPr>
            <w:r w:rsidRPr="00A13709">
              <w:rPr>
                <w:rFonts w:cs="Arial"/>
              </w:rPr>
              <w:t>Levels</w:t>
            </w:r>
          </w:p>
        </w:tc>
        <w:tc>
          <w:tcPr>
            <w:tcW w:w="709" w:type="dxa"/>
          </w:tcPr>
          <w:p w14:paraId="4C418D31" w14:textId="77777777" w:rsidR="00667F43" w:rsidRPr="00A13709" w:rsidRDefault="00667F43" w:rsidP="00C61424"/>
        </w:tc>
        <w:tc>
          <w:tcPr>
            <w:tcW w:w="709" w:type="dxa"/>
            <w:shd w:val="clear" w:color="auto" w:fill="auto"/>
          </w:tcPr>
          <w:p w14:paraId="4C418D32" w14:textId="77777777" w:rsidR="00667F43" w:rsidRPr="00A13709" w:rsidRDefault="00667F43" w:rsidP="00C61424"/>
        </w:tc>
        <w:tc>
          <w:tcPr>
            <w:tcW w:w="850" w:type="dxa"/>
            <w:shd w:val="clear" w:color="auto" w:fill="auto"/>
          </w:tcPr>
          <w:p w14:paraId="4C418D33" w14:textId="77777777" w:rsidR="00667F43" w:rsidRPr="00A13709" w:rsidRDefault="00667F43" w:rsidP="00C61424"/>
        </w:tc>
        <w:tc>
          <w:tcPr>
            <w:tcW w:w="709" w:type="dxa"/>
            <w:shd w:val="clear" w:color="auto" w:fill="auto"/>
          </w:tcPr>
          <w:p w14:paraId="4C418D34" w14:textId="77777777" w:rsidR="00667F43" w:rsidRPr="00A13709" w:rsidRDefault="00667F43" w:rsidP="00C61424"/>
        </w:tc>
        <w:tc>
          <w:tcPr>
            <w:tcW w:w="709" w:type="dxa"/>
            <w:shd w:val="clear" w:color="auto" w:fill="auto"/>
          </w:tcPr>
          <w:p w14:paraId="4C418D35" w14:textId="77777777" w:rsidR="00667F43" w:rsidRPr="00A13709" w:rsidRDefault="00667F43" w:rsidP="00C61424"/>
        </w:tc>
        <w:tc>
          <w:tcPr>
            <w:tcW w:w="621" w:type="dxa"/>
            <w:shd w:val="clear" w:color="auto" w:fill="auto"/>
          </w:tcPr>
          <w:p w14:paraId="4C418D36" w14:textId="77777777" w:rsidR="00667F43" w:rsidRPr="00A13709" w:rsidRDefault="00667F43" w:rsidP="00C61424"/>
        </w:tc>
        <w:tc>
          <w:tcPr>
            <w:tcW w:w="1930" w:type="dxa"/>
            <w:shd w:val="clear" w:color="auto" w:fill="auto"/>
          </w:tcPr>
          <w:p w14:paraId="4C418D37" w14:textId="77777777" w:rsidR="00667F43" w:rsidRPr="00A13709" w:rsidRDefault="00667F43" w:rsidP="00C61424"/>
        </w:tc>
      </w:tr>
      <w:tr w:rsidR="00667F43" w:rsidRPr="00A13709" w14:paraId="4C418D41" w14:textId="77777777" w:rsidTr="00430428">
        <w:tc>
          <w:tcPr>
            <w:tcW w:w="3017" w:type="dxa"/>
            <w:shd w:val="clear" w:color="auto" w:fill="auto"/>
          </w:tcPr>
          <w:p w14:paraId="4C418D39" w14:textId="77777777" w:rsidR="00667F43" w:rsidRPr="00A13709" w:rsidRDefault="00667F43" w:rsidP="00C61424">
            <w:pPr>
              <w:rPr>
                <w:rFonts w:cs="Arial"/>
              </w:rPr>
            </w:pPr>
            <w:r w:rsidRPr="00A13709">
              <w:rPr>
                <w:rFonts w:cs="Arial"/>
              </w:rPr>
              <w:t>Zones</w:t>
            </w:r>
          </w:p>
        </w:tc>
        <w:tc>
          <w:tcPr>
            <w:tcW w:w="709" w:type="dxa"/>
          </w:tcPr>
          <w:p w14:paraId="4C418D3A" w14:textId="77777777" w:rsidR="00667F43" w:rsidRPr="00A13709" w:rsidRDefault="00667F43" w:rsidP="00C61424"/>
        </w:tc>
        <w:tc>
          <w:tcPr>
            <w:tcW w:w="709" w:type="dxa"/>
            <w:shd w:val="clear" w:color="auto" w:fill="auto"/>
          </w:tcPr>
          <w:p w14:paraId="4C418D3B" w14:textId="77777777" w:rsidR="00667F43" w:rsidRPr="00A13709" w:rsidRDefault="00667F43" w:rsidP="00C61424"/>
        </w:tc>
        <w:tc>
          <w:tcPr>
            <w:tcW w:w="850" w:type="dxa"/>
            <w:shd w:val="clear" w:color="auto" w:fill="auto"/>
          </w:tcPr>
          <w:p w14:paraId="4C418D3C" w14:textId="77777777" w:rsidR="00667F43" w:rsidRPr="00A13709" w:rsidRDefault="00667F43" w:rsidP="00C61424"/>
        </w:tc>
        <w:tc>
          <w:tcPr>
            <w:tcW w:w="709" w:type="dxa"/>
            <w:shd w:val="clear" w:color="auto" w:fill="auto"/>
          </w:tcPr>
          <w:p w14:paraId="4C418D3D" w14:textId="77777777" w:rsidR="00667F43" w:rsidRPr="00A13709" w:rsidRDefault="00667F43" w:rsidP="00C61424"/>
        </w:tc>
        <w:tc>
          <w:tcPr>
            <w:tcW w:w="709" w:type="dxa"/>
            <w:shd w:val="clear" w:color="auto" w:fill="auto"/>
          </w:tcPr>
          <w:p w14:paraId="4C418D3E" w14:textId="77777777" w:rsidR="00667F43" w:rsidRPr="00A13709" w:rsidRDefault="00667F43" w:rsidP="00C61424"/>
        </w:tc>
        <w:tc>
          <w:tcPr>
            <w:tcW w:w="621" w:type="dxa"/>
            <w:shd w:val="clear" w:color="auto" w:fill="auto"/>
          </w:tcPr>
          <w:p w14:paraId="4C418D3F" w14:textId="77777777" w:rsidR="00667F43" w:rsidRPr="00A13709" w:rsidRDefault="00667F43" w:rsidP="00C61424"/>
        </w:tc>
        <w:tc>
          <w:tcPr>
            <w:tcW w:w="1930" w:type="dxa"/>
            <w:shd w:val="clear" w:color="auto" w:fill="auto"/>
          </w:tcPr>
          <w:p w14:paraId="4C418D40" w14:textId="77777777" w:rsidR="00667F43" w:rsidRPr="00A13709" w:rsidRDefault="00667F43" w:rsidP="00C61424"/>
        </w:tc>
      </w:tr>
      <w:tr w:rsidR="00667F43" w:rsidRPr="00A13709" w14:paraId="4C418D4A" w14:textId="77777777" w:rsidTr="00430428">
        <w:tc>
          <w:tcPr>
            <w:tcW w:w="3017" w:type="dxa"/>
            <w:shd w:val="clear" w:color="auto" w:fill="auto"/>
          </w:tcPr>
          <w:p w14:paraId="4C418D42" w14:textId="77777777" w:rsidR="00667F43" w:rsidRPr="00A13709" w:rsidRDefault="00667F43" w:rsidP="00C61424">
            <w:pPr>
              <w:rPr>
                <w:rFonts w:cs="Arial"/>
              </w:rPr>
            </w:pPr>
            <w:r w:rsidRPr="00A13709">
              <w:rPr>
                <w:rFonts w:cs="Arial"/>
              </w:rPr>
              <w:t>Spaces, rooms</w:t>
            </w:r>
          </w:p>
        </w:tc>
        <w:tc>
          <w:tcPr>
            <w:tcW w:w="709" w:type="dxa"/>
          </w:tcPr>
          <w:p w14:paraId="4C418D43" w14:textId="77777777" w:rsidR="00667F43" w:rsidRPr="00A13709" w:rsidRDefault="00667F43" w:rsidP="00C61424"/>
        </w:tc>
        <w:tc>
          <w:tcPr>
            <w:tcW w:w="709" w:type="dxa"/>
            <w:shd w:val="clear" w:color="auto" w:fill="auto"/>
          </w:tcPr>
          <w:p w14:paraId="4C418D44" w14:textId="77777777" w:rsidR="00667F43" w:rsidRPr="00A13709" w:rsidRDefault="00667F43" w:rsidP="00C61424"/>
        </w:tc>
        <w:tc>
          <w:tcPr>
            <w:tcW w:w="850" w:type="dxa"/>
            <w:shd w:val="clear" w:color="auto" w:fill="auto"/>
          </w:tcPr>
          <w:p w14:paraId="4C418D45" w14:textId="77777777" w:rsidR="00667F43" w:rsidRPr="00A13709" w:rsidRDefault="00667F43" w:rsidP="00C61424"/>
        </w:tc>
        <w:tc>
          <w:tcPr>
            <w:tcW w:w="709" w:type="dxa"/>
            <w:shd w:val="clear" w:color="auto" w:fill="auto"/>
          </w:tcPr>
          <w:p w14:paraId="4C418D46" w14:textId="77777777" w:rsidR="00667F43" w:rsidRPr="00A13709" w:rsidRDefault="00667F43" w:rsidP="00C61424"/>
        </w:tc>
        <w:tc>
          <w:tcPr>
            <w:tcW w:w="709" w:type="dxa"/>
            <w:shd w:val="clear" w:color="auto" w:fill="auto"/>
          </w:tcPr>
          <w:p w14:paraId="4C418D47" w14:textId="77777777" w:rsidR="00667F43" w:rsidRPr="00A13709" w:rsidRDefault="00667F43" w:rsidP="00C61424"/>
        </w:tc>
        <w:tc>
          <w:tcPr>
            <w:tcW w:w="621" w:type="dxa"/>
            <w:shd w:val="clear" w:color="auto" w:fill="auto"/>
          </w:tcPr>
          <w:p w14:paraId="4C418D48" w14:textId="77777777" w:rsidR="00667F43" w:rsidRPr="00A13709" w:rsidRDefault="00667F43" w:rsidP="00C61424"/>
        </w:tc>
        <w:tc>
          <w:tcPr>
            <w:tcW w:w="1930" w:type="dxa"/>
            <w:shd w:val="clear" w:color="auto" w:fill="auto"/>
          </w:tcPr>
          <w:p w14:paraId="4C418D49" w14:textId="77777777" w:rsidR="00667F43" w:rsidRPr="00A13709" w:rsidRDefault="00667F43" w:rsidP="00C61424"/>
        </w:tc>
      </w:tr>
      <w:tr w:rsidR="00667F43" w:rsidRPr="00A13709" w14:paraId="4C418D53" w14:textId="77777777" w:rsidTr="00430428">
        <w:tc>
          <w:tcPr>
            <w:tcW w:w="3017" w:type="dxa"/>
            <w:shd w:val="clear" w:color="auto" w:fill="D9D9D9"/>
          </w:tcPr>
          <w:p w14:paraId="4C418D4B" w14:textId="77777777" w:rsidR="00667F43" w:rsidRPr="00A13709" w:rsidRDefault="00667F43" w:rsidP="00C61424">
            <w:pPr>
              <w:rPr>
                <w:rFonts w:cs="Arial"/>
                <w:b/>
              </w:rPr>
            </w:pPr>
            <w:r w:rsidRPr="00A13709">
              <w:rPr>
                <w:rFonts w:cs="Arial"/>
                <w:b/>
              </w:rPr>
              <w:t>SITE</w:t>
            </w:r>
          </w:p>
        </w:tc>
        <w:tc>
          <w:tcPr>
            <w:tcW w:w="709" w:type="dxa"/>
            <w:shd w:val="clear" w:color="auto" w:fill="D9D9D9"/>
          </w:tcPr>
          <w:p w14:paraId="4C418D4C" w14:textId="77777777" w:rsidR="00667F43" w:rsidRPr="00A13709" w:rsidRDefault="00667F43" w:rsidP="00C61424"/>
        </w:tc>
        <w:tc>
          <w:tcPr>
            <w:tcW w:w="709" w:type="dxa"/>
            <w:shd w:val="clear" w:color="auto" w:fill="D9D9D9"/>
          </w:tcPr>
          <w:p w14:paraId="4C418D4D" w14:textId="77777777" w:rsidR="00667F43" w:rsidRPr="00A13709" w:rsidRDefault="00667F43" w:rsidP="00C61424"/>
        </w:tc>
        <w:tc>
          <w:tcPr>
            <w:tcW w:w="850" w:type="dxa"/>
            <w:shd w:val="clear" w:color="auto" w:fill="D9D9D9"/>
          </w:tcPr>
          <w:p w14:paraId="4C418D4E" w14:textId="77777777" w:rsidR="00667F43" w:rsidRPr="00A13709" w:rsidRDefault="00667F43" w:rsidP="00C61424"/>
        </w:tc>
        <w:tc>
          <w:tcPr>
            <w:tcW w:w="709" w:type="dxa"/>
            <w:shd w:val="clear" w:color="auto" w:fill="D9D9D9"/>
          </w:tcPr>
          <w:p w14:paraId="4C418D4F" w14:textId="77777777" w:rsidR="00667F43" w:rsidRPr="00A13709" w:rsidRDefault="00667F43" w:rsidP="00C61424"/>
        </w:tc>
        <w:tc>
          <w:tcPr>
            <w:tcW w:w="709" w:type="dxa"/>
            <w:shd w:val="clear" w:color="auto" w:fill="D9D9D9"/>
          </w:tcPr>
          <w:p w14:paraId="4C418D50" w14:textId="77777777" w:rsidR="00667F43" w:rsidRPr="00A13709" w:rsidRDefault="00667F43" w:rsidP="00C61424"/>
        </w:tc>
        <w:tc>
          <w:tcPr>
            <w:tcW w:w="621" w:type="dxa"/>
            <w:shd w:val="clear" w:color="auto" w:fill="D9D9D9"/>
          </w:tcPr>
          <w:p w14:paraId="4C418D51" w14:textId="77777777" w:rsidR="00667F43" w:rsidRPr="00A13709" w:rsidRDefault="00667F43" w:rsidP="00C61424"/>
        </w:tc>
        <w:tc>
          <w:tcPr>
            <w:tcW w:w="1930" w:type="dxa"/>
            <w:shd w:val="clear" w:color="auto" w:fill="D9D9D9"/>
          </w:tcPr>
          <w:p w14:paraId="4C418D52" w14:textId="77777777" w:rsidR="00667F43" w:rsidRPr="00A13709" w:rsidRDefault="00667F43" w:rsidP="00C61424"/>
        </w:tc>
      </w:tr>
      <w:tr w:rsidR="00667F43" w:rsidRPr="00A13709" w14:paraId="4C418D5C" w14:textId="77777777" w:rsidTr="00430428">
        <w:tc>
          <w:tcPr>
            <w:tcW w:w="3017" w:type="dxa"/>
            <w:shd w:val="clear" w:color="auto" w:fill="auto"/>
          </w:tcPr>
          <w:p w14:paraId="4C418D54" w14:textId="77777777" w:rsidR="00667F43" w:rsidRPr="00A13709" w:rsidRDefault="00667F43" w:rsidP="00C61424">
            <w:pPr>
              <w:rPr>
                <w:rFonts w:cs="Arial"/>
              </w:rPr>
            </w:pPr>
            <w:r w:rsidRPr="00A13709">
              <w:rPr>
                <w:rFonts w:cs="Arial"/>
              </w:rPr>
              <w:t>Topography</w:t>
            </w:r>
          </w:p>
        </w:tc>
        <w:tc>
          <w:tcPr>
            <w:tcW w:w="709" w:type="dxa"/>
          </w:tcPr>
          <w:p w14:paraId="4C418D55" w14:textId="77777777" w:rsidR="00667F43" w:rsidRPr="00A13709" w:rsidRDefault="00667F43" w:rsidP="00C61424"/>
        </w:tc>
        <w:tc>
          <w:tcPr>
            <w:tcW w:w="709" w:type="dxa"/>
            <w:shd w:val="clear" w:color="auto" w:fill="auto"/>
          </w:tcPr>
          <w:p w14:paraId="4C418D56" w14:textId="77777777" w:rsidR="00667F43" w:rsidRPr="00A13709" w:rsidRDefault="00667F43" w:rsidP="00C61424"/>
        </w:tc>
        <w:tc>
          <w:tcPr>
            <w:tcW w:w="850" w:type="dxa"/>
            <w:shd w:val="clear" w:color="auto" w:fill="auto"/>
          </w:tcPr>
          <w:p w14:paraId="4C418D57" w14:textId="77777777" w:rsidR="00667F43" w:rsidRPr="00A13709" w:rsidRDefault="00667F43" w:rsidP="00C61424"/>
        </w:tc>
        <w:tc>
          <w:tcPr>
            <w:tcW w:w="709" w:type="dxa"/>
            <w:shd w:val="clear" w:color="auto" w:fill="auto"/>
          </w:tcPr>
          <w:p w14:paraId="4C418D58" w14:textId="77777777" w:rsidR="00667F43" w:rsidRPr="00A13709" w:rsidRDefault="00667F43" w:rsidP="00C61424"/>
        </w:tc>
        <w:tc>
          <w:tcPr>
            <w:tcW w:w="709" w:type="dxa"/>
            <w:shd w:val="clear" w:color="auto" w:fill="auto"/>
          </w:tcPr>
          <w:p w14:paraId="4C418D59" w14:textId="77777777" w:rsidR="00667F43" w:rsidRPr="00A13709" w:rsidRDefault="00667F43" w:rsidP="00C61424"/>
        </w:tc>
        <w:tc>
          <w:tcPr>
            <w:tcW w:w="621" w:type="dxa"/>
            <w:shd w:val="clear" w:color="auto" w:fill="auto"/>
          </w:tcPr>
          <w:p w14:paraId="4C418D5A" w14:textId="77777777" w:rsidR="00667F43" w:rsidRPr="00A13709" w:rsidRDefault="00667F43" w:rsidP="00C61424"/>
        </w:tc>
        <w:tc>
          <w:tcPr>
            <w:tcW w:w="1930" w:type="dxa"/>
            <w:shd w:val="clear" w:color="auto" w:fill="auto"/>
          </w:tcPr>
          <w:p w14:paraId="4C418D5B" w14:textId="77777777" w:rsidR="00667F43" w:rsidRPr="00A13709" w:rsidRDefault="00667F43" w:rsidP="00C61424"/>
        </w:tc>
      </w:tr>
      <w:tr w:rsidR="00667F43" w:rsidRPr="00A13709" w14:paraId="4C418D65" w14:textId="77777777" w:rsidTr="00430428">
        <w:tc>
          <w:tcPr>
            <w:tcW w:w="3017" w:type="dxa"/>
            <w:shd w:val="clear" w:color="auto" w:fill="auto"/>
          </w:tcPr>
          <w:p w14:paraId="4C418D5D" w14:textId="77777777" w:rsidR="00667F43" w:rsidRPr="00A13709" w:rsidRDefault="00667F43" w:rsidP="00C61424">
            <w:pPr>
              <w:rPr>
                <w:rFonts w:cs="Arial"/>
              </w:rPr>
            </w:pPr>
            <w:r w:rsidRPr="00A13709">
              <w:rPr>
                <w:rFonts w:cs="Arial"/>
              </w:rPr>
              <w:t>Excavation</w:t>
            </w:r>
          </w:p>
        </w:tc>
        <w:tc>
          <w:tcPr>
            <w:tcW w:w="709" w:type="dxa"/>
          </w:tcPr>
          <w:p w14:paraId="4C418D5E" w14:textId="77777777" w:rsidR="00667F43" w:rsidRPr="00A13709" w:rsidRDefault="00667F43" w:rsidP="00C61424"/>
        </w:tc>
        <w:tc>
          <w:tcPr>
            <w:tcW w:w="709" w:type="dxa"/>
            <w:shd w:val="clear" w:color="auto" w:fill="auto"/>
          </w:tcPr>
          <w:p w14:paraId="4C418D5F" w14:textId="77777777" w:rsidR="00667F43" w:rsidRPr="00A13709" w:rsidRDefault="00667F43" w:rsidP="00C61424"/>
        </w:tc>
        <w:tc>
          <w:tcPr>
            <w:tcW w:w="850" w:type="dxa"/>
            <w:shd w:val="clear" w:color="auto" w:fill="auto"/>
          </w:tcPr>
          <w:p w14:paraId="4C418D60" w14:textId="77777777" w:rsidR="00667F43" w:rsidRPr="00A13709" w:rsidRDefault="00667F43" w:rsidP="00C61424"/>
        </w:tc>
        <w:tc>
          <w:tcPr>
            <w:tcW w:w="709" w:type="dxa"/>
            <w:shd w:val="clear" w:color="auto" w:fill="auto"/>
          </w:tcPr>
          <w:p w14:paraId="4C418D61" w14:textId="77777777" w:rsidR="00667F43" w:rsidRPr="00A13709" w:rsidRDefault="00667F43" w:rsidP="00C61424"/>
        </w:tc>
        <w:tc>
          <w:tcPr>
            <w:tcW w:w="709" w:type="dxa"/>
            <w:shd w:val="clear" w:color="auto" w:fill="auto"/>
          </w:tcPr>
          <w:p w14:paraId="4C418D62" w14:textId="77777777" w:rsidR="00667F43" w:rsidRPr="00A13709" w:rsidRDefault="00667F43" w:rsidP="00C61424"/>
        </w:tc>
        <w:tc>
          <w:tcPr>
            <w:tcW w:w="621" w:type="dxa"/>
            <w:shd w:val="clear" w:color="auto" w:fill="auto"/>
          </w:tcPr>
          <w:p w14:paraId="4C418D63" w14:textId="77777777" w:rsidR="00667F43" w:rsidRPr="00A13709" w:rsidRDefault="00667F43" w:rsidP="00C61424"/>
        </w:tc>
        <w:tc>
          <w:tcPr>
            <w:tcW w:w="1930" w:type="dxa"/>
            <w:shd w:val="clear" w:color="auto" w:fill="auto"/>
          </w:tcPr>
          <w:p w14:paraId="4C418D64" w14:textId="77777777" w:rsidR="00667F43" w:rsidRPr="00A13709" w:rsidRDefault="00667F43" w:rsidP="00C61424"/>
        </w:tc>
      </w:tr>
      <w:tr w:rsidR="00667F43" w:rsidRPr="00A13709" w14:paraId="4C418D6E" w14:textId="77777777" w:rsidTr="00430428">
        <w:tc>
          <w:tcPr>
            <w:tcW w:w="3017" w:type="dxa"/>
            <w:shd w:val="clear" w:color="auto" w:fill="auto"/>
          </w:tcPr>
          <w:p w14:paraId="4C418D66" w14:textId="77777777" w:rsidR="00667F43" w:rsidRPr="00A13709" w:rsidRDefault="00667F43" w:rsidP="00C61424">
            <w:pPr>
              <w:rPr>
                <w:rFonts w:cs="Arial"/>
              </w:rPr>
            </w:pPr>
            <w:r w:rsidRPr="00A13709">
              <w:rPr>
                <w:rFonts w:cs="Arial"/>
              </w:rPr>
              <w:t>Stormwater</w:t>
            </w:r>
          </w:p>
        </w:tc>
        <w:tc>
          <w:tcPr>
            <w:tcW w:w="709" w:type="dxa"/>
          </w:tcPr>
          <w:p w14:paraId="4C418D67" w14:textId="77777777" w:rsidR="00667F43" w:rsidRPr="00A13709" w:rsidRDefault="00667F43" w:rsidP="00C61424"/>
        </w:tc>
        <w:tc>
          <w:tcPr>
            <w:tcW w:w="709" w:type="dxa"/>
            <w:shd w:val="clear" w:color="auto" w:fill="auto"/>
          </w:tcPr>
          <w:p w14:paraId="4C418D68" w14:textId="77777777" w:rsidR="00667F43" w:rsidRPr="00A13709" w:rsidRDefault="00667F43" w:rsidP="00C61424"/>
        </w:tc>
        <w:tc>
          <w:tcPr>
            <w:tcW w:w="850" w:type="dxa"/>
            <w:shd w:val="clear" w:color="auto" w:fill="auto"/>
          </w:tcPr>
          <w:p w14:paraId="4C418D69" w14:textId="77777777" w:rsidR="00667F43" w:rsidRPr="00A13709" w:rsidRDefault="00667F43" w:rsidP="00C61424"/>
        </w:tc>
        <w:tc>
          <w:tcPr>
            <w:tcW w:w="709" w:type="dxa"/>
            <w:shd w:val="clear" w:color="auto" w:fill="auto"/>
          </w:tcPr>
          <w:p w14:paraId="4C418D6A" w14:textId="77777777" w:rsidR="00667F43" w:rsidRPr="00A13709" w:rsidRDefault="00667F43" w:rsidP="00C61424"/>
        </w:tc>
        <w:tc>
          <w:tcPr>
            <w:tcW w:w="709" w:type="dxa"/>
            <w:shd w:val="clear" w:color="auto" w:fill="auto"/>
          </w:tcPr>
          <w:p w14:paraId="4C418D6B" w14:textId="77777777" w:rsidR="00667F43" w:rsidRPr="00A13709" w:rsidRDefault="00667F43" w:rsidP="00C61424"/>
        </w:tc>
        <w:tc>
          <w:tcPr>
            <w:tcW w:w="621" w:type="dxa"/>
            <w:shd w:val="clear" w:color="auto" w:fill="auto"/>
          </w:tcPr>
          <w:p w14:paraId="4C418D6C" w14:textId="77777777" w:rsidR="00667F43" w:rsidRPr="00A13709" w:rsidRDefault="00667F43" w:rsidP="00C61424"/>
        </w:tc>
        <w:tc>
          <w:tcPr>
            <w:tcW w:w="1930" w:type="dxa"/>
            <w:shd w:val="clear" w:color="auto" w:fill="auto"/>
          </w:tcPr>
          <w:p w14:paraId="4C418D6D" w14:textId="77777777" w:rsidR="00667F43" w:rsidRPr="00A13709" w:rsidRDefault="00667F43" w:rsidP="00C61424"/>
        </w:tc>
      </w:tr>
      <w:tr w:rsidR="00667F43" w:rsidRPr="00A13709" w14:paraId="4C418D77" w14:textId="77777777" w:rsidTr="00430428">
        <w:tc>
          <w:tcPr>
            <w:tcW w:w="3017" w:type="dxa"/>
            <w:shd w:val="clear" w:color="auto" w:fill="auto"/>
          </w:tcPr>
          <w:p w14:paraId="4C418D6F" w14:textId="77777777" w:rsidR="00667F43" w:rsidRPr="00A13709" w:rsidRDefault="00667F43" w:rsidP="00C61424">
            <w:pPr>
              <w:rPr>
                <w:rFonts w:cs="Arial"/>
              </w:rPr>
            </w:pPr>
            <w:r w:rsidRPr="00A13709">
              <w:rPr>
                <w:rFonts w:cs="Arial"/>
              </w:rPr>
              <w:t>Services</w:t>
            </w:r>
          </w:p>
        </w:tc>
        <w:tc>
          <w:tcPr>
            <w:tcW w:w="709" w:type="dxa"/>
          </w:tcPr>
          <w:p w14:paraId="4C418D70" w14:textId="77777777" w:rsidR="00667F43" w:rsidRPr="00A13709" w:rsidRDefault="00667F43" w:rsidP="00C61424"/>
        </w:tc>
        <w:tc>
          <w:tcPr>
            <w:tcW w:w="709" w:type="dxa"/>
            <w:shd w:val="clear" w:color="auto" w:fill="auto"/>
          </w:tcPr>
          <w:p w14:paraId="4C418D71" w14:textId="77777777" w:rsidR="00667F43" w:rsidRPr="00A13709" w:rsidRDefault="00667F43" w:rsidP="00C61424"/>
        </w:tc>
        <w:tc>
          <w:tcPr>
            <w:tcW w:w="850" w:type="dxa"/>
            <w:shd w:val="clear" w:color="auto" w:fill="auto"/>
          </w:tcPr>
          <w:p w14:paraId="4C418D72" w14:textId="77777777" w:rsidR="00667F43" w:rsidRPr="00A13709" w:rsidRDefault="00667F43" w:rsidP="00C61424"/>
        </w:tc>
        <w:tc>
          <w:tcPr>
            <w:tcW w:w="709" w:type="dxa"/>
            <w:shd w:val="clear" w:color="auto" w:fill="auto"/>
          </w:tcPr>
          <w:p w14:paraId="4C418D73" w14:textId="77777777" w:rsidR="00667F43" w:rsidRPr="00A13709" w:rsidRDefault="00667F43" w:rsidP="00C61424"/>
        </w:tc>
        <w:tc>
          <w:tcPr>
            <w:tcW w:w="709" w:type="dxa"/>
            <w:shd w:val="clear" w:color="auto" w:fill="auto"/>
          </w:tcPr>
          <w:p w14:paraId="4C418D74" w14:textId="77777777" w:rsidR="00667F43" w:rsidRPr="00A13709" w:rsidRDefault="00667F43" w:rsidP="00C61424"/>
        </w:tc>
        <w:tc>
          <w:tcPr>
            <w:tcW w:w="621" w:type="dxa"/>
            <w:shd w:val="clear" w:color="auto" w:fill="auto"/>
          </w:tcPr>
          <w:p w14:paraId="4C418D75" w14:textId="77777777" w:rsidR="00667F43" w:rsidRPr="00A13709" w:rsidRDefault="00667F43" w:rsidP="00C61424"/>
        </w:tc>
        <w:tc>
          <w:tcPr>
            <w:tcW w:w="1930" w:type="dxa"/>
            <w:shd w:val="clear" w:color="auto" w:fill="auto"/>
          </w:tcPr>
          <w:p w14:paraId="4C418D76" w14:textId="77777777" w:rsidR="00667F43" w:rsidRPr="00A13709" w:rsidRDefault="00667F43" w:rsidP="00C61424"/>
        </w:tc>
      </w:tr>
      <w:tr w:rsidR="00667F43" w:rsidRPr="00A13709" w14:paraId="4C418D80" w14:textId="77777777" w:rsidTr="00430428">
        <w:tc>
          <w:tcPr>
            <w:tcW w:w="3017" w:type="dxa"/>
            <w:shd w:val="clear" w:color="auto" w:fill="auto"/>
          </w:tcPr>
          <w:p w14:paraId="4C418D78" w14:textId="77777777" w:rsidR="00667F43" w:rsidRPr="00A13709" w:rsidRDefault="00667F43" w:rsidP="00C61424">
            <w:pPr>
              <w:rPr>
                <w:rFonts w:cs="Arial"/>
              </w:rPr>
            </w:pPr>
            <w:r w:rsidRPr="00A13709">
              <w:rPr>
                <w:rFonts w:cs="Arial"/>
              </w:rPr>
              <w:t>Roads</w:t>
            </w:r>
          </w:p>
        </w:tc>
        <w:tc>
          <w:tcPr>
            <w:tcW w:w="709" w:type="dxa"/>
          </w:tcPr>
          <w:p w14:paraId="4C418D79" w14:textId="77777777" w:rsidR="00667F43" w:rsidRPr="00A13709" w:rsidRDefault="00667F43" w:rsidP="00C61424"/>
        </w:tc>
        <w:tc>
          <w:tcPr>
            <w:tcW w:w="709" w:type="dxa"/>
            <w:shd w:val="clear" w:color="auto" w:fill="auto"/>
          </w:tcPr>
          <w:p w14:paraId="4C418D7A" w14:textId="77777777" w:rsidR="00667F43" w:rsidRPr="00A13709" w:rsidRDefault="00667F43" w:rsidP="00C61424"/>
        </w:tc>
        <w:tc>
          <w:tcPr>
            <w:tcW w:w="850" w:type="dxa"/>
            <w:shd w:val="clear" w:color="auto" w:fill="auto"/>
          </w:tcPr>
          <w:p w14:paraId="4C418D7B" w14:textId="77777777" w:rsidR="00667F43" w:rsidRPr="00A13709" w:rsidRDefault="00667F43" w:rsidP="00C61424"/>
        </w:tc>
        <w:tc>
          <w:tcPr>
            <w:tcW w:w="709" w:type="dxa"/>
            <w:shd w:val="clear" w:color="auto" w:fill="auto"/>
          </w:tcPr>
          <w:p w14:paraId="4C418D7C" w14:textId="77777777" w:rsidR="00667F43" w:rsidRPr="00A13709" w:rsidRDefault="00667F43" w:rsidP="00C61424"/>
        </w:tc>
        <w:tc>
          <w:tcPr>
            <w:tcW w:w="709" w:type="dxa"/>
            <w:shd w:val="clear" w:color="auto" w:fill="auto"/>
          </w:tcPr>
          <w:p w14:paraId="4C418D7D" w14:textId="77777777" w:rsidR="00667F43" w:rsidRPr="00A13709" w:rsidRDefault="00667F43" w:rsidP="00C61424"/>
        </w:tc>
        <w:tc>
          <w:tcPr>
            <w:tcW w:w="621" w:type="dxa"/>
            <w:shd w:val="clear" w:color="auto" w:fill="auto"/>
          </w:tcPr>
          <w:p w14:paraId="4C418D7E" w14:textId="77777777" w:rsidR="00667F43" w:rsidRPr="00A13709" w:rsidRDefault="00667F43" w:rsidP="00C61424"/>
        </w:tc>
        <w:tc>
          <w:tcPr>
            <w:tcW w:w="1930" w:type="dxa"/>
            <w:shd w:val="clear" w:color="auto" w:fill="auto"/>
          </w:tcPr>
          <w:p w14:paraId="4C418D7F" w14:textId="77777777" w:rsidR="00667F43" w:rsidRPr="00A13709" w:rsidRDefault="00667F43" w:rsidP="00C61424"/>
        </w:tc>
      </w:tr>
      <w:tr w:rsidR="00667F43" w:rsidRPr="00A13709" w14:paraId="4C418D89" w14:textId="77777777" w:rsidTr="00430428">
        <w:tc>
          <w:tcPr>
            <w:tcW w:w="3017" w:type="dxa"/>
            <w:shd w:val="clear" w:color="auto" w:fill="auto"/>
          </w:tcPr>
          <w:p w14:paraId="4C418D81" w14:textId="77777777" w:rsidR="00667F43" w:rsidRPr="00A13709" w:rsidRDefault="00667F43" w:rsidP="00C61424">
            <w:pPr>
              <w:rPr>
                <w:rFonts w:cs="Arial"/>
              </w:rPr>
            </w:pPr>
            <w:r w:rsidRPr="00A13709">
              <w:rPr>
                <w:rFonts w:cs="Arial"/>
              </w:rPr>
              <w:t>Parking</w:t>
            </w:r>
          </w:p>
        </w:tc>
        <w:tc>
          <w:tcPr>
            <w:tcW w:w="709" w:type="dxa"/>
          </w:tcPr>
          <w:p w14:paraId="4C418D82" w14:textId="77777777" w:rsidR="00667F43" w:rsidRPr="00A13709" w:rsidRDefault="00667F43" w:rsidP="00C61424"/>
        </w:tc>
        <w:tc>
          <w:tcPr>
            <w:tcW w:w="709" w:type="dxa"/>
            <w:shd w:val="clear" w:color="auto" w:fill="auto"/>
          </w:tcPr>
          <w:p w14:paraId="4C418D83" w14:textId="77777777" w:rsidR="00667F43" w:rsidRPr="00A13709" w:rsidRDefault="00667F43" w:rsidP="00C61424"/>
        </w:tc>
        <w:tc>
          <w:tcPr>
            <w:tcW w:w="850" w:type="dxa"/>
            <w:shd w:val="clear" w:color="auto" w:fill="auto"/>
          </w:tcPr>
          <w:p w14:paraId="4C418D84" w14:textId="77777777" w:rsidR="00667F43" w:rsidRPr="00A13709" w:rsidRDefault="00667F43" w:rsidP="00C61424"/>
        </w:tc>
        <w:tc>
          <w:tcPr>
            <w:tcW w:w="709" w:type="dxa"/>
            <w:shd w:val="clear" w:color="auto" w:fill="auto"/>
          </w:tcPr>
          <w:p w14:paraId="4C418D85" w14:textId="77777777" w:rsidR="00667F43" w:rsidRPr="00A13709" w:rsidRDefault="00667F43" w:rsidP="00C61424"/>
        </w:tc>
        <w:tc>
          <w:tcPr>
            <w:tcW w:w="709" w:type="dxa"/>
            <w:shd w:val="clear" w:color="auto" w:fill="auto"/>
          </w:tcPr>
          <w:p w14:paraId="4C418D86" w14:textId="77777777" w:rsidR="00667F43" w:rsidRPr="00A13709" w:rsidRDefault="00667F43" w:rsidP="00C61424"/>
        </w:tc>
        <w:tc>
          <w:tcPr>
            <w:tcW w:w="621" w:type="dxa"/>
            <w:shd w:val="clear" w:color="auto" w:fill="auto"/>
          </w:tcPr>
          <w:p w14:paraId="4C418D87" w14:textId="77777777" w:rsidR="00667F43" w:rsidRPr="00A13709" w:rsidRDefault="00667F43" w:rsidP="00C61424"/>
        </w:tc>
        <w:tc>
          <w:tcPr>
            <w:tcW w:w="1930" w:type="dxa"/>
            <w:shd w:val="clear" w:color="auto" w:fill="auto"/>
          </w:tcPr>
          <w:p w14:paraId="4C418D88" w14:textId="77777777" w:rsidR="00667F43" w:rsidRPr="00A13709" w:rsidRDefault="00667F43" w:rsidP="00C61424"/>
        </w:tc>
      </w:tr>
      <w:tr w:rsidR="00667F43" w:rsidRPr="00A13709" w14:paraId="4C418D92" w14:textId="77777777" w:rsidTr="00430428">
        <w:tc>
          <w:tcPr>
            <w:tcW w:w="3017" w:type="dxa"/>
            <w:shd w:val="clear" w:color="auto" w:fill="auto"/>
          </w:tcPr>
          <w:p w14:paraId="4C418D8A" w14:textId="77777777" w:rsidR="00667F43" w:rsidRPr="00A13709" w:rsidRDefault="00667F43" w:rsidP="00C61424">
            <w:pPr>
              <w:rPr>
                <w:rFonts w:cs="Arial"/>
              </w:rPr>
            </w:pPr>
            <w:r w:rsidRPr="00A13709">
              <w:rPr>
                <w:rFonts w:cs="Arial"/>
              </w:rPr>
              <w:t>Paths, paving</w:t>
            </w:r>
          </w:p>
        </w:tc>
        <w:tc>
          <w:tcPr>
            <w:tcW w:w="709" w:type="dxa"/>
          </w:tcPr>
          <w:p w14:paraId="4C418D8B" w14:textId="77777777" w:rsidR="00667F43" w:rsidRPr="00A13709" w:rsidRDefault="00667F43" w:rsidP="00C61424"/>
        </w:tc>
        <w:tc>
          <w:tcPr>
            <w:tcW w:w="709" w:type="dxa"/>
            <w:shd w:val="clear" w:color="auto" w:fill="auto"/>
          </w:tcPr>
          <w:p w14:paraId="4C418D8C" w14:textId="77777777" w:rsidR="00667F43" w:rsidRPr="00A13709" w:rsidRDefault="00667F43" w:rsidP="00C61424"/>
        </w:tc>
        <w:tc>
          <w:tcPr>
            <w:tcW w:w="850" w:type="dxa"/>
            <w:shd w:val="clear" w:color="auto" w:fill="auto"/>
          </w:tcPr>
          <w:p w14:paraId="4C418D8D" w14:textId="77777777" w:rsidR="00667F43" w:rsidRPr="00A13709" w:rsidRDefault="00667F43" w:rsidP="00C61424"/>
        </w:tc>
        <w:tc>
          <w:tcPr>
            <w:tcW w:w="709" w:type="dxa"/>
            <w:shd w:val="clear" w:color="auto" w:fill="auto"/>
          </w:tcPr>
          <w:p w14:paraId="4C418D8E" w14:textId="77777777" w:rsidR="00667F43" w:rsidRPr="00A13709" w:rsidRDefault="00667F43" w:rsidP="00C61424"/>
        </w:tc>
        <w:tc>
          <w:tcPr>
            <w:tcW w:w="709" w:type="dxa"/>
            <w:shd w:val="clear" w:color="auto" w:fill="auto"/>
          </w:tcPr>
          <w:p w14:paraId="4C418D8F" w14:textId="77777777" w:rsidR="00667F43" w:rsidRPr="00A13709" w:rsidRDefault="00667F43" w:rsidP="00C61424"/>
        </w:tc>
        <w:tc>
          <w:tcPr>
            <w:tcW w:w="621" w:type="dxa"/>
            <w:shd w:val="clear" w:color="auto" w:fill="auto"/>
          </w:tcPr>
          <w:p w14:paraId="4C418D90" w14:textId="77777777" w:rsidR="00667F43" w:rsidRPr="00A13709" w:rsidRDefault="00667F43" w:rsidP="00C61424"/>
        </w:tc>
        <w:tc>
          <w:tcPr>
            <w:tcW w:w="1930" w:type="dxa"/>
            <w:shd w:val="clear" w:color="auto" w:fill="auto"/>
          </w:tcPr>
          <w:p w14:paraId="4C418D91" w14:textId="77777777" w:rsidR="00667F43" w:rsidRPr="00A13709" w:rsidRDefault="00667F43" w:rsidP="00C61424"/>
        </w:tc>
      </w:tr>
      <w:tr w:rsidR="00667F43" w:rsidRPr="00A13709" w14:paraId="4C418D9B" w14:textId="77777777" w:rsidTr="00430428">
        <w:tc>
          <w:tcPr>
            <w:tcW w:w="3017" w:type="dxa"/>
            <w:shd w:val="clear" w:color="auto" w:fill="auto"/>
          </w:tcPr>
          <w:p w14:paraId="4C418D93" w14:textId="77777777" w:rsidR="00667F43" w:rsidRPr="00A13709" w:rsidRDefault="00667F43" w:rsidP="00C61424">
            <w:pPr>
              <w:rPr>
                <w:rFonts w:cs="Arial"/>
              </w:rPr>
            </w:pPr>
            <w:r w:rsidRPr="00A13709">
              <w:rPr>
                <w:rFonts w:cs="Arial"/>
              </w:rPr>
              <w:t>Walls, fencing</w:t>
            </w:r>
          </w:p>
        </w:tc>
        <w:tc>
          <w:tcPr>
            <w:tcW w:w="709" w:type="dxa"/>
          </w:tcPr>
          <w:p w14:paraId="4C418D94" w14:textId="77777777" w:rsidR="00667F43" w:rsidRPr="00A13709" w:rsidRDefault="00667F43" w:rsidP="00C61424"/>
        </w:tc>
        <w:tc>
          <w:tcPr>
            <w:tcW w:w="709" w:type="dxa"/>
            <w:shd w:val="clear" w:color="auto" w:fill="auto"/>
          </w:tcPr>
          <w:p w14:paraId="4C418D95" w14:textId="77777777" w:rsidR="00667F43" w:rsidRPr="00A13709" w:rsidRDefault="00667F43" w:rsidP="00C61424"/>
        </w:tc>
        <w:tc>
          <w:tcPr>
            <w:tcW w:w="850" w:type="dxa"/>
            <w:shd w:val="clear" w:color="auto" w:fill="auto"/>
          </w:tcPr>
          <w:p w14:paraId="4C418D96" w14:textId="77777777" w:rsidR="00667F43" w:rsidRPr="00A13709" w:rsidRDefault="00667F43" w:rsidP="00C61424"/>
        </w:tc>
        <w:tc>
          <w:tcPr>
            <w:tcW w:w="709" w:type="dxa"/>
            <w:shd w:val="clear" w:color="auto" w:fill="auto"/>
          </w:tcPr>
          <w:p w14:paraId="4C418D97" w14:textId="77777777" w:rsidR="00667F43" w:rsidRPr="00A13709" w:rsidRDefault="00667F43" w:rsidP="00C61424"/>
        </w:tc>
        <w:tc>
          <w:tcPr>
            <w:tcW w:w="709" w:type="dxa"/>
            <w:shd w:val="clear" w:color="auto" w:fill="auto"/>
          </w:tcPr>
          <w:p w14:paraId="4C418D98" w14:textId="77777777" w:rsidR="00667F43" w:rsidRPr="00A13709" w:rsidRDefault="00667F43" w:rsidP="00C61424"/>
        </w:tc>
        <w:tc>
          <w:tcPr>
            <w:tcW w:w="621" w:type="dxa"/>
            <w:shd w:val="clear" w:color="auto" w:fill="auto"/>
          </w:tcPr>
          <w:p w14:paraId="4C418D99" w14:textId="77777777" w:rsidR="00667F43" w:rsidRPr="00A13709" w:rsidRDefault="00667F43" w:rsidP="00C61424"/>
        </w:tc>
        <w:tc>
          <w:tcPr>
            <w:tcW w:w="1930" w:type="dxa"/>
            <w:shd w:val="clear" w:color="auto" w:fill="auto"/>
          </w:tcPr>
          <w:p w14:paraId="4C418D9A" w14:textId="77777777" w:rsidR="00667F43" w:rsidRPr="00A13709" w:rsidRDefault="00667F43" w:rsidP="00C61424"/>
        </w:tc>
      </w:tr>
      <w:tr w:rsidR="00667F43" w:rsidRPr="00A13709" w14:paraId="4C418DA4" w14:textId="77777777" w:rsidTr="00430428">
        <w:tc>
          <w:tcPr>
            <w:tcW w:w="3017" w:type="dxa"/>
            <w:shd w:val="clear" w:color="auto" w:fill="auto"/>
          </w:tcPr>
          <w:p w14:paraId="4C418D9C" w14:textId="77777777" w:rsidR="00667F43" w:rsidRPr="00A13709" w:rsidRDefault="00667F43" w:rsidP="00C61424">
            <w:pPr>
              <w:rPr>
                <w:rFonts w:cs="Arial"/>
              </w:rPr>
            </w:pPr>
            <w:r w:rsidRPr="00A13709">
              <w:rPr>
                <w:rFonts w:cs="Arial"/>
              </w:rPr>
              <w:t>Soft landscaping</w:t>
            </w:r>
          </w:p>
        </w:tc>
        <w:tc>
          <w:tcPr>
            <w:tcW w:w="709" w:type="dxa"/>
          </w:tcPr>
          <w:p w14:paraId="4C418D9D" w14:textId="77777777" w:rsidR="00667F43" w:rsidRPr="00A13709" w:rsidRDefault="00667F43" w:rsidP="00C61424"/>
        </w:tc>
        <w:tc>
          <w:tcPr>
            <w:tcW w:w="709" w:type="dxa"/>
            <w:shd w:val="clear" w:color="auto" w:fill="auto"/>
          </w:tcPr>
          <w:p w14:paraId="4C418D9E" w14:textId="77777777" w:rsidR="00667F43" w:rsidRPr="00A13709" w:rsidRDefault="00667F43" w:rsidP="00C61424"/>
        </w:tc>
        <w:tc>
          <w:tcPr>
            <w:tcW w:w="850" w:type="dxa"/>
            <w:shd w:val="clear" w:color="auto" w:fill="auto"/>
          </w:tcPr>
          <w:p w14:paraId="4C418D9F" w14:textId="77777777" w:rsidR="00667F43" w:rsidRPr="00A13709" w:rsidRDefault="00667F43" w:rsidP="00C61424"/>
        </w:tc>
        <w:tc>
          <w:tcPr>
            <w:tcW w:w="709" w:type="dxa"/>
            <w:shd w:val="clear" w:color="auto" w:fill="auto"/>
          </w:tcPr>
          <w:p w14:paraId="4C418DA0" w14:textId="77777777" w:rsidR="00667F43" w:rsidRPr="00A13709" w:rsidRDefault="00667F43" w:rsidP="00C61424"/>
        </w:tc>
        <w:tc>
          <w:tcPr>
            <w:tcW w:w="709" w:type="dxa"/>
            <w:shd w:val="clear" w:color="auto" w:fill="auto"/>
          </w:tcPr>
          <w:p w14:paraId="4C418DA1" w14:textId="77777777" w:rsidR="00667F43" w:rsidRPr="00A13709" w:rsidRDefault="00667F43" w:rsidP="00C61424"/>
        </w:tc>
        <w:tc>
          <w:tcPr>
            <w:tcW w:w="621" w:type="dxa"/>
            <w:shd w:val="clear" w:color="auto" w:fill="auto"/>
          </w:tcPr>
          <w:p w14:paraId="4C418DA2" w14:textId="77777777" w:rsidR="00667F43" w:rsidRPr="00A13709" w:rsidRDefault="00667F43" w:rsidP="00C61424"/>
        </w:tc>
        <w:tc>
          <w:tcPr>
            <w:tcW w:w="1930" w:type="dxa"/>
            <w:shd w:val="clear" w:color="auto" w:fill="auto"/>
          </w:tcPr>
          <w:p w14:paraId="4C418DA3" w14:textId="77777777" w:rsidR="00667F43" w:rsidRPr="00A13709" w:rsidRDefault="00667F43" w:rsidP="00C61424"/>
        </w:tc>
      </w:tr>
      <w:tr w:rsidR="00667F43" w:rsidRPr="00A13709" w14:paraId="4C418DAD" w14:textId="77777777" w:rsidTr="00430428">
        <w:tc>
          <w:tcPr>
            <w:tcW w:w="3017" w:type="dxa"/>
            <w:shd w:val="clear" w:color="auto" w:fill="D9D9D9"/>
          </w:tcPr>
          <w:p w14:paraId="4C418DA5" w14:textId="77777777" w:rsidR="00667F43" w:rsidRPr="00A13709" w:rsidRDefault="00667F43" w:rsidP="00C61424">
            <w:pPr>
              <w:rPr>
                <w:rFonts w:cs="Arial"/>
              </w:rPr>
            </w:pPr>
            <w:r w:rsidRPr="00A13709">
              <w:rPr>
                <w:rFonts w:cs="Arial"/>
                <w:b/>
              </w:rPr>
              <w:t>SUBSTRUCTURE</w:t>
            </w:r>
          </w:p>
        </w:tc>
        <w:tc>
          <w:tcPr>
            <w:tcW w:w="709" w:type="dxa"/>
            <w:shd w:val="clear" w:color="auto" w:fill="D9D9D9"/>
          </w:tcPr>
          <w:p w14:paraId="4C418DA6" w14:textId="77777777" w:rsidR="00667F43" w:rsidRPr="00A13709" w:rsidRDefault="00667F43" w:rsidP="00C61424"/>
        </w:tc>
        <w:tc>
          <w:tcPr>
            <w:tcW w:w="709" w:type="dxa"/>
            <w:shd w:val="clear" w:color="auto" w:fill="D9D9D9"/>
          </w:tcPr>
          <w:p w14:paraId="4C418DA7" w14:textId="77777777" w:rsidR="00667F43" w:rsidRPr="00A13709" w:rsidRDefault="00667F43" w:rsidP="00C61424"/>
        </w:tc>
        <w:tc>
          <w:tcPr>
            <w:tcW w:w="850" w:type="dxa"/>
            <w:shd w:val="clear" w:color="auto" w:fill="D9D9D9"/>
          </w:tcPr>
          <w:p w14:paraId="4C418DA8" w14:textId="77777777" w:rsidR="00667F43" w:rsidRPr="00A13709" w:rsidRDefault="00667F43" w:rsidP="00C61424"/>
        </w:tc>
        <w:tc>
          <w:tcPr>
            <w:tcW w:w="709" w:type="dxa"/>
            <w:shd w:val="clear" w:color="auto" w:fill="D9D9D9"/>
          </w:tcPr>
          <w:p w14:paraId="4C418DA9" w14:textId="77777777" w:rsidR="00667F43" w:rsidRPr="00A13709" w:rsidRDefault="00667F43" w:rsidP="00C61424"/>
        </w:tc>
        <w:tc>
          <w:tcPr>
            <w:tcW w:w="709" w:type="dxa"/>
            <w:shd w:val="clear" w:color="auto" w:fill="D9D9D9"/>
          </w:tcPr>
          <w:p w14:paraId="4C418DAA" w14:textId="77777777" w:rsidR="00667F43" w:rsidRPr="00A13709" w:rsidRDefault="00667F43" w:rsidP="00C61424"/>
        </w:tc>
        <w:tc>
          <w:tcPr>
            <w:tcW w:w="621" w:type="dxa"/>
            <w:shd w:val="clear" w:color="auto" w:fill="D9D9D9"/>
          </w:tcPr>
          <w:p w14:paraId="4C418DAB" w14:textId="77777777" w:rsidR="00667F43" w:rsidRPr="00A13709" w:rsidRDefault="00667F43" w:rsidP="00C61424"/>
        </w:tc>
        <w:tc>
          <w:tcPr>
            <w:tcW w:w="1930" w:type="dxa"/>
            <w:shd w:val="clear" w:color="auto" w:fill="D9D9D9"/>
          </w:tcPr>
          <w:p w14:paraId="4C418DAC" w14:textId="77777777" w:rsidR="00667F43" w:rsidRPr="00A13709" w:rsidRDefault="00667F43" w:rsidP="00C61424"/>
        </w:tc>
      </w:tr>
      <w:tr w:rsidR="00667F43" w:rsidRPr="00A13709" w14:paraId="4C418DB6" w14:textId="77777777" w:rsidTr="00430428">
        <w:tc>
          <w:tcPr>
            <w:tcW w:w="3017" w:type="dxa"/>
            <w:shd w:val="clear" w:color="auto" w:fill="auto"/>
          </w:tcPr>
          <w:p w14:paraId="4C418DAE" w14:textId="77777777" w:rsidR="00667F43" w:rsidRPr="00A13709" w:rsidRDefault="00667F43" w:rsidP="00C61424">
            <w:pPr>
              <w:rPr>
                <w:rFonts w:cs="Arial"/>
              </w:rPr>
            </w:pPr>
            <w:r w:rsidRPr="00A13709">
              <w:rPr>
                <w:rFonts w:cs="Arial"/>
              </w:rPr>
              <w:t>Footings</w:t>
            </w:r>
          </w:p>
        </w:tc>
        <w:tc>
          <w:tcPr>
            <w:tcW w:w="709" w:type="dxa"/>
          </w:tcPr>
          <w:p w14:paraId="4C418DAF" w14:textId="77777777" w:rsidR="00667F43" w:rsidRPr="00A13709" w:rsidRDefault="00667F43" w:rsidP="00C61424"/>
        </w:tc>
        <w:tc>
          <w:tcPr>
            <w:tcW w:w="709" w:type="dxa"/>
            <w:shd w:val="clear" w:color="auto" w:fill="auto"/>
          </w:tcPr>
          <w:p w14:paraId="4C418DB0" w14:textId="77777777" w:rsidR="00667F43" w:rsidRPr="00A13709" w:rsidRDefault="00667F43" w:rsidP="00C61424"/>
        </w:tc>
        <w:tc>
          <w:tcPr>
            <w:tcW w:w="850" w:type="dxa"/>
            <w:shd w:val="clear" w:color="auto" w:fill="auto"/>
          </w:tcPr>
          <w:p w14:paraId="4C418DB1" w14:textId="77777777" w:rsidR="00667F43" w:rsidRPr="00A13709" w:rsidRDefault="00667F43" w:rsidP="00C61424"/>
        </w:tc>
        <w:tc>
          <w:tcPr>
            <w:tcW w:w="709" w:type="dxa"/>
            <w:shd w:val="clear" w:color="auto" w:fill="auto"/>
          </w:tcPr>
          <w:p w14:paraId="4C418DB2" w14:textId="77777777" w:rsidR="00667F43" w:rsidRPr="00A13709" w:rsidRDefault="00667F43" w:rsidP="00C61424"/>
        </w:tc>
        <w:tc>
          <w:tcPr>
            <w:tcW w:w="709" w:type="dxa"/>
            <w:shd w:val="clear" w:color="auto" w:fill="auto"/>
          </w:tcPr>
          <w:p w14:paraId="4C418DB3" w14:textId="77777777" w:rsidR="00667F43" w:rsidRPr="00A13709" w:rsidRDefault="00667F43" w:rsidP="00C61424"/>
        </w:tc>
        <w:tc>
          <w:tcPr>
            <w:tcW w:w="621" w:type="dxa"/>
            <w:shd w:val="clear" w:color="auto" w:fill="auto"/>
          </w:tcPr>
          <w:p w14:paraId="4C418DB4" w14:textId="77777777" w:rsidR="00667F43" w:rsidRPr="00A13709" w:rsidRDefault="00667F43" w:rsidP="00C61424"/>
        </w:tc>
        <w:tc>
          <w:tcPr>
            <w:tcW w:w="1930" w:type="dxa"/>
            <w:shd w:val="clear" w:color="auto" w:fill="auto"/>
          </w:tcPr>
          <w:p w14:paraId="4C418DB5" w14:textId="77777777" w:rsidR="00667F43" w:rsidRPr="00A13709" w:rsidRDefault="00667F43" w:rsidP="00C61424"/>
        </w:tc>
      </w:tr>
      <w:tr w:rsidR="00667F43" w:rsidRPr="00A13709" w14:paraId="4C418DBF" w14:textId="77777777" w:rsidTr="00430428">
        <w:tc>
          <w:tcPr>
            <w:tcW w:w="3017" w:type="dxa"/>
            <w:shd w:val="clear" w:color="auto" w:fill="auto"/>
          </w:tcPr>
          <w:p w14:paraId="4C418DB7" w14:textId="77777777" w:rsidR="00667F43" w:rsidRPr="00A13709" w:rsidRDefault="00667F43" w:rsidP="00C61424">
            <w:pPr>
              <w:rPr>
                <w:rFonts w:cs="Arial"/>
              </w:rPr>
            </w:pPr>
            <w:r w:rsidRPr="00A13709">
              <w:rPr>
                <w:rFonts w:cs="Arial"/>
              </w:rPr>
              <w:t>Retaining walls</w:t>
            </w:r>
          </w:p>
        </w:tc>
        <w:tc>
          <w:tcPr>
            <w:tcW w:w="709" w:type="dxa"/>
          </w:tcPr>
          <w:p w14:paraId="4C418DB8" w14:textId="77777777" w:rsidR="00667F43" w:rsidRPr="00A13709" w:rsidRDefault="00667F43" w:rsidP="00C61424"/>
        </w:tc>
        <w:tc>
          <w:tcPr>
            <w:tcW w:w="709" w:type="dxa"/>
            <w:shd w:val="clear" w:color="auto" w:fill="auto"/>
          </w:tcPr>
          <w:p w14:paraId="4C418DB9" w14:textId="77777777" w:rsidR="00667F43" w:rsidRPr="00A13709" w:rsidRDefault="00667F43" w:rsidP="00C61424"/>
        </w:tc>
        <w:tc>
          <w:tcPr>
            <w:tcW w:w="850" w:type="dxa"/>
            <w:shd w:val="clear" w:color="auto" w:fill="auto"/>
          </w:tcPr>
          <w:p w14:paraId="4C418DBA" w14:textId="77777777" w:rsidR="00667F43" w:rsidRPr="00A13709" w:rsidRDefault="00667F43" w:rsidP="00C61424"/>
        </w:tc>
        <w:tc>
          <w:tcPr>
            <w:tcW w:w="709" w:type="dxa"/>
            <w:shd w:val="clear" w:color="auto" w:fill="auto"/>
          </w:tcPr>
          <w:p w14:paraId="4C418DBB" w14:textId="77777777" w:rsidR="00667F43" w:rsidRPr="00A13709" w:rsidRDefault="00667F43" w:rsidP="00C61424"/>
        </w:tc>
        <w:tc>
          <w:tcPr>
            <w:tcW w:w="709" w:type="dxa"/>
            <w:shd w:val="clear" w:color="auto" w:fill="auto"/>
          </w:tcPr>
          <w:p w14:paraId="4C418DBC" w14:textId="77777777" w:rsidR="00667F43" w:rsidRPr="00A13709" w:rsidRDefault="00667F43" w:rsidP="00C61424"/>
        </w:tc>
        <w:tc>
          <w:tcPr>
            <w:tcW w:w="621" w:type="dxa"/>
            <w:shd w:val="clear" w:color="auto" w:fill="auto"/>
          </w:tcPr>
          <w:p w14:paraId="4C418DBD" w14:textId="77777777" w:rsidR="00667F43" w:rsidRPr="00A13709" w:rsidRDefault="00667F43" w:rsidP="00C61424"/>
        </w:tc>
        <w:tc>
          <w:tcPr>
            <w:tcW w:w="1930" w:type="dxa"/>
            <w:shd w:val="clear" w:color="auto" w:fill="auto"/>
          </w:tcPr>
          <w:p w14:paraId="4C418DBE" w14:textId="77777777" w:rsidR="00667F43" w:rsidRPr="00A13709" w:rsidRDefault="00667F43" w:rsidP="00C61424"/>
        </w:tc>
      </w:tr>
      <w:tr w:rsidR="00667F43" w:rsidRPr="00A13709" w14:paraId="4C418DC8" w14:textId="77777777" w:rsidTr="00430428">
        <w:tc>
          <w:tcPr>
            <w:tcW w:w="3017" w:type="dxa"/>
            <w:shd w:val="clear" w:color="auto" w:fill="auto"/>
          </w:tcPr>
          <w:p w14:paraId="4C418DC0" w14:textId="77777777" w:rsidR="00667F43" w:rsidRPr="00A13709" w:rsidRDefault="00667F43" w:rsidP="00C61424">
            <w:pPr>
              <w:rPr>
                <w:rFonts w:cs="Arial"/>
              </w:rPr>
            </w:pPr>
            <w:r w:rsidRPr="00A13709">
              <w:rPr>
                <w:rFonts w:cs="Arial"/>
              </w:rPr>
              <w:t>Subsoil drainage</w:t>
            </w:r>
          </w:p>
        </w:tc>
        <w:tc>
          <w:tcPr>
            <w:tcW w:w="709" w:type="dxa"/>
          </w:tcPr>
          <w:p w14:paraId="4C418DC1" w14:textId="77777777" w:rsidR="00667F43" w:rsidRPr="00A13709" w:rsidRDefault="00667F43" w:rsidP="00C61424"/>
        </w:tc>
        <w:tc>
          <w:tcPr>
            <w:tcW w:w="709" w:type="dxa"/>
            <w:shd w:val="clear" w:color="auto" w:fill="auto"/>
          </w:tcPr>
          <w:p w14:paraId="4C418DC2" w14:textId="77777777" w:rsidR="00667F43" w:rsidRPr="00A13709" w:rsidRDefault="00667F43" w:rsidP="00C61424"/>
        </w:tc>
        <w:tc>
          <w:tcPr>
            <w:tcW w:w="850" w:type="dxa"/>
            <w:shd w:val="clear" w:color="auto" w:fill="auto"/>
          </w:tcPr>
          <w:p w14:paraId="4C418DC3" w14:textId="77777777" w:rsidR="00667F43" w:rsidRPr="00A13709" w:rsidRDefault="00667F43" w:rsidP="00C61424"/>
        </w:tc>
        <w:tc>
          <w:tcPr>
            <w:tcW w:w="709" w:type="dxa"/>
            <w:shd w:val="clear" w:color="auto" w:fill="auto"/>
          </w:tcPr>
          <w:p w14:paraId="4C418DC4" w14:textId="77777777" w:rsidR="00667F43" w:rsidRPr="00A13709" w:rsidRDefault="00667F43" w:rsidP="00C61424"/>
        </w:tc>
        <w:tc>
          <w:tcPr>
            <w:tcW w:w="709" w:type="dxa"/>
            <w:shd w:val="clear" w:color="auto" w:fill="auto"/>
          </w:tcPr>
          <w:p w14:paraId="4C418DC5" w14:textId="77777777" w:rsidR="00667F43" w:rsidRPr="00A13709" w:rsidRDefault="00667F43" w:rsidP="00C61424"/>
        </w:tc>
        <w:tc>
          <w:tcPr>
            <w:tcW w:w="621" w:type="dxa"/>
            <w:shd w:val="clear" w:color="auto" w:fill="auto"/>
          </w:tcPr>
          <w:p w14:paraId="4C418DC6" w14:textId="77777777" w:rsidR="00667F43" w:rsidRPr="00A13709" w:rsidRDefault="00667F43" w:rsidP="00C61424"/>
        </w:tc>
        <w:tc>
          <w:tcPr>
            <w:tcW w:w="1930" w:type="dxa"/>
            <w:shd w:val="clear" w:color="auto" w:fill="auto"/>
          </w:tcPr>
          <w:p w14:paraId="4C418DC7" w14:textId="77777777" w:rsidR="00667F43" w:rsidRPr="00A13709" w:rsidRDefault="00667F43" w:rsidP="00C61424"/>
        </w:tc>
      </w:tr>
      <w:tr w:rsidR="00667F43" w:rsidRPr="00A13709" w14:paraId="4C418DD1" w14:textId="77777777" w:rsidTr="00430428">
        <w:tc>
          <w:tcPr>
            <w:tcW w:w="3017" w:type="dxa"/>
            <w:shd w:val="clear" w:color="auto" w:fill="D9D9D9"/>
          </w:tcPr>
          <w:p w14:paraId="4C418DC9" w14:textId="77777777" w:rsidR="00667F43" w:rsidRPr="00A13709" w:rsidRDefault="00667F43" w:rsidP="00C61424">
            <w:pPr>
              <w:rPr>
                <w:b/>
              </w:rPr>
            </w:pPr>
            <w:r w:rsidRPr="00A13709">
              <w:rPr>
                <w:b/>
              </w:rPr>
              <w:t>STRUCTURE</w:t>
            </w:r>
          </w:p>
        </w:tc>
        <w:tc>
          <w:tcPr>
            <w:tcW w:w="709" w:type="dxa"/>
            <w:shd w:val="clear" w:color="auto" w:fill="D9D9D9"/>
          </w:tcPr>
          <w:p w14:paraId="4C418DCA" w14:textId="77777777" w:rsidR="00667F43" w:rsidRPr="00A13709" w:rsidRDefault="00667F43" w:rsidP="00C61424"/>
        </w:tc>
        <w:tc>
          <w:tcPr>
            <w:tcW w:w="709" w:type="dxa"/>
            <w:shd w:val="clear" w:color="auto" w:fill="D9D9D9"/>
          </w:tcPr>
          <w:p w14:paraId="4C418DCB" w14:textId="77777777" w:rsidR="00667F43" w:rsidRPr="00A13709" w:rsidRDefault="00667F43" w:rsidP="00C61424"/>
        </w:tc>
        <w:tc>
          <w:tcPr>
            <w:tcW w:w="850" w:type="dxa"/>
            <w:shd w:val="clear" w:color="auto" w:fill="D9D9D9"/>
          </w:tcPr>
          <w:p w14:paraId="4C418DCC" w14:textId="77777777" w:rsidR="00667F43" w:rsidRPr="00A13709" w:rsidRDefault="00667F43" w:rsidP="00C61424"/>
        </w:tc>
        <w:tc>
          <w:tcPr>
            <w:tcW w:w="709" w:type="dxa"/>
            <w:shd w:val="clear" w:color="auto" w:fill="D9D9D9"/>
          </w:tcPr>
          <w:p w14:paraId="4C418DCD" w14:textId="77777777" w:rsidR="00667F43" w:rsidRPr="00A13709" w:rsidRDefault="00667F43" w:rsidP="00C61424"/>
        </w:tc>
        <w:tc>
          <w:tcPr>
            <w:tcW w:w="709" w:type="dxa"/>
            <w:shd w:val="clear" w:color="auto" w:fill="D9D9D9"/>
          </w:tcPr>
          <w:p w14:paraId="4C418DCE" w14:textId="77777777" w:rsidR="00667F43" w:rsidRPr="00A13709" w:rsidRDefault="00667F43" w:rsidP="00C61424"/>
        </w:tc>
        <w:tc>
          <w:tcPr>
            <w:tcW w:w="621" w:type="dxa"/>
            <w:shd w:val="clear" w:color="auto" w:fill="D9D9D9"/>
          </w:tcPr>
          <w:p w14:paraId="4C418DCF" w14:textId="77777777" w:rsidR="00667F43" w:rsidRPr="00A13709" w:rsidRDefault="00667F43" w:rsidP="00C61424"/>
        </w:tc>
        <w:tc>
          <w:tcPr>
            <w:tcW w:w="1930" w:type="dxa"/>
            <w:shd w:val="clear" w:color="auto" w:fill="D9D9D9"/>
          </w:tcPr>
          <w:p w14:paraId="4C418DD0" w14:textId="77777777" w:rsidR="00667F43" w:rsidRPr="00A13709" w:rsidRDefault="00667F43" w:rsidP="00C61424"/>
        </w:tc>
      </w:tr>
      <w:tr w:rsidR="00667F43" w:rsidRPr="00A13709" w14:paraId="4C418DDA" w14:textId="77777777" w:rsidTr="00430428">
        <w:tc>
          <w:tcPr>
            <w:tcW w:w="3017" w:type="dxa"/>
            <w:shd w:val="clear" w:color="auto" w:fill="auto"/>
          </w:tcPr>
          <w:p w14:paraId="4C418DD2" w14:textId="77777777" w:rsidR="00667F43" w:rsidRPr="00A13709" w:rsidRDefault="00667F43" w:rsidP="00C61424">
            <w:pPr>
              <w:rPr>
                <w:rFonts w:cs="Arial"/>
              </w:rPr>
            </w:pPr>
            <w:r w:rsidRPr="00A13709">
              <w:rPr>
                <w:rFonts w:cs="Arial"/>
              </w:rPr>
              <w:t>Floor structures</w:t>
            </w:r>
          </w:p>
        </w:tc>
        <w:tc>
          <w:tcPr>
            <w:tcW w:w="709" w:type="dxa"/>
          </w:tcPr>
          <w:p w14:paraId="4C418DD3" w14:textId="77777777" w:rsidR="00667F43" w:rsidRPr="00A13709" w:rsidRDefault="00667F43" w:rsidP="00C61424"/>
        </w:tc>
        <w:tc>
          <w:tcPr>
            <w:tcW w:w="709" w:type="dxa"/>
            <w:shd w:val="clear" w:color="auto" w:fill="auto"/>
          </w:tcPr>
          <w:p w14:paraId="4C418DD4" w14:textId="77777777" w:rsidR="00667F43" w:rsidRPr="00A13709" w:rsidRDefault="00667F43" w:rsidP="00C61424"/>
        </w:tc>
        <w:tc>
          <w:tcPr>
            <w:tcW w:w="850" w:type="dxa"/>
            <w:shd w:val="clear" w:color="auto" w:fill="auto"/>
          </w:tcPr>
          <w:p w14:paraId="4C418DD5" w14:textId="77777777" w:rsidR="00667F43" w:rsidRPr="00A13709" w:rsidRDefault="00667F43" w:rsidP="00C61424"/>
        </w:tc>
        <w:tc>
          <w:tcPr>
            <w:tcW w:w="709" w:type="dxa"/>
            <w:shd w:val="clear" w:color="auto" w:fill="auto"/>
          </w:tcPr>
          <w:p w14:paraId="4C418DD6" w14:textId="77777777" w:rsidR="00667F43" w:rsidRPr="00A13709" w:rsidRDefault="00667F43" w:rsidP="00C61424"/>
        </w:tc>
        <w:tc>
          <w:tcPr>
            <w:tcW w:w="709" w:type="dxa"/>
            <w:shd w:val="clear" w:color="auto" w:fill="auto"/>
          </w:tcPr>
          <w:p w14:paraId="4C418DD7" w14:textId="77777777" w:rsidR="00667F43" w:rsidRPr="00A13709" w:rsidRDefault="00667F43" w:rsidP="00C61424"/>
        </w:tc>
        <w:tc>
          <w:tcPr>
            <w:tcW w:w="621" w:type="dxa"/>
            <w:shd w:val="clear" w:color="auto" w:fill="auto"/>
          </w:tcPr>
          <w:p w14:paraId="4C418DD8" w14:textId="77777777" w:rsidR="00667F43" w:rsidRPr="00A13709" w:rsidRDefault="00667F43" w:rsidP="00C61424"/>
        </w:tc>
        <w:tc>
          <w:tcPr>
            <w:tcW w:w="1930" w:type="dxa"/>
            <w:shd w:val="clear" w:color="auto" w:fill="auto"/>
          </w:tcPr>
          <w:p w14:paraId="4C418DD9" w14:textId="77777777" w:rsidR="00667F43" w:rsidRPr="00A13709" w:rsidRDefault="00667F43" w:rsidP="00C61424"/>
        </w:tc>
      </w:tr>
      <w:tr w:rsidR="00667F43" w:rsidRPr="00A13709" w14:paraId="4C418DE3" w14:textId="77777777" w:rsidTr="00430428">
        <w:tc>
          <w:tcPr>
            <w:tcW w:w="3017" w:type="dxa"/>
            <w:shd w:val="clear" w:color="auto" w:fill="auto"/>
          </w:tcPr>
          <w:p w14:paraId="4C418DDB" w14:textId="77777777" w:rsidR="00667F43" w:rsidRPr="00A13709" w:rsidRDefault="00667F43" w:rsidP="00C61424">
            <w:pPr>
              <w:rPr>
                <w:rFonts w:cs="Arial"/>
              </w:rPr>
            </w:pPr>
            <w:r w:rsidRPr="00A13709">
              <w:rPr>
                <w:rFonts w:cs="Arial"/>
              </w:rPr>
              <w:t>Beams</w:t>
            </w:r>
          </w:p>
        </w:tc>
        <w:tc>
          <w:tcPr>
            <w:tcW w:w="709" w:type="dxa"/>
          </w:tcPr>
          <w:p w14:paraId="4C418DDC" w14:textId="77777777" w:rsidR="00667F43" w:rsidRPr="00A13709" w:rsidRDefault="00667F43" w:rsidP="00C61424"/>
        </w:tc>
        <w:tc>
          <w:tcPr>
            <w:tcW w:w="709" w:type="dxa"/>
            <w:shd w:val="clear" w:color="auto" w:fill="auto"/>
          </w:tcPr>
          <w:p w14:paraId="4C418DDD" w14:textId="77777777" w:rsidR="00667F43" w:rsidRPr="00A13709" w:rsidRDefault="00667F43" w:rsidP="00C61424"/>
        </w:tc>
        <w:tc>
          <w:tcPr>
            <w:tcW w:w="850" w:type="dxa"/>
            <w:shd w:val="clear" w:color="auto" w:fill="auto"/>
          </w:tcPr>
          <w:p w14:paraId="4C418DDE" w14:textId="77777777" w:rsidR="00667F43" w:rsidRPr="00A13709" w:rsidRDefault="00667F43" w:rsidP="00C61424"/>
        </w:tc>
        <w:tc>
          <w:tcPr>
            <w:tcW w:w="709" w:type="dxa"/>
            <w:shd w:val="clear" w:color="auto" w:fill="auto"/>
          </w:tcPr>
          <w:p w14:paraId="4C418DDF" w14:textId="77777777" w:rsidR="00667F43" w:rsidRPr="00A13709" w:rsidRDefault="00667F43" w:rsidP="00C61424"/>
        </w:tc>
        <w:tc>
          <w:tcPr>
            <w:tcW w:w="709" w:type="dxa"/>
            <w:shd w:val="clear" w:color="auto" w:fill="auto"/>
          </w:tcPr>
          <w:p w14:paraId="4C418DE0" w14:textId="77777777" w:rsidR="00667F43" w:rsidRPr="00A13709" w:rsidRDefault="00667F43" w:rsidP="00C61424"/>
        </w:tc>
        <w:tc>
          <w:tcPr>
            <w:tcW w:w="621" w:type="dxa"/>
            <w:shd w:val="clear" w:color="auto" w:fill="auto"/>
          </w:tcPr>
          <w:p w14:paraId="4C418DE1" w14:textId="77777777" w:rsidR="00667F43" w:rsidRPr="00A13709" w:rsidRDefault="00667F43" w:rsidP="00C61424"/>
        </w:tc>
        <w:tc>
          <w:tcPr>
            <w:tcW w:w="1930" w:type="dxa"/>
            <w:shd w:val="clear" w:color="auto" w:fill="auto"/>
          </w:tcPr>
          <w:p w14:paraId="4C418DE2" w14:textId="77777777" w:rsidR="00667F43" w:rsidRPr="00A13709" w:rsidRDefault="00667F43" w:rsidP="00C61424"/>
        </w:tc>
      </w:tr>
      <w:tr w:rsidR="00667F43" w:rsidRPr="00A13709" w14:paraId="4C418DEC" w14:textId="77777777" w:rsidTr="00430428">
        <w:tc>
          <w:tcPr>
            <w:tcW w:w="3017" w:type="dxa"/>
            <w:shd w:val="clear" w:color="auto" w:fill="auto"/>
          </w:tcPr>
          <w:p w14:paraId="4C418DE4" w14:textId="77777777" w:rsidR="00667F43" w:rsidRPr="00A13709" w:rsidRDefault="00667F43" w:rsidP="00C61424">
            <w:pPr>
              <w:rPr>
                <w:rFonts w:cs="Arial"/>
              </w:rPr>
            </w:pPr>
            <w:r w:rsidRPr="00A13709">
              <w:rPr>
                <w:rFonts w:cs="Arial"/>
              </w:rPr>
              <w:t>Shaft openings</w:t>
            </w:r>
          </w:p>
        </w:tc>
        <w:tc>
          <w:tcPr>
            <w:tcW w:w="709" w:type="dxa"/>
          </w:tcPr>
          <w:p w14:paraId="4C418DE5" w14:textId="77777777" w:rsidR="00667F43" w:rsidRPr="00A13709" w:rsidRDefault="00667F43" w:rsidP="00C61424"/>
        </w:tc>
        <w:tc>
          <w:tcPr>
            <w:tcW w:w="709" w:type="dxa"/>
            <w:shd w:val="clear" w:color="auto" w:fill="auto"/>
          </w:tcPr>
          <w:p w14:paraId="4C418DE6" w14:textId="77777777" w:rsidR="00667F43" w:rsidRPr="00A13709" w:rsidRDefault="00667F43" w:rsidP="00C61424"/>
        </w:tc>
        <w:tc>
          <w:tcPr>
            <w:tcW w:w="850" w:type="dxa"/>
            <w:shd w:val="clear" w:color="auto" w:fill="auto"/>
          </w:tcPr>
          <w:p w14:paraId="4C418DE7" w14:textId="77777777" w:rsidR="00667F43" w:rsidRPr="00A13709" w:rsidRDefault="00667F43" w:rsidP="00C61424"/>
        </w:tc>
        <w:tc>
          <w:tcPr>
            <w:tcW w:w="709" w:type="dxa"/>
            <w:shd w:val="clear" w:color="auto" w:fill="auto"/>
          </w:tcPr>
          <w:p w14:paraId="4C418DE8" w14:textId="77777777" w:rsidR="00667F43" w:rsidRPr="00A13709" w:rsidRDefault="00667F43" w:rsidP="00C61424"/>
        </w:tc>
        <w:tc>
          <w:tcPr>
            <w:tcW w:w="709" w:type="dxa"/>
            <w:shd w:val="clear" w:color="auto" w:fill="auto"/>
          </w:tcPr>
          <w:p w14:paraId="4C418DE9" w14:textId="77777777" w:rsidR="00667F43" w:rsidRPr="00A13709" w:rsidRDefault="00667F43" w:rsidP="00C61424"/>
        </w:tc>
        <w:tc>
          <w:tcPr>
            <w:tcW w:w="621" w:type="dxa"/>
            <w:shd w:val="clear" w:color="auto" w:fill="auto"/>
          </w:tcPr>
          <w:p w14:paraId="4C418DEA" w14:textId="77777777" w:rsidR="00667F43" w:rsidRPr="00A13709" w:rsidRDefault="00667F43" w:rsidP="00C61424"/>
        </w:tc>
        <w:tc>
          <w:tcPr>
            <w:tcW w:w="1930" w:type="dxa"/>
            <w:shd w:val="clear" w:color="auto" w:fill="auto"/>
          </w:tcPr>
          <w:p w14:paraId="4C418DEB" w14:textId="77777777" w:rsidR="00667F43" w:rsidRPr="00A13709" w:rsidRDefault="00667F43" w:rsidP="00C61424"/>
        </w:tc>
      </w:tr>
      <w:tr w:rsidR="00667F43" w:rsidRPr="00A13709" w14:paraId="4C418DF5" w14:textId="77777777" w:rsidTr="00430428">
        <w:tc>
          <w:tcPr>
            <w:tcW w:w="3017" w:type="dxa"/>
            <w:shd w:val="clear" w:color="auto" w:fill="auto"/>
          </w:tcPr>
          <w:p w14:paraId="4C418DED" w14:textId="77777777" w:rsidR="00667F43" w:rsidRPr="00A13709" w:rsidRDefault="00667F43" w:rsidP="00C61424">
            <w:pPr>
              <w:rPr>
                <w:rFonts w:cs="Arial"/>
              </w:rPr>
            </w:pPr>
            <w:r w:rsidRPr="00A13709">
              <w:rPr>
                <w:rFonts w:cs="Arial"/>
              </w:rPr>
              <w:t>Stair &amp; ramp structures</w:t>
            </w:r>
          </w:p>
        </w:tc>
        <w:tc>
          <w:tcPr>
            <w:tcW w:w="709" w:type="dxa"/>
          </w:tcPr>
          <w:p w14:paraId="4C418DEE" w14:textId="77777777" w:rsidR="00667F43" w:rsidRPr="00A13709" w:rsidRDefault="00667F43" w:rsidP="00C61424"/>
        </w:tc>
        <w:tc>
          <w:tcPr>
            <w:tcW w:w="709" w:type="dxa"/>
            <w:shd w:val="clear" w:color="auto" w:fill="auto"/>
          </w:tcPr>
          <w:p w14:paraId="4C418DEF" w14:textId="77777777" w:rsidR="00667F43" w:rsidRPr="00A13709" w:rsidRDefault="00667F43" w:rsidP="00C61424"/>
        </w:tc>
        <w:tc>
          <w:tcPr>
            <w:tcW w:w="850" w:type="dxa"/>
            <w:shd w:val="clear" w:color="auto" w:fill="auto"/>
          </w:tcPr>
          <w:p w14:paraId="4C418DF0" w14:textId="77777777" w:rsidR="00667F43" w:rsidRPr="00A13709" w:rsidRDefault="00667F43" w:rsidP="00C61424"/>
        </w:tc>
        <w:tc>
          <w:tcPr>
            <w:tcW w:w="709" w:type="dxa"/>
            <w:shd w:val="clear" w:color="auto" w:fill="auto"/>
          </w:tcPr>
          <w:p w14:paraId="4C418DF1" w14:textId="77777777" w:rsidR="00667F43" w:rsidRPr="00A13709" w:rsidRDefault="00667F43" w:rsidP="00C61424"/>
        </w:tc>
        <w:tc>
          <w:tcPr>
            <w:tcW w:w="709" w:type="dxa"/>
            <w:shd w:val="clear" w:color="auto" w:fill="auto"/>
          </w:tcPr>
          <w:p w14:paraId="4C418DF2" w14:textId="77777777" w:rsidR="00667F43" w:rsidRPr="00A13709" w:rsidRDefault="00667F43" w:rsidP="00C61424"/>
        </w:tc>
        <w:tc>
          <w:tcPr>
            <w:tcW w:w="621" w:type="dxa"/>
            <w:shd w:val="clear" w:color="auto" w:fill="auto"/>
          </w:tcPr>
          <w:p w14:paraId="4C418DF3" w14:textId="77777777" w:rsidR="00667F43" w:rsidRPr="00A13709" w:rsidRDefault="00667F43" w:rsidP="00C61424"/>
        </w:tc>
        <w:tc>
          <w:tcPr>
            <w:tcW w:w="1930" w:type="dxa"/>
            <w:shd w:val="clear" w:color="auto" w:fill="auto"/>
          </w:tcPr>
          <w:p w14:paraId="4C418DF4" w14:textId="77777777" w:rsidR="00667F43" w:rsidRPr="00A13709" w:rsidRDefault="00667F43" w:rsidP="00C61424"/>
        </w:tc>
      </w:tr>
      <w:tr w:rsidR="00667F43" w:rsidRPr="00A13709" w14:paraId="4C418DFE" w14:textId="77777777" w:rsidTr="00430428">
        <w:tc>
          <w:tcPr>
            <w:tcW w:w="3017" w:type="dxa"/>
            <w:shd w:val="clear" w:color="auto" w:fill="auto"/>
          </w:tcPr>
          <w:p w14:paraId="4C418DF6" w14:textId="77777777" w:rsidR="00667F43" w:rsidRPr="00A13709" w:rsidRDefault="00667F43" w:rsidP="00C61424">
            <w:pPr>
              <w:rPr>
                <w:rFonts w:cs="Arial"/>
              </w:rPr>
            </w:pPr>
            <w:r w:rsidRPr="00A13709">
              <w:rPr>
                <w:rFonts w:cs="Arial"/>
              </w:rPr>
              <w:t>Walls – load bearing</w:t>
            </w:r>
          </w:p>
        </w:tc>
        <w:tc>
          <w:tcPr>
            <w:tcW w:w="709" w:type="dxa"/>
          </w:tcPr>
          <w:p w14:paraId="4C418DF7" w14:textId="77777777" w:rsidR="00667F43" w:rsidRPr="00A13709" w:rsidRDefault="00667F43" w:rsidP="00C61424"/>
        </w:tc>
        <w:tc>
          <w:tcPr>
            <w:tcW w:w="709" w:type="dxa"/>
            <w:shd w:val="clear" w:color="auto" w:fill="auto"/>
          </w:tcPr>
          <w:p w14:paraId="4C418DF8" w14:textId="77777777" w:rsidR="00667F43" w:rsidRPr="00A13709" w:rsidRDefault="00667F43" w:rsidP="00C61424"/>
        </w:tc>
        <w:tc>
          <w:tcPr>
            <w:tcW w:w="850" w:type="dxa"/>
            <w:shd w:val="clear" w:color="auto" w:fill="auto"/>
          </w:tcPr>
          <w:p w14:paraId="4C418DF9" w14:textId="77777777" w:rsidR="00667F43" w:rsidRPr="00A13709" w:rsidRDefault="00667F43" w:rsidP="00C61424"/>
        </w:tc>
        <w:tc>
          <w:tcPr>
            <w:tcW w:w="709" w:type="dxa"/>
            <w:shd w:val="clear" w:color="auto" w:fill="auto"/>
          </w:tcPr>
          <w:p w14:paraId="4C418DFA" w14:textId="77777777" w:rsidR="00667F43" w:rsidRPr="00A13709" w:rsidRDefault="00667F43" w:rsidP="00C61424"/>
        </w:tc>
        <w:tc>
          <w:tcPr>
            <w:tcW w:w="709" w:type="dxa"/>
            <w:shd w:val="clear" w:color="auto" w:fill="auto"/>
          </w:tcPr>
          <w:p w14:paraId="4C418DFB" w14:textId="77777777" w:rsidR="00667F43" w:rsidRPr="00A13709" w:rsidRDefault="00667F43" w:rsidP="00C61424"/>
        </w:tc>
        <w:tc>
          <w:tcPr>
            <w:tcW w:w="621" w:type="dxa"/>
            <w:shd w:val="clear" w:color="auto" w:fill="auto"/>
          </w:tcPr>
          <w:p w14:paraId="4C418DFC" w14:textId="77777777" w:rsidR="00667F43" w:rsidRPr="00A13709" w:rsidRDefault="00667F43" w:rsidP="00C61424"/>
        </w:tc>
        <w:tc>
          <w:tcPr>
            <w:tcW w:w="1930" w:type="dxa"/>
            <w:shd w:val="clear" w:color="auto" w:fill="auto"/>
          </w:tcPr>
          <w:p w14:paraId="4C418DFD" w14:textId="77777777" w:rsidR="00667F43" w:rsidRPr="00A13709" w:rsidRDefault="00667F43" w:rsidP="00C61424"/>
        </w:tc>
      </w:tr>
      <w:tr w:rsidR="00667F43" w:rsidRPr="00A13709" w14:paraId="4C418E07" w14:textId="77777777" w:rsidTr="00430428">
        <w:tc>
          <w:tcPr>
            <w:tcW w:w="3017" w:type="dxa"/>
            <w:shd w:val="clear" w:color="auto" w:fill="auto"/>
          </w:tcPr>
          <w:p w14:paraId="4C418DFF" w14:textId="77777777" w:rsidR="00667F43" w:rsidRPr="00A13709" w:rsidRDefault="00667F43" w:rsidP="00C61424">
            <w:pPr>
              <w:rPr>
                <w:rFonts w:cs="Arial"/>
              </w:rPr>
            </w:pPr>
            <w:r w:rsidRPr="00A13709">
              <w:rPr>
                <w:rFonts w:cs="Arial"/>
              </w:rPr>
              <w:t>Columns</w:t>
            </w:r>
          </w:p>
        </w:tc>
        <w:tc>
          <w:tcPr>
            <w:tcW w:w="709" w:type="dxa"/>
          </w:tcPr>
          <w:p w14:paraId="4C418E00" w14:textId="77777777" w:rsidR="00667F43" w:rsidRPr="00A13709" w:rsidRDefault="00667F43" w:rsidP="00C61424"/>
        </w:tc>
        <w:tc>
          <w:tcPr>
            <w:tcW w:w="709" w:type="dxa"/>
            <w:shd w:val="clear" w:color="auto" w:fill="auto"/>
          </w:tcPr>
          <w:p w14:paraId="4C418E01" w14:textId="77777777" w:rsidR="00667F43" w:rsidRPr="00A13709" w:rsidRDefault="00667F43" w:rsidP="00C61424"/>
        </w:tc>
        <w:tc>
          <w:tcPr>
            <w:tcW w:w="850" w:type="dxa"/>
            <w:shd w:val="clear" w:color="auto" w:fill="auto"/>
          </w:tcPr>
          <w:p w14:paraId="4C418E02" w14:textId="77777777" w:rsidR="00667F43" w:rsidRPr="00A13709" w:rsidRDefault="00667F43" w:rsidP="00C61424"/>
        </w:tc>
        <w:tc>
          <w:tcPr>
            <w:tcW w:w="709" w:type="dxa"/>
            <w:shd w:val="clear" w:color="auto" w:fill="auto"/>
          </w:tcPr>
          <w:p w14:paraId="4C418E03" w14:textId="77777777" w:rsidR="00667F43" w:rsidRPr="00A13709" w:rsidRDefault="00667F43" w:rsidP="00C61424"/>
        </w:tc>
        <w:tc>
          <w:tcPr>
            <w:tcW w:w="709" w:type="dxa"/>
            <w:shd w:val="clear" w:color="auto" w:fill="auto"/>
          </w:tcPr>
          <w:p w14:paraId="4C418E04" w14:textId="77777777" w:rsidR="00667F43" w:rsidRPr="00A13709" w:rsidRDefault="00667F43" w:rsidP="00C61424"/>
        </w:tc>
        <w:tc>
          <w:tcPr>
            <w:tcW w:w="621" w:type="dxa"/>
            <w:shd w:val="clear" w:color="auto" w:fill="auto"/>
          </w:tcPr>
          <w:p w14:paraId="4C418E05" w14:textId="77777777" w:rsidR="00667F43" w:rsidRPr="00A13709" w:rsidRDefault="00667F43" w:rsidP="00C61424"/>
        </w:tc>
        <w:tc>
          <w:tcPr>
            <w:tcW w:w="1930" w:type="dxa"/>
            <w:shd w:val="clear" w:color="auto" w:fill="auto"/>
          </w:tcPr>
          <w:p w14:paraId="4C418E06" w14:textId="77777777" w:rsidR="00667F43" w:rsidRPr="00A13709" w:rsidRDefault="00667F43" w:rsidP="00C61424"/>
        </w:tc>
      </w:tr>
      <w:tr w:rsidR="00667F43" w:rsidRPr="00A13709" w14:paraId="4C418E10" w14:textId="77777777" w:rsidTr="00430428">
        <w:tc>
          <w:tcPr>
            <w:tcW w:w="3017" w:type="dxa"/>
            <w:shd w:val="clear" w:color="auto" w:fill="D9D9D9"/>
          </w:tcPr>
          <w:p w14:paraId="4C418E08" w14:textId="77777777" w:rsidR="00667F43" w:rsidRPr="00A13709" w:rsidRDefault="00667F43" w:rsidP="00C61424">
            <w:pPr>
              <w:rPr>
                <w:b/>
              </w:rPr>
            </w:pPr>
            <w:r w:rsidRPr="00A13709">
              <w:rPr>
                <w:b/>
              </w:rPr>
              <w:t>ENCLOSURE</w:t>
            </w:r>
          </w:p>
        </w:tc>
        <w:tc>
          <w:tcPr>
            <w:tcW w:w="709" w:type="dxa"/>
            <w:shd w:val="clear" w:color="auto" w:fill="D9D9D9"/>
          </w:tcPr>
          <w:p w14:paraId="4C418E09" w14:textId="77777777" w:rsidR="00667F43" w:rsidRPr="00A13709" w:rsidRDefault="00667F43" w:rsidP="00C61424"/>
        </w:tc>
        <w:tc>
          <w:tcPr>
            <w:tcW w:w="709" w:type="dxa"/>
            <w:shd w:val="clear" w:color="auto" w:fill="D9D9D9"/>
          </w:tcPr>
          <w:p w14:paraId="4C418E0A" w14:textId="77777777" w:rsidR="00667F43" w:rsidRPr="00A13709" w:rsidRDefault="00667F43" w:rsidP="00C61424"/>
        </w:tc>
        <w:tc>
          <w:tcPr>
            <w:tcW w:w="850" w:type="dxa"/>
            <w:shd w:val="clear" w:color="auto" w:fill="D9D9D9"/>
          </w:tcPr>
          <w:p w14:paraId="4C418E0B" w14:textId="77777777" w:rsidR="00667F43" w:rsidRPr="00A13709" w:rsidRDefault="00667F43" w:rsidP="00C61424"/>
        </w:tc>
        <w:tc>
          <w:tcPr>
            <w:tcW w:w="709" w:type="dxa"/>
            <w:shd w:val="clear" w:color="auto" w:fill="D9D9D9"/>
          </w:tcPr>
          <w:p w14:paraId="4C418E0C" w14:textId="77777777" w:rsidR="00667F43" w:rsidRPr="00A13709" w:rsidRDefault="00667F43" w:rsidP="00C61424"/>
        </w:tc>
        <w:tc>
          <w:tcPr>
            <w:tcW w:w="709" w:type="dxa"/>
            <w:shd w:val="clear" w:color="auto" w:fill="D9D9D9"/>
          </w:tcPr>
          <w:p w14:paraId="4C418E0D" w14:textId="77777777" w:rsidR="00667F43" w:rsidRPr="00A13709" w:rsidRDefault="00667F43" w:rsidP="00C61424"/>
        </w:tc>
        <w:tc>
          <w:tcPr>
            <w:tcW w:w="621" w:type="dxa"/>
            <w:shd w:val="clear" w:color="auto" w:fill="D9D9D9"/>
          </w:tcPr>
          <w:p w14:paraId="4C418E0E" w14:textId="77777777" w:rsidR="00667F43" w:rsidRPr="00A13709" w:rsidRDefault="00667F43" w:rsidP="00C61424"/>
        </w:tc>
        <w:tc>
          <w:tcPr>
            <w:tcW w:w="1930" w:type="dxa"/>
            <w:shd w:val="clear" w:color="auto" w:fill="D9D9D9"/>
          </w:tcPr>
          <w:p w14:paraId="4C418E0F" w14:textId="77777777" w:rsidR="00667F43" w:rsidRPr="00A13709" w:rsidRDefault="00667F43" w:rsidP="00C61424"/>
        </w:tc>
      </w:tr>
      <w:tr w:rsidR="00667F43" w:rsidRPr="00A13709" w14:paraId="4C418E19" w14:textId="77777777" w:rsidTr="00430428">
        <w:tc>
          <w:tcPr>
            <w:tcW w:w="3017" w:type="dxa"/>
            <w:shd w:val="clear" w:color="auto" w:fill="auto"/>
          </w:tcPr>
          <w:p w14:paraId="4C418E11" w14:textId="77777777" w:rsidR="00667F43" w:rsidRPr="00A13709" w:rsidRDefault="00667F43" w:rsidP="00C61424">
            <w:pPr>
              <w:rPr>
                <w:rFonts w:cs="Arial"/>
              </w:rPr>
            </w:pPr>
            <w:r w:rsidRPr="00A13709">
              <w:rPr>
                <w:rFonts w:cs="Arial"/>
              </w:rPr>
              <w:t>Roofing</w:t>
            </w:r>
          </w:p>
        </w:tc>
        <w:tc>
          <w:tcPr>
            <w:tcW w:w="709" w:type="dxa"/>
          </w:tcPr>
          <w:p w14:paraId="4C418E12" w14:textId="77777777" w:rsidR="00667F43" w:rsidRPr="00A13709" w:rsidRDefault="00667F43" w:rsidP="00C61424"/>
        </w:tc>
        <w:tc>
          <w:tcPr>
            <w:tcW w:w="709" w:type="dxa"/>
            <w:shd w:val="clear" w:color="auto" w:fill="auto"/>
          </w:tcPr>
          <w:p w14:paraId="4C418E13" w14:textId="77777777" w:rsidR="00667F43" w:rsidRPr="00A13709" w:rsidRDefault="00667F43" w:rsidP="00C61424"/>
        </w:tc>
        <w:tc>
          <w:tcPr>
            <w:tcW w:w="850" w:type="dxa"/>
            <w:shd w:val="clear" w:color="auto" w:fill="auto"/>
          </w:tcPr>
          <w:p w14:paraId="4C418E14" w14:textId="77777777" w:rsidR="00667F43" w:rsidRPr="00A13709" w:rsidRDefault="00667F43" w:rsidP="00C61424"/>
        </w:tc>
        <w:tc>
          <w:tcPr>
            <w:tcW w:w="709" w:type="dxa"/>
            <w:shd w:val="clear" w:color="auto" w:fill="auto"/>
          </w:tcPr>
          <w:p w14:paraId="4C418E15" w14:textId="77777777" w:rsidR="00667F43" w:rsidRPr="00A13709" w:rsidRDefault="00667F43" w:rsidP="00C61424"/>
        </w:tc>
        <w:tc>
          <w:tcPr>
            <w:tcW w:w="709" w:type="dxa"/>
            <w:shd w:val="clear" w:color="auto" w:fill="auto"/>
          </w:tcPr>
          <w:p w14:paraId="4C418E16" w14:textId="77777777" w:rsidR="00667F43" w:rsidRPr="00A13709" w:rsidRDefault="00667F43" w:rsidP="00C61424"/>
        </w:tc>
        <w:tc>
          <w:tcPr>
            <w:tcW w:w="621" w:type="dxa"/>
            <w:shd w:val="clear" w:color="auto" w:fill="auto"/>
          </w:tcPr>
          <w:p w14:paraId="4C418E17" w14:textId="77777777" w:rsidR="00667F43" w:rsidRPr="00A13709" w:rsidRDefault="00667F43" w:rsidP="00C61424"/>
        </w:tc>
        <w:tc>
          <w:tcPr>
            <w:tcW w:w="1930" w:type="dxa"/>
            <w:shd w:val="clear" w:color="auto" w:fill="auto"/>
          </w:tcPr>
          <w:p w14:paraId="4C418E18" w14:textId="77777777" w:rsidR="00667F43" w:rsidRPr="00A13709" w:rsidRDefault="00667F43" w:rsidP="00C61424"/>
        </w:tc>
      </w:tr>
      <w:tr w:rsidR="00667F43" w:rsidRPr="00A13709" w14:paraId="4C418E22" w14:textId="77777777" w:rsidTr="00430428">
        <w:tc>
          <w:tcPr>
            <w:tcW w:w="3017" w:type="dxa"/>
            <w:shd w:val="clear" w:color="auto" w:fill="auto"/>
          </w:tcPr>
          <w:p w14:paraId="4C418E1A" w14:textId="77777777" w:rsidR="00667F43" w:rsidRPr="00A13709" w:rsidRDefault="00667F43" w:rsidP="00C61424">
            <w:pPr>
              <w:rPr>
                <w:rFonts w:cs="Arial"/>
              </w:rPr>
            </w:pPr>
            <w:r w:rsidRPr="00A13709">
              <w:rPr>
                <w:rFonts w:cs="Arial"/>
              </w:rPr>
              <w:t>Cladding</w:t>
            </w:r>
          </w:p>
        </w:tc>
        <w:tc>
          <w:tcPr>
            <w:tcW w:w="709" w:type="dxa"/>
          </w:tcPr>
          <w:p w14:paraId="4C418E1B" w14:textId="77777777" w:rsidR="00667F43" w:rsidRPr="00A13709" w:rsidRDefault="00667F43" w:rsidP="00C61424"/>
        </w:tc>
        <w:tc>
          <w:tcPr>
            <w:tcW w:w="709" w:type="dxa"/>
            <w:shd w:val="clear" w:color="auto" w:fill="auto"/>
          </w:tcPr>
          <w:p w14:paraId="4C418E1C" w14:textId="77777777" w:rsidR="00667F43" w:rsidRPr="00A13709" w:rsidRDefault="00667F43" w:rsidP="00C61424"/>
        </w:tc>
        <w:tc>
          <w:tcPr>
            <w:tcW w:w="850" w:type="dxa"/>
            <w:shd w:val="clear" w:color="auto" w:fill="auto"/>
          </w:tcPr>
          <w:p w14:paraId="4C418E1D" w14:textId="77777777" w:rsidR="00667F43" w:rsidRPr="00A13709" w:rsidRDefault="00667F43" w:rsidP="00C61424"/>
        </w:tc>
        <w:tc>
          <w:tcPr>
            <w:tcW w:w="709" w:type="dxa"/>
            <w:shd w:val="clear" w:color="auto" w:fill="auto"/>
          </w:tcPr>
          <w:p w14:paraId="4C418E1E" w14:textId="77777777" w:rsidR="00667F43" w:rsidRPr="00A13709" w:rsidRDefault="00667F43" w:rsidP="00C61424"/>
        </w:tc>
        <w:tc>
          <w:tcPr>
            <w:tcW w:w="709" w:type="dxa"/>
            <w:shd w:val="clear" w:color="auto" w:fill="auto"/>
          </w:tcPr>
          <w:p w14:paraId="4C418E1F" w14:textId="77777777" w:rsidR="00667F43" w:rsidRPr="00A13709" w:rsidRDefault="00667F43" w:rsidP="00C61424"/>
        </w:tc>
        <w:tc>
          <w:tcPr>
            <w:tcW w:w="621" w:type="dxa"/>
            <w:shd w:val="clear" w:color="auto" w:fill="auto"/>
          </w:tcPr>
          <w:p w14:paraId="4C418E20" w14:textId="77777777" w:rsidR="00667F43" w:rsidRPr="00A13709" w:rsidRDefault="00667F43" w:rsidP="00C61424"/>
        </w:tc>
        <w:tc>
          <w:tcPr>
            <w:tcW w:w="1930" w:type="dxa"/>
            <w:shd w:val="clear" w:color="auto" w:fill="auto"/>
          </w:tcPr>
          <w:p w14:paraId="4C418E21" w14:textId="77777777" w:rsidR="00667F43" w:rsidRPr="00A13709" w:rsidRDefault="00667F43" w:rsidP="00C61424"/>
        </w:tc>
      </w:tr>
      <w:tr w:rsidR="00667F43" w:rsidRPr="00A13709" w14:paraId="4C418E2B" w14:textId="77777777" w:rsidTr="00430428">
        <w:tc>
          <w:tcPr>
            <w:tcW w:w="3017" w:type="dxa"/>
            <w:shd w:val="clear" w:color="auto" w:fill="auto"/>
          </w:tcPr>
          <w:p w14:paraId="4C418E23" w14:textId="77777777" w:rsidR="00667F43" w:rsidRPr="00A13709" w:rsidRDefault="00667F43" w:rsidP="00C61424">
            <w:pPr>
              <w:rPr>
                <w:rFonts w:cs="Arial"/>
              </w:rPr>
            </w:pPr>
            <w:r w:rsidRPr="00A13709">
              <w:rPr>
                <w:rFonts w:cs="Arial"/>
              </w:rPr>
              <w:t>Column claddings</w:t>
            </w:r>
          </w:p>
        </w:tc>
        <w:tc>
          <w:tcPr>
            <w:tcW w:w="709" w:type="dxa"/>
          </w:tcPr>
          <w:p w14:paraId="4C418E24" w14:textId="77777777" w:rsidR="00667F43" w:rsidRPr="00A13709" w:rsidRDefault="00667F43" w:rsidP="00C61424"/>
        </w:tc>
        <w:tc>
          <w:tcPr>
            <w:tcW w:w="709" w:type="dxa"/>
            <w:shd w:val="clear" w:color="auto" w:fill="auto"/>
          </w:tcPr>
          <w:p w14:paraId="4C418E25" w14:textId="77777777" w:rsidR="00667F43" w:rsidRPr="00A13709" w:rsidRDefault="00667F43" w:rsidP="00C61424"/>
        </w:tc>
        <w:tc>
          <w:tcPr>
            <w:tcW w:w="850" w:type="dxa"/>
            <w:shd w:val="clear" w:color="auto" w:fill="auto"/>
          </w:tcPr>
          <w:p w14:paraId="4C418E26" w14:textId="77777777" w:rsidR="00667F43" w:rsidRPr="00A13709" w:rsidRDefault="00667F43" w:rsidP="00C61424"/>
        </w:tc>
        <w:tc>
          <w:tcPr>
            <w:tcW w:w="709" w:type="dxa"/>
            <w:shd w:val="clear" w:color="auto" w:fill="auto"/>
          </w:tcPr>
          <w:p w14:paraId="4C418E27" w14:textId="77777777" w:rsidR="00667F43" w:rsidRPr="00A13709" w:rsidRDefault="00667F43" w:rsidP="00C61424"/>
        </w:tc>
        <w:tc>
          <w:tcPr>
            <w:tcW w:w="709" w:type="dxa"/>
            <w:shd w:val="clear" w:color="auto" w:fill="auto"/>
          </w:tcPr>
          <w:p w14:paraId="4C418E28" w14:textId="77777777" w:rsidR="00667F43" w:rsidRPr="00A13709" w:rsidRDefault="00667F43" w:rsidP="00C61424"/>
        </w:tc>
        <w:tc>
          <w:tcPr>
            <w:tcW w:w="621" w:type="dxa"/>
            <w:shd w:val="clear" w:color="auto" w:fill="auto"/>
          </w:tcPr>
          <w:p w14:paraId="4C418E29" w14:textId="77777777" w:rsidR="00667F43" w:rsidRPr="00A13709" w:rsidRDefault="00667F43" w:rsidP="00C61424"/>
        </w:tc>
        <w:tc>
          <w:tcPr>
            <w:tcW w:w="1930" w:type="dxa"/>
            <w:shd w:val="clear" w:color="auto" w:fill="auto"/>
          </w:tcPr>
          <w:p w14:paraId="4C418E2A" w14:textId="77777777" w:rsidR="00667F43" w:rsidRPr="00A13709" w:rsidRDefault="00667F43" w:rsidP="00C61424"/>
        </w:tc>
      </w:tr>
      <w:tr w:rsidR="00667F43" w:rsidRPr="00A13709" w14:paraId="4C418E34" w14:textId="77777777" w:rsidTr="00430428">
        <w:tc>
          <w:tcPr>
            <w:tcW w:w="3017" w:type="dxa"/>
            <w:shd w:val="clear" w:color="auto" w:fill="auto"/>
          </w:tcPr>
          <w:p w14:paraId="4C418E2C" w14:textId="77777777" w:rsidR="00667F43" w:rsidRPr="00A13709" w:rsidRDefault="00667F43" w:rsidP="00C61424">
            <w:pPr>
              <w:rPr>
                <w:rFonts w:cs="Arial"/>
              </w:rPr>
            </w:pPr>
            <w:r w:rsidRPr="00A13709">
              <w:rPr>
                <w:rFonts w:cs="Arial"/>
              </w:rPr>
              <w:t>Curtain walls</w:t>
            </w:r>
          </w:p>
        </w:tc>
        <w:tc>
          <w:tcPr>
            <w:tcW w:w="709" w:type="dxa"/>
          </w:tcPr>
          <w:p w14:paraId="4C418E2D" w14:textId="77777777" w:rsidR="00667F43" w:rsidRPr="00A13709" w:rsidRDefault="00667F43" w:rsidP="00C61424"/>
        </w:tc>
        <w:tc>
          <w:tcPr>
            <w:tcW w:w="709" w:type="dxa"/>
            <w:shd w:val="clear" w:color="auto" w:fill="auto"/>
          </w:tcPr>
          <w:p w14:paraId="4C418E2E" w14:textId="77777777" w:rsidR="00667F43" w:rsidRPr="00A13709" w:rsidRDefault="00667F43" w:rsidP="00C61424"/>
        </w:tc>
        <w:tc>
          <w:tcPr>
            <w:tcW w:w="850" w:type="dxa"/>
            <w:shd w:val="clear" w:color="auto" w:fill="auto"/>
          </w:tcPr>
          <w:p w14:paraId="4C418E2F" w14:textId="77777777" w:rsidR="00667F43" w:rsidRPr="00A13709" w:rsidRDefault="00667F43" w:rsidP="00C61424"/>
        </w:tc>
        <w:tc>
          <w:tcPr>
            <w:tcW w:w="709" w:type="dxa"/>
            <w:shd w:val="clear" w:color="auto" w:fill="auto"/>
          </w:tcPr>
          <w:p w14:paraId="4C418E30" w14:textId="77777777" w:rsidR="00667F43" w:rsidRPr="00A13709" w:rsidRDefault="00667F43" w:rsidP="00C61424"/>
        </w:tc>
        <w:tc>
          <w:tcPr>
            <w:tcW w:w="709" w:type="dxa"/>
            <w:shd w:val="clear" w:color="auto" w:fill="auto"/>
          </w:tcPr>
          <w:p w14:paraId="4C418E31" w14:textId="77777777" w:rsidR="00667F43" w:rsidRPr="00A13709" w:rsidRDefault="00667F43" w:rsidP="00C61424"/>
        </w:tc>
        <w:tc>
          <w:tcPr>
            <w:tcW w:w="621" w:type="dxa"/>
            <w:shd w:val="clear" w:color="auto" w:fill="auto"/>
          </w:tcPr>
          <w:p w14:paraId="4C418E32" w14:textId="77777777" w:rsidR="00667F43" w:rsidRPr="00A13709" w:rsidRDefault="00667F43" w:rsidP="00C61424"/>
        </w:tc>
        <w:tc>
          <w:tcPr>
            <w:tcW w:w="1930" w:type="dxa"/>
            <w:shd w:val="clear" w:color="auto" w:fill="auto"/>
          </w:tcPr>
          <w:p w14:paraId="4C418E33" w14:textId="77777777" w:rsidR="00667F43" w:rsidRPr="00A13709" w:rsidRDefault="00667F43" w:rsidP="00C61424"/>
        </w:tc>
      </w:tr>
      <w:tr w:rsidR="00667F43" w:rsidRPr="00A13709" w14:paraId="4C418E3D" w14:textId="77777777" w:rsidTr="00430428">
        <w:tc>
          <w:tcPr>
            <w:tcW w:w="3017" w:type="dxa"/>
            <w:shd w:val="clear" w:color="auto" w:fill="auto"/>
          </w:tcPr>
          <w:p w14:paraId="4C418E35" w14:textId="77777777" w:rsidR="00667F43" w:rsidRPr="00A13709" w:rsidRDefault="00667F43" w:rsidP="00C61424">
            <w:pPr>
              <w:rPr>
                <w:rFonts w:cs="Arial"/>
              </w:rPr>
            </w:pPr>
            <w:r w:rsidRPr="00A13709">
              <w:rPr>
                <w:rFonts w:cs="Arial"/>
              </w:rPr>
              <w:t>Windows</w:t>
            </w:r>
          </w:p>
        </w:tc>
        <w:tc>
          <w:tcPr>
            <w:tcW w:w="709" w:type="dxa"/>
          </w:tcPr>
          <w:p w14:paraId="4C418E36" w14:textId="77777777" w:rsidR="00667F43" w:rsidRPr="00A13709" w:rsidRDefault="00667F43" w:rsidP="00C61424"/>
        </w:tc>
        <w:tc>
          <w:tcPr>
            <w:tcW w:w="709" w:type="dxa"/>
            <w:shd w:val="clear" w:color="auto" w:fill="auto"/>
          </w:tcPr>
          <w:p w14:paraId="4C418E37" w14:textId="77777777" w:rsidR="00667F43" w:rsidRPr="00A13709" w:rsidRDefault="00667F43" w:rsidP="00C61424"/>
        </w:tc>
        <w:tc>
          <w:tcPr>
            <w:tcW w:w="850" w:type="dxa"/>
            <w:shd w:val="clear" w:color="auto" w:fill="auto"/>
          </w:tcPr>
          <w:p w14:paraId="4C418E38" w14:textId="77777777" w:rsidR="00667F43" w:rsidRPr="00A13709" w:rsidRDefault="00667F43" w:rsidP="00C61424"/>
        </w:tc>
        <w:tc>
          <w:tcPr>
            <w:tcW w:w="709" w:type="dxa"/>
            <w:shd w:val="clear" w:color="auto" w:fill="auto"/>
          </w:tcPr>
          <w:p w14:paraId="4C418E39" w14:textId="77777777" w:rsidR="00667F43" w:rsidRPr="00A13709" w:rsidRDefault="00667F43" w:rsidP="00C61424"/>
        </w:tc>
        <w:tc>
          <w:tcPr>
            <w:tcW w:w="709" w:type="dxa"/>
            <w:shd w:val="clear" w:color="auto" w:fill="auto"/>
          </w:tcPr>
          <w:p w14:paraId="4C418E3A" w14:textId="77777777" w:rsidR="00667F43" w:rsidRPr="00A13709" w:rsidRDefault="00667F43" w:rsidP="00C61424"/>
        </w:tc>
        <w:tc>
          <w:tcPr>
            <w:tcW w:w="621" w:type="dxa"/>
            <w:shd w:val="clear" w:color="auto" w:fill="auto"/>
          </w:tcPr>
          <w:p w14:paraId="4C418E3B" w14:textId="77777777" w:rsidR="00667F43" w:rsidRPr="00A13709" w:rsidRDefault="00667F43" w:rsidP="00C61424"/>
        </w:tc>
        <w:tc>
          <w:tcPr>
            <w:tcW w:w="1930" w:type="dxa"/>
            <w:shd w:val="clear" w:color="auto" w:fill="auto"/>
          </w:tcPr>
          <w:p w14:paraId="4C418E3C" w14:textId="77777777" w:rsidR="00667F43" w:rsidRPr="00A13709" w:rsidRDefault="00667F43" w:rsidP="00C61424"/>
        </w:tc>
      </w:tr>
      <w:tr w:rsidR="00667F43" w:rsidRPr="00A13709" w14:paraId="4C418E46" w14:textId="77777777" w:rsidTr="00430428">
        <w:tc>
          <w:tcPr>
            <w:tcW w:w="3017" w:type="dxa"/>
            <w:shd w:val="clear" w:color="auto" w:fill="auto"/>
          </w:tcPr>
          <w:p w14:paraId="4C418E3E" w14:textId="77777777" w:rsidR="00667F43" w:rsidRPr="00A13709" w:rsidRDefault="00667F43" w:rsidP="00C61424">
            <w:pPr>
              <w:rPr>
                <w:rFonts w:cs="Arial"/>
              </w:rPr>
            </w:pPr>
            <w:r w:rsidRPr="00A13709">
              <w:rPr>
                <w:rFonts w:cs="Arial"/>
              </w:rPr>
              <w:t>External doors, openings</w:t>
            </w:r>
          </w:p>
        </w:tc>
        <w:tc>
          <w:tcPr>
            <w:tcW w:w="709" w:type="dxa"/>
          </w:tcPr>
          <w:p w14:paraId="4C418E3F" w14:textId="77777777" w:rsidR="00667F43" w:rsidRPr="00A13709" w:rsidRDefault="00667F43" w:rsidP="00C61424"/>
        </w:tc>
        <w:tc>
          <w:tcPr>
            <w:tcW w:w="709" w:type="dxa"/>
            <w:shd w:val="clear" w:color="auto" w:fill="auto"/>
          </w:tcPr>
          <w:p w14:paraId="4C418E40" w14:textId="77777777" w:rsidR="00667F43" w:rsidRPr="00A13709" w:rsidRDefault="00667F43" w:rsidP="00C61424"/>
        </w:tc>
        <w:tc>
          <w:tcPr>
            <w:tcW w:w="850" w:type="dxa"/>
            <w:shd w:val="clear" w:color="auto" w:fill="auto"/>
          </w:tcPr>
          <w:p w14:paraId="4C418E41" w14:textId="77777777" w:rsidR="00667F43" w:rsidRPr="00A13709" w:rsidRDefault="00667F43" w:rsidP="00C61424"/>
        </w:tc>
        <w:tc>
          <w:tcPr>
            <w:tcW w:w="709" w:type="dxa"/>
            <w:shd w:val="clear" w:color="auto" w:fill="auto"/>
          </w:tcPr>
          <w:p w14:paraId="4C418E42" w14:textId="77777777" w:rsidR="00667F43" w:rsidRPr="00A13709" w:rsidRDefault="00667F43" w:rsidP="00C61424"/>
        </w:tc>
        <w:tc>
          <w:tcPr>
            <w:tcW w:w="709" w:type="dxa"/>
            <w:shd w:val="clear" w:color="auto" w:fill="auto"/>
          </w:tcPr>
          <w:p w14:paraId="4C418E43" w14:textId="77777777" w:rsidR="00667F43" w:rsidRPr="00A13709" w:rsidRDefault="00667F43" w:rsidP="00C61424"/>
        </w:tc>
        <w:tc>
          <w:tcPr>
            <w:tcW w:w="621" w:type="dxa"/>
            <w:shd w:val="clear" w:color="auto" w:fill="auto"/>
          </w:tcPr>
          <w:p w14:paraId="4C418E44" w14:textId="77777777" w:rsidR="00667F43" w:rsidRPr="00A13709" w:rsidRDefault="00667F43" w:rsidP="00C61424"/>
        </w:tc>
        <w:tc>
          <w:tcPr>
            <w:tcW w:w="1930" w:type="dxa"/>
            <w:shd w:val="clear" w:color="auto" w:fill="auto"/>
          </w:tcPr>
          <w:p w14:paraId="4C418E45" w14:textId="77777777" w:rsidR="00667F43" w:rsidRPr="00A13709" w:rsidRDefault="00667F43" w:rsidP="00C61424"/>
        </w:tc>
      </w:tr>
      <w:tr w:rsidR="00667F43" w:rsidRPr="00A13709" w14:paraId="4C418E4F" w14:textId="77777777" w:rsidTr="00430428">
        <w:tc>
          <w:tcPr>
            <w:tcW w:w="3017" w:type="dxa"/>
            <w:shd w:val="clear" w:color="auto" w:fill="D9D9D9"/>
          </w:tcPr>
          <w:p w14:paraId="4C418E47" w14:textId="77777777" w:rsidR="00667F43" w:rsidRPr="00A13709" w:rsidRDefault="00667F43" w:rsidP="00C61424">
            <w:pPr>
              <w:rPr>
                <w:b/>
              </w:rPr>
            </w:pPr>
            <w:r w:rsidRPr="00A13709">
              <w:rPr>
                <w:b/>
              </w:rPr>
              <w:t>INTERIOR</w:t>
            </w:r>
          </w:p>
        </w:tc>
        <w:tc>
          <w:tcPr>
            <w:tcW w:w="709" w:type="dxa"/>
            <w:shd w:val="clear" w:color="auto" w:fill="D9D9D9"/>
          </w:tcPr>
          <w:p w14:paraId="4C418E48" w14:textId="77777777" w:rsidR="00667F43" w:rsidRPr="00A13709" w:rsidRDefault="00667F43" w:rsidP="00C61424"/>
        </w:tc>
        <w:tc>
          <w:tcPr>
            <w:tcW w:w="709" w:type="dxa"/>
            <w:shd w:val="clear" w:color="auto" w:fill="D9D9D9"/>
          </w:tcPr>
          <w:p w14:paraId="4C418E49" w14:textId="77777777" w:rsidR="00667F43" w:rsidRPr="00A13709" w:rsidRDefault="00667F43" w:rsidP="00C61424"/>
        </w:tc>
        <w:tc>
          <w:tcPr>
            <w:tcW w:w="850" w:type="dxa"/>
            <w:shd w:val="clear" w:color="auto" w:fill="D9D9D9"/>
          </w:tcPr>
          <w:p w14:paraId="4C418E4A" w14:textId="77777777" w:rsidR="00667F43" w:rsidRPr="00A13709" w:rsidRDefault="00667F43" w:rsidP="00C61424"/>
        </w:tc>
        <w:tc>
          <w:tcPr>
            <w:tcW w:w="709" w:type="dxa"/>
            <w:shd w:val="clear" w:color="auto" w:fill="D9D9D9"/>
          </w:tcPr>
          <w:p w14:paraId="4C418E4B" w14:textId="77777777" w:rsidR="00667F43" w:rsidRPr="00A13709" w:rsidRDefault="00667F43" w:rsidP="00C61424"/>
        </w:tc>
        <w:tc>
          <w:tcPr>
            <w:tcW w:w="709" w:type="dxa"/>
            <w:shd w:val="clear" w:color="auto" w:fill="D9D9D9"/>
          </w:tcPr>
          <w:p w14:paraId="4C418E4C" w14:textId="77777777" w:rsidR="00667F43" w:rsidRPr="00A13709" w:rsidRDefault="00667F43" w:rsidP="00C61424"/>
        </w:tc>
        <w:tc>
          <w:tcPr>
            <w:tcW w:w="621" w:type="dxa"/>
            <w:shd w:val="clear" w:color="auto" w:fill="D9D9D9"/>
          </w:tcPr>
          <w:p w14:paraId="4C418E4D" w14:textId="77777777" w:rsidR="00667F43" w:rsidRPr="00A13709" w:rsidRDefault="00667F43" w:rsidP="00C61424"/>
        </w:tc>
        <w:tc>
          <w:tcPr>
            <w:tcW w:w="1930" w:type="dxa"/>
            <w:shd w:val="clear" w:color="auto" w:fill="D9D9D9"/>
          </w:tcPr>
          <w:p w14:paraId="4C418E4E" w14:textId="77777777" w:rsidR="00667F43" w:rsidRPr="00A13709" w:rsidRDefault="00667F43" w:rsidP="00C61424"/>
        </w:tc>
      </w:tr>
      <w:tr w:rsidR="00667F43" w:rsidRPr="00A13709" w14:paraId="4C418E58" w14:textId="77777777" w:rsidTr="00430428">
        <w:tc>
          <w:tcPr>
            <w:tcW w:w="3017" w:type="dxa"/>
            <w:shd w:val="clear" w:color="auto" w:fill="auto"/>
          </w:tcPr>
          <w:p w14:paraId="4C418E50" w14:textId="77777777" w:rsidR="00667F43" w:rsidRPr="00A13709" w:rsidRDefault="00667F43" w:rsidP="00C61424">
            <w:pPr>
              <w:rPr>
                <w:rFonts w:cs="Arial"/>
              </w:rPr>
            </w:pPr>
            <w:r w:rsidRPr="00A13709">
              <w:rPr>
                <w:rFonts w:cs="Arial"/>
              </w:rPr>
              <w:t>Partitions</w:t>
            </w:r>
          </w:p>
        </w:tc>
        <w:tc>
          <w:tcPr>
            <w:tcW w:w="709" w:type="dxa"/>
          </w:tcPr>
          <w:p w14:paraId="4C418E51" w14:textId="77777777" w:rsidR="00667F43" w:rsidRPr="00A13709" w:rsidRDefault="00667F43" w:rsidP="00C61424"/>
        </w:tc>
        <w:tc>
          <w:tcPr>
            <w:tcW w:w="709" w:type="dxa"/>
            <w:shd w:val="clear" w:color="auto" w:fill="auto"/>
          </w:tcPr>
          <w:p w14:paraId="4C418E52" w14:textId="77777777" w:rsidR="00667F43" w:rsidRPr="00A13709" w:rsidRDefault="00667F43" w:rsidP="00C61424"/>
        </w:tc>
        <w:tc>
          <w:tcPr>
            <w:tcW w:w="850" w:type="dxa"/>
            <w:shd w:val="clear" w:color="auto" w:fill="auto"/>
          </w:tcPr>
          <w:p w14:paraId="4C418E53" w14:textId="77777777" w:rsidR="00667F43" w:rsidRPr="00A13709" w:rsidRDefault="00667F43" w:rsidP="00C61424"/>
        </w:tc>
        <w:tc>
          <w:tcPr>
            <w:tcW w:w="709" w:type="dxa"/>
            <w:shd w:val="clear" w:color="auto" w:fill="auto"/>
          </w:tcPr>
          <w:p w14:paraId="4C418E54" w14:textId="77777777" w:rsidR="00667F43" w:rsidRPr="00A13709" w:rsidRDefault="00667F43" w:rsidP="00C61424"/>
        </w:tc>
        <w:tc>
          <w:tcPr>
            <w:tcW w:w="709" w:type="dxa"/>
            <w:shd w:val="clear" w:color="auto" w:fill="auto"/>
          </w:tcPr>
          <w:p w14:paraId="4C418E55" w14:textId="77777777" w:rsidR="00667F43" w:rsidRPr="00A13709" w:rsidRDefault="00667F43" w:rsidP="00C61424"/>
        </w:tc>
        <w:tc>
          <w:tcPr>
            <w:tcW w:w="621" w:type="dxa"/>
            <w:shd w:val="clear" w:color="auto" w:fill="auto"/>
          </w:tcPr>
          <w:p w14:paraId="4C418E56" w14:textId="77777777" w:rsidR="00667F43" w:rsidRPr="00A13709" w:rsidRDefault="00667F43" w:rsidP="00C61424"/>
        </w:tc>
        <w:tc>
          <w:tcPr>
            <w:tcW w:w="1930" w:type="dxa"/>
            <w:shd w:val="clear" w:color="auto" w:fill="auto"/>
          </w:tcPr>
          <w:p w14:paraId="4C418E57" w14:textId="77777777" w:rsidR="00667F43" w:rsidRPr="00A13709" w:rsidRDefault="00667F43" w:rsidP="00C61424"/>
        </w:tc>
      </w:tr>
      <w:tr w:rsidR="00667F43" w:rsidRPr="00A13709" w14:paraId="4C418E61" w14:textId="77777777" w:rsidTr="00430428">
        <w:tc>
          <w:tcPr>
            <w:tcW w:w="3017" w:type="dxa"/>
            <w:shd w:val="clear" w:color="auto" w:fill="auto"/>
          </w:tcPr>
          <w:p w14:paraId="4C418E59" w14:textId="77777777" w:rsidR="00667F43" w:rsidRPr="00A13709" w:rsidRDefault="00667F43" w:rsidP="00C61424">
            <w:pPr>
              <w:rPr>
                <w:rFonts w:cs="Arial"/>
              </w:rPr>
            </w:pPr>
            <w:r w:rsidRPr="00A13709">
              <w:rPr>
                <w:rFonts w:cs="Arial"/>
              </w:rPr>
              <w:t>Internal doors, openings</w:t>
            </w:r>
          </w:p>
        </w:tc>
        <w:tc>
          <w:tcPr>
            <w:tcW w:w="709" w:type="dxa"/>
          </w:tcPr>
          <w:p w14:paraId="4C418E5A" w14:textId="77777777" w:rsidR="00667F43" w:rsidRPr="00A13709" w:rsidRDefault="00667F43" w:rsidP="00C61424"/>
        </w:tc>
        <w:tc>
          <w:tcPr>
            <w:tcW w:w="709" w:type="dxa"/>
            <w:shd w:val="clear" w:color="auto" w:fill="auto"/>
          </w:tcPr>
          <w:p w14:paraId="4C418E5B" w14:textId="77777777" w:rsidR="00667F43" w:rsidRPr="00A13709" w:rsidRDefault="00667F43" w:rsidP="00C61424"/>
        </w:tc>
        <w:tc>
          <w:tcPr>
            <w:tcW w:w="850" w:type="dxa"/>
            <w:shd w:val="clear" w:color="auto" w:fill="auto"/>
          </w:tcPr>
          <w:p w14:paraId="4C418E5C" w14:textId="77777777" w:rsidR="00667F43" w:rsidRPr="00A13709" w:rsidRDefault="00667F43" w:rsidP="00C61424"/>
        </w:tc>
        <w:tc>
          <w:tcPr>
            <w:tcW w:w="709" w:type="dxa"/>
            <w:shd w:val="clear" w:color="auto" w:fill="auto"/>
          </w:tcPr>
          <w:p w14:paraId="4C418E5D" w14:textId="77777777" w:rsidR="00667F43" w:rsidRPr="00A13709" w:rsidRDefault="00667F43" w:rsidP="00C61424"/>
        </w:tc>
        <w:tc>
          <w:tcPr>
            <w:tcW w:w="709" w:type="dxa"/>
            <w:shd w:val="clear" w:color="auto" w:fill="auto"/>
          </w:tcPr>
          <w:p w14:paraId="4C418E5E" w14:textId="77777777" w:rsidR="00667F43" w:rsidRPr="00A13709" w:rsidRDefault="00667F43" w:rsidP="00C61424"/>
        </w:tc>
        <w:tc>
          <w:tcPr>
            <w:tcW w:w="621" w:type="dxa"/>
            <w:shd w:val="clear" w:color="auto" w:fill="auto"/>
          </w:tcPr>
          <w:p w14:paraId="4C418E5F" w14:textId="77777777" w:rsidR="00667F43" w:rsidRPr="00A13709" w:rsidRDefault="00667F43" w:rsidP="00C61424"/>
        </w:tc>
        <w:tc>
          <w:tcPr>
            <w:tcW w:w="1930" w:type="dxa"/>
            <w:shd w:val="clear" w:color="auto" w:fill="auto"/>
          </w:tcPr>
          <w:p w14:paraId="4C418E60" w14:textId="77777777" w:rsidR="00667F43" w:rsidRPr="00A13709" w:rsidRDefault="00667F43" w:rsidP="00C61424"/>
        </w:tc>
      </w:tr>
      <w:tr w:rsidR="00667F43" w:rsidRPr="00A13709" w14:paraId="4C418E6A" w14:textId="77777777" w:rsidTr="00430428">
        <w:tc>
          <w:tcPr>
            <w:tcW w:w="3017" w:type="dxa"/>
            <w:shd w:val="clear" w:color="auto" w:fill="auto"/>
          </w:tcPr>
          <w:p w14:paraId="4C418E62" w14:textId="77777777" w:rsidR="00667F43" w:rsidRPr="00A13709" w:rsidRDefault="00667F43" w:rsidP="00C61424">
            <w:pPr>
              <w:rPr>
                <w:rFonts w:cs="Arial"/>
              </w:rPr>
            </w:pPr>
            <w:r w:rsidRPr="00A13709">
              <w:rPr>
                <w:rFonts w:cs="Arial"/>
              </w:rPr>
              <w:t>Ceilings</w:t>
            </w:r>
          </w:p>
        </w:tc>
        <w:tc>
          <w:tcPr>
            <w:tcW w:w="709" w:type="dxa"/>
          </w:tcPr>
          <w:p w14:paraId="4C418E63" w14:textId="77777777" w:rsidR="00667F43" w:rsidRPr="00A13709" w:rsidRDefault="00667F43" w:rsidP="00C61424"/>
        </w:tc>
        <w:tc>
          <w:tcPr>
            <w:tcW w:w="709" w:type="dxa"/>
            <w:shd w:val="clear" w:color="auto" w:fill="auto"/>
          </w:tcPr>
          <w:p w14:paraId="4C418E64" w14:textId="77777777" w:rsidR="00667F43" w:rsidRPr="00A13709" w:rsidRDefault="00667F43" w:rsidP="00C61424"/>
        </w:tc>
        <w:tc>
          <w:tcPr>
            <w:tcW w:w="850" w:type="dxa"/>
            <w:shd w:val="clear" w:color="auto" w:fill="auto"/>
          </w:tcPr>
          <w:p w14:paraId="4C418E65" w14:textId="77777777" w:rsidR="00667F43" w:rsidRPr="00A13709" w:rsidRDefault="00667F43" w:rsidP="00C61424"/>
        </w:tc>
        <w:tc>
          <w:tcPr>
            <w:tcW w:w="709" w:type="dxa"/>
            <w:shd w:val="clear" w:color="auto" w:fill="auto"/>
          </w:tcPr>
          <w:p w14:paraId="4C418E66" w14:textId="77777777" w:rsidR="00667F43" w:rsidRPr="00A13709" w:rsidRDefault="00667F43" w:rsidP="00C61424"/>
        </w:tc>
        <w:tc>
          <w:tcPr>
            <w:tcW w:w="709" w:type="dxa"/>
            <w:shd w:val="clear" w:color="auto" w:fill="auto"/>
          </w:tcPr>
          <w:p w14:paraId="4C418E67" w14:textId="77777777" w:rsidR="00667F43" w:rsidRPr="00A13709" w:rsidRDefault="00667F43" w:rsidP="00C61424"/>
        </w:tc>
        <w:tc>
          <w:tcPr>
            <w:tcW w:w="621" w:type="dxa"/>
            <w:shd w:val="clear" w:color="auto" w:fill="auto"/>
          </w:tcPr>
          <w:p w14:paraId="4C418E68" w14:textId="77777777" w:rsidR="00667F43" w:rsidRPr="00A13709" w:rsidRDefault="00667F43" w:rsidP="00C61424"/>
        </w:tc>
        <w:tc>
          <w:tcPr>
            <w:tcW w:w="1930" w:type="dxa"/>
            <w:shd w:val="clear" w:color="auto" w:fill="auto"/>
          </w:tcPr>
          <w:p w14:paraId="4C418E69" w14:textId="77777777" w:rsidR="00667F43" w:rsidRPr="00A13709" w:rsidRDefault="00667F43" w:rsidP="00C61424"/>
        </w:tc>
      </w:tr>
      <w:tr w:rsidR="00667F43" w:rsidRPr="00A13709" w14:paraId="4C418E73" w14:textId="77777777" w:rsidTr="00430428">
        <w:tc>
          <w:tcPr>
            <w:tcW w:w="3017" w:type="dxa"/>
            <w:shd w:val="clear" w:color="auto" w:fill="auto"/>
          </w:tcPr>
          <w:p w14:paraId="4C418E6B" w14:textId="77777777" w:rsidR="00667F43" w:rsidRPr="00A13709" w:rsidRDefault="00667F43" w:rsidP="00C61424">
            <w:pPr>
              <w:rPr>
                <w:rFonts w:cs="Arial"/>
              </w:rPr>
            </w:pPr>
            <w:r w:rsidRPr="00A13709">
              <w:rPr>
                <w:rFonts w:cs="Arial"/>
              </w:rPr>
              <w:t>Flooring</w:t>
            </w:r>
          </w:p>
        </w:tc>
        <w:tc>
          <w:tcPr>
            <w:tcW w:w="709" w:type="dxa"/>
          </w:tcPr>
          <w:p w14:paraId="4C418E6C" w14:textId="77777777" w:rsidR="00667F43" w:rsidRPr="00A13709" w:rsidRDefault="00667F43" w:rsidP="00C61424"/>
        </w:tc>
        <w:tc>
          <w:tcPr>
            <w:tcW w:w="709" w:type="dxa"/>
            <w:shd w:val="clear" w:color="auto" w:fill="auto"/>
          </w:tcPr>
          <w:p w14:paraId="4C418E6D" w14:textId="77777777" w:rsidR="00667F43" w:rsidRPr="00A13709" w:rsidRDefault="00667F43" w:rsidP="00C61424"/>
        </w:tc>
        <w:tc>
          <w:tcPr>
            <w:tcW w:w="850" w:type="dxa"/>
            <w:shd w:val="clear" w:color="auto" w:fill="auto"/>
          </w:tcPr>
          <w:p w14:paraId="4C418E6E" w14:textId="77777777" w:rsidR="00667F43" w:rsidRPr="00A13709" w:rsidRDefault="00667F43" w:rsidP="00C61424"/>
        </w:tc>
        <w:tc>
          <w:tcPr>
            <w:tcW w:w="709" w:type="dxa"/>
            <w:shd w:val="clear" w:color="auto" w:fill="auto"/>
          </w:tcPr>
          <w:p w14:paraId="4C418E6F" w14:textId="77777777" w:rsidR="00667F43" w:rsidRPr="00A13709" w:rsidRDefault="00667F43" w:rsidP="00C61424"/>
        </w:tc>
        <w:tc>
          <w:tcPr>
            <w:tcW w:w="709" w:type="dxa"/>
            <w:shd w:val="clear" w:color="auto" w:fill="auto"/>
          </w:tcPr>
          <w:p w14:paraId="4C418E70" w14:textId="77777777" w:rsidR="00667F43" w:rsidRPr="00A13709" w:rsidRDefault="00667F43" w:rsidP="00C61424"/>
        </w:tc>
        <w:tc>
          <w:tcPr>
            <w:tcW w:w="621" w:type="dxa"/>
            <w:shd w:val="clear" w:color="auto" w:fill="auto"/>
          </w:tcPr>
          <w:p w14:paraId="4C418E71" w14:textId="77777777" w:rsidR="00667F43" w:rsidRPr="00A13709" w:rsidRDefault="00667F43" w:rsidP="00C61424"/>
        </w:tc>
        <w:tc>
          <w:tcPr>
            <w:tcW w:w="1930" w:type="dxa"/>
            <w:shd w:val="clear" w:color="auto" w:fill="auto"/>
          </w:tcPr>
          <w:p w14:paraId="4C418E72" w14:textId="77777777" w:rsidR="00667F43" w:rsidRPr="00A13709" w:rsidRDefault="00667F43" w:rsidP="00C61424"/>
        </w:tc>
      </w:tr>
      <w:tr w:rsidR="00667F43" w:rsidRPr="00A13709" w14:paraId="4C418E7C" w14:textId="77777777" w:rsidTr="00430428">
        <w:tc>
          <w:tcPr>
            <w:tcW w:w="3017" w:type="dxa"/>
            <w:shd w:val="clear" w:color="auto" w:fill="auto"/>
          </w:tcPr>
          <w:p w14:paraId="4C418E74" w14:textId="77777777" w:rsidR="00667F43" w:rsidRPr="00A13709" w:rsidRDefault="00667F43" w:rsidP="00C61424">
            <w:pPr>
              <w:rPr>
                <w:rFonts w:cs="Arial"/>
              </w:rPr>
            </w:pPr>
            <w:r w:rsidRPr="00A13709">
              <w:rPr>
                <w:rFonts w:cs="Arial"/>
              </w:rPr>
              <w:t>Balustrading</w:t>
            </w:r>
          </w:p>
        </w:tc>
        <w:tc>
          <w:tcPr>
            <w:tcW w:w="709" w:type="dxa"/>
          </w:tcPr>
          <w:p w14:paraId="4C418E75" w14:textId="77777777" w:rsidR="00667F43" w:rsidRPr="00A13709" w:rsidRDefault="00667F43" w:rsidP="00C61424"/>
        </w:tc>
        <w:tc>
          <w:tcPr>
            <w:tcW w:w="709" w:type="dxa"/>
            <w:shd w:val="clear" w:color="auto" w:fill="auto"/>
          </w:tcPr>
          <w:p w14:paraId="4C418E76" w14:textId="77777777" w:rsidR="00667F43" w:rsidRPr="00A13709" w:rsidRDefault="00667F43" w:rsidP="00C61424"/>
        </w:tc>
        <w:tc>
          <w:tcPr>
            <w:tcW w:w="850" w:type="dxa"/>
            <w:shd w:val="clear" w:color="auto" w:fill="auto"/>
          </w:tcPr>
          <w:p w14:paraId="4C418E77" w14:textId="77777777" w:rsidR="00667F43" w:rsidRPr="00A13709" w:rsidRDefault="00667F43" w:rsidP="00C61424"/>
        </w:tc>
        <w:tc>
          <w:tcPr>
            <w:tcW w:w="709" w:type="dxa"/>
            <w:shd w:val="clear" w:color="auto" w:fill="auto"/>
          </w:tcPr>
          <w:p w14:paraId="4C418E78" w14:textId="77777777" w:rsidR="00667F43" w:rsidRPr="00A13709" w:rsidRDefault="00667F43" w:rsidP="00C61424"/>
        </w:tc>
        <w:tc>
          <w:tcPr>
            <w:tcW w:w="709" w:type="dxa"/>
            <w:shd w:val="clear" w:color="auto" w:fill="auto"/>
          </w:tcPr>
          <w:p w14:paraId="4C418E79" w14:textId="77777777" w:rsidR="00667F43" w:rsidRPr="00A13709" w:rsidRDefault="00667F43" w:rsidP="00C61424"/>
        </w:tc>
        <w:tc>
          <w:tcPr>
            <w:tcW w:w="621" w:type="dxa"/>
            <w:shd w:val="clear" w:color="auto" w:fill="auto"/>
          </w:tcPr>
          <w:p w14:paraId="4C418E7A" w14:textId="77777777" w:rsidR="00667F43" w:rsidRPr="00A13709" w:rsidRDefault="00667F43" w:rsidP="00C61424"/>
        </w:tc>
        <w:tc>
          <w:tcPr>
            <w:tcW w:w="1930" w:type="dxa"/>
            <w:shd w:val="clear" w:color="auto" w:fill="auto"/>
          </w:tcPr>
          <w:p w14:paraId="4C418E7B" w14:textId="77777777" w:rsidR="00667F43" w:rsidRPr="00A13709" w:rsidRDefault="00667F43" w:rsidP="00C61424"/>
        </w:tc>
      </w:tr>
      <w:tr w:rsidR="00667F43" w:rsidRPr="00A13709" w14:paraId="4C418E85" w14:textId="77777777" w:rsidTr="00430428">
        <w:tc>
          <w:tcPr>
            <w:tcW w:w="3017" w:type="dxa"/>
            <w:shd w:val="clear" w:color="auto" w:fill="D9D9D9"/>
          </w:tcPr>
          <w:p w14:paraId="4C418E7D" w14:textId="77777777" w:rsidR="00667F43" w:rsidRPr="00A13709" w:rsidRDefault="00667F43" w:rsidP="00C61424">
            <w:pPr>
              <w:rPr>
                <w:rFonts w:cs="Arial"/>
                <w:b/>
              </w:rPr>
            </w:pPr>
            <w:r w:rsidRPr="00A13709">
              <w:rPr>
                <w:rFonts w:cs="Arial"/>
                <w:b/>
              </w:rPr>
              <w:t>F, F &amp; E</w:t>
            </w:r>
          </w:p>
        </w:tc>
        <w:tc>
          <w:tcPr>
            <w:tcW w:w="709" w:type="dxa"/>
            <w:shd w:val="clear" w:color="auto" w:fill="D9D9D9"/>
          </w:tcPr>
          <w:p w14:paraId="4C418E7E" w14:textId="77777777" w:rsidR="00667F43" w:rsidRPr="00A13709" w:rsidRDefault="00667F43" w:rsidP="00C61424"/>
        </w:tc>
        <w:tc>
          <w:tcPr>
            <w:tcW w:w="709" w:type="dxa"/>
            <w:shd w:val="clear" w:color="auto" w:fill="D9D9D9"/>
          </w:tcPr>
          <w:p w14:paraId="4C418E7F" w14:textId="77777777" w:rsidR="00667F43" w:rsidRPr="00A13709" w:rsidRDefault="00667F43" w:rsidP="00C61424"/>
        </w:tc>
        <w:tc>
          <w:tcPr>
            <w:tcW w:w="850" w:type="dxa"/>
            <w:shd w:val="clear" w:color="auto" w:fill="D9D9D9"/>
          </w:tcPr>
          <w:p w14:paraId="4C418E80" w14:textId="77777777" w:rsidR="00667F43" w:rsidRPr="00A13709" w:rsidRDefault="00667F43" w:rsidP="00C61424"/>
        </w:tc>
        <w:tc>
          <w:tcPr>
            <w:tcW w:w="709" w:type="dxa"/>
            <w:shd w:val="clear" w:color="auto" w:fill="D9D9D9"/>
          </w:tcPr>
          <w:p w14:paraId="4C418E81" w14:textId="77777777" w:rsidR="00667F43" w:rsidRPr="00A13709" w:rsidRDefault="00667F43" w:rsidP="00C61424"/>
        </w:tc>
        <w:tc>
          <w:tcPr>
            <w:tcW w:w="709" w:type="dxa"/>
            <w:shd w:val="clear" w:color="auto" w:fill="D9D9D9"/>
          </w:tcPr>
          <w:p w14:paraId="4C418E82" w14:textId="77777777" w:rsidR="00667F43" w:rsidRPr="00A13709" w:rsidRDefault="00667F43" w:rsidP="00C61424"/>
        </w:tc>
        <w:tc>
          <w:tcPr>
            <w:tcW w:w="621" w:type="dxa"/>
            <w:shd w:val="clear" w:color="auto" w:fill="D9D9D9"/>
          </w:tcPr>
          <w:p w14:paraId="4C418E83" w14:textId="77777777" w:rsidR="00667F43" w:rsidRPr="00A13709" w:rsidRDefault="00667F43" w:rsidP="00C61424"/>
        </w:tc>
        <w:tc>
          <w:tcPr>
            <w:tcW w:w="1930" w:type="dxa"/>
            <w:shd w:val="clear" w:color="auto" w:fill="D9D9D9"/>
          </w:tcPr>
          <w:p w14:paraId="4C418E84" w14:textId="77777777" w:rsidR="00667F43" w:rsidRPr="00A13709" w:rsidRDefault="00667F43" w:rsidP="00C61424"/>
        </w:tc>
      </w:tr>
      <w:tr w:rsidR="00667F43" w:rsidRPr="00A13709" w14:paraId="4C418E8E" w14:textId="77777777" w:rsidTr="00430428">
        <w:tc>
          <w:tcPr>
            <w:tcW w:w="3017" w:type="dxa"/>
            <w:shd w:val="clear" w:color="auto" w:fill="auto"/>
          </w:tcPr>
          <w:p w14:paraId="4C418E86" w14:textId="77777777" w:rsidR="00667F43" w:rsidRPr="00A13709" w:rsidRDefault="00667F43" w:rsidP="00C61424">
            <w:pPr>
              <w:rPr>
                <w:rFonts w:cs="Arial"/>
              </w:rPr>
            </w:pPr>
            <w:r w:rsidRPr="00A13709">
              <w:rPr>
                <w:rFonts w:cs="Arial"/>
              </w:rPr>
              <w:t>Casework, joinery</w:t>
            </w:r>
          </w:p>
        </w:tc>
        <w:tc>
          <w:tcPr>
            <w:tcW w:w="709" w:type="dxa"/>
          </w:tcPr>
          <w:p w14:paraId="4C418E87" w14:textId="77777777" w:rsidR="00667F43" w:rsidRPr="00A13709" w:rsidRDefault="00667F43" w:rsidP="00C61424"/>
        </w:tc>
        <w:tc>
          <w:tcPr>
            <w:tcW w:w="709" w:type="dxa"/>
            <w:shd w:val="clear" w:color="auto" w:fill="auto"/>
          </w:tcPr>
          <w:p w14:paraId="4C418E88" w14:textId="77777777" w:rsidR="00667F43" w:rsidRPr="00A13709" w:rsidRDefault="00667F43" w:rsidP="00C61424"/>
        </w:tc>
        <w:tc>
          <w:tcPr>
            <w:tcW w:w="850" w:type="dxa"/>
            <w:shd w:val="clear" w:color="auto" w:fill="auto"/>
          </w:tcPr>
          <w:p w14:paraId="4C418E89" w14:textId="77777777" w:rsidR="00667F43" w:rsidRPr="00A13709" w:rsidRDefault="00667F43" w:rsidP="00C61424"/>
        </w:tc>
        <w:tc>
          <w:tcPr>
            <w:tcW w:w="709" w:type="dxa"/>
            <w:shd w:val="clear" w:color="auto" w:fill="auto"/>
          </w:tcPr>
          <w:p w14:paraId="4C418E8A" w14:textId="77777777" w:rsidR="00667F43" w:rsidRPr="00A13709" w:rsidRDefault="00667F43" w:rsidP="00C61424"/>
        </w:tc>
        <w:tc>
          <w:tcPr>
            <w:tcW w:w="709" w:type="dxa"/>
            <w:shd w:val="clear" w:color="auto" w:fill="auto"/>
          </w:tcPr>
          <w:p w14:paraId="4C418E8B" w14:textId="77777777" w:rsidR="00667F43" w:rsidRPr="00A13709" w:rsidRDefault="00667F43" w:rsidP="00C61424"/>
        </w:tc>
        <w:tc>
          <w:tcPr>
            <w:tcW w:w="621" w:type="dxa"/>
            <w:shd w:val="clear" w:color="auto" w:fill="auto"/>
          </w:tcPr>
          <w:p w14:paraId="4C418E8C" w14:textId="77777777" w:rsidR="00667F43" w:rsidRPr="00A13709" w:rsidRDefault="00667F43" w:rsidP="00C61424"/>
        </w:tc>
        <w:tc>
          <w:tcPr>
            <w:tcW w:w="1930" w:type="dxa"/>
            <w:shd w:val="clear" w:color="auto" w:fill="auto"/>
          </w:tcPr>
          <w:p w14:paraId="4C418E8D" w14:textId="77777777" w:rsidR="00667F43" w:rsidRPr="00A13709" w:rsidRDefault="00667F43" w:rsidP="00C61424"/>
        </w:tc>
      </w:tr>
      <w:tr w:rsidR="00667F43" w:rsidRPr="00A13709" w14:paraId="4C418E97" w14:textId="77777777" w:rsidTr="00430428">
        <w:tc>
          <w:tcPr>
            <w:tcW w:w="3017" w:type="dxa"/>
            <w:shd w:val="clear" w:color="auto" w:fill="auto"/>
          </w:tcPr>
          <w:p w14:paraId="4C418E8F" w14:textId="77777777" w:rsidR="00667F43" w:rsidRPr="00A13709" w:rsidRDefault="00667F43" w:rsidP="00C61424">
            <w:pPr>
              <w:rPr>
                <w:rFonts w:cs="Arial"/>
              </w:rPr>
            </w:pPr>
            <w:r w:rsidRPr="00A13709">
              <w:rPr>
                <w:rFonts w:cs="Arial"/>
              </w:rPr>
              <w:t>Fixtures</w:t>
            </w:r>
          </w:p>
        </w:tc>
        <w:tc>
          <w:tcPr>
            <w:tcW w:w="709" w:type="dxa"/>
          </w:tcPr>
          <w:p w14:paraId="4C418E90" w14:textId="77777777" w:rsidR="00667F43" w:rsidRPr="00A13709" w:rsidRDefault="00667F43" w:rsidP="00C61424"/>
        </w:tc>
        <w:tc>
          <w:tcPr>
            <w:tcW w:w="709" w:type="dxa"/>
            <w:shd w:val="clear" w:color="auto" w:fill="auto"/>
          </w:tcPr>
          <w:p w14:paraId="4C418E91" w14:textId="77777777" w:rsidR="00667F43" w:rsidRPr="00A13709" w:rsidRDefault="00667F43" w:rsidP="00C61424"/>
        </w:tc>
        <w:tc>
          <w:tcPr>
            <w:tcW w:w="850" w:type="dxa"/>
            <w:shd w:val="clear" w:color="auto" w:fill="auto"/>
          </w:tcPr>
          <w:p w14:paraId="4C418E92" w14:textId="77777777" w:rsidR="00667F43" w:rsidRPr="00A13709" w:rsidRDefault="00667F43" w:rsidP="00C61424"/>
        </w:tc>
        <w:tc>
          <w:tcPr>
            <w:tcW w:w="709" w:type="dxa"/>
            <w:shd w:val="clear" w:color="auto" w:fill="auto"/>
          </w:tcPr>
          <w:p w14:paraId="4C418E93" w14:textId="77777777" w:rsidR="00667F43" w:rsidRPr="00A13709" w:rsidRDefault="00667F43" w:rsidP="00C61424"/>
        </w:tc>
        <w:tc>
          <w:tcPr>
            <w:tcW w:w="709" w:type="dxa"/>
            <w:shd w:val="clear" w:color="auto" w:fill="auto"/>
          </w:tcPr>
          <w:p w14:paraId="4C418E94" w14:textId="77777777" w:rsidR="00667F43" w:rsidRPr="00A13709" w:rsidRDefault="00667F43" w:rsidP="00C61424"/>
        </w:tc>
        <w:tc>
          <w:tcPr>
            <w:tcW w:w="621" w:type="dxa"/>
            <w:shd w:val="clear" w:color="auto" w:fill="auto"/>
          </w:tcPr>
          <w:p w14:paraId="4C418E95" w14:textId="77777777" w:rsidR="00667F43" w:rsidRPr="00A13709" w:rsidRDefault="00667F43" w:rsidP="00C61424"/>
        </w:tc>
        <w:tc>
          <w:tcPr>
            <w:tcW w:w="1930" w:type="dxa"/>
            <w:shd w:val="clear" w:color="auto" w:fill="auto"/>
          </w:tcPr>
          <w:p w14:paraId="4C418E96" w14:textId="77777777" w:rsidR="00667F43" w:rsidRPr="00A13709" w:rsidRDefault="00667F43" w:rsidP="00C61424"/>
        </w:tc>
      </w:tr>
      <w:tr w:rsidR="00667F43" w:rsidRPr="00A13709" w14:paraId="4C418EA0" w14:textId="77777777" w:rsidTr="00430428">
        <w:tc>
          <w:tcPr>
            <w:tcW w:w="3017" w:type="dxa"/>
            <w:shd w:val="clear" w:color="auto" w:fill="auto"/>
          </w:tcPr>
          <w:p w14:paraId="4C418E98" w14:textId="77777777" w:rsidR="00667F43" w:rsidRPr="00A13709" w:rsidRDefault="00667F43" w:rsidP="00C61424">
            <w:pPr>
              <w:rPr>
                <w:rFonts w:cs="Arial"/>
              </w:rPr>
            </w:pPr>
            <w:r w:rsidRPr="00A13709">
              <w:rPr>
                <w:rFonts w:cs="Arial"/>
              </w:rPr>
              <w:t>Fittings</w:t>
            </w:r>
          </w:p>
        </w:tc>
        <w:tc>
          <w:tcPr>
            <w:tcW w:w="709" w:type="dxa"/>
          </w:tcPr>
          <w:p w14:paraId="4C418E99" w14:textId="77777777" w:rsidR="00667F43" w:rsidRPr="00A13709" w:rsidRDefault="00667F43" w:rsidP="00C61424"/>
        </w:tc>
        <w:tc>
          <w:tcPr>
            <w:tcW w:w="709" w:type="dxa"/>
            <w:shd w:val="clear" w:color="auto" w:fill="auto"/>
          </w:tcPr>
          <w:p w14:paraId="4C418E9A" w14:textId="77777777" w:rsidR="00667F43" w:rsidRPr="00A13709" w:rsidRDefault="00667F43" w:rsidP="00C61424"/>
        </w:tc>
        <w:tc>
          <w:tcPr>
            <w:tcW w:w="850" w:type="dxa"/>
            <w:shd w:val="clear" w:color="auto" w:fill="auto"/>
          </w:tcPr>
          <w:p w14:paraId="4C418E9B" w14:textId="77777777" w:rsidR="00667F43" w:rsidRPr="00A13709" w:rsidRDefault="00667F43" w:rsidP="00C61424"/>
        </w:tc>
        <w:tc>
          <w:tcPr>
            <w:tcW w:w="709" w:type="dxa"/>
            <w:shd w:val="clear" w:color="auto" w:fill="auto"/>
          </w:tcPr>
          <w:p w14:paraId="4C418E9C" w14:textId="77777777" w:rsidR="00667F43" w:rsidRPr="00A13709" w:rsidRDefault="00667F43" w:rsidP="00C61424"/>
        </w:tc>
        <w:tc>
          <w:tcPr>
            <w:tcW w:w="709" w:type="dxa"/>
            <w:shd w:val="clear" w:color="auto" w:fill="auto"/>
          </w:tcPr>
          <w:p w14:paraId="4C418E9D" w14:textId="77777777" w:rsidR="00667F43" w:rsidRPr="00A13709" w:rsidRDefault="00667F43" w:rsidP="00C61424"/>
        </w:tc>
        <w:tc>
          <w:tcPr>
            <w:tcW w:w="621" w:type="dxa"/>
            <w:shd w:val="clear" w:color="auto" w:fill="auto"/>
          </w:tcPr>
          <w:p w14:paraId="4C418E9E" w14:textId="77777777" w:rsidR="00667F43" w:rsidRPr="00A13709" w:rsidRDefault="00667F43" w:rsidP="00C61424"/>
        </w:tc>
        <w:tc>
          <w:tcPr>
            <w:tcW w:w="1930" w:type="dxa"/>
            <w:shd w:val="clear" w:color="auto" w:fill="auto"/>
          </w:tcPr>
          <w:p w14:paraId="4C418E9F" w14:textId="77777777" w:rsidR="00667F43" w:rsidRPr="00A13709" w:rsidRDefault="00667F43" w:rsidP="00C61424"/>
        </w:tc>
      </w:tr>
      <w:tr w:rsidR="00667F43" w:rsidRPr="00A13709" w14:paraId="4C418EA9" w14:textId="77777777" w:rsidTr="00430428">
        <w:tc>
          <w:tcPr>
            <w:tcW w:w="3017" w:type="dxa"/>
            <w:shd w:val="clear" w:color="auto" w:fill="auto"/>
          </w:tcPr>
          <w:p w14:paraId="4C418EA1" w14:textId="77777777" w:rsidR="00667F43" w:rsidRPr="00A13709" w:rsidRDefault="00667F43" w:rsidP="00C61424">
            <w:pPr>
              <w:rPr>
                <w:rFonts w:cs="Arial"/>
              </w:rPr>
            </w:pPr>
            <w:r w:rsidRPr="00A13709">
              <w:rPr>
                <w:rFonts w:cs="Arial"/>
              </w:rPr>
              <w:t>Equipment (non-service)</w:t>
            </w:r>
          </w:p>
        </w:tc>
        <w:tc>
          <w:tcPr>
            <w:tcW w:w="709" w:type="dxa"/>
          </w:tcPr>
          <w:p w14:paraId="4C418EA2" w14:textId="77777777" w:rsidR="00667F43" w:rsidRPr="00A13709" w:rsidRDefault="00667F43" w:rsidP="00C61424"/>
        </w:tc>
        <w:tc>
          <w:tcPr>
            <w:tcW w:w="709" w:type="dxa"/>
            <w:shd w:val="clear" w:color="auto" w:fill="auto"/>
          </w:tcPr>
          <w:p w14:paraId="4C418EA3" w14:textId="77777777" w:rsidR="00667F43" w:rsidRPr="00A13709" w:rsidRDefault="00667F43" w:rsidP="00C61424"/>
        </w:tc>
        <w:tc>
          <w:tcPr>
            <w:tcW w:w="850" w:type="dxa"/>
            <w:shd w:val="clear" w:color="auto" w:fill="auto"/>
          </w:tcPr>
          <w:p w14:paraId="4C418EA4" w14:textId="77777777" w:rsidR="00667F43" w:rsidRPr="00A13709" w:rsidRDefault="00667F43" w:rsidP="00C61424"/>
        </w:tc>
        <w:tc>
          <w:tcPr>
            <w:tcW w:w="709" w:type="dxa"/>
            <w:shd w:val="clear" w:color="auto" w:fill="auto"/>
          </w:tcPr>
          <w:p w14:paraId="4C418EA5" w14:textId="77777777" w:rsidR="00667F43" w:rsidRPr="00A13709" w:rsidRDefault="00667F43" w:rsidP="00C61424"/>
        </w:tc>
        <w:tc>
          <w:tcPr>
            <w:tcW w:w="709" w:type="dxa"/>
            <w:shd w:val="clear" w:color="auto" w:fill="auto"/>
          </w:tcPr>
          <w:p w14:paraId="4C418EA6" w14:textId="77777777" w:rsidR="00667F43" w:rsidRPr="00A13709" w:rsidRDefault="00667F43" w:rsidP="00C61424"/>
        </w:tc>
        <w:tc>
          <w:tcPr>
            <w:tcW w:w="621" w:type="dxa"/>
            <w:shd w:val="clear" w:color="auto" w:fill="auto"/>
          </w:tcPr>
          <w:p w14:paraId="4C418EA7" w14:textId="77777777" w:rsidR="00667F43" w:rsidRPr="00A13709" w:rsidRDefault="00667F43" w:rsidP="00C61424"/>
        </w:tc>
        <w:tc>
          <w:tcPr>
            <w:tcW w:w="1930" w:type="dxa"/>
            <w:shd w:val="clear" w:color="auto" w:fill="auto"/>
          </w:tcPr>
          <w:p w14:paraId="4C418EA8" w14:textId="77777777" w:rsidR="00667F43" w:rsidRPr="00A13709" w:rsidRDefault="00667F43" w:rsidP="00C61424"/>
        </w:tc>
      </w:tr>
      <w:tr w:rsidR="00667F43" w:rsidRPr="00A13709" w14:paraId="4C418EB2" w14:textId="77777777" w:rsidTr="00430428">
        <w:tc>
          <w:tcPr>
            <w:tcW w:w="3017" w:type="dxa"/>
            <w:shd w:val="clear" w:color="auto" w:fill="auto"/>
          </w:tcPr>
          <w:p w14:paraId="4C418EAA" w14:textId="77777777" w:rsidR="00667F43" w:rsidRPr="00A13709" w:rsidRDefault="00667F43" w:rsidP="00C61424">
            <w:pPr>
              <w:rPr>
                <w:rFonts w:cs="Arial"/>
              </w:rPr>
            </w:pPr>
            <w:r w:rsidRPr="00A13709">
              <w:rPr>
                <w:rFonts w:cs="Arial"/>
              </w:rPr>
              <w:t>Furniture</w:t>
            </w:r>
          </w:p>
        </w:tc>
        <w:tc>
          <w:tcPr>
            <w:tcW w:w="709" w:type="dxa"/>
          </w:tcPr>
          <w:p w14:paraId="4C418EAB" w14:textId="77777777" w:rsidR="00667F43" w:rsidRPr="00A13709" w:rsidRDefault="00667F43" w:rsidP="00C61424"/>
        </w:tc>
        <w:tc>
          <w:tcPr>
            <w:tcW w:w="709" w:type="dxa"/>
            <w:shd w:val="clear" w:color="auto" w:fill="auto"/>
          </w:tcPr>
          <w:p w14:paraId="4C418EAC" w14:textId="77777777" w:rsidR="00667F43" w:rsidRPr="00A13709" w:rsidRDefault="00667F43" w:rsidP="00C61424"/>
        </w:tc>
        <w:tc>
          <w:tcPr>
            <w:tcW w:w="850" w:type="dxa"/>
            <w:shd w:val="clear" w:color="auto" w:fill="auto"/>
          </w:tcPr>
          <w:p w14:paraId="4C418EAD" w14:textId="77777777" w:rsidR="00667F43" w:rsidRPr="00A13709" w:rsidRDefault="00667F43" w:rsidP="00C61424"/>
        </w:tc>
        <w:tc>
          <w:tcPr>
            <w:tcW w:w="709" w:type="dxa"/>
            <w:shd w:val="clear" w:color="auto" w:fill="auto"/>
          </w:tcPr>
          <w:p w14:paraId="4C418EAE" w14:textId="77777777" w:rsidR="00667F43" w:rsidRPr="00A13709" w:rsidRDefault="00667F43" w:rsidP="00C61424"/>
        </w:tc>
        <w:tc>
          <w:tcPr>
            <w:tcW w:w="709" w:type="dxa"/>
            <w:shd w:val="clear" w:color="auto" w:fill="auto"/>
          </w:tcPr>
          <w:p w14:paraId="4C418EAF" w14:textId="77777777" w:rsidR="00667F43" w:rsidRPr="00A13709" w:rsidRDefault="00667F43" w:rsidP="00C61424"/>
        </w:tc>
        <w:tc>
          <w:tcPr>
            <w:tcW w:w="621" w:type="dxa"/>
            <w:shd w:val="clear" w:color="auto" w:fill="auto"/>
          </w:tcPr>
          <w:p w14:paraId="4C418EB0" w14:textId="77777777" w:rsidR="00667F43" w:rsidRPr="00A13709" w:rsidRDefault="00667F43" w:rsidP="00C61424"/>
        </w:tc>
        <w:tc>
          <w:tcPr>
            <w:tcW w:w="1930" w:type="dxa"/>
            <w:shd w:val="clear" w:color="auto" w:fill="auto"/>
          </w:tcPr>
          <w:p w14:paraId="4C418EB1" w14:textId="77777777" w:rsidR="00667F43" w:rsidRPr="00A13709" w:rsidRDefault="00667F43" w:rsidP="00C61424"/>
        </w:tc>
      </w:tr>
      <w:tr w:rsidR="00667F43" w:rsidRPr="00A13709" w14:paraId="4C418EBB" w14:textId="77777777" w:rsidTr="00430428">
        <w:tc>
          <w:tcPr>
            <w:tcW w:w="3017" w:type="dxa"/>
            <w:shd w:val="clear" w:color="auto" w:fill="auto"/>
          </w:tcPr>
          <w:p w14:paraId="4C418EB3" w14:textId="77777777" w:rsidR="00667F43" w:rsidRPr="00A13709" w:rsidRDefault="00667F43" w:rsidP="00C61424">
            <w:pPr>
              <w:rPr>
                <w:rFonts w:cs="Arial"/>
              </w:rPr>
            </w:pPr>
            <w:r w:rsidRPr="00A13709">
              <w:rPr>
                <w:rFonts w:cs="Arial"/>
              </w:rPr>
              <w:t>Signage</w:t>
            </w:r>
          </w:p>
        </w:tc>
        <w:tc>
          <w:tcPr>
            <w:tcW w:w="709" w:type="dxa"/>
          </w:tcPr>
          <w:p w14:paraId="4C418EB4" w14:textId="77777777" w:rsidR="00667F43" w:rsidRPr="00A13709" w:rsidRDefault="00667F43" w:rsidP="00C61424"/>
        </w:tc>
        <w:tc>
          <w:tcPr>
            <w:tcW w:w="709" w:type="dxa"/>
            <w:shd w:val="clear" w:color="auto" w:fill="auto"/>
          </w:tcPr>
          <w:p w14:paraId="4C418EB5" w14:textId="77777777" w:rsidR="00667F43" w:rsidRPr="00A13709" w:rsidRDefault="00667F43" w:rsidP="00C61424"/>
        </w:tc>
        <w:tc>
          <w:tcPr>
            <w:tcW w:w="850" w:type="dxa"/>
            <w:shd w:val="clear" w:color="auto" w:fill="auto"/>
          </w:tcPr>
          <w:p w14:paraId="4C418EB6" w14:textId="77777777" w:rsidR="00667F43" w:rsidRPr="00A13709" w:rsidRDefault="00667F43" w:rsidP="00C61424"/>
        </w:tc>
        <w:tc>
          <w:tcPr>
            <w:tcW w:w="709" w:type="dxa"/>
            <w:shd w:val="clear" w:color="auto" w:fill="auto"/>
          </w:tcPr>
          <w:p w14:paraId="4C418EB7" w14:textId="77777777" w:rsidR="00667F43" w:rsidRPr="00A13709" w:rsidRDefault="00667F43" w:rsidP="00C61424"/>
        </w:tc>
        <w:tc>
          <w:tcPr>
            <w:tcW w:w="709" w:type="dxa"/>
            <w:shd w:val="clear" w:color="auto" w:fill="auto"/>
          </w:tcPr>
          <w:p w14:paraId="4C418EB8" w14:textId="77777777" w:rsidR="00667F43" w:rsidRPr="00A13709" w:rsidRDefault="00667F43" w:rsidP="00C61424"/>
        </w:tc>
        <w:tc>
          <w:tcPr>
            <w:tcW w:w="621" w:type="dxa"/>
            <w:shd w:val="clear" w:color="auto" w:fill="auto"/>
          </w:tcPr>
          <w:p w14:paraId="4C418EB9" w14:textId="77777777" w:rsidR="00667F43" w:rsidRPr="00A13709" w:rsidRDefault="00667F43" w:rsidP="00C61424"/>
        </w:tc>
        <w:tc>
          <w:tcPr>
            <w:tcW w:w="1930" w:type="dxa"/>
            <w:shd w:val="clear" w:color="auto" w:fill="auto"/>
          </w:tcPr>
          <w:p w14:paraId="4C418EBA" w14:textId="77777777" w:rsidR="00667F43" w:rsidRPr="00A13709" w:rsidRDefault="00667F43" w:rsidP="00C61424"/>
        </w:tc>
      </w:tr>
      <w:tr w:rsidR="00667F43" w:rsidRPr="00A13709" w14:paraId="4C418EC4" w14:textId="77777777" w:rsidTr="00430428">
        <w:tc>
          <w:tcPr>
            <w:tcW w:w="3017" w:type="dxa"/>
            <w:shd w:val="clear" w:color="auto" w:fill="D9D9D9"/>
          </w:tcPr>
          <w:p w14:paraId="4C418EBC" w14:textId="77777777" w:rsidR="00667F43" w:rsidRPr="00A13709" w:rsidRDefault="00667F43" w:rsidP="00C61424">
            <w:pPr>
              <w:rPr>
                <w:rFonts w:cs="Arial"/>
                <w:b/>
              </w:rPr>
            </w:pPr>
            <w:r w:rsidRPr="00A13709">
              <w:rPr>
                <w:rFonts w:cs="Arial"/>
                <w:b/>
              </w:rPr>
              <w:t>MECHANICAL</w:t>
            </w:r>
          </w:p>
        </w:tc>
        <w:tc>
          <w:tcPr>
            <w:tcW w:w="709" w:type="dxa"/>
            <w:shd w:val="clear" w:color="auto" w:fill="D9D9D9"/>
          </w:tcPr>
          <w:p w14:paraId="4C418EBD" w14:textId="77777777" w:rsidR="00667F43" w:rsidRPr="00A13709" w:rsidRDefault="00667F43" w:rsidP="00C61424"/>
        </w:tc>
        <w:tc>
          <w:tcPr>
            <w:tcW w:w="709" w:type="dxa"/>
            <w:shd w:val="clear" w:color="auto" w:fill="D9D9D9"/>
          </w:tcPr>
          <w:p w14:paraId="4C418EBE" w14:textId="77777777" w:rsidR="00667F43" w:rsidRPr="00A13709" w:rsidRDefault="00667F43" w:rsidP="00C61424"/>
        </w:tc>
        <w:tc>
          <w:tcPr>
            <w:tcW w:w="850" w:type="dxa"/>
            <w:shd w:val="clear" w:color="auto" w:fill="D9D9D9"/>
          </w:tcPr>
          <w:p w14:paraId="4C418EBF" w14:textId="77777777" w:rsidR="00667F43" w:rsidRPr="00A13709" w:rsidRDefault="00667F43" w:rsidP="00C61424"/>
        </w:tc>
        <w:tc>
          <w:tcPr>
            <w:tcW w:w="709" w:type="dxa"/>
            <w:shd w:val="clear" w:color="auto" w:fill="D9D9D9"/>
          </w:tcPr>
          <w:p w14:paraId="4C418EC0" w14:textId="77777777" w:rsidR="00667F43" w:rsidRPr="00A13709" w:rsidRDefault="00667F43" w:rsidP="00C61424"/>
        </w:tc>
        <w:tc>
          <w:tcPr>
            <w:tcW w:w="709" w:type="dxa"/>
            <w:shd w:val="clear" w:color="auto" w:fill="D9D9D9"/>
          </w:tcPr>
          <w:p w14:paraId="4C418EC1" w14:textId="77777777" w:rsidR="00667F43" w:rsidRPr="00A13709" w:rsidRDefault="00667F43" w:rsidP="00C61424"/>
        </w:tc>
        <w:tc>
          <w:tcPr>
            <w:tcW w:w="621" w:type="dxa"/>
            <w:shd w:val="clear" w:color="auto" w:fill="D9D9D9"/>
          </w:tcPr>
          <w:p w14:paraId="4C418EC2" w14:textId="77777777" w:rsidR="00667F43" w:rsidRPr="00A13709" w:rsidRDefault="00667F43" w:rsidP="00C61424"/>
        </w:tc>
        <w:tc>
          <w:tcPr>
            <w:tcW w:w="1930" w:type="dxa"/>
            <w:shd w:val="clear" w:color="auto" w:fill="D9D9D9"/>
          </w:tcPr>
          <w:p w14:paraId="4C418EC3" w14:textId="77777777" w:rsidR="00667F43" w:rsidRPr="00A13709" w:rsidRDefault="00667F43" w:rsidP="00C61424"/>
        </w:tc>
      </w:tr>
      <w:tr w:rsidR="00430428" w:rsidRPr="00A13709" w14:paraId="4C418ECD" w14:textId="77777777" w:rsidTr="00430428">
        <w:tc>
          <w:tcPr>
            <w:tcW w:w="3017" w:type="dxa"/>
            <w:shd w:val="clear" w:color="auto" w:fill="auto"/>
          </w:tcPr>
          <w:p w14:paraId="4C418EC5" w14:textId="4A7299BE" w:rsidR="00430428" w:rsidRPr="00A13709" w:rsidRDefault="00430428" w:rsidP="00C61424">
            <w:pPr>
              <w:rPr>
                <w:rFonts w:cs="Arial"/>
              </w:rPr>
            </w:pPr>
            <w:r w:rsidRPr="00A13709">
              <w:rPr>
                <w:rFonts w:cs="Arial"/>
              </w:rPr>
              <w:t>Plant, equipment &amp; fixtures</w:t>
            </w:r>
          </w:p>
        </w:tc>
        <w:tc>
          <w:tcPr>
            <w:tcW w:w="709" w:type="dxa"/>
          </w:tcPr>
          <w:p w14:paraId="4C418EC6" w14:textId="77777777" w:rsidR="00430428" w:rsidRPr="00A13709" w:rsidRDefault="00430428" w:rsidP="00C61424"/>
        </w:tc>
        <w:tc>
          <w:tcPr>
            <w:tcW w:w="709" w:type="dxa"/>
            <w:shd w:val="clear" w:color="auto" w:fill="auto"/>
          </w:tcPr>
          <w:p w14:paraId="4C418EC7" w14:textId="77777777" w:rsidR="00430428" w:rsidRPr="00A13709" w:rsidRDefault="00430428" w:rsidP="00C61424"/>
        </w:tc>
        <w:tc>
          <w:tcPr>
            <w:tcW w:w="850" w:type="dxa"/>
            <w:shd w:val="clear" w:color="auto" w:fill="auto"/>
          </w:tcPr>
          <w:p w14:paraId="4C418EC8" w14:textId="77777777" w:rsidR="00430428" w:rsidRPr="00A13709" w:rsidRDefault="00430428" w:rsidP="00C61424"/>
        </w:tc>
        <w:tc>
          <w:tcPr>
            <w:tcW w:w="709" w:type="dxa"/>
            <w:shd w:val="clear" w:color="auto" w:fill="auto"/>
          </w:tcPr>
          <w:p w14:paraId="4C418EC9" w14:textId="77777777" w:rsidR="00430428" w:rsidRPr="00A13709" w:rsidRDefault="00430428" w:rsidP="00C61424"/>
        </w:tc>
        <w:tc>
          <w:tcPr>
            <w:tcW w:w="709" w:type="dxa"/>
            <w:shd w:val="clear" w:color="auto" w:fill="auto"/>
          </w:tcPr>
          <w:p w14:paraId="4C418ECA" w14:textId="77777777" w:rsidR="00430428" w:rsidRPr="00A13709" w:rsidRDefault="00430428" w:rsidP="00C61424"/>
        </w:tc>
        <w:tc>
          <w:tcPr>
            <w:tcW w:w="621" w:type="dxa"/>
            <w:shd w:val="clear" w:color="auto" w:fill="auto"/>
          </w:tcPr>
          <w:p w14:paraId="4C418ECB" w14:textId="77777777" w:rsidR="00430428" w:rsidRPr="00A13709" w:rsidRDefault="00430428" w:rsidP="00C61424"/>
        </w:tc>
        <w:tc>
          <w:tcPr>
            <w:tcW w:w="1930" w:type="dxa"/>
            <w:shd w:val="clear" w:color="auto" w:fill="auto"/>
          </w:tcPr>
          <w:p w14:paraId="4C418ECC" w14:textId="77777777" w:rsidR="00430428" w:rsidRPr="00A13709" w:rsidRDefault="00430428" w:rsidP="00C61424"/>
        </w:tc>
      </w:tr>
      <w:tr w:rsidR="00430428" w:rsidRPr="00A13709" w14:paraId="4C418ED6" w14:textId="77777777" w:rsidTr="00430428">
        <w:tc>
          <w:tcPr>
            <w:tcW w:w="3017" w:type="dxa"/>
            <w:shd w:val="clear" w:color="auto" w:fill="auto"/>
          </w:tcPr>
          <w:p w14:paraId="4C418ECE" w14:textId="53B5DF27" w:rsidR="00430428" w:rsidRPr="00A13709" w:rsidRDefault="00430428" w:rsidP="00C61424">
            <w:pPr>
              <w:rPr>
                <w:rFonts w:cs="Arial"/>
              </w:rPr>
            </w:pPr>
            <w:r w:rsidRPr="00A13709">
              <w:rPr>
                <w:rFonts w:cs="Arial"/>
              </w:rPr>
              <w:t>Ductwork</w:t>
            </w:r>
          </w:p>
        </w:tc>
        <w:tc>
          <w:tcPr>
            <w:tcW w:w="709" w:type="dxa"/>
          </w:tcPr>
          <w:p w14:paraId="4C418ECF" w14:textId="77777777" w:rsidR="00430428" w:rsidRPr="00A13709" w:rsidRDefault="00430428" w:rsidP="00C61424"/>
        </w:tc>
        <w:tc>
          <w:tcPr>
            <w:tcW w:w="709" w:type="dxa"/>
            <w:shd w:val="clear" w:color="auto" w:fill="auto"/>
          </w:tcPr>
          <w:p w14:paraId="4C418ED0" w14:textId="77777777" w:rsidR="00430428" w:rsidRPr="00A13709" w:rsidRDefault="00430428" w:rsidP="00C61424"/>
        </w:tc>
        <w:tc>
          <w:tcPr>
            <w:tcW w:w="850" w:type="dxa"/>
            <w:shd w:val="clear" w:color="auto" w:fill="auto"/>
          </w:tcPr>
          <w:p w14:paraId="4C418ED1" w14:textId="77777777" w:rsidR="00430428" w:rsidRPr="00A13709" w:rsidRDefault="00430428" w:rsidP="00C61424"/>
        </w:tc>
        <w:tc>
          <w:tcPr>
            <w:tcW w:w="709" w:type="dxa"/>
            <w:shd w:val="clear" w:color="auto" w:fill="auto"/>
          </w:tcPr>
          <w:p w14:paraId="4C418ED2" w14:textId="77777777" w:rsidR="00430428" w:rsidRPr="00A13709" w:rsidRDefault="00430428" w:rsidP="00C61424"/>
        </w:tc>
        <w:tc>
          <w:tcPr>
            <w:tcW w:w="709" w:type="dxa"/>
            <w:shd w:val="clear" w:color="auto" w:fill="auto"/>
          </w:tcPr>
          <w:p w14:paraId="4C418ED3" w14:textId="77777777" w:rsidR="00430428" w:rsidRPr="00A13709" w:rsidRDefault="00430428" w:rsidP="00C61424"/>
        </w:tc>
        <w:tc>
          <w:tcPr>
            <w:tcW w:w="621" w:type="dxa"/>
            <w:shd w:val="clear" w:color="auto" w:fill="auto"/>
          </w:tcPr>
          <w:p w14:paraId="4C418ED4" w14:textId="77777777" w:rsidR="00430428" w:rsidRPr="00A13709" w:rsidRDefault="00430428" w:rsidP="00C61424"/>
        </w:tc>
        <w:tc>
          <w:tcPr>
            <w:tcW w:w="1930" w:type="dxa"/>
            <w:shd w:val="clear" w:color="auto" w:fill="auto"/>
          </w:tcPr>
          <w:p w14:paraId="4C418ED5" w14:textId="77777777" w:rsidR="00430428" w:rsidRPr="00A13709" w:rsidRDefault="00430428" w:rsidP="00C61424"/>
        </w:tc>
      </w:tr>
      <w:tr w:rsidR="00430428" w:rsidRPr="00A13709" w14:paraId="4C418EDF" w14:textId="77777777" w:rsidTr="00430428">
        <w:tc>
          <w:tcPr>
            <w:tcW w:w="3017" w:type="dxa"/>
            <w:shd w:val="clear" w:color="auto" w:fill="auto"/>
          </w:tcPr>
          <w:p w14:paraId="4C418ED7" w14:textId="1714C684" w:rsidR="00430428" w:rsidRPr="00A13709" w:rsidRDefault="00430428" w:rsidP="00C61424">
            <w:pPr>
              <w:rPr>
                <w:rFonts w:cs="Arial"/>
              </w:rPr>
            </w:pPr>
            <w:r w:rsidRPr="00A13709">
              <w:rPr>
                <w:rFonts w:cs="Arial"/>
              </w:rPr>
              <w:t>Pipework</w:t>
            </w:r>
          </w:p>
        </w:tc>
        <w:tc>
          <w:tcPr>
            <w:tcW w:w="709" w:type="dxa"/>
          </w:tcPr>
          <w:p w14:paraId="4C418ED8" w14:textId="77777777" w:rsidR="00430428" w:rsidRPr="00A13709" w:rsidRDefault="00430428" w:rsidP="00C61424"/>
        </w:tc>
        <w:tc>
          <w:tcPr>
            <w:tcW w:w="709" w:type="dxa"/>
            <w:shd w:val="clear" w:color="auto" w:fill="auto"/>
          </w:tcPr>
          <w:p w14:paraId="4C418ED9" w14:textId="77777777" w:rsidR="00430428" w:rsidRPr="00A13709" w:rsidRDefault="00430428" w:rsidP="00C61424"/>
        </w:tc>
        <w:tc>
          <w:tcPr>
            <w:tcW w:w="850" w:type="dxa"/>
            <w:shd w:val="clear" w:color="auto" w:fill="auto"/>
          </w:tcPr>
          <w:p w14:paraId="4C418EDA" w14:textId="77777777" w:rsidR="00430428" w:rsidRPr="00A13709" w:rsidRDefault="00430428" w:rsidP="00C61424"/>
        </w:tc>
        <w:tc>
          <w:tcPr>
            <w:tcW w:w="709" w:type="dxa"/>
            <w:shd w:val="clear" w:color="auto" w:fill="auto"/>
          </w:tcPr>
          <w:p w14:paraId="4C418EDB" w14:textId="77777777" w:rsidR="00430428" w:rsidRPr="00A13709" w:rsidRDefault="00430428" w:rsidP="00C61424"/>
        </w:tc>
        <w:tc>
          <w:tcPr>
            <w:tcW w:w="709" w:type="dxa"/>
            <w:shd w:val="clear" w:color="auto" w:fill="auto"/>
          </w:tcPr>
          <w:p w14:paraId="4C418EDC" w14:textId="77777777" w:rsidR="00430428" w:rsidRPr="00A13709" w:rsidRDefault="00430428" w:rsidP="00C61424"/>
        </w:tc>
        <w:tc>
          <w:tcPr>
            <w:tcW w:w="621" w:type="dxa"/>
            <w:shd w:val="clear" w:color="auto" w:fill="auto"/>
          </w:tcPr>
          <w:p w14:paraId="4C418EDD" w14:textId="77777777" w:rsidR="00430428" w:rsidRPr="00A13709" w:rsidRDefault="00430428" w:rsidP="00C61424"/>
        </w:tc>
        <w:tc>
          <w:tcPr>
            <w:tcW w:w="1930" w:type="dxa"/>
            <w:shd w:val="clear" w:color="auto" w:fill="auto"/>
          </w:tcPr>
          <w:p w14:paraId="4C418EDE" w14:textId="77777777" w:rsidR="00430428" w:rsidRPr="00A13709" w:rsidRDefault="00430428" w:rsidP="00C61424"/>
        </w:tc>
      </w:tr>
      <w:tr w:rsidR="00430428" w:rsidRPr="00A13709" w14:paraId="2E1F2214" w14:textId="77777777" w:rsidTr="00430428">
        <w:tc>
          <w:tcPr>
            <w:tcW w:w="3017" w:type="dxa"/>
            <w:shd w:val="clear" w:color="auto" w:fill="auto"/>
          </w:tcPr>
          <w:p w14:paraId="0ABEAD5E" w14:textId="13106577" w:rsidR="00430428" w:rsidRPr="00A13709" w:rsidRDefault="00430428" w:rsidP="00C61424">
            <w:pPr>
              <w:rPr>
                <w:rFonts w:cs="Arial"/>
              </w:rPr>
            </w:pPr>
            <w:r w:rsidRPr="00A13709">
              <w:rPr>
                <w:rFonts w:cs="Arial"/>
              </w:rPr>
              <w:t>Sensors and controls</w:t>
            </w:r>
          </w:p>
        </w:tc>
        <w:tc>
          <w:tcPr>
            <w:tcW w:w="709" w:type="dxa"/>
          </w:tcPr>
          <w:p w14:paraId="500DB881" w14:textId="77777777" w:rsidR="00430428" w:rsidRPr="00A13709" w:rsidRDefault="00430428" w:rsidP="00C61424"/>
        </w:tc>
        <w:tc>
          <w:tcPr>
            <w:tcW w:w="709" w:type="dxa"/>
            <w:shd w:val="clear" w:color="auto" w:fill="auto"/>
          </w:tcPr>
          <w:p w14:paraId="396C0009" w14:textId="77777777" w:rsidR="00430428" w:rsidRPr="00A13709" w:rsidRDefault="00430428" w:rsidP="00C61424"/>
        </w:tc>
        <w:tc>
          <w:tcPr>
            <w:tcW w:w="850" w:type="dxa"/>
            <w:shd w:val="clear" w:color="auto" w:fill="auto"/>
          </w:tcPr>
          <w:p w14:paraId="7F4A2492" w14:textId="77777777" w:rsidR="00430428" w:rsidRPr="00A13709" w:rsidRDefault="00430428" w:rsidP="00C61424"/>
        </w:tc>
        <w:tc>
          <w:tcPr>
            <w:tcW w:w="709" w:type="dxa"/>
            <w:shd w:val="clear" w:color="auto" w:fill="auto"/>
          </w:tcPr>
          <w:p w14:paraId="5A69E3EF" w14:textId="77777777" w:rsidR="00430428" w:rsidRPr="00A13709" w:rsidRDefault="00430428" w:rsidP="00C61424"/>
        </w:tc>
        <w:tc>
          <w:tcPr>
            <w:tcW w:w="709" w:type="dxa"/>
            <w:shd w:val="clear" w:color="auto" w:fill="auto"/>
          </w:tcPr>
          <w:p w14:paraId="2B5A1B12" w14:textId="77777777" w:rsidR="00430428" w:rsidRPr="00A13709" w:rsidRDefault="00430428" w:rsidP="00C61424"/>
        </w:tc>
        <w:tc>
          <w:tcPr>
            <w:tcW w:w="621" w:type="dxa"/>
            <w:shd w:val="clear" w:color="auto" w:fill="auto"/>
          </w:tcPr>
          <w:p w14:paraId="3ACD53D0" w14:textId="77777777" w:rsidR="00430428" w:rsidRPr="00A13709" w:rsidRDefault="00430428" w:rsidP="00C61424"/>
        </w:tc>
        <w:tc>
          <w:tcPr>
            <w:tcW w:w="1930" w:type="dxa"/>
            <w:shd w:val="clear" w:color="auto" w:fill="auto"/>
          </w:tcPr>
          <w:p w14:paraId="721516F8" w14:textId="77777777" w:rsidR="00430428" w:rsidRPr="00A13709" w:rsidRDefault="00430428" w:rsidP="00C61424"/>
        </w:tc>
      </w:tr>
      <w:tr w:rsidR="00430428" w:rsidRPr="00A13709" w14:paraId="768F2687" w14:textId="77777777" w:rsidTr="00430428">
        <w:tc>
          <w:tcPr>
            <w:tcW w:w="3017" w:type="dxa"/>
            <w:shd w:val="clear" w:color="auto" w:fill="auto"/>
          </w:tcPr>
          <w:p w14:paraId="7B6B2803" w14:textId="7711307D" w:rsidR="00430428" w:rsidRPr="00A13709" w:rsidRDefault="00430428" w:rsidP="00C61424">
            <w:pPr>
              <w:rPr>
                <w:rFonts w:cs="Arial"/>
              </w:rPr>
            </w:pPr>
            <w:r w:rsidRPr="00A13709">
              <w:rPr>
                <w:rFonts w:cs="Arial"/>
              </w:rPr>
              <w:t>Mechanical services in risers</w:t>
            </w:r>
          </w:p>
        </w:tc>
        <w:tc>
          <w:tcPr>
            <w:tcW w:w="709" w:type="dxa"/>
          </w:tcPr>
          <w:p w14:paraId="58EAF79F" w14:textId="77777777" w:rsidR="00430428" w:rsidRPr="00A13709" w:rsidRDefault="00430428" w:rsidP="00C61424"/>
        </w:tc>
        <w:tc>
          <w:tcPr>
            <w:tcW w:w="709" w:type="dxa"/>
            <w:shd w:val="clear" w:color="auto" w:fill="auto"/>
          </w:tcPr>
          <w:p w14:paraId="492A6441" w14:textId="77777777" w:rsidR="00430428" w:rsidRPr="00A13709" w:rsidRDefault="00430428" w:rsidP="00C61424"/>
        </w:tc>
        <w:tc>
          <w:tcPr>
            <w:tcW w:w="850" w:type="dxa"/>
            <w:shd w:val="clear" w:color="auto" w:fill="auto"/>
          </w:tcPr>
          <w:p w14:paraId="7A54F51D" w14:textId="77777777" w:rsidR="00430428" w:rsidRPr="00A13709" w:rsidRDefault="00430428" w:rsidP="00C61424"/>
        </w:tc>
        <w:tc>
          <w:tcPr>
            <w:tcW w:w="709" w:type="dxa"/>
            <w:shd w:val="clear" w:color="auto" w:fill="auto"/>
          </w:tcPr>
          <w:p w14:paraId="284C6222" w14:textId="77777777" w:rsidR="00430428" w:rsidRPr="00A13709" w:rsidRDefault="00430428" w:rsidP="00C61424"/>
        </w:tc>
        <w:tc>
          <w:tcPr>
            <w:tcW w:w="709" w:type="dxa"/>
            <w:shd w:val="clear" w:color="auto" w:fill="auto"/>
          </w:tcPr>
          <w:p w14:paraId="155D6AED" w14:textId="77777777" w:rsidR="00430428" w:rsidRPr="00A13709" w:rsidRDefault="00430428" w:rsidP="00C61424"/>
        </w:tc>
        <w:tc>
          <w:tcPr>
            <w:tcW w:w="621" w:type="dxa"/>
            <w:shd w:val="clear" w:color="auto" w:fill="auto"/>
          </w:tcPr>
          <w:p w14:paraId="3BDBBEE5" w14:textId="77777777" w:rsidR="00430428" w:rsidRPr="00A13709" w:rsidRDefault="00430428" w:rsidP="00C61424"/>
        </w:tc>
        <w:tc>
          <w:tcPr>
            <w:tcW w:w="1930" w:type="dxa"/>
            <w:shd w:val="clear" w:color="auto" w:fill="auto"/>
          </w:tcPr>
          <w:p w14:paraId="783724E4" w14:textId="77777777" w:rsidR="00430428" w:rsidRPr="00A13709" w:rsidRDefault="00430428" w:rsidP="00C61424"/>
        </w:tc>
      </w:tr>
      <w:tr w:rsidR="00667F43" w:rsidRPr="00A13709" w14:paraId="4C418EE8" w14:textId="77777777" w:rsidTr="00430428">
        <w:tc>
          <w:tcPr>
            <w:tcW w:w="3017" w:type="dxa"/>
            <w:shd w:val="clear" w:color="auto" w:fill="D9D9D9"/>
          </w:tcPr>
          <w:p w14:paraId="4C418EE0" w14:textId="77777777" w:rsidR="00667F43" w:rsidRPr="00A13709" w:rsidRDefault="00667F43" w:rsidP="00C61424">
            <w:pPr>
              <w:rPr>
                <w:rFonts w:cs="Arial"/>
                <w:b/>
              </w:rPr>
            </w:pPr>
            <w:r w:rsidRPr="00A13709">
              <w:rPr>
                <w:rFonts w:cs="Arial"/>
                <w:b/>
              </w:rPr>
              <w:t>HYDRAULIC</w:t>
            </w:r>
          </w:p>
        </w:tc>
        <w:tc>
          <w:tcPr>
            <w:tcW w:w="709" w:type="dxa"/>
            <w:shd w:val="clear" w:color="auto" w:fill="D9D9D9"/>
          </w:tcPr>
          <w:p w14:paraId="4C418EE1" w14:textId="77777777" w:rsidR="00667F43" w:rsidRPr="00A13709" w:rsidRDefault="00667F43" w:rsidP="00C61424"/>
        </w:tc>
        <w:tc>
          <w:tcPr>
            <w:tcW w:w="709" w:type="dxa"/>
            <w:shd w:val="clear" w:color="auto" w:fill="D9D9D9"/>
          </w:tcPr>
          <w:p w14:paraId="4C418EE2" w14:textId="77777777" w:rsidR="00667F43" w:rsidRPr="00A13709" w:rsidRDefault="00667F43" w:rsidP="00C61424"/>
        </w:tc>
        <w:tc>
          <w:tcPr>
            <w:tcW w:w="850" w:type="dxa"/>
            <w:shd w:val="clear" w:color="auto" w:fill="D9D9D9"/>
          </w:tcPr>
          <w:p w14:paraId="4C418EE3" w14:textId="77777777" w:rsidR="00667F43" w:rsidRPr="00A13709" w:rsidRDefault="00667F43" w:rsidP="00C61424"/>
        </w:tc>
        <w:tc>
          <w:tcPr>
            <w:tcW w:w="709" w:type="dxa"/>
            <w:shd w:val="clear" w:color="auto" w:fill="D9D9D9"/>
          </w:tcPr>
          <w:p w14:paraId="4C418EE4" w14:textId="77777777" w:rsidR="00667F43" w:rsidRPr="00A13709" w:rsidRDefault="00667F43" w:rsidP="00C61424"/>
        </w:tc>
        <w:tc>
          <w:tcPr>
            <w:tcW w:w="709" w:type="dxa"/>
            <w:shd w:val="clear" w:color="auto" w:fill="D9D9D9"/>
          </w:tcPr>
          <w:p w14:paraId="4C418EE5" w14:textId="77777777" w:rsidR="00667F43" w:rsidRPr="00A13709" w:rsidRDefault="00667F43" w:rsidP="00C61424"/>
        </w:tc>
        <w:tc>
          <w:tcPr>
            <w:tcW w:w="621" w:type="dxa"/>
            <w:shd w:val="clear" w:color="auto" w:fill="D9D9D9"/>
          </w:tcPr>
          <w:p w14:paraId="4C418EE6" w14:textId="77777777" w:rsidR="00667F43" w:rsidRPr="00A13709" w:rsidRDefault="00667F43" w:rsidP="00C61424"/>
        </w:tc>
        <w:tc>
          <w:tcPr>
            <w:tcW w:w="1930" w:type="dxa"/>
            <w:shd w:val="clear" w:color="auto" w:fill="D9D9D9"/>
          </w:tcPr>
          <w:p w14:paraId="4C418EE7" w14:textId="77777777" w:rsidR="00667F43" w:rsidRPr="00A13709" w:rsidRDefault="00667F43" w:rsidP="00C61424"/>
        </w:tc>
      </w:tr>
      <w:tr w:rsidR="00430428" w:rsidRPr="00A13709" w14:paraId="4C418EF1" w14:textId="77777777" w:rsidTr="00430428">
        <w:tc>
          <w:tcPr>
            <w:tcW w:w="3017" w:type="dxa"/>
            <w:shd w:val="clear" w:color="auto" w:fill="auto"/>
          </w:tcPr>
          <w:p w14:paraId="4C418EE9" w14:textId="7C93781B" w:rsidR="00430428" w:rsidRPr="00A13709" w:rsidRDefault="00430428" w:rsidP="00C61424">
            <w:pPr>
              <w:rPr>
                <w:rFonts w:cs="Arial"/>
              </w:rPr>
            </w:pPr>
            <w:r w:rsidRPr="00A13709">
              <w:rPr>
                <w:rFonts w:cs="Arial"/>
              </w:rPr>
              <w:t>Plant, equipment &amp; fixtures</w:t>
            </w:r>
          </w:p>
        </w:tc>
        <w:tc>
          <w:tcPr>
            <w:tcW w:w="709" w:type="dxa"/>
          </w:tcPr>
          <w:p w14:paraId="4C418EEA" w14:textId="77777777" w:rsidR="00430428" w:rsidRPr="00A13709" w:rsidRDefault="00430428" w:rsidP="00C61424"/>
        </w:tc>
        <w:tc>
          <w:tcPr>
            <w:tcW w:w="709" w:type="dxa"/>
            <w:shd w:val="clear" w:color="auto" w:fill="auto"/>
          </w:tcPr>
          <w:p w14:paraId="4C418EEB" w14:textId="77777777" w:rsidR="00430428" w:rsidRPr="00A13709" w:rsidRDefault="00430428" w:rsidP="00C61424"/>
        </w:tc>
        <w:tc>
          <w:tcPr>
            <w:tcW w:w="850" w:type="dxa"/>
            <w:shd w:val="clear" w:color="auto" w:fill="auto"/>
          </w:tcPr>
          <w:p w14:paraId="4C418EEC" w14:textId="77777777" w:rsidR="00430428" w:rsidRPr="00A13709" w:rsidRDefault="00430428" w:rsidP="00C61424"/>
        </w:tc>
        <w:tc>
          <w:tcPr>
            <w:tcW w:w="709" w:type="dxa"/>
            <w:shd w:val="clear" w:color="auto" w:fill="auto"/>
          </w:tcPr>
          <w:p w14:paraId="4C418EED" w14:textId="77777777" w:rsidR="00430428" w:rsidRPr="00A13709" w:rsidRDefault="00430428" w:rsidP="00C61424"/>
        </w:tc>
        <w:tc>
          <w:tcPr>
            <w:tcW w:w="709" w:type="dxa"/>
            <w:shd w:val="clear" w:color="auto" w:fill="auto"/>
          </w:tcPr>
          <w:p w14:paraId="4C418EEE" w14:textId="77777777" w:rsidR="00430428" w:rsidRPr="00A13709" w:rsidRDefault="00430428" w:rsidP="00C61424"/>
        </w:tc>
        <w:tc>
          <w:tcPr>
            <w:tcW w:w="621" w:type="dxa"/>
            <w:shd w:val="clear" w:color="auto" w:fill="auto"/>
          </w:tcPr>
          <w:p w14:paraId="4C418EEF" w14:textId="77777777" w:rsidR="00430428" w:rsidRPr="00A13709" w:rsidRDefault="00430428" w:rsidP="00C61424"/>
        </w:tc>
        <w:tc>
          <w:tcPr>
            <w:tcW w:w="1930" w:type="dxa"/>
            <w:shd w:val="clear" w:color="auto" w:fill="auto"/>
          </w:tcPr>
          <w:p w14:paraId="4C418EF0" w14:textId="77777777" w:rsidR="00430428" w:rsidRPr="00A13709" w:rsidRDefault="00430428" w:rsidP="00C61424"/>
        </w:tc>
      </w:tr>
      <w:tr w:rsidR="00430428" w:rsidRPr="00A13709" w14:paraId="4C418EFA" w14:textId="77777777" w:rsidTr="00430428">
        <w:tc>
          <w:tcPr>
            <w:tcW w:w="3017" w:type="dxa"/>
            <w:shd w:val="clear" w:color="auto" w:fill="auto"/>
          </w:tcPr>
          <w:p w14:paraId="4C418EF2" w14:textId="2E0648AC" w:rsidR="00430428" w:rsidRPr="00A13709" w:rsidRDefault="00430428" w:rsidP="00C61424">
            <w:pPr>
              <w:rPr>
                <w:rFonts w:cs="Arial"/>
              </w:rPr>
            </w:pPr>
            <w:r w:rsidRPr="00A13709">
              <w:rPr>
                <w:rFonts w:cs="Arial"/>
              </w:rPr>
              <w:t>Sanitary fixtures &amp; floor wastes</w:t>
            </w:r>
          </w:p>
        </w:tc>
        <w:tc>
          <w:tcPr>
            <w:tcW w:w="709" w:type="dxa"/>
          </w:tcPr>
          <w:p w14:paraId="4C418EF3" w14:textId="77777777" w:rsidR="00430428" w:rsidRPr="00A13709" w:rsidRDefault="00430428" w:rsidP="00C61424"/>
        </w:tc>
        <w:tc>
          <w:tcPr>
            <w:tcW w:w="709" w:type="dxa"/>
            <w:shd w:val="clear" w:color="auto" w:fill="auto"/>
          </w:tcPr>
          <w:p w14:paraId="4C418EF4" w14:textId="77777777" w:rsidR="00430428" w:rsidRPr="00A13709" w:rsidRDefault="00430428" w:rsidP="00C61424"/>
        </w:tc>
        <w:tc>
          <w:tcPr>
            <w:tcW w:w="850" w:type="dxa"/>
            <w:shd w:val="clear" w:color="auto" w:fill="auto"/>
          </w:tcPr>
          <w:p w14:paraId="4C418EF5" w14:textId="77777777" w:rsidR="00430428" w:rsidRPr="00A13709" w:rsidRDefault="00430428" w:rsidP="00C61424"/>
        </w:tc>
        <w:tc>
          <w:tcPr>
            <w:tcW w:w="709" w:type="dxa"/>
            <w:shd w:val="clear" w:color="auto" w:fill="auto"/>
          </w:tcPr>
          <w:p w14:paraId="4C418EF6" w14:textId="77777777" w:rsidR="00430428" w:rsidRPr="00A13709" w:rsidRDefault="00430428" w:rsidP="00C61424"/>
        </w:tc>
        <w:tc>
          <w:tcPr>
            <w:tcW w:w="709" w:type="dxa"/>
            <w:shd w:val="clear" w:color="auto" w:fill="auto"/>
          </w:tcPr>
          <w:p w14:paraId="4C418EF7" w14:textId="77777777" w:rsidR="00430428" w:rsidRPr="00A13709" w:rsidRDefault="00430428" w:rsidP="00C61424"/>
        </w:tc>
        <w:tc>
          <w:tcPr>
            <w:tcW w:w="621" w:type="dxa"/>
            <w:shd w:val="clear" w:color="auto" w:fill="auto"/>
          </w:tcPr>
          <w:p w14:paraId="4C418EF8" w14:textId="77777777" w:rsidR="00430428" w:rsidRPr="00A13709" w:rsidRDefault="00430428" w:rsidP="00C61424"/>
        </w:tc>
        <w:tc>
          <w:tcPr>
            <w:tcW w:w="1930" w:type="dxa"/>
            <w:shd w:val="clear" w:color="auto" w:fill="auto"/>
          </w:tcPr>
          <w:p w14:paraId="4C418EF9" w14:textId="77777777" w:rsidR="00430428" w:rsidRPr="00A13709" w:rsidRDefault="00430428" w:rsidP="00C61424"/>
        </w:tc>
      </w:tr>
      <w:tr w:rsidR="00430428" w:rsidRPr="00A13709" w14:paraId="4C418F03" w14:textId="77777777" w:rsidTr="00430428">
        <w:tc>
          <w:tcPr>
            <w:tcW w:w="3017" w:type="dxa"/>
            <w:shd w:val="clear" w:color="auto" w:fill="auto"/>
          </w:tcPr>
          <w:p w14:paraId="4C418EFB" w14:textId="2D603EB8" w:rsidR="00430428" w:rsidRPr="00A13709" w:rsidRDefault="00430428" w:rsidP="00C61424">
            <w:pPr>
              <w:rPr>
                <w:rFonts w:cs="Arial"/>
              </w:rPr>
            </w:pPr>
            <w:r w:rsidRPr="00A13709">
              <w:rPr>
                <w:rFonts w:cs="Arial"/>
              </w:rPr>
              <w:t>Pipework – waste</w:t>
            </w:r>
          </w:p>
        </w:tc>
        <w:tc>
          <w:tcPr>
            <w:tcW w:w="709" w:type="dxa"/>
          </w:tcPr>
          <w:p w14:paraId="4C418EFC" w14:textId="77777777" w:rsidR="00430428" w:rsidRPr="00A13709" w:rsidRDefault="00430428" w:rsidP="00C61424"/>
        </w:tc>
        <w:tc>
          <w:tcPr>
            <w:tcW w:w="709" w:type="dxa"/>
            <w:shd w:val="clear" w:color="auto" w:fill="auto"/>
          </w:tcPr>
          <w:p w14:paraId="4C418EFD" w14:textId="77777777" w:rsidR="00430428" w:rsidRPr="00A13709" w:rsidRDefault="00430428" w:rsidP="00C61424"/>
        </w:tc>
        <w:tc>
          <w:tcPr>
            <w:tcW w:w="850" w:type="dxa"/>
            <w:shd w:val="clear" w:color="auto" w:fill="auto"/>
          </w:tcPr>
          <w:p w14:paraId="4C418EFE" w14:textId="77777777" w:rsidR="00430428" w:rsidRPr="00A13709" w:rsidRDefault="00430428" w:rsidP="00C61424"/>
        </w:tc>
        <w:tc>
          <w:tcPr>
            <w:tcW w:w="709" w:type="dxa"/>
            <w:shd w:val="clear" w:color="auto" w:fill="auto"/>
          </w:tcPr>
          <w:p w14:paraId="4C418EFF" w14:textId="77777777" w:rsidR="00430428" w:rsidRPr="00A13709" w:rsidRDefault="00430428" w:rsidP="00C61424"/>
        </w:tc>
        <w:tc>
          <w:tcPr>
            <w:tcW w:w="709" w:type="dxa"/>
            <w:shd w:val="clear" w:color="auto" w:fill="auto"/>
          </w:tcPr>
          <w:p w14:paraId="4C418F00" w14:textId="77777777" w:rsidR="00430428" w:rsidRPr="00A13709" w:rsidRDefault="00430428" w:rsidP="00C61424"/>
        </w:tc>
        <w:tc>
          <w:tcPr>
            <w:tcW w:w="621" w:type="dxa"/>
            <w:shd w:val="clear" w:color="auto" w:fill="auto"/>
          </w:tcPr>
          <w:p w14:paraId="4C418F01" w14:textId="77777777" w:rsidR="00430428" w:rsidRPr="00A13709" w:rsidRDefault="00430428" w:rsidP="00C61424"/>
        </w:tc>
        <w:tc>
          <w:tcPr>
            <w:tcW w:w="1930" w:type="dxa"/>
            <w:shd w:val="clear" w:color="auto" w:fill="auto"/>
          </w:tcPr>
          <w:p w14:paraId="4C418F02" w14:textId="77777777" w:rsidR="00430428" w:rsidRPr="00A13709" w:rsidRDefault="00430428" w:rsidP="00C61424"/>
        </w:tc>
      </w:tr>
      <w:tr w:rsidR="00430428" w:rsidRPr="00A13709" w14:paraId="4C418F0C" w14:textId="77777777" w:rsidTr="00430428">
        <w:tc>
          <w:tcPr>
            <w:tcW w:w="3017" w:type="dxa"/>
            <w:shd w:val="clear" w:color="auto" w:fill="auto"/>
          </w:tcPr>
          <w:p w14:paraId="4C418F04" w14:textId="68C4DA4A" w:rsidR="00430428" w:rsidRPr="00A13709" w:rsidRDefault="00430428" w:rsidP="00C61424">
            <w:pPr>
              <w:rPr>
                <w:rFonts w:cs="Arial"/>
              </w:rPr>
            </w:pPr>
            <w:r w:rsidRPr="00A13709">
              <w:rPr>
                <w:rFonts w:cs="Arial"/>
              </w:rPr>
              <w:t>Pipework – SW, downpipes</w:t>
            </w:r>
          </w:p>
        </w:tc>
        <w:tc>
          <w:tcPr>
            <w:tcW w:w="709" w:type="dxa"/>
          </w:tcPr>
          <w:p w14:paraId="4C418F05" w14:textId="77777777" w:rsidR="00430428" w:rsidRPr="00A13709" w:rsidRDefault="00430428" w:rsidP="00C61424"/>
        </w:tc>
        <w:tc>
          <w:tcPr>
            <w:tcW w:w="709" w:type="dxa"/>
            <w:shd w:val="clear" w:color="auto" w:fill="auto"/>
          </w:tcPr>
          <w:p w14:paraId="4C418F06" w14:textId="77777777" w:rsidR="00430428" w:rsidRPr="00A13709" w:rsidRDefault="00430428" w:rsidP="00C61424"/>
        </w:tc>
        <w:tc>
          <w:tcPr>
            <w:tcW w:w="850" w:type="dxa"/>
            <w:shd w:val="clear" w:color="auto" w:fill="auto"/>
          </w:tcPr>
          <w:p w14:paraId="4C418F07" w14:textId="77777777" w:rsidR="00430428" w:rsidRPr="00A13709" w:rsidRDefault="00430428" w:rsidP="00C61424"/>
        </w:tc>
        <w:tc>
          <w:tcPr>
            <w:tcW w:w="709" w:type="dxa"/>
            <w:shd w:val="clear" w:color="auto" w:fill="auto"/>
          </w:tcPr>
          <w:p w14:paraId="4C418F08" w14:textId="77777777" w:rsidR="00430428" w:rsidRPr="00A13709" w:rsidRDefault="00430428" w:rsidP="00C61424"/>
        </w:tc>
        <w:tc>
          <w:tcPr>
            <w:tcW w:w="709" w:type="dxa"/>
            <w:shd w:val="clear" w:color="auto" w:fill="auto"/>
          </w:tcPr>
          <w:p w14:paraId="4C418F09" w14:textId="77777777" w:rsidR="00430428" w:rsidRPr="00A13709" w:rsidRDefault="00430428" w:rsidP="00C61424"/>
        </w:tc>
        <w:tc>
          <w:tcPr>
            <w:tcW w:w="621" w:type="dxa"/>
            <w:shd w:val="clear" w:color="auto" w:fill="auto"/>
          </w:tcPr>
          <w:p w14:paraId="4C418F0A" w14:textId="77777777" w:rsidR="00430428" w:rsidRPr="00A13709" w:rsidRDefault="00430428" w:rsidP="00C61424"/>
        </w:tc>
        <w:tc>
          <w:tcPr>
            <w:tcW w:w="1930" w:type="dxa"/>
            <w:shd w:val="clear" w:color="auto" w:fill="auto"/>
          </w:tcPr>
          <w:p w14:paraId="4C418F0B" w14:textId="77777777" w:rsidR="00430428" w:rsidRPr="00A13709" w:rsidRDefault="00430428" w:rsidP="00C61424"/>
        </w:tc>
      </w:tr>
      <w:tr w:rsidR="00430428" w:rsidRPr="00A13709" w14:paraId="2B8B9EDF" w14:textId="77777777" w:rsidTr="00430428">
        <w:tc>
          <w:tcPr>
            <w:tcW w:w="3017" w:type="dxa"/>
            <w:shd w:val="clear" w:color="auto" w:fill="auto"/>
          </w:tcPr>
          <w:p w14:paraId="2BC66894" w14:textId="62F7298A" w:rsidR="00430428" w:rsidRPr="00A13709" w:rsidRDefault="00430428" w:rsidP="00C61424">
            <w:pPr>
              <w:rPr>
                <w:rFonts w:cs="Arial"/>
              </w:rPr>
            </w:pPr>
            <w:r w:rsidRPr="00A13709">
              <w:rPr>
                <w:rFonts w:cs="Arial"/>
              </w:rPr>
              <w:t>Pipework – supply</w:t>
            </w:r>
          </w:p>
        </w:tc>
        <w:tc>
          <w:tcPr>
            <w:tcW w:w="709" w:type="dxa"/>
          </w:tcPr>
          <w:p w14:paraId="75A6C6FC" w14:textId="77777777" w:rsidR="00430428" w:rsidRPr="00A13709" w:rsidRDefault="00430428" w:rsidP="00C61424"/>
        </w:tc>
        <w:tc>
          <w:tcPr>
            <w:tcW w:w="709" w:type="dxa"/>
            <w:shd w:val="clear" w:color="auto" w:fill="auto"/>
          </w:tcPr>
          <w:p w14:paraId="1A2CADDB" w14:textId="77777777" w:rsidR="00430428" w:rsidRPr="00A13709" w:rsidRDefault="00430428" w:rsidP="00C61424"/>
        </w:tc>
        <w:tc>
          <w:tcPr>
            <w:tcW w:w="850" w:type="dxa"/>
            <w:shd w:val="clear" w:color="auto" w:fill="auto"/>
          </w:tcPr>
          <w:p w14:paraId="3F166B39" w14:textId="77777777" w:rsidR="00430428" w:rsidRPr="00A13709" w:rsidRDefault="00430428" w:rsidP="00C61424"/>
        </w:tc>
        <w:tc>
          <w:tcPr>
            <w:tcW w:w="709" w:type="dxa"/>
            <w:shd w:val="clear" w:color="auto" w:fill="auto"/>
          </w:tcPr>
          <w:p w14:paraId="5A1C3A2E" w14:textId="77777777" w:rsidR="00430428" w:rsidRPr="00A13709" w:rsidRDefault="00430428" w:rsidP="00C61424"/>
        </w:tc>
        <w:tc>
          <w:tcPr>
            <w:tcW w:w="709" w:type="dxa"/>
            <w:shd w:val="clear" w:color="auto" w:fill="auto"/>
          </w:tcPr>
          <w:p w14:paraId="07F0D3B3" w14:textId="77777777" w:rsidR="00430428" w:rsidRPr="00A13709" w:rsidRDefault="00430428" w:rsidP="00C61424"/>
        </w:tc>
        <w:tc>
          <w:tcPr>
            <w:tcW w:w="621" w:type="dxa"/>
            <w:shd w:val="clear" w:color="auto" w:fill="auto"/>
          </w:tcPr>
          <w:p w14:paraId="3CF63D77" w14:textId="77777777" w:rsidR="00430428" w:rsidRPr="00A13709" w:rsidRDefault="00430428" w:rsidP="00C61424"/>
        </w:tc>
        <w:tc>
          <w:tcPr>
            <w:tcW w:w="1930" w:type="dxa"/>
            <w:shd w:val="clear" w:color="auto" w:fill="auto"/>
          </w:tcPr>
          <w:p w14:paraId="4DA0C3FD" w14:textId="77777777" w:rsidR="00430428" w:rsidRPr="00A13709" w:rsidRDefault="00430428" w:rsidP="00C61424"/>
        </w:tc>
      </w:tr>
      <w:tr w:rsidR="00430428" w:rsidRPr="00A13709" w14:paraId="3941F387" w14:textId="77777777" w:rsidTr="00430428">
        <w:tc>
          <w:tcPr>
            <w:tcW w:w="3017" w:type="dxa"/>
            <w:shd w:val="clear" w:color="auto" w:fill="auto"/>
          </w:tcPr>
          <w:p w14:paraId="265AA250" w14:textId="3F01791C" w:rsidR="00430428" w:rsidRPr="00A13709" w:rsidRDefault="00430428" w:rsidP="00C61424">
            <w:pPr>
              <w:rPr>
                <w:rFonts w:cs="Arial"/>
              </w:rPr>
            </w:pPr>
            <w:r w:rsidRPr="00A13709">
              <w:rPr>
                <w:rFonts w:cs="Arial"/>
              </w:rPr>
              <w:t xml:space="preserve">Fire services fixtures (FHR, </w:t>
            </w:r>
            <w:proofErr w:type="spellStart"/>
            <w:r w:rsidRPr="00A13709">
              <w:rPr>
                <w:rFonts w:cs="Arial"/>
              </w:rPr>
              <w:t>etc</w:t>
            </w:r>
            <w:proofErr w:type="spellEnd"/>
            <w:r w:rsidRPr="00A13709">
              <w:rPr>
                <w:rFonts w:cs="Arial"/>
              </w:rPr>
              <w:t>)</w:t>
            </w:r>
          </w:p>
        </w:tc>
        <w:tc>
          <w:tcPr>
            <w:tcW w:w="709" w:type="dxa"/>
          </w:tcPr>
          <w:p w14:paraId="7E118D9B" w14:textId="77777777" w:rsidR="00430428" w:rsidRPr="00A13709" w:rsidRDefault="00430428" w:rsidP="00C61424"/>
        </w:tc>
        <w:tc>
          <w:tcPr>
            <w:tcW w:w="709" w:type="dxa"/>
            <w:shd w:val="clear" w:color="auto" w:fill="auto"/>
          </w:tcPr>
          <w:p w14:paraId="02727C82" w14:textId="77777777" w:rsidR="00430428" w:rsidRPr="00A13709" w:rsidRDefault="00430428" w:rsidP="00C61424"/>
        </w:tc>
        <w:tc>
          <w:tcPr>
            <w:tcW w:w="850" w:type="dxa"/>
            <w:shd w:val="clear" w:color="auto" w:fill="auto"/>
          </w:tcPr>
          <w:p w14:paraId="7D1F2AD0" w14:textId="77777777" w:rsidR="00430428" w:rsidRPr="00A13709" w:rsidRDefault="00430428" w:rsidP="00C61424"/>
        </w:tc>
        <w:tc>
          <w:tcPr>
            <w:tcW w:w="709" w:type="dxa"/>
            <w:shd w:val="clear" w:color="auto" w:fill="auto"/>
          </w:tcPr>
          <w:p w14:paraId="2FBA787C" w14:textId="77777777" w:rsidR="00430428" w:rsidRPr="00A13709" w:rsidRDefault="00430428" w:rsidP="00C61424"/>
        </w:tc>
        <w:tc>
          <w:tcPr>
            <w:tcW w:w="709" w:type="dxa"/>
            <w:shd w:val="clear" w:color="auto" w:fill="auto"/>
          </w:tcPr>
          <w:p w14:paraId="1FACEE50" w14:textId="77777777" w:rsidR="00430428" w:rsidRPr="00A13709" w:rsidRDefault="00430428" w:rsidP="00C61424"/>
        </w:tc>
        <w:tc>
          <w:tcPr>
            <w:tcW w:w="621" w:type="dxa"/>
            <w:shd w:val="clear" w:color="auto" w:fill="auto"/>
          </w:tcPr>
          <w:p w14:paraId="483F2E8E" w14:textId="77777777" w:rsidR="00430428" w:rsidRPr="00A13709" w:rsidRDefault="00430428" w:rsidP="00C61424"/>
        </w:tc>
        <w:tc>
          <w:tcPr>
            <w:tcW w:w="1930" w:type="dxa"/>
            <w:shd w:val="clear" w:color="auto" w:fill="auto"/>
          </w:tcPr>
          <w:p w14:paraId="3AE9DFF8" w14:textId="77777777" w:rsidR="00430428" w:rsidRPr="00A13709" w:rsidRDefault="00430428" w:rsidP="00C61424"/>
        </w:tc>
      </w:tr>
      <w:tr w:rsidR="00430428" w:rsidRPr="00A13709" w14:paraId="4D5AA8DF" w14:textId="77777777" w:rsidTr="00430428">
        <w:tc>
          <w:tcPr>
            <w:tcW w:w="3017" w:type="dxa"/>
            <w:shd w:val="clear" w:color="auto" w:fill="auto"/>
          </w:tcPr>
          <w:p w14:paraId="322851FE" w14:textId="3690092E" w:rsidR="00430428" w:rsidRPr="00A13709" w:rsidRDefault="00430428" w:rsidP="00C61424">
            <w:pPr>
              <w:rPr>
                <w:rFonts w:cs="Arial"/>
              </w:rPr>
            </w:pPr>
            <w:r w:rsidRPr="00A13709">
              <w:rPr>
                <w:rFonts w:cs="Arial"/>
              </w:rPr>
              <w:t>Sprinkler heads</w:t>
            </w:r>
          </w:p>
        </w:tc>
        <w:tc>
          <w:tcPr>
            <w:tcW w:w="709" w:type="dxa"/>
          </w:tcPr>
          <w:p w14:paraId="4FDE4FD8" w14:textId="77777777" w:rsidR="00430428" w:rsidRPr="00A13709" w:rsidRDefault="00430428" w:rsidP="00C61424"/>
        </w:tc>
        <w:tc>
          <w:tcPr>
            <w:tcW w:w="709" w:type="dxa"/>
            <w:shd w:val="clear" w:color="auto" w:fill="auto"/>
          </w:tcPr>
          <w:p w14:paraId="1EA9F1C1" w14:textId="77777777" w:rsidR="00430428" w:rsidRPr="00A13709" w:rsidRDefault="00430428" w:rsidP="00C61424"/>
        </w:tc>
        <w:tc>
          <w:tcPr>
            <w:tcW w:w="850" w:type="dxa"/>
            <w:shd w:val="clear" w:color="auto" w:fill="auto"/>
          </w:tcPr>
          <w:p w14:paraId="78AC3C3F" w14:textId="77777777" w:rsidR="00430428" w:rsidRPr="00A13709" w:rsidRDefault="00430428" w:rsidP="00C61424"/>
        </w:tc>
        <w:tc>
          <w:tcPr>
            <w:tcW w:w="709" w:type="dxa"/>
            <w:shd w:val="clear" w:color="auto" w:fill="auto"/>
          </w:tcPr>
          <w:p w14:paraId="02903381" w14:textId="77777777" w:rsidR="00430428" w:rsidRPr="00A13709" w:rsidRDefault="00430428" w:rsidP="00C61424"/>
        </w:tc>
        <w:tc>
          <w:tcPr>
            <w:tcW w:w="709" w:type="dxa"/>
            <w:shd w:val="clear" w:color="auto" w:fill="auto"/>
          </w:tcPr>
          <w:p w14:paraId="71147DA7" w14:textId="77777777" w:rsidR="00430428" w:rsidRPr="00A13709" w:rsidRDefault="00430428" w:rsidP="00C61424"/>
        </w:tc>
        <w:tc>
          <w:tcPr>
            <w:tcW w:w="621" w:type="dxa"/>
            <w:shd w:val="clear" w:color="auto" w:fill="auto"/>
          </w:tcPr>
          <w:p w14:paraId="3A256CCD" w14:textId="77777777" w:rsidR="00430428" w:rsidRPr="00A13709" w:rsidRDefault="00430428" w:rsidP="00C61424"/>
        </w:tc>
        <w:tc>
          <w:tcPr>
            <w:tcW w:w="1930" w:type="dxa"/>
            <w:shd w:val="clear" w:color="auto" w:fill="auto"/>
          </w:tcPr>
          <w:p w14:paraId="48CBCBEA" w14:textId="77777777" w:rsidR="00430428" w:rsidRPr="00A13709" w:rsidRDefault="00430428" w:rsidP="00C61424"/>
        </w:tc>
      </w:tr>
      <w:tr w:rsidR="00430428" w:rsidRPr="00A13709" w14:paraId="39451FF4" w14:textId="77777777" w:rsidTr="00430428">
        <w:tc>
          <w:tcPr>
            <w:tcW w:w="3017" w:type="dxa"/>
            <w:shd w:val="clear" w:color="auto" w:fill="auto"/>
          </w:tcPr>
          <w:p w14:paraId="64F40F98" w14:textId="4EBCF3AA" w:rsidR="00430428" w:rsidRPr="00A13709" w:rsidRDefault="00430428" w:rsidP="00C61424">
            <w:pPr>
              <w:rPr>
                <w:rFonts w:cs="Arial"/>
              </w:rPr>
            </w:pPr>
            <w:r w:rsidRPr="00A13709">
              <w:rPr>
                <w:rFonts w:cs="Arial"/>
              </w:rPr>
              <w:t>Pipework – fire services</w:t>
            </w:r>
          </w:p>
        </w:tc>
        <w:tc>
          <w:tcPr>
            <w:tcW w:w="709" w:type="dxa"/>
          </w:tcPr>
          <w:p w14:paraId="02072F30" w14:textId="77777777" w:rsidR="00430428" w:rsidRPr="00A13709" w:rsidRDefault="00430428" w:rsidP="00C61424"/>
        </w:tc>
        <w:tc>
          <w:tcPr>
            <w:tcW w:w="709" w:type="dxa"/>
            <w:shd w:val="clear" w:color="auto" w:fill="auto"/>
          </w:tcPr>
          <w:p w14:paraId="68A9E64E" w14:textId="77777777" w:rsidR="00430428" w:rsidRPr="00A13709" w:rsidRDefault="00430428" w:rsidP="00C61424"/>
        </w:tc>
        <w:tc>
          <w:tcPr>
            <w:tcW w:w="850" w:type="dxa"/>
            <w:shd w:val="clear" w:color="auto" w:fill="auto"/>
          </w:tcPr>
          <w:p w14:paraId="58F51C13" w14:textId="77777777" w:rsidR="00430428" w:rsidRPr="00A13709" w:rsidRDefault="00430428" w:rsidP="00C61424"/>
        </w:tc>
        <w:tc>
          <w:tcPr>
            <w:tcW w:w="709" w:type="dxa"/>
            <w:shd w:val="clear" w:color="auto" w:fill="auto"/>
          </w:tcPr>
          <w:p w14:paraId="4E42D84C" w14:textId="77777777" w:rsidR="00430428" w:rsidRPr="00A13709" w:rsidRDefault="00430428" w:rsidP="00C61424"/>
        </w:tc>
        <w:tc>
          <w:tcPr>
            <w:tcW w:w="709" w:type="dxa"/>
            <w:shd w:val="clear" w:color="auto" w:fill="auto"/>
          </w:tcPr>
          <w:p w14:paraId="7570BBD0" w14:textId="77777777" w:rsidR="00430428" w:rsidRPr="00A13709" w:rsidRDefault="00430428" w:rsidP="00C61424"/>
        </w:tc>
        <w:tc>
          <w:tcPr>
            <w:tcW w:w="621" w:type="dxa"/>
            <w:shd w:val="clear" w:color="auto" w:fill="auto"/>
          </w:tcPr>
          <w:p w14:paraId="00E22376" w14:textId="77777777" w:rsidR="00430428" w:rsidRPr="00A13709" w:rsidRDefault="00430428" w:rsidP="00C61424"/>
        </w:tc>
        <w:tc>
          <w:tcPr>
            <w:tcW w:w="1930" w:type="dxa"/>
            <w:shd w:val="clear" w:color="auto" w:fill="auto"/>
          </w:tcPr>
          <w:p w14:paraId="7E7713F2" w14:textId="77777777" w:rsidR="00430428" w:rsidRPr="00A13709" w:rsidRDefault="00430428" w:rsidP="00C61424"/>
        </w:tc>
      </w:tr>
      <w:tr w:rsidR="00430428" w:rsidRPr="00A13709" w14:paraId="14E91927" w14:textId="77777777" w:rsidTr="00430428">
        <w:tc>
          <w:tcPr>
            <w:tcW w:w="3017" w:type="dxa"/>
            <w:shd w:val="clear" w:color="auto" w:fill="auto"/>
          </w:tcPr>
          <w:p w14:paraId="2BE7AE61" w14:textId="41DCA550" w:rsidR="00430428" w:rsidRPr="00A13709" w:rsidRDefault="00430428" w:rsidP="00C61424">
            <w:pPr>
              <w:rPr>
                <w:rFonts w:cs="Arial"/>
              </w:rPr>
            </w:pPr>
            <w:r w:rsidRPr="00A13709">
              <w:rPr>
                <w:rFonts w:cs="Arial"/>
              </w:rPr>
              <w:t>Hydraulic services in risers</w:t>
            </w:r>
          </w:p>
        </w:tc>
        <w:tc>
          <w:tcPr>
            <w:tcW w:w="709" w:type="dxa"/>
          </w:tcPr>
          <w:p w14:paraId="721997CD" w14:textId="77777777" w:rsidR="00430428" w:rsidRPr="00A13709" w:rsidRDefault="00430428" w:rsidP="00C61424"/>
        </w:tc>
        <w:tc>
          <w:tcPr>
            <w:tcW w:w="709" w:type="dxa"/>
            <w:shd w:val="clear" w:color="auto" w:fill="auto"/>
          </w:tcPr>
          <w:p w14:paraId="5AE18822" w14:textId="77777777" w:rsidR="00430428" w:rsidRPr="00A13709" w:rsidRDefault="00430428" w:rsidP="00C61424"/>
        </w:tc>
        <w:tc>
          <w:tcPr>
            <w:tcW w:w="850" w:type="dxa"/>
            <w:shd w:val="clear" w:color="auto" w:fill="auto"/>
          </w:tcPr>
          <w:p w14:paraId="19307983" w14:textId="77777777" w:rsidR="00430428" w:rsidRPr="00A13709" w:rsidRDefault="00430428" w:rsidP="00C61424"/>
        </w:tc>
        <w:tc>
          <w:tcPr>
            <w:tcW w:w="709" w:type="dxa"/>
            <w:shd w:val="clear" w:color="auto" w:fill="auto"/>
          </w:tcPr>
          <w:p w14:paraId="73B26569" w14:textId="77777777" w:rsidR="00430428" w:rsidRPr="00A13709" w:rsidRDefault="00430428" w:rsidP="00C61424"/>
        </w:tc>
        <w:tc>
          <w:tcPr>
            <w:tcW w:w="709" w:type="dxa"/>
            <w:shd w:val="clear" w:color="auto" w:fill="auto"/>
          </w:tcPr>
          <w:p w14:paraId="1DE970A5" w14:textId="77777777" w:rsidR="00430428" w:rsidRPr="00A13709" w:rsidRDefault="00430428" w:rsidP="00C61424"/>
        </w:tc>
        <w:tc>
          <w:tcPr>
            <w:tcW w:w="621" w:type="dxa"/>
            <w:shd w:val="clear" w:color="auto" w:fill="auto"/>
          </w:tcPr>
          <w:p w14:paraId="1F933B64" w14:textId="77777777" w:rsidR="00430428" w:rsidRPr="00A13709" w:rsidRDefault="00430428" w:rsidP="00C61424"/>
        </w:tc>
        <w:tc>
          <w:tcPr>
            <w:tcW w:w="1930" w:type="dxa"/>
            <w:shd w:val="clear" w:color="auto" w:fill="auto"/>
          </w:tcPr>
          <w:p w14:paraId="6E5A2FCF" w14:textId="77777777" w:rsidR="00430428" w:rsidRPr="00A13709" w:rsidRDefault="00430428" w:rsidP="00C61424"/>
        </w:tc>
      </w:tr>
      <w:tr w:rsidR="00667F43" w:rsidRPr="00A13709" w14:paraId="4C418F15" w14:textId="77777777" w:rsidTr="00430428">
        <w:tc>
          <w:tcPr>
            <w:tcW w:w="3017" w:type="dxa"/>
            <w:shd w:val="clear" w:color="auto" w:fill="D9D9D9"/>
          </w:tcPr>
          <w:p w14:paraId="4C418F0D" w14:textId="77777777" w:rsidR="00667F43" w:rsidRPr="00A13709" w:rsidRDefault="00667F43" w:rsidP="00C61424">
            <w:pPr>
              <w:rPr>
                <w:rFonts w:cs="Arial"/>
                <w:b/>
              </w:rPr>
            </w:pPr>
            <w:r w:rsidRPr="00A13709">
              <w:rPr>
                <w:rFonts w:cs="Arial"/>
                <w:b/>
              </w:rPr>
              <w:t>ELECTRICAL</w:t>
            </w:r>
          </w:p>
        </w:tc>
        <w:tc>
          <w:tcPr>
            <w:tcW w:w="709" w:type="dxa"/>
            <w:shd w:val="clear" w:color="auto" w:fill="D9D9D9"/>
          </w:tcPr>
          <w:p w14:paraId="4C418F0E" w14:textId="77777777" w:rsidR="00667F43" w:rsidRPr="00A13709" w:rsidRDefault="00667F43" w:rsidP="00C61424"/>
        </w:tc>
        <w:tc>
          <w:tcPr>
            <w:tcW w:w="709" w:type="dxa"/>
            <w:shd w:val="clear" w:color="auto" w:fill="D9D9D9"/>
          </w:tcPr>
          <w:p w14:paraId="4C418F0F" w14:textId="77777777" w:rsidR="00667F43" w:rsidRPr="00A13709" w:rsidRDefault="00667F43" w:rsidP="00C61424"/>
        </w:tc>
        <w:tc>
          <w:tcPr>
            <w:tcW w:w="850" w:type="dxa"/>
            <w:shd w:val="clear" w:color="auto" w:fill="D9D9D9"/>
          </w:tcPr>
          <w:p w14:paraId="4C418F10" w14:textId="77777777" w:rsidR="00667F43" w:rsidRPr="00A13709" w:rsidRDefault="00667F43" w:rsidP="00C61424"/>
        </w:tc>
        <w:tc>
          <w:tcPr>
            <w:tcW w:w="709" w:type="dxa"/>
            <w:shd w:val="clear" w:color="auto" w:fill="D9D9D9"/>
          </w:tcPr>
          <w:p w14:paraId="4C418F11" w14:textId="77777777" w:rsidR="00667F43" w:rsidRPr="00A13709" w:rsidRDefault="00667F43" w:rsidP="00C61424"/>
        </w:tc>
        <w:tc>
          <w:tcPr>
            <w:tcW w:w="709" w:type="dxa"/>
            <w:shd w:val="clear" w:color="auto" w:fill="D9D9D9"/>
          </w:tcPr>
          <w:p w14:paraId="4C418F12" w14:textId="77777777" w:rsidR="00667F43" w:rsidRPr="00A13709" w:rsidRDefault="00667F43" w:rsidP="00C61424"/>
        </w:tc>
        <w:tc>
          <w:tcPr>
            <w:tcW w:w="621" w:type="dxa"/>
            <w:shd w:val="clear" w:color="auto" w:fill="D9D9D9"/>
          </w:tcPr>
          <w:p w14:paraId="4C418F13" w14:textId="77777777" w:rsidR="00667F43" w:rsidRPr="00A13709" w:rsidRDefault="00667F43" w:rsidP="00C61424"/>
        </w:tc>
        <w:tc>
          <w:tcPr>
            <w:tcW w:w="1930" w:type="dxa"/>
            <w:shd w:val="clear" w:color="auto" w:fill="D9D9D9"/>
          </w:tcPr>
          <w:p w14:paraId="4C418F14" w14:textId="77777777" w:rsidR="00667F43" w:rsidRPr="00A13709" w:rsidRDefault="00667F43" w:rsidP="00C61424"/>
        </w:tc>
      </w:tr>
      <w:tr w:rsidR="00667F43" w:rsidRPr="00A13709" w14:paraId="4C418F1E" w14:textId="77777777" w:rsidTr="00430428">
        <w:tc>
          <w:tcPr>
            <w:tcW w:w="3017" w:type="dxa"/>
            <w:shd w:val="clear" w:color="auto" w:fill="auto"/>
          </w:tcPr>
          <w:p w14:paraId="4C418F16" w14:textId="77777777" w:rsidR="00667F43" w:rsidRPr="00A13709" w:rsidRDefault="00667F43" w:rsidP="00C61424">
            <w:pPr>
              <w:rPr>
                <w:rFonts w:cs="Arial"/>
              </w:rPr>
            </w:pPr>
            <w:r w:rsidRPr="00A13709">
              <w:rPr>
                <w:rFonts w:cs="Arial"/>
              </w:rPr>
              <w:t>Electrical fixtures</w:t>
            </w:r>
          </w:p>
        </w:tc>
        <w:tc>
          <w:tcPr>
            <w:tcW w:w="709" w:type="dxa"/>
          </w:tcPr>
          <w:p w14:paraId="4C418F17" w14:textId="77777777" w:rsidR="00667F43" w:rsidRPr="00A13709" w:rsidRDefault="00667F43" w:rsidP="00C61424"/>
        </w:tc>
        <w:tc>
          <w:tcPr>
            <w:tcW w:w="709" w:type="dxa"/>
            <w:shd w:val="clear" w:color="auto" w:fill="auto"/>
          </w:tcPr>
          <w:p w14:paraId="4C418F18" w14:textId="77777777" w:rsidR="00667F43" w:rsidRPr="00A13709" w:rsidRDefault="00667F43" w:rsidP="00C61424"/>
        </w:tc>
        <w:tc>
          <w:tcPr>
            <w:tcW w:w="850" w:type="dxa"/>
            <w:shd w:val="clear" w:color="auto" w:fill="auto"/>
          </w:tcPr>
          <w:p w14:paraId="4C418F19" w14:textId="77777777" w:rsidR="00667F43" w:rsidRPr="00A13709" w:rsidRDefault="00667F43" w:rsidP="00C61424"/>
        </w:tc>
        <w:tc>
          <w:tcPr>
            <w:tcW w:w="709" w:type="dxa"/>
            <w:shd w:val="clear" w:color="auto" w:fill="auto"/>
          </w:tcPr>
          <w:p w14:paraId="4C418F1A" w14:textId="77777777" w:rsidR="00667F43" w:rsidRPr="00A13709" w:rsidRDefault="00667F43" w:rsidP="00C61424"/>
        </w:tc>
        <w:tc>
          <w:tcPr>
            <w:tcW w:w="709" w:type="dxa"/>
            <w:shd w:val="clear" w:color="auto" w:fill="auto"/>
          </w:tcPr>
          <w:p w14:paraId="4C418F1B" w14:textId="77777777" w:rsidR="00667F43" w:rsidRPr="00A13709" w:rsidRDefault="00667F43" w:rsidP="00C61424"/>
        </w:tc>
        <w:tc>
          <w:tcPr>
            <w:tcW w:w="621" w:type="dxa"/>
            <w:shd w:val="clear" w:color="auto" w:fill="auto"/>
          </w:tcPr>
          <w:p w14:paraId="4C418F1C" w14:textId="77777777" w:rsidR="00667F43" w:rsidRPr="00A13709" w:rsidRDefault="00667F43" w:rsidP="00C61424"/>
        </w:tc>
        <w:tc>
          <w:tcPr>
            <w:tcW w:w="1930" w:type="dxa"/>
            <w:shd w:val="clear" w:color="auto" w:fill="auto"/>
          </w:tcPr>
          <w:p w14:paraId="4C418F1D" w14:textId="77777777" w:rsidR="00667F43" w:rsidRPr="00A13709" w:rsidRDefault="00667F43" w:rsidP="00C61424"/>
        </w:tc>
      </w:tr>
      <w:tr w:rsidR="00667F43" w:rsidRPr="00A13709" w14:paraId="4C418F27" w14:textId="77777777" w:rsidTr="00430428">
        <w:tc>
          <w:tcPr>
            <w:tcW w:w="3017" w:type="dxa"/>
            <w:shd w:val="clear" w:color="auto" w:fill="auto"/>
          </w:tcPr>
          <w:p w14:paraId="4C418F1F" w14:textId="77777777" w:rsidR="00667F43" w:rsidRPr="00A13709" w:rsidRDefault="00667F43" w:rsidP="00C61424">
            <w:pPr>
              <w:rPr>
                <w:rFonts w:cs="Arial"/>
              </w:rPr>
            </w:pPr>
            <w:r w:rsidRPr="00A13709">
              <w:rPr>
                <w:rFonts w:cs="Arial"/>
              </w:rPr>
              <w:t>Power outlets</w:t>
            </w:r>
          </w:p>
        </w:tc>
        <w:tc>
          <w:tcPr>
            <w:tcW w:w="709" w:type="dxa"/>
          </w:tcPr>
          <w:p w14:paraId="4C418F20" w14:textId="77777777" w:rsidR="00667F43" w:rsidRPr="00A13709" w:rsidRDefault="00667F43" w:rsidP="00C61424"/>
        </w:tc>
        <w:tc>
          <w:tcPr>
            <w:tcW w:w="709" w:type="dxa"/>
            <w:shd w:val="clear" w:color="auto" w:fill="auto"/>
          </w:tcPr>
          <w:p w14:paraId="4C418F21" w14:textId="77777777" w:rsidR="00667F43" w:rsidRPr="00A13709" w:rsidRDefault="00667F43" w:rsidP="00C61424"/>
        </w:tc>
        <w:tc>
          <w:tcPr>
            <w:tcW w:w="850" w:type="dxa"/>
            <w:shd w:val="clear" w:color="auto" w:fill="auto"/>
          </w:tcPr>
          <w:p w14:paraId="4C418F22" w14:textId="77777777" w:rsidR="00667F43" w:rsidRPr="00A13709" w:rsidRDefault="00667F43" w:rsidP="00C61424"/>
        </w:tc>
        <w:tc>
          <w:tcPr>
            <w:tcW w:w="709" w:type="dxa"/>
            <w:shd w:val="clear" w:color="auto" w:fill="auto"/>
          </w:tcPr>
          <w:p w14:paraId="4C418F23" w14:textId="77777777" w:rsidR="00667F43" w:rsidRPr="00A13709" w:rsidRDefault="00667F43" w:rsidP="00C61424"/>
        </w:tc>
        <w:tc>
          <w:tcPr>
            <w:tcW w:w="709" w:type="dxa"/>
            <w:shd w:val="clear" w:color="auto" w:fill="auto"/>
          </w:tcPr>
          <w:p w14:paraId="4C418F24" w14:textId="77777777" w:rsidR="00667F43" w:rsidRPr="00A13709" w:rsidRDefault="00667F43" w:rsidP="00C61424"/>
        </w:tc>
        <w:tc>
          <w:tcPr>
            <w:tcW w:w="621" w:type="dxa"/>
            <w:shd w:val="clear" w:color="auto" w:fill="auto"/>
          </w:tcPr>
          <w:p w14:paraId="4C418F25" w14:textId="77777777" w:rsidR="00667F43" w:rsidRPr="00A13709" w:rsidRDefault="00667F43" w:rsidP="00C61424"/>
        </w:tc>
        <w:tc>
          <w:tcPr>
            <w:tcW w:w="1930" w:type="dxa"/>
            <w:shd w:val="clear" w:color="auto" w:fill="auto"/>
          </w:tcPr>
          <w:p w14:paraId="4C418F26" w14:textId="77777777" w:rsidR="00667F43" w:rsidRPr="00A13709" w:rsidRDefault="00667F43" w:rsidP="00C61424"/>
        </w:tc>
      </w:tr>
      <w:tr w:rsidR="00667F43" w:rsidRPr="00A13709" w14:paraId="4C418F30" w14:textId="77777777" w:rsidTr="00430428">
        <w:tc>
          <w:tcPr>
            <w:tcW w:w="3017" w:type="dxa"/>
            <w:shd w:val="clear" w:color="auto" w:fill="auto"/>
          </w:tcPr>
          <w:p w14:paraId="4C418F28" w14:textId="77777777" w:rsidR="00667F43" w:rsidRPr="00A13709" w:rsidRDefault="00667F43" w:rsidP="00C61424">
            <w:pPr>
              <w:rPr>
                <w:rFonts w:cs="Arial"/>
              </w:rPr>
            </w:pPr>
            <w:r w:rsidRPr="00A13709">
              <w:rPr>
                <w:rFonts w:cs="Arial"/>
              </w:rPr>
              <w:t>Switch &amp; distribution boards</w:t>
            </w:r>
          </w:p>
        </w:tc>
        <w:tc>
          <w:tcPr>
            <w:tcW w:w="709" w:type="dxa"/>
          </w:tcPr>
          <w:p w14:paraId="4C418F29" w14:textId="77777777" w:rsidR="00667F43" w:rsidRPr="00A13709" w:rsidRDefault="00667F43" w:rsidP="00C61424"/>
        </w:tc>
        <w:tc>
          <w:tcPr>
            <w:tcW w:w="709" w:type="dxa"/>
            <w:shd w:val="clear" w:color="auto" w:fill="auto"/>
          </w:tcPr>
          <w:p w14:paraId="4C418F2A" w14:textId="77777777" w:rsidR="00667F43" w:rsidRPr="00A13709" w:rsidRDefault="00667F43" w:rsidP="00C61424"/>
        </w:tc>
        <w:tc>
          <w:tcPr>
            <w:tcW w:w="850" w:type="dxa"/>
            <w:shd w:val="clear" w:color="auto" w:fill="auto"/>
          </w:tcPr>
          <w:p w14:paraId="4C418F2B" w14:textId="77777777" w:rsidR="00667F43" w:rsidRPr="00A13709" w:rsidRDefault="00667F43" w:rsidP="00C61424"/>
        </w:tc>
        <w:tc>
          <w:tcPr>
            <w:tcW w:w="709" w:type="dxa"/>
            <w:shd w:val="clear" w:color="auto" w:fill="auto"/>
          </w:tcPr>
          <w:p w14:paraId="4C418F2C" w14:textId="77777777" w:rsidR="00667F43" w:rsidRPr="00A13709" w:rsidRDefault="00667F43" w:rsidP="00C61424"/>
        </w:tc>
        <w:tc>
          <w:tcPr>
            <w:tcW w:w="709" w:type="dxa"/>
            <w:shd w:val="clear" w:color="auto" w:fill="auto"/>
          </w:tcPr>
          <w:p w14:paraId="4C418F2D" w14:textId="77777777" w:rsidR="00667F43" w:rsidRPr="00A13709" w:rsidRDefault="00667F43" w:rsidP="00C61424"/>
        </w:tc>
        <w:tc>
          <w:tcPr>
            <w:tcW w:w="621" w:type="dxa"/>
            <w:shd w:val="clear" w:color="auto" w:fill="auto"/>
          </w:tcPr>
          <w:p w14:paraId="4C418F2E" w14:textId="77777777" w:rsidR="00667F43" w:rsidRPr="00A13709" w:rsidRDefault="00667F43" w:rsidP="00C61424"/>
        </w:tc>
        <w:tc>
          <w:tcPr>
            <w:tcW w:w="1930" w:type="dxa"/>
            <w:shd w:val="clear" w:color="auto" w:fill="auto"/>
          </w:tcPr>
          <w:p w14:paraId="4C418F2F" w14:textId="77777777" w:rsidR="00667F43" w:rsidRPr="00A13709" w:rsidRDefault="00667F43" w:rsidP="00C61424"/>
        </w:tc>
      </w:tr>
      <w:tr w:rsidR="00667F43" w:rsidRPr="00A13709" w14:paraId="4C418F39" w14:textId="77777777" w:rsidTr="00430428">
        <w:tc>
          <w:tcPr>
            <w:tcW w:w="3017" w:type="dxa"/>
            <w:shd w:val="clear" w:color="auto" w:fill="auto"/>
          </w:tcPr>
          <w:p w14:paraId="4C418F31" w14:textId="77777777" w:rsidR="00667F43" w:rsidRPr="00A13709" w:rsidRDefault="00667F43" w:rsidP="00C61424">
            <w:pPr>
              <w:rPr>
                <w:rFonts w:cs="Arial"/>
              </w:rPr>
            </w:pPr>
            <w:r w:rsidRPr="00A13709">
              <w:rPr>
                <w:rFonts w:cs="Arial"/>
              </w:rPr>
              <w:t>Cable trays, ducts</w:t>
            </w:r>
          </w:p>
        </w:tc>
        <w:tc>
          <w:tcPr>
            <w:tcW w:w="709" w:type="dxa"/>
          </w:tcPr>
          <w:p w14:paraId="4C418F32" w14:textId="77777777" w:rsidR="00667F43" w:rsidRPr="00A13709" w:rsidRDefault="00667F43" w:rsidP="00C61424"/>
        </w:tc>
        <w:tc>
          <w:tcPr>
            <w:tcW w:w="709" w:type="dxa"/>
            <w:shd w:val="clear" w:color="auto" w:fill="auto"/>
          </w:tcPr>
          <w:p w14:paraId="4C418F33" w14:textId="77777777" w:rsidR="00667F43" w:rsidRPr="00A13709" w:rsidRDefault="00667F43" w:rsidP="00C61424"/>
        </w:tc>
        <w:tc>
          <w:tcPr>
            <w:tcW w:w="850" w:type="dxa"/>
            <w:shd w:val="clear" w:color="auto" w:fill="auto"/>
          </w:tcPr>
          <w:p w14:paraId="4C418F34" w14:textId="77777777" w:rsidR="00667F43" w:rsidRPr="00A13709" w:rsidRDefault="00667F43" w:rsidP="00C61424"/>
        </w:tc>
        <w:tc>
          <w:tcPr>
            <w:tcW w:w="709" w:type="dxa"/>
            <w:shd w:val="clear" w:color="auto" w:fill="auto"/>
          </w:tcPr>
          <w:p w14:paraId="4C418F35" w14:textId="77777777" w:rsidR="00667F43" w:rsidRPr="00A13709" w:rsidRDefault="00667F43" w:rsidP="00C61424"/>
        </w:tc>
        <w:tc>
          <w:tcPr>
            <w:tcW w:w="709" w:type="dxa"/>
            <w:shd w:val="clear" w:color="auto" w:fill="auto"/>
          </w:tcPr>
          <w:p w14:paraId="4C418F36" w14:textId="77777777" w:rsidR="00667F43" w:rsidRPr="00A13709" w:rsidRDefault="00667F43" w:rsidP="00C61424"/>
        </w:tc>
        <w:tc>
          <w:tcPr>
            <w:tcW w:w="621" w:type="dxa"/>
            <w:shd w:val="clear" w:color="auto" w:fill="auto"/>
          </w:tcPr>
          <w:p w14:paraId="4C418F37" w14:textId="77777777" w:rsidR="00667F43" w:rsidRPr="00A13709" w:rsidRDefault="00667F43" w:rsidP="00C61424"/>
        </w:tc>
        <w:tc>
          <w:tcPr>
            <w:tcW w:w="1930" w:type="dxa"/>
            <w:shd w:val="clear" w:color="auto" w:fill="auto"/>
          </w:tcPr>
          <w:p w14:paraId="4C418F38" w14:textId="77777777" w:rsidR="00667F43" w:rsidRPr="00A13709" w:rsidRDefault="00667F43" w:rsidP="00C61424"/>
        </w:tc>
      </w:tr>
      <w:tr w:rsidR="00667F43" w:rsidRPr="00A13709" w14:paraId="4C418F42" w14:textId="77777777" w:rsidTr="00430428">
        <w:tc>
          <w:tcPr>
            <w:tcW w:w="3017" w:type="dxa"/>
            <w:shd w:val="clear" w:color="auto" w:fill="auto"/>
          </w:tcPr>
          <w:p w14:paraId="4C418F3A" w14:textId="77777777" w:rsidR="00667F43" w:rsidRPr="00A13709" w:rsidRDefault="00667F43" w:rsidP="00C61424">
            <w:pPr>
              <w:rPr>
                <w:rFonts w:cs="Arial"/>
              </w:rPr>
            </w:pPr>
            <w:r w:rsidRPr="00A13709">
              <w:rPr>
                <w:rFonts w:cs="Arial"/>
              </w:rPr>
              <w:t>Lighting</w:t>
            </w:r>
          </w:p>
        </w:tc>
        <w:tc>
          <w:tcPr>
            <w:tcW w:w="709" w:type="dxa"/>
          </w:tcPr>
          <w:p w14:paraId="4C418F3B" w14:textId="77777777" w:rsidR="00667F43" w:rsidRPr="00A13709" w:rsidRDefault="00667F43" w:rsidP="00C61424"/>
        </w:tc>
        <w:tc>
          <w:tcPr>
            <w:tcW w:w="709" w:type="dxa"/>
            <w:shd w:val="clear" w:color="auto" w:fill="auto"/>
          </w:tcPr>
          <w:p w14:paraId="4C418F3C" w14:textId="77777777" w:rsidR="00667F43" w:rsidRPr="00A13709" w:rsidRDefault="00667F43" w:rsidP="00C61424"/>
        </w:tc>
        <w:tc>
          <w:tcPr>
            <w:tcW w:w="850" w:type="dxa"/>
            <w:shd w:val="clear" w:color="auto" w:fill="auto"/>
          </w:tcPr>
          <w:p w14:paraId="4C418F3D" w14:textId="77777777" w:rsidR="00667F43" w:rsidRPr="00A13709" w:rsidRDefault="00667F43" w:rsidP="00C61424"/>
        </w:tc>
        <w:tc>
          <w:tcPr>
            <w:tcW w:w="709" w:type="dxa"/>
            <w:shd w:val="clear" w:color="auto" w:fill="auto"/>
          </w:tcPr>
          <w:p w14:paraId="4C418F3E" w14:textId="77777777" w:rsidR="00667F43" w:rsidRPr="00A13709" w:rsidRDefault="00667F43" w:rsidP="00C61424"/>
        </w:tc>
        <w:tc>
          <w:tcPr>
            <w:tcW w:w="709" w:type="dxa"/>
            <w:shd w:val="clear" w:color="auto" w:fill="auto"/>
          </w:tcPr>
          <w:p w14:paraId="4C418F3F" w14:textId="77777777" w:rsidR="00667F43" w:rsidRPr="00A13709" w:rsidRDefault="00667F43" w:rsidP="00C61424"/>
        </w:tc>
        <w:tc>
          <w:tcPr>
            <w:tcW w:w="621" w:type="dxa"/>
            <w:shd w:val="clear" w:color="auto" w:fill="auto"/>
          </w:tcPr>
          <w:p w14:paraId="4C418F40" w14:textId="77777777" w:rsidR="00667F43" w:rsidRPr="00A13709" w:rsidRDefault="00667F43" w:rsidP="00C61424"/>
        </w:tc>
        <w:tc>
          <w:tcPr>
            <w:tcW w:w="1930" w:type="dxa"/>
            <w:shd w:val="clear" w:color="auto" w:fill="auto"/>
          </w:tcPr>
          <w:p w14:paraId="4C418F41" w14:textId="77777777" w:rsidR="00667F43" w:rsidRPr="00A13709" w:rsidRDefault="00667F43" w:rsidP="00C61424"/>
        </w:tc>
      </w:tr>
      <w:tr w:rsidR="00667F43" w:rsidRPr="00A13709" w14:paraId="4C418F4B" w14:textId="77777777" w:rsidTr="00430428">
        <w:tc>
          <w:tcPr>
            <w:tcW w:w="3017" w:type="dxa"/>
            <w:shd w:val="clear" w:color="auto" w:fill="auto"/>
          </w:tcPr>
          <w:p w14:paraId="4C418F43" w14:textId="77777777" w:rsidR="00667F43" w:rsidRPr="00A13709" w:rsidRDefault="00667F43" w:rsidP="00C61424">
            <w:pPr>
              <w:rPr>
                <w:rFonts w:cs="Arial"/>
              </w:rPr>
            </w:pPr>
            <w:r w:rsidRPr="00A13709">
              <w:rPr>
                <w:rFonts w:cs="Arial"/>
              </w:rPr>
              <w:t>Communications</w:t>
            </w:r>
          </w:p>
        </w:tc>
        <w:tc>
          <w:tcPr>
            <w:tcW w:w="709" w:type="dxa"/>
          </w:tcPr>
          <w:p w14:paraId="4C418F44" w14:textId="77777777" w:rsidR="00667F43" w:rsidRPr="00A13709" w:rsidRDefault="00667F43" w:rsidP="00C61424"/>
        </w:tc>
        <w:tc>
          <w:tcPr>
            <w:tcW w:w="709" w:type="dxa"/>
            <w:shd w:val="clear" w:color="auto" w:fill="auto"/>
          </w:tcPr>
          <w:p w14:paraId="4C418F45" w14:textId="77777777" w:rsidR="00667F43" w:rsidRPr="00A13709" w:rsidRDefault="00667F43" w:rsidP="00C61424"/>
        </w:tc>
        <w:tc>
          <w:tcPr>
            <w:tcW w:w="850" w:type="dxa"/>
            <w:shd w:val="clear" w:color="auto" w:fill="auto"/>
          </w:tcPr>
          <w:p w14:paraId="4C418F46" w14:textId="77777777" w:rsidR="00667F43" w:rsidRPr="00A13709" w:rsidRDefault="00667F43" w:rsidP="00C61424"/>
        </w:tc>
        <w:tc>
          <w:tcPr>
            <w:tcW w:w="709" w:type="dxa"/>
            <w:shd w:val="clear" w:color="auto" w:fill="auto"/>
          </w:tcPr>
          <w:p w14:paraId="4C418F47" w14:textId="77777777" w:rsidR="00667F43" w:rsidRPr="00A13709" w:rsidRDefault="00667F43" w:rsidP="00C61424"/>
        </w:tc>
        <w:tc>
          <w:tcPr>
            <w:tcW w:w="709" w:type="dxa"/>
            <w:shd w:val="clear" w:color="auto" w:fill="auto"/>
          </w:tcPr>
          <w:p w14:paraId="4C418F48" w14:textId="77777777" w:rsidR="00667F43" w:rsidRPr="00A13709" w:rsidRDefault="00667F43" w:rsidP="00C61424"/>
        </w:tc>
        <w:tc>
          <w:tcPr>
            <w:tcW w:w="621" w:type="dxa"/>
            <w:shd w:val="clear" w:color="auto" w:fill="auto"/>
          </w:tcPr>
          <w:p w14:paraId="4C418F49" w14:textId="77777777" w:rsidR="00667F43" w:rsidRPr="00A13709" w:rsidRDefault="00667F43" w:rsidP="00C61424"/>
        </w:tc>
        <w:tc>
          <w:tcPr>
            <w:tcW w:w="1930" w:type="dxa"/>
            <w:shd w:val="clear" w:color="auto" w:fill="auto"/>
          </w:tcPr>
          <w:p w14:paraId="4C418F4A" w14:textId="77777777" w:rsidR="00667F43" w:rsidRPr="00A13709" w:rsidRDefault="00667F43" w:rsidP="00C61424"/>
        </w:tc>
      </w:tr>
      <w:tr w:rsidR="00667F43" w:rsidRPr="00A13709" w14:paraId="4C418F54" w14:textId="77777777" w:rsidTr="00430428">
        <w:tc>
          <w:tcPr>
            <w:tcW w:w="3017" w:type="dxa"/>
            <w:shd w:val="clear" w:color="auto" w:fill="auto"/>
          </w:tcPr>
          <w:p w14:paraId="4C418F4C" w14:textId="77777777" w:rsidR="00667F43" w:rsidRPr="00A13709" w:rsidRDefault="00667F43" w:rsidP="00C61424">
            <w:pPr>
              <w:rPr>
                <w:rFonts w:cs="Arial"/>
              </w:rPr>
            </w:pPr>
            <w:r w:rsidRPr="00A13709">
              <w:rPr>
                <w:rFonts w:cs="Arial"/>
              </w:rPr>
              <w:t>Security</w:t>
            </w:r>
          </w:p>
        </w:tc>
        <w:tc>
          <w:tcPr>
            <w:tcW w:w="709" w:type="dxa"/>
          </w:tcPr>
          <w:p w14:paraId="4C418F4D" w14:textId="77777777" w:rsidR="00667F43" w:rsidRPr="00A13709" w:rsidRDefault="00667F43" w:rsidP="00C61424"/>
        </w:tc>
        <w:tc>
          <w:tcPr>
            <w:tcW w:w="709" w:type="dxa"/>
            <w:shd w:val="clear" w:color="auto" w:fill="auto"/>
          </w:tcPr>
          <w:p w14:paraId="4C418F4E" w14:textId="77777777" w:rsidR="00667F43" w:rsidRPr="00A13709" w:rsidRDefault="00667F43" w:rsidP="00C61424"/>
        </w:tc>
        <w:tc>
          <w:tcPr>
            <w:tcW w:w="850" w:type="dxa"/>
            <w:shd w:val="clear" w:color="auto" w:fill="auto"/>
          </w:tcPr>
          <w:p w14:paraId="4C418F4F" w14:textId="77777777" w:rsidR="00667F43" w:rsidRPr="00A13709" w:rsidRDefault="00667F43" w:rsidP="00C61424"/>
        </w:tc>
        <w:tc>
          <w:tcPr>
            <w:tcW w:w="709" w:type="dxa"/>
            <w:shd w:val="clear" w:color="auto" w:fill="auto"/>
          </w:tcPr>
          <w:p w14:paraId="4C418F50" w14:textId="77777777" w:rsidR="00667F43" w:rsidRPr="00A13709" w:rsidRDefault="00667F43" w:rsidP="00C61424"/>
        </w:tc>
        <w:tc>
          <w:tcPr>
            <w:tcW w:w="709" w:type="dxa"/>
            <w:shd w:val="clear" w:color="auto" w:fill="auto"/>
          </w:tcPr>
          <w:p w14:paraId="4C418F51" w14:textId="77777777" w:rsidR="00667F43" w:rsidRPr="00A13709" w:rsidRDefault="00667F43" w:rsidP="00C61424"/>
        </w:tc>
        <w:tc>
          <w:tcPr>
            <w:tcW w:w="621" w:type="dxa"/>
            <w:shd w:val="clear" w:color="auto" w:fill="auto"/>
          </w:tcPr>
          <w:p w14:paraId="4C418F52" w14:textId="77777777" w:rsidR="00667F43" w:rsidRPr="00A13709" w:rsidRDefault="00667F43" w:rsidP="00C61424"/>
        </w:tc>
        <w:tc>
          <w:tcPr>
            <w:tcW w:w="1930" w:type="dxa"/>
            <w:shd w:val="clear" w:color="auto" w:fill="auto"/>
          </w:tcPr>
          <w:p w14:paraId="4C418F53" w14:textId="77777777" w:rsidR="00667F43" w:rsidRPr="00A13709" w:rsidRDefault="00667F43" w:rsidP="00C61424"/>
        </w:tc>
      </w:tr>
      <w:tr w:rsidR="00430428" w:rsidRPr="00A13709" w14:paraId="556D9DE2" w14:textId="77777777" w:rsidTr="00430428">
        <w:tc>
          <w:tcPr>
            <w:tcW w:w="3017" w:type="dxa"/>
            <w:shd w:val="clear" w:color="auto" w:fill="auto"/>
          </w:tcPr>
          <w:p w14:paraId="5664A678" w14:textId="217CADA3" w:rsidR="00430428" w:rsidRPr="00A13709" w:rsidRDefault="00430428" w:rsidP="00C61424">
            <w:pPr>
              <w:rPr>
                <w:rFonts w:cs="Arial"/>
              </w:rPr>
            </w:pPr>
            <w:r w:rsidRPr="00A13709">
              <w:rPr>
                <w:rFonts w:cs="Arial"/>
              </w:rPr>
              <w:t>Electrical services in risers</w:t>
            </w:r>
          </w:p>
        </w:tc>
        <w:tc>
          <w:tcPr>
            <w:tcW w:w="709" w:type="dxa"/>
          </w:tcPr>
          <w:p w14:paraId="6E5322D5" w14:textId="77777777" w:rsidR="00430428" w:rsidRPr="00A13709" w:rsidRDefault="00430428" w:rsidP="00C61424"/>
        </w:tc>
        <w:tc>
          <w:tcPr>
            <w:tcW w:w="709" w:type="dxa"/>
            <w:shd w:val="clear" w:color="auto" w:fill="auto"/>
          </w:tcPr>
          <w:p w14:paraId="066C430A" w14:textId="77777777" w:rsidR="00430428" w:rsidRPr="00A13709" w:rsidRDefault="00430428" w:rsidP="00C61424"/>
        </w:tc>
        <w:tc>
          <w:tcPr>
            <w:tcW w:w="850" w:type="dxa"/>
            <w:shd w:val="clear" w:color="auto" w:fill="auto"/>
          </w:tcPr>
          <w:p w14:paraId="02547B47" w14:textId="77777777" w:rsidR="00430428" w:rsidRPr="00A13709" w:rsidRDefault="00430428" w:rsidP="00C61424"/>
        </w:tc>
        <w:tc>
          <w:tcPr>
            <w:tcW w:w="709" w:type="dxa"/>
            <w:shd w:val="clear" w:color="auto" w:fill="auto"/>
          </w:tcPr>
          <w:p w14:paraId="7E09FF72" w14:textId="77777777" w:rsidR="00430428" w:rsidRPr="00A13709" w:rsidRDefault="00430428" w:rsidP="00C61424"/>
        </w:tc>
        <w:tc>
          <w:tcPr>
            <w:tcW w:w="709" w:type="dxa"/>
            <w:shd w:val="clear" w:color="auto" w:fill="auto"/>
          </w:tcPr>
          <w:p w14:paraId="6099C282" w14:textId="77777777" w:rsidR="00430428" w:rsidRPr="00A13709" w:rsidRDefault="00430428" w:rsidP="00C61424"/>
        </w:tc>
        <w:tc>
          <w:tcPr>
            <w:tcW w:w="621" w:type="dxa"/>
            <w:shd w:val="clear" w:color="auto" w:fill="auto"/>
          </w:tcPr>
          <w:p w14:paraId="05C7DD02" w14:textId="77777777" w:rsidR="00430428" w:rsidRPr="00A13709" w:rsidRDefault="00430428" w:rsidP="00C61424"/>
        </w:tc>
        <w:tc>
          <w:tcPr>
            <w:tcW w:w="1930" w:type="dxa"/>
            <w:shd w:val="clear" w:color="auto" w:fill="auto"/>
          </w:tcPr>
          <w:p w14:paraId="5F7638CB" w14:textId="77777777" w:rsidR="00430428" w:rsidRPr="00A13709" w:rsidRDefault="00430428" w:rsidP="00C61424"/>
        </w:tc>
      </w:tr>
      <w:tr w:rsidR="00667F43" w:rsidRPr="00A13709" w14:paraId="4C418F5D" w14:textId="77777777" w:rsidTr="00430428">
        <w:tc>
          <w:tcPr>
            <w:tcW w:w="3017" w:type="dxa"/>
            <w:shd w:val="clear" w:color="auto" w:fill="D9D9D9"/>
          </w:tcPr>
          <w:p w14:paraId="4C418F55" w14:textId="77777777" w:rsidR="00667F43" w:rsidRPr="00A13709" w:rsidRDefault="00667F43" w:rsidP="00C61424">
            <w:pPr>
              <w:rPr>
                <w:rFonts w:cs="Arial"/>
                <w:b/>
              </w:rPr>
            </w:pPr>
            <w:r w:rsidRPr="00A13709">
              <w:rPr>
                <w:rFonts w:cs="Arial"/>
                <w:b/>
              </w:rPr>
              <w:t>CONVEYING</w:t>
            </w:r>
          </w:p>
        </w:tc>
        <w:tc>
          <w:tcPr>
            <w:tcW w:w="709" w:type="dxa"/>
            <w:shd w:val="clear" w:color="auto" w:fill="D9D9D9"/>
          </w:tcPr>
          <w:p w14:paraId="4C418F56" w14:textId="77777777" w:rsidR="00667F43" w:rsidRPr="00A13709" w:rsidRDefault="00667F43" w:rsidP="00C61424"/>
        </w:tc>
        <w:tc>
          <w:tcPr>
            <w:tcW w:w="709" w:type="dxa"/>
            <w:shd w:val="clear" w:color="auto" w:fill="D9D9D9"/>
          </w:tcPr>
          <w:p w14:paraId="4C418F57" w14:textId="77777777" w:rsidR="00667F43" w:rsidRPr="00A13709" w:rsidRDefault="00667F43" w:rsidP="00C61424"/>
        </w:tc>
        <w:tc>
          <w:tcPr>
            <w:tcW w:w="850" w:type="dxa"/>
            <w:shd w:val="clear" w:color="auto" w:fill="D9D9D9"/>
          </w:tcPr>
          <w:p w14:paraId="4C418F58" w14:textId="77777777" w:rsidR="00667F43" w:rsidRPr="00A13709" w:rsidRDefault="00667F43" w:rsidP="00C61424"/>
        </w:tc>
        <w:tc>
          <w:tcPr>
            <w:tcW w:w="709" w:type="dxa"/>
            <w:shd w:val="clear" w:color="auto" w:fill="D9D9D9"/>
          </w:tcPr>
          <w:p w14:paraId="4C418F59" w14:textId="77777777" w:rsidR="00667F43" w:rsidRPr="00A13709" w:rsidRDefault="00667F43" w:rsidP="00C61424"/>
        </w:tc>
        <w:tc>
          <w:tcPr>
            <w:tcW w:w="709" w:type="dxa"/>
            <w:shd w:val="clear" w:color="auto" w:fill="D9D9D9"/>
          </w:tcPr>
          <w:p w14:paraId="4C418F5A" w14:textId="77777777" w:rsidR="00667F43" w:rsidRPr="00A13709" w:rsidRDefault="00667F43" w:rsidP="00C61424"/>
        </w:tc>
        <w:tc>
          <w:tcPr>
            <w:tcW w:w="621" w:type="dxa"/>
            <w:shd w:val="clear" w:color="auto" w:fill="D9D9D9"/>
          </w:tcPr>
          <w:p w14:paraId="4C418F5B" w14:textId="77777777" w:rsidR="00667F43" w:rsidRPr="00A13709" w:rsidRDefault="00667F43" w:rsidP="00C61424"/>
        </w:tc>
        <w:tc>
          <w:tcPr>
            <w:tcW w:w="1930" w:type="dxa"/>
            <w:shd w:val="clear" w:color="auto" w:fill="D9D9D9"/>
          </w:tcPr>
          <w:p w14:paraId="4C418F5C" w14:textId="77777777" w:rsidR="00667F43" w:rsidRPr="00A13709" w:rsidRDefault="00667F43" w:rsidP="00C61424"/>
        </w:tc>
      </w:tr>
      <w:tr w:rsidR="00667F43" w:rsidRPr="00A13709" w14:paraId="4C418F66" w14:textId="77777777" w:rsidTr="00430428">
        <w:tc>
          <w:tcPr>
            <w:tcW w:w="3017" w:type="dxa"/>
            <w:shd w:val="clear" w:color="auto" w:fill="auto"/>
          </w:tcPr>
          <w:p w14:paraId="4C418F5E" w14:textId="77777777" w:rsidR="00667F43" w:rsidRPr="00A13709" w:rsidRDefault="00667F43" w:rsidP="00C61424">
            <w:pPr>
              <w:rPr>
                <w:rFonts w:cs="Arial"/>
              </w:rPr>
            </w:pPr>
            <w:r w:rsidRPr="00A13709">
              <w:rPr>
                <w:rFonts w:cs="Arial"/>
              </w:rPr>
              <w:t>Lifts, escalators</w:t>
            </w:r>
          </w:p>
        </w:tc>
        <w:tc>
          <w:tcPr>
            <w:tcW w:w="709" w:type="dxa"/>
          </w:tcPr>
          <w:p w14:paraId="4C418F5F" w14:textId="77777777" w:rsidR="00667F43" w:rsidRPr="00A13709" w:rsidRDefault="00667F43" w:rsidP="00C61424"/>
        </w:tc>
        <w:tc>
          <w:tcPr>
            <w:tcW w:w="709" w:type="dxa"/>
            <w:shd w:val="clear" w:color="auto" w:fill="auto"/>
          </w:tcPr>
          <w:p w14:paraId="4C418F60" w14:textId="77777777" w:rsidR="00667F43" w:rsidRPr="00A13709" w:rsidRDefault="00667F43" w:rsidP="00C61424"/>
        </w:tc>
        <w:tc>
          <w:tcPr>
            <w:tcW w:w="850" w:type="dxa"/>
            <w:shd w:val="clear" w:color="auto" w:fill="auto"/>
          </w:tcPr>
          <w:p w14:paraId="4C418F61" w14:textId="77777777" w:rsidR="00667F43" w:rsidRPr="00A13709" w:rsidRDefault="00667F43" w:rsidP="00C61424"/>
        </w:tc>
        <w:tc>
          <w:tcPr>
            <w:tcW w:w="709" w:type="dxa"/>
            <w:shd w:val="clear" w:color="auto" w:fill="auto"/>
          </w:tcPr>
          <w:p w14:paraId="4C418F62" w14:textId="77777777" w:rsidR="00667F43" w:rsidRPr="00A13709" w:rsidRDefault="00667F43" w:rsidP="00C61424"/>
        </w:tc>
        <w:tc>
          <w:tcPr>
            <w:tcW w:w="709" w:type="dxa"/>
            <w:shd w:val="clear" w:color="auto" w:fill="auto"/>
          </w:tcPr>
          <w:p w14:paraId="4C418F63" w14:textId="77777777" w:rsidR="00667F43" w:rsidRPr="00A13709" w:rsidRDefault="00667F43" w:rsidP="00C61424"/>
        </w:tc>
        <w:tc>
          <w:tcPr>
            <w:tcW w:w="621" w:type="dxa"/>
            <w:shd w:val="clear" w:color="auto" w:fill="auto"/>
          </w:tcPr>
          <w:p w14:paraId="4C418F64" w14:textId="77777777" w:rsidR="00667F43" w:rsidRPr="00A13709" w:rsidRDefault="00667F43" w:rsidP="00C61424"/>
        </w:tc>
        <w:tc>
          <w:tcPr>
            <w:tcW w:w="1930" w:type="dxa"/>
            <w:shd w:val="clear" w:color="auto" w:fill="auto"/>
          </w:tcPr>
          <w:p w14:paraId="4C418F65" w14:textId="77777777" w:rsidR="00667F43" w:rsidRPr="00A13709" w:rsidRDefault="00667F43" w:rsidP="00C61424"/>
        </w:tc>
      </w:tr>
    </w:tbl>
    <w:p w14:paraId="4C418F67" w14:textId="77777777" w:rsidR="00DE4A1E" w:rsidRPr="00A13709" w:rsidRDefault="00DE4A1E" w:rsidP="00DE4A1E"/>
    <w:p w14:paraId="4C418F69" w14:textId="0BA7267E" w:rsidR="00466F8E" w:rsidRPr="00A13709" w:rsidRDefault="00711F19" w:rsidP="00466F8E">
      <w:pPr>
        <w:pStyle w:val="Heading2"/>
      </w:pPr>
      <w:bookmarkStart w:id="26" w:name="_Toc445217314"/>
      <w:r w:rsidRPr="00A13709">
        <w:t>Level of D</w:t>
      </w:r>
      <w:r w:rsidR="00466F8E" w:rsidRPr="00A13709">
        <w:t>evelopment</w:t>
      </w:r>
      <w:r w:rsidRPr="00A13709">
        <w:t xml:space="preserve"> (LOD)</w:t>
      </w:r>
      <w:bookmarkEnd w:id="26"/>
    </w:p>
    <w:p w14:paraId="4C418F6A" w14:textId="7220B7C3" w:rsidR="00466F8E" w:rsidRPr="00A13709" w:rsidRDefault="00466F8E" w:rsidP="00466F8E">
      <w:r w:rsidRPr="00A13709">
        <w:t xml:space="preserve">Collaborative model development: </w:t>
      </w:r>
      <w:r w:rsidR="00F56D42" w:rsidRPr="00A13709">
        <w:t xml:space="preserve">At each project milestone, </w:t>
      </w:r>
      <w:r w:rsidRPr="00A13709">
        <w:t xml:space="preserve">Model Element Authors (MEA) </w:t>
      </w:r>
      <w:proofErr w:type="gramStart"/>
      <w:r w:rsidRPr="00A13709">
        <w:t>are</w:t>
      </w:r>
      <w:proofErr w:type="gramEnd"/>
      <w:r w:rsidRPr="00A13709">
        <w:t xml:space="preserve"> responsible for</w:t>
      </w:r>
      <w:r w:rsidR="00F56D42" w:rsidRPr="00A13709">
        <w:t xml:space="preserve"> developing each Model Element</w:t>
      </w:r>
      <w:r w:rsidRPr="00A13709">
        <w:t xml:space="preserve"> to the Level of</w:t>
      </w:r>
      <w:r w:rsidR="00522255" w:rsidRPr="00A13709">
        <w:t xml:space="preserve"> Development (LOD) shown in the </w:t>
      </w:r>
      <w:r w:rsidR="001D5B8A" w:rsidRPr="00A13709">
        <w:rPr>
          <w:b/>
        </w:rPr>
        <w:t>LOD t</w:t>
      </w:r>
      <w:r w:rsidR="00281DE8" w:rsidRPr="00A13709">
        <w:rPr>
          <w:b/>
        </w:rPr>
        <w:t>able</w:t>
      </w:r>
      <w:r w:rsidRPr="00A13709">
        <w:t>.</w:t>
      </w:r>
    </w:p>
    <w:p w14:paraId="36EF2BF7" w14:textId="77777777" w:rsidR="00EB3FDB" w:rsidRPr="00A13709" w:rsidRDefault="00EB3FDB" w:rsidP="00466F8E"/>
    <w:p w14:paraId="4C418F6B" w14:textId="4E5F131C" w:rsidR="00466F8E" w:rsidRPr="00A13709" w:rsidRDefault="00466F8E" w:rsidP="00466F8E">
      <w:pPr>
        <w:pBdr>
          <w:top w:val="single" w:sz="4" w:space="1" w:color="auto"/>
          <w:left w:val="single" w:sz="4" w:space="4" w:color="auto"/>
          <w:bottom w:val="single" w:sz="4" w:space="1" w:color="auto"/>
          <w:right w:val="single" w:sz="4" w:space="4" w:color="auto"/>
        </w:pBdr>
        <w:spacing w:line="220" w:lineRule="exact"/>
        <w:rPr>
          <w:vanish/>
          <w:color w:val="008000"/>
          <w:sz w:val="16"/>
        </w:rPr>
      </w:pPr>
      <w:r w:rsidRPr="00A13709">
        <w:rPr>
          <w:vanish/>
          <w:color w:val="008000"/>
          <w:sz w:val="16"/>
        </w:rPr>
        <w:t xml:space="preserve">For an overview of model development and Levels of Development (LOD) of model elements see </w:t>
      </w:r>
      <w:r w:rsidRPr="00A13709">
        <w:rPr>
          <w:i/>
          <w:vanish/>
          <w:color w:val="008000"/>
          <w:sz w:val="16"/>
        </w:rPr>
        <w:t>National Guidelines for Digital Modelling</w:t>
      </w:r>
      <w:r w:rsidRPr="00A13709">
        <w:rPr>
          <w:vanish/>
          <w:color w:val="008000"/>
          <w:sz w:val="16"/>
        </w:rPr>
        <w:t xml:space="preserve"> clauses 1.6 &amp; 1.7. See also </w:t>
      </w:r>
      <w:r w:rsidR="003E63F2" w:rsidRPr="00A13709">
        <w:rPr>
          <w:i/>
          <w:vanish/>
          <w:color w:val="008000"/>
          <w:sz w:val="16"/>
        </w:rPr>
        <w:t xml:space="preserve">NATSPEC BIM Paper </w:t>
      </w:r>
      <w:r w:rsidR="0000354A" w:rsidRPr="00A13709">
        <w:rPr>
          <w:i/>
          <w:vanish/>
          <w:color w:val="008000"/>
          <w:sz w:val="16"/>
        </w:rPr>
        <w:t xml:space="preserve">NBP 001: </w:t>
      </w:r>
      <w:r w:rsidR="003E63F2" w:rsidRPr="00A13709">
        <w:rPr>
          <w:i/>
          <w:vanish/>
          <w:color w:val="008000"/>
          <w:sz w:val="16"/>
        </w:rPr>
        <w:t>LOD and BIM</w:t>
      </w:r>
      <w:r w:rsidR="003E63F2" w:rsidRPr="00A13709">
        <w:rPr>
          <w:vanish/>
          <w:color w:val="008000"/>
          <w:sz w:val="16"/>
        </w:rPr>
        <w:t xml:space="preserve"> </w:t>
      </w:r>
      <w:r w:rsidRPr="00A13709">
        <w:rPr>
          <w:vanish/>
          <w:color w:val="008000"/>
          <w:sz w:val="16"/>
        </w:rPr>
        <w:t>f</w:t>
      </w:r>
      <w:r w:rsidR="003E63F2" w:rsidRPr="00A13709">
        <w:rPr>
          <w:vanish/>
          <w:color w:val="008000"/>
          <w:sz w:val="16"/>
        </w:rPr>
        <w:t>or an explanation</w:t>
      </w:r>
      <w:r w:rsidRPr="00A13709">
        <w:rPr>
          <w:vanish/>
          <w:color w:val="008000"/>
          <w:sz w:val="16"/>
        </w:rPr>
        <w:t xml:space="preserve"> of LODs.</w:t>
      </w:r>
    </w:p>
    <w:p w14:paraId="4C418F6D" w14:textId="3AC9EB7B" w:rsidR="00667F43" w:rsidRPr="00A13709" w:rsidRDefault="00522255" w:rsidP="00281DE8">
      <w:pPr>
        <w:rPr>
          <w:b/>
        </w:rPr>
      </w:pPr>
      <w:r w:rsidRPr="00A13709">
        <w:rPr>
          <w:b/>
        </w:rPr>
        <w:t>Legend for</w:t>
      </w:r>
      <w:r w:rsidR="001D5B8A" w:rsidRPr="00A13709">
        <w:rPr>
          <w:b/>
        </w:rPr>
        <w:t xml:space="preserve"> LOD t</w:t>
      </w:r>
      <w:r w:rsidR="00281DE8" w:rsidRPr="00A13709">
        <w:rPr>
          <w:b/>
        </w:rPr>
        <w:t>able</w:t>
      </w:r>
    </w:p>
    <w:tbl>
      <w:tblPr>
        <w:tblW w:w="9254" w:type="dxa"/>
        <w:tblCellMar>
          <w:top w:w="28" w:type="dxa"/>
          <w:left w:w="40" w:type="dxa"/>
          <w:bottom w:w="28" w:type="dxa"/>
          <w:right w:w="40" w:type="dxa"/>
        </w:tblCellMar>
        <w:tblLook w:val="01E0" w:firstRow="1" w:lastRow="1" w:firstColumn="1" w:lastColumn="1" w:noHBand="0" w:noVBand="0"/>
      </w:tblPr>
      <w:tblGrid>
        <w:gridCol w:w="567"/>
        <w:gridCol w:w="3868"/>
        <w:gridCol w:w="567"/>
        <w:gridCol w:w="4252"/>
      </w:tblGrid>
      <w:tr w:rsidR="00F56D42" w:rsidRPr="00A13709" w14:paraId="4C418F74" w14:textId="77777777" w:rsidTr="001C3A07">
        <w:trPr>
          <w:cantSplit/>
          <w:tblHeader/>
        </w:trPr>
        <w:tc>
          <w:tcPr>
            <w:tcW w:w="567" w:type="dxa"/>
            <w:tcBorders>
              <w:bottom w:val="single" w:sz="4" w:space="0" w:color="auto"/>
            </w:tcBorders>
            <w:shd w:val="clear" w:color="auto" w:fill="auto"/>
          </w:tcPr>
          <w:p w14:paraId="4C418F70" w14:textId="77777777" w:rsidR="00F56D42" w:rsidRPr="00A13709" w:rsidRDefault="00F56D42" w:rsidP="00C61424">
            <w:pPr>
              <w:rPr>
                <w:b/>
              </w:rPr>
            </w:pPr>
            <w:r w:rsidRPr="00A13709">
              <w:rPr>
                <w:b/>
              </w:rPr>
              <w:t>MEA</w:t>
            </w:r>
          </w:p>
        </w:tc>
        <w:tc>
          <w:tcPr>
            <w:tcW w:w="3868" w:type="dxa"/>
            <w:tcBorders>
              <w:bottom w:val="single" w:sz="4" w:space="0" w:color="auto"/>
              <w:right w:val="single" w:sz="4" w:space="0" w:color="auto"/>
            </w:tcBorders>
            <w:shd w:val="clear" w:color="auto" w:fill="auto"/>
          </w:tcPr>
          <w:p w14:paraId="4C418F71" w14:textId="77777777" w:rsidR="00F56D42" w:rsidRPr="00A13709" w:rsidRDefault="00F56D42" w:rsidP="00C61424">
            <w:r w:rsidRPr="00A13709">
              <w:t>Model Element Author</w:t>
            </w:r>
          </w:p>
        </w:tc>
        <w:tc>
          <w:tcPr>
            <w:tcW w:w="567" w:type="dxa"/>
            <w:tcBorders>
              <w:left w:val="single" w:sz="4" w:space="0" w:color="auto"/>
              <w:bottom w:val="single" w:sz="4" w:space="0" w:color="auto"/>
            </w:tcBorders>
            <w:shd w:val="clear" w:color="auto" w:fill="auto"/>
          </w:tcPr>
          <w:p w14:paraId="4C418F72" w14:textId="77777777" w:rsidR="00F56D42" w:rsidRPr="00A13709" w:rsidRDefault="00F56D42" w:rsidP="00C61424">
            <w:pPr>
              <w:rPr>
                <w:b/>
              </w:rPr>
            </w:pPr>
            <w:r w:rsidRPr="00A13709">
              <w:rPr>
                <w:b/>
              </w:rPr>
              <w:t>LOD</w:t>
            </w:r>
          </w:p>
        </w:tc>
        <w:tc>
          <w:tcPr>
            <w:tcW w:w="4252" w:type="dxa"/>
            <w:tcBorders>
              <w:bottom w:val="single" w:sz="4" w:space="0" w:color="auto"/>
            </w:tcBorders>
            <w:shd w:val="clear" w:color="auto" w:fill="auto"/>
          </w:tcPr>
          <w:p w14:paraId="4C418F73" w14:textId="77777777" w:rsidR="00F56D42" w:rsidRPr="00A13709" w:rsidRDefault="00F56D42" w:rsidP="00C61424">
            <w:r w:rsidRPr="00A13709">
              <w:t>Level of Development</w:t>
            </w:r>
          </w:p>
        </w:tc>
      </w:tr>
      <w:tr w:rsidR="00F56D42" w:rsidRPr="00A13709" w14:paraId="4C418F7B" w14:textId="77777777" w:rsidTr="001C3A07">
        <w:tc>
          <w:tcPr>
            <w:tcW w:w="567" w:type="dxa"/>
            <w:tcBorders>
              <w:top w:val="single" w:sz="4" w:space="0" w:color="auto"/>
            </w:tcBorders>
            <w:shd w:val="clear" w:color="auto" w:fill="auto"/>
          </w:tcPr>
          <w:p w14:paraId="4C418F77" w14:textId="77777777" w:rsidR="00F56D42" w:rsidRPr="00A13709" w:rsidRDefault="00F56D42" w:rsidP="00C61424">
            <w:pPr>
              <w:rPr>
                <w:b/>
              </w:rPr>
            </w:pPr>
            <w:r w:rsidRPr="00A13709">
              <w:rPr>
                <w:b/>
              </w:rPr>
              <w:t>A</w:t>
            </w:r>
          </w:p>
        </w:tc>
        <w:tc>
          <w:tcPr>
            <w:tcW w:w="3868" w:type="dxa"/>
            <w:tcBorders>
              <w:top w:val="single" w:sz="4" w:space="0" w:color="auto"/>
              <w:right w:val="single" w:sz="4" w:space="0" w:color="auto"/>
            </w:tcBorders>
            <w:shd w:val="clear" w:color="auto" w:fill="auto"/>
          </w:tcPr>
          <w:p w14:paraId="4C418F78" w14:textId="77777777" w:rsidR="00F56D42" w:rsidRPr="00A13709" w:rsidRDefault="00F56D42" w:rsidP="00C61424">
            <w:r w:rsidRPr="00A13709">
              <w:t>Architect</w:t>
            </w:r>
          </w:p>
        </w:tc>
        <w:tc>
          <w:tcPr>
            <w:tcW w:w="567" w:type="dxa"/>
            <w:tcBorders>
              <w:top w:val="single" w:sz="4" w:space="0" w:color="auto"/>
              <w:left w:val="single" w:sz="4" w:space="0" w:color="auto"/>
            </w:tcBorders>
            <w:shd w:val="clear" w:color="auto" w:fill="auto"/>
          </w:tcPr>
          <w:p w14:paraId="4C418F79" w14:textId="77777777" w:rsidR="00F56D42" w:rsidRPr="00A13709" w:rsidRDefault="00F56D42" w:rsidP="00C61424">
            <w:pPr>
              <w:rPr>
                <w:b/>
              </w:rPr>
            </w:pPr>
            <w:r w:rsidRPr="00A13709">
              <w:rPr>
                <w:b/>
              </w:rPr>
              <w:t>100</w:t>
            </w:r>
          </w:p>
        </w:tc>
        <w:tc>
          <w:tcPr>
            <w:tcW w:w="4252" w:type="dxa"/>
            <w:tcBorders>
              <w:top w:val="single" w:sz="4" w:space="0" w:color="auto"/>
            </w:tcBorders>
            <w:shd w:val="clear" w:color="auto" w:fill="auto"/>
          </w:tcPr>
          <w:p w14:paraId="4C418F7A" w14:textId="77777777" w:rsidR="00F56D42" w:rsidRPr="00A13709" w:rsidRDefault="00F56D42" w:rsidP="00C61424">
            <w:r w:rsidRPr="00A13709">
              <w:t>Conceptual</w:t>
            </w:r>
          </w:p>
        </w:tc>
      </w:tr>
      <w:tr w:rsidR="00F56D42" w:rsidRPr="00A13709" w14:paraId="4C418F82" w14:textId="77777777" w:rsidTr="001C3A07">
        <w:tc>
          <w:tcPr>
            <w:tcW w:w="567" w:type="dxa"/>
            <w:shd w:val="clear" w:color="auto" w:fill="auto"/>
          </w:tcPr>
          <w:p w14:paraId="4C418F7E" w14:textId="77777777" w:rsidR="00F56D42" w:rsidRPr="00A13709" w:rsidRDefault="00F56D42" w:rsidP="00C61424">
            <w:pPr>
              <w:rPr>
                <w:b/>
              </w:rPr>
            </w:pPr>
            <w:r w:rsidRPr="00A13709">
              <w:rPr>
                <w:b/>
              </w:rPr>
              <w:t>C</w:t>
            </w:r>
          </w:p>
        </w:tc>
        <w:tc>
          <w:tcPr>
            <w:tcW w:w="3868" w:type="dxa"/>
            <w:tcBorders>
              <w:right w:val="single" w:sz="4" w:space="0" w:color="auto"/>
            </w:tcBorders>
            <w:shd w:val="clear" w:color="auto" w:fill="auto"/>
          </w:tcPr>
          <w:p w14:paraId="4C418F7F" w14:textId="77777777" w:rsidR="00F56D42" w:rsidRPr="00A13709" w:rsidRDefault="00F56D42" w:rsidP="00C61424">
            <w:r w:rsidRPr="00A13709">
              <w:t>Contractor</w:t>
            </w:r>
          </w:p>
        </w:tc>
        <w:tc>
          <w:tcPr>
            <w:tcW w:w="567" w:type="dxa"/>
            <w:tcBorders>
              <w:left w:val="single" w:sz="4" w:space="0" w:color="auto"/>
            </w:tcBorders>
            <w:shd w:val="clear" w:color="auto" w:fill="auto"/>
          </w:tcPr>
          <w:p w14:paraId="4C418F80" w14:textId="77777777" w:rsidR="00F56D42" w:rsidRPr="00A13709" w:rsidRDefault="00F56D42" w:rsidP="00C61424">
            <w:pPr>
              <w:rPr>
                <w:b/>
              </w:rPr>
            </w:pPr>
            <w:r w:rsidRPr="00A13709">
              <w:rPr>
                <w:b/>
              </w:rPr>
              <w:t>200</w:t>
            </w:r>
          </w:p>
        </w:tc>
        <w:tc>
          <w:tcPr>
            <w:tcW w:w="4252" w:type="dxa"/>
            <w:shd w:val="clear" w:color="auto" w:fill="auto"/>
          </w:tcPr>
          <w:p w14:paraId="4C418F81" w14:textId="77777777" w:rsidR="00F56D42" w:rsidRPr="00A13709" w:rsidRDefault="00F56D42" w:rsidP="00C61424">
            <w:r w:rsidRPr="00A13709">
              <w:t>Approximate geometry</w:t>
            </w:r>
          </w:p>
        </w:tc>
      </w:tr>
      <w:tr w:rsidR="00F56D42" w:rsidRPr="00A13709" w14:paraId="4C418F89" w14:textId="77777777" w:rsidTr="001C3A07">
        <w:tc>
          <w:tcPr>
            <w:tcW w:w="567" w:type="dxa"/>
            <w:shd w:val="clear" w:color="auto" w:fill="auto"/>
          </w:tcPr>
          <w:p w14:paraId="4C418F85" w14:textId="77777777" w:rsidR="00F56D42" w:rsidRPr="00A13709" w:rsidRDefault="00F56D42" w:rsidP="00C61424">
            <w:pPr>
              <w:rPr>
                <w:b/>
              </w:rPr>
            </w:pPr>
            <w:r w:rsidRPr="00A13709">
              <w:rPr>
                <w:b/>
              </w:rPr>
              <w:t>E</w:t>
            </w:r>
          </w:p>
        </w:tc>
        <w:tc>
          <w:tcPr>
            <w:tcW w:w="3868" w:type="dxa"/>
            <w:tcBorders>
              <w:right w:val="single" w:sz="4" w:space="0" w:color="auto"/>
            </w:tcBorders>
            <w:shd w:val="clear" w:color="auto" w:fill="auto"/>
          </w:tcPr>
          <w:p w14:paraId="4C418F86" w14:textId="77777777" w:rsidR="00F56D42" w:rsidRPr="00A13709" w:rsidRDefault="00F56D42" w:rsidP="00C61424">
            <w:r w:rsidRPr="00A13709">
              <w:t>Electrical Engineer</w:t>
            </w:r>
          </w:p>
        </w:tc>
        <w:tc>
          <w:tcPr>
            <w:tcW w:w="567" w:type="dxa"/>
            <w:tcBorders>
              <w:left w:val="single" w:sz="4" w:space="0" w:color="auto"/>
            </w:tcBorders>
            <w:shd w:val="clear" w:color="auto" w:fill="auto"/>
          </w:tcPr>
          <w:p w14:paraId="4C418F87" w14:textId="77777777" w:rsidR="00F56D42" w:rsidRPr="00A13709" w:rsidRDefault="00F56D42" w:rsidP="00C61424">
            <w:pPr>
              <w:rPr>
                <w:b/>
              </w:rPr>
            </w:pPr>
            <w:r w:rsidRPr="00A13709">
              <w:rPr>
                <w:b/>
              </w:rPr>
              <w:t>300</w:t>
            </w:r>
          </w:p>
        </w:tc>
        <w:tc>
          <w:tcPr>
            <w:tcW w:w="4252" w:type="dxa"/>
            <w:shd w:val="clear" w:color="auto" w:fill="auto"/>
          </w:tcPr>
          <w:p w14:paraId="4C418F88" w14:textId="77777777" w:rsidR="00F56D42" w:rsidRPr="00A13709" w:rsidRDefault="00F56D42" w:rsidP="00C61424">
            <w:r w:rsidRPr="00A13709">
              <w:t>Precise geometry</w:t>
            </w:r>
          </w:p>
        </w:tc>
      </w:tr>
      <w:tr w:rsidR="00F56D42" w:rsidRPr="00A13709" w14:paraId="4C418F90" w14:textId="77777777" w:rsidTr="001C3A07">
        <w:tc>
          <w:tcPr>
            <w:tcW w:w="567" w:type="dxa"/>
            <w:shd w:val="clear" w:color="auto" w:fill="auto"/>
          </w:tcPr>
          <w:p w14:paraId="4C418F8C" w14:textId="77777777" w:rsidR="00F56D42" w:rsidRPr="00A13709" w:rsidRDefault="00F56D42" w:rsidP="00C61424">
            <w:pPr>
              <w:rPr>
                <w:b/>
              </w:rPr>
            </w:pPr>
            <w:r w:rsidRPr="00A13709">
              <w:rPr>
                <w:b/>
              </w:rPr>
              <w:t>M</w:t>
            </w:r>
          </w:p>
        </w:tc>
        <w:tc>
          <w:tcPr>
            <w:tcW w:w="3868" w:type="dxa"/>
            <w:tcBorders>
              <w:right w:val="single" w:sz="4" w:space="0" w:color="auto"/>
            </w:tcBorders>
            <w:shd w:val="clear" w:color="auto" w:fill="auto"/>
          </w:tcPr>
          <w:p w14:paraId="4C418F8D" w14:textId="77777777" w:rsidR="00F56D42" w:rsidRPr="00A13709" w:rsidRDefault="00F56D42" w:rsidP="00C61424">
            <w:r w:rsidRPr="00A13709">
              <w:t>Mechanical Engineer</w:t>
            </w:r>
          </w:p>
        </w:tc>
        <w:tc>
          <w:tcPr>
            <w:tcW w:w="567" w:type="dxa"/>
            <w:tcBorders>
              <w:left w:val="single" w:sz="4" w:space="0" w:color="auto"/>
            </w:tcBorders>
            <w:shd w:val="clear" w:color="auto" w:fill="auto"/>
          </w:tcPr>
          <w:p w14:paraId="4C418F8E" w14:textId="77777777" w:rsidR="00F56D42" w:rsidRPr="00A13709" w:rsidRDefault="00F56D42" w:rsidP="00C61424">
            <w:pPr>
              <w:rPr>
                <w:b/>
              </w:rPr>
            </w:pPr>
            <w:r w:rsidRPr="00A13709">
              <w:rPr>
                <w:b/>
              </w:rPr>
              <w:t>400</w:t>
            </w:r>
          </w:p>
        </w:tc>
        <w:tc>
          <w:tcPr>
            <w:tcW w:w="4252" w:type="dxa"/>
            <w:shd w:val="clear" w:color="auto" w:fill="auto"/>
          </w:tcPr>
          <w:p w14:paraId="4C418F8F" w14:textId="77777777" w:rsidR="00F56D42" w:rsidRPr="00A13709" w:rsidRDefault="00F56D42" w:rsidP="00C61424">
            <w:r w:rsidRPr="00A13709">
              <w:t>Fabrication</w:t>
            </w:r>
          </w:p>
        </w:tc>
      </w:tr>
      <w:tr w:rsidR="00F56D42" w:rsidRPr="00A13709" w14:paraId="4C418F97" w14:textId="77777777" w:rsidTr="001C3A07">
        <w:tc>
          <w:tcPr>
            <w:tcW w:w="567" w:type="dxa"/>
            <w:shd w:val="clear" w:color="auto" w:fill="auto"/>
          </w:tcPr>
          <w:p w14:paraId="4C418F93" w14:textId="77777777" w:rsidR="00F56D42" w:rsidRPr="00A13709" w:rsidRDefault="00F56D42" w:rsidP="00C61424">
            <w:pPr>
              <w:rPr>
                <w:b/>
              </w:rPr>
            </w:pPr>
            <w:r w:rsidRPr="00A13709">
              <w:rPr>
                <w:b/>
              </w:rPr>
              <w:t>P</w:t>
            </w:r>
          </w:p>
        </w:tc>
        <w:tc>
          <w:tcPr>
            <w:tcW w:w="3868" w:type="dxa"/>
            <w:tcBorders>
              <w:right w:val="single" w:sz="4" w:space="0" w:color="auto"/>
            </w:tcBorders>
            <w:shd w:val="clear" w:color="auto" w:fill="auto"/>
          </w:tcPr>
          <w:p w14:paraId="4C418F94" w14:textId="77777777" w:rsidR="00F56D42" w:rsidRPr="00A13709" w:rsidRDefault="00F56D42" w:rsidP="00C61424">
            <w:r w:rsidRPr="00A13709">
              <w:t>Plumbing (Hydraulic) Engineer</w:t>
            </w:r>
          </w:p>
        </w:tc>
        <w:tc>
          <w:tcPr>
            <w:tcW w:w="567" w:type="dxa"/>
            <w:tcBorders>
              <w:left w:val="single" w:sz="4" w:space="0" w:color="auto"/>
            </w:tcBorders>
            <w:shd w:val="clear" w:color="auto" w:fill="auto"/>
          </w:tcPr>
          <w:p w14:paraId="4C418F95" w14:textId="77777777" w:rsidR="00F56D42" w:rsidRPr="00A13709" w:rsidRDefault="00F56D42" w:rsidP="00C61424">
            <w:pPr>
              <w:rPr>
                <w:b/>
              </w:rPr>
            </w:pPr>
            <w:r w:rsidRPr="00A13709">
              <w:rPr>
                <w:b/>
              </w:rPr>
              <w:t>500</w:t>
            </w:r>
          </w:p>
        </w:tc>
        <w:tc>
          <w:tcPr>
            <w:tcW w:w="4252" w:type="dxa"/>
            <w:shd w:val="clear" w:color="auto" w:fill="auto"/>
          </w:tcPr>
          <w:p w14:paraId="4C418F96" w14:textId="77777777" w:rsidR="00F56D42" w:rsidRPr="00A13709" w:rsidRDefault="00F56D42" w:rsidP="00C61424">
            <w:r w:rsidRPr="00A13709">
              <w:t>As-built</w:t>
            </w:r>
          </w:p>
        </w:tc>
      </w:tr>
      <w:tr w:rsidR="00F56D42" w:rsidRPr="00A13709" w14:paraId="4C418F9E" w14:textId="77777777" w:rsidTr="001C3A07">
        <w:tc>
          <w:tcPr>
            <w:tcW w:w="567" w:type="dxa"/>
            <w:shd w:val="clear" w:color="auto" w:fill="auto"/>
          </w:tcPr>
          <w:p w14:paraId="4C418F9A" w14:textId="77777777" w:rsidR="00F56D42" w:rsidRPr="00A13709" w:rsidRDefault="00F56D42" w:rsidP="00C61424">
            <w:pPr>
              <w:rPr>
                <w:b/>
              </w:rPr>
            </w:pPr>
            <w:r w:rsidRPr="00A13709">
              <w:rPr>
                <w:b/>
              </w:rPr>
              <w:t>S</w:t>
            </w:r>
          </w:p>
        </w:tc>
        <w:tc>
          <w:tcPr>
            <w:tcW w:w="3868" w:type="dxa"/>
            <w:tcBorders>
              <w:right w:val="single" w:sz="4" w:space="0" w:color="auto"/>
            </w:tcBorders>
            <w:shd w:val="clear" w:color="auto" w:fill="auto"/>
          </w:tcPr>
          <w:p w14:paraId="4C418F9B" w14:textId="77777777" w:rsidR="00F56D42" w:rsidRPr="00A13709" w:rsidRDefault="00F56D42" w:rsidP="00C61424">
            <w:r w:rsidRPr="00A13709">
              <w:t>Structural Engineer</w:t>
            </w:r>
          </w:p>
        </w:tc>
        <w:tc>
          <w:tcPr>
            <w:tcW w:w="567" w:type="dxa"/>
            <w:tcBorders>
              <w:left w:val="single" w:sz="4" w:space="0" w:color="auto"/>
            </w:tcBorders>
            <w:shd w:val="clear" w:color="auto" w:fill="auto"/>
          </w:tcPr>
          <w:p w14:paraId="4C418F9C" w14:textId="77777777" w:rsidR="00F56D42" w:rsidRPr="00A13709" w:rsidRDefault="00F56D42" w:rsidP="00C61424"/>
        </w:tc>
        <w:tc>
          <w:tcPr>
            <w:tcW w:w="4252" w:type="dxa"/>
            <w:shd w:val="clear" w:color="auto" w:fill="auto"/>
          </w:tcPr>
          <w:p w14:paraId="4C418F9D" w14:textId="77777777" w:rsidR="00F56D42" w:rsidRPr="00A13709" w:rsidRDefault="00F56D42" w:rsidP="00C61424"/>
        </w:tc>
      </w:tr>
    </w:tbl>
    <w:p w14:paraId="51057579" w14:textId="77777777" w:rsidR="00EB3FDB" w:rsidRPr="00A13709" w:rsidRDefault="00EB3FDB" w:rsidP="00EB3FDB"/>
    <w:p w14:paraId="5667AA6A" w14:textId="43DABFB0" w:rsidR="009F131E" w:rsidRPr="00A13709" w:rsidRDefault="001D5B8A" w:rsidP="00667F43">
      <w:pPr>
        <w:pStyle w:val="Instructions"/>
      </w:pPr>
      <w:r w:rsidRPr="00A13709">
        <w:t>Two LOD t</w:t>
      </w:r>
      <w:r w:rsidR="009F131E" w:rsidRPr="00A13709">
        <w:t>ables are provided in this Template</w:t>
      </w:r>
      <w:r w:rsidR="00E03D60">
        <w:t xml:space="preserve"> – USE</w:t>
      </w:r>
      <w:r w:rsidR="00CC4086" w:rsidRPr="00A13709">
        <w:t xml:space="preserve"> ONLY ONE</w:t>
      </w:r>
      <w:r w:rsidR="009F131E" w:rsidRPr="00A13709">
        <w:t>:</w:t>
      </w:r>
    </w:p>
    <w:p w14:paraId="6A766699" w14:textId="3F25B08F" w:rsidR="009F131E" w:rsidRPr="00A13709" w:rsidRDefault="009F131E" w:rsidP="00CC4086">
      <w:pPr>
        <w:pStyle w:val="Instructionsindent"/>
      </w:pPr>
      <w:r w:rsidRPr="00A13709">
        <w:t xml:space="preserve">The </w:t>
      </w:r>
      <w:r w:rsidR="001D5B8A" w:rsidRPr="00A13709">
        <w:rPr>
          <w:b/>
        </w:rPr>
        <w:t>LOD t</w:t>
      </w:r>
      <w:r w:rsidR="00CC4086" w:rsidRPr="00A13709">
        <w:rPr>
          <w:b/>
        </w:rPr>
        <w:t xml:space="preserve">able </w:t>
      </w:r>
      <w:r w:rsidRPr="00A13709">
        <w:t xml:space="preserve">below </w:t>
      </w:r>
      <w:r w:rsidR="00B5190B" w:rsidRPr="00A13709">
        <w:t>which has a simplified list of model elements</w:t>
      </w:r>
      <w:r w:rsidR="00CC4086" w:rsidRPr="00A13709">
        <w:t>.</w:t>
      </w:r>
      <w:r w:rsidR="00B5190B" w:rsidRPr="00A13709">
        <w:t xml:space="preserve"> </w:t>
      </w:r>
    </w:p>
    <w:p w14:paraId="5845C77A" w14:textId="0C576C32" w:rsidR="00B5190B" w:rsidRPr="00A13709" w:rsidRDefault="00B5190B" w:rsidP="00CC4086">
      <w:pPr>
        <w:pStyle w:val="Instructionsindent"/>
      </w:pPr>
      <w:r w:rsidRPr="00A13709">
        <w:t xml:space="preserve">The </w:t>
      </w:r>
      <w:r w:rsidR="001D5B8A" w:rsidRPr="00A13709">
        <w:rPr>
          <w:b/>
        </w:rPr>
        <w:t>LOD t</w:t>
      </w:r>
      <w:r w:rsidRPr="00A13709">
        <w:rPr>
          <w:b/>
        </w:rPr>
        <w:t>able (UniFormat alternative)</w:t>
      </w:r>
      <w:r w:rsidRPr="00A13709">
        <w:t xml:space="preserve"> following it which organises model elements by UniFormat classification.</w:t>
      </w:r>
    </w:p>
    <w:p w14:paraId="4C418F9F" w14:textId="74CD9E40" w:rsidR="00667F43" w:rsidRPr="00A13709" w:rsidRDefault="00667F43" w:rsidP="00667F43">
      <w:pPr>
        <w:pStyle w:val="Instructions"/>
      </w:pPr>
      <w:r w:rsidRPr="00A13709">
        <w:t xml:space="preserve">Note: If the </w:t>
      </w:r>
      <w:r w:rsidRPr="00A13709">
        <w:rPr>
          <w:b/>
        </w:rPr>
        <w:t xml:space="preserve">Model element responsibilities </w:t>
      </w:r>
      <w:r w:rsidR="00522255" w:rsidRPr="00A13709">
        <w:rPr>
          <w:b/>
        </w:rPr>
        <w:t>table</w:t>
      </w:r>
      <w:r w:rsidRPr="00A13709">
        <w:t xml:space="preserve"> has been completed, transpose the MEA for each eleme</w:t>
      </w:r>
      <w:r w:rsidR="001C3A07" w:rsidRPr="00A13709">
        <w:t>nt at a given project phase to the relevant project milestone column in</w:t>
      </w:r>
      <w:r w:rsidRPr="00A13709">
        <w:t xml:space="preserve"> the </w:t>
      </w:r>
      <w:r w:rsidR="001D5B8A" w:rsidRPr="00A13709">
        <w:rPr>
          <w:b/>
        </w:rPr>
        <w:t>LOD t</w:t>
      </w:r>
      <w:r w:rsidR="00281DE8" w:rsidRPr="00A13709">
        <w:rPr>
          <w:b/>
        </w:rPr>
        <w:t>able</w:t>
      </w:r>
      <w:r w:rsidRPr="00A13709">
        <w:t xml:space="preserve">. See the </w:t>
      </w:r>
      <w:r w:rsidRPr="00A13709">
        <w:rPr>
          <w:i/>
        </w:rPr>
        <w:t>Guidance</w:t>
      </w:r>
      <w:r w:rsidRPr="00A13709">
        <w:t xml:space="preserve"> before the </w:t>
      </w:r>
      <w:r w:rsidRPr="00A13709">
        <w:rPr>
          <w:b/>
        </w:rPr>
        <w:t xml:space="preserve">Model element responsibilities </w:t>
      </w:r>
      <w:r w:rsidR="00522255" w:rsidRPr="00A13709">
        <w:rPr>
          <w:b/>
        </w:rPr>
        <w:t>table</w:t>
      </w:r>
      <w:r w:rsidRPr="00A13709">
        <w:t xml:space="preserve"> which explains how they can be used together.</w:t>
      </w:r>
    </w:p>
    <w:p w14:paraId="4C418FA0" w14:textId="5A361031" w:rsidR="00667F43" w:rsidRPr="00A13709" w:rsidRDefault="00667F43" w:rsidP="009F131E">
      <w:pPr>
        <w:pBdr>
          <w:top w:val="single" w:sz="4" w:space="1" w:color="auto"/>
          <w:left w:val="single" w:sz="4" w:space="4" w:color="auto"/>
          <w:bottom w:val="single" w:sz="4" w:space="1" w:color="auto"/>
          <w:right w:val="single" w:sz="4" w:space="4" w:color="auto"/>
        </w:pBdr>
        <w:spacing w:line="220" w:lineRule="exact"/>
        <w:ind w:left="3969" w:hanging="3969"/>
        <w:rPr>
          <w:vanish/>
          <w:color w:val="008000"/>
          <w:sz w:val="16"/>
        </w:rPr>
      </w:pPr>
      <w:r w:rsidRPr="00A13709">
        <w:rPr>
          <w:vanish/>
          <w:color w:val="008000"/>
          <w:sz w:val="16"/>
        </w:rPr>
        <w:t xml:space="preserve">Using the </w:t>
      </w:r>
      <w:r w:rsidR="001D5B8A" w:rsidRPr="00A13709">
        <w:rPr>
          <w:b/>
          <w:vanish/>
          <w:color w:val="008000"/>
          <w:sz w:val="16"/>
        </w:rPr>
        <w:t>LOD t</w:t>
      </w:r>
      <w:r w:rsidR="00281DE8" w:rsidRPr="00A13709">
        <w:rPr>
          <w:b/>
          <w:vanish/>
          <w:color w:val="008000"/>
          <w:sz w:val="16"/>
        </w:rPr>
        <w:t>able</w:t>
      </w:r>
      <w:r w:rsidR="009F131E" w:rsidRPr="00A13709">
        <w:rPr>
          <w:vanish/>
          <w:color w:val="008000"/>
          <w:sz w:val="16"/>
        </w:rPr>
        <w:t xml:space="preserve"> (These instructions also apply to the UniFormat alternative)</w:t>
      </w:r>
      <w:r w:rsidRPr="00A13709">
        <w:rPr>
          <w:vanish/>
          <w:color w:val="008000"/>
          <w:sz w:val="16"/>
        </w:rPr>
        <w:t>:</w:t>
      </w:r>
    </w:p>
    <w:p w14:paraId="4C418FA1" w14:textId="1588C8D7" w:rsidR="00667F43" w:rsidRPr="00A13709" w:rsidRDefault="00667F43" w:rsidP="00667F43">
      <w:pPr>
        <w:pBdr>
          <w:top w:val="single" w:sz="4" w:space="1" w:color="auto"/>
          <w:left w:val="single" w:sz="4" w:space="4" w:color="auto"/>
          <w:bottom w:val="single" w:sz="4" w:space="1" w:color="auto"/>
          <w:right w:val="single" w:sz="4" w:space="4" w:color="auto"/>
        </w:pBdr>
        <w:spacing w:line="220" w:lineRule="exact"/>
        <w:rPr>
          <w:vanish/>
          <w:color w:val="008000"/>
          <w:sz w:val="16"/>
        </w:rPr>
      </w:pPr>
      <w:r w:rsidRPr="00A13709">
        <w:rPr>
          <w:vanish/>
          <w:color w:val="008000"/>
          <w:sz w:val="16"/>
        </w:rPr>
        <w:t xml:space="preserve">Determine the LOD required for each Model </w:t>
      </w:r>
      <w:r w:rsidR="001C3A07" w:rsidRPr="00A13709">
        <w:rPr>
          <w:vanish/>
          <w:color w:val="008000"/>
          <w:sz w:val="16"/>
        </w:rPr>
        <w:t>Element at each project milestone</w:t>
      </w:r>
      <w:r w:rsidRPr="00A13709">
        <w:rPr>
          <w:vanish/>
          <w:color w:val="008000"/>
          <w:sz w:val="16"/>
        </w:rPr>
        <w:t>, and the Model Element Author (MEA) responsible for developing it to that LOD. Record these decisions by inserting the appropriate abbreviations from the Legend in the cells of the</w:t>
      </w:r>
      <w:r w:rsidR="001D5B8A" w:rsidRPr="00A13709">
        <w:rPr>
          <w:vanish/>
          <w:color w:val="008000"/>
          <w:sz w:val="16"/>
        </w:rPr>
        <w:t xml:space="preserve"> t</w:t>
      </w:r>
      <w:r w:rsidR="00281DE8" w:rsidRPr="00A13709">
        <w:rPr>
          <w:vanish/>
          <w:color w:val="008000"/>
          <w:sz w:val="16"/>
        </w:rPr>
        <w:t>able</w:t>
      </w:r>
      <w:r w:rsidRPr="00A13709">
        <w:rPr>
          <w:vanish/>
          <w:color w:val="008000"/>
          <w:sz w:val="16"/>
        </w:rPr>
        <w:t xml:space="preserve">. Refer </w:t>
      </w:r>
      <w:r w:rsidR="00472685" w:rsidRPr="00A13709">
        <w:rPr>
          <w:vanish/>
          <w:color w:val="008000"/>
          <w:sz w:val="16"/>
        </w:rPr>
        <w:t xml:space="preserve">to </w:t>
      </w:r>
      <w:r w:rsidR="00472685" w:rsidRPr="00A13709">
        <w:rPr>
          <w:i/>
          <w:vanish/>
          <w:color w:val="008000"/>
          <w:sz w:val="16"/>
        </w:rPr>
        <w:t>AIA Documents E203, G201, G202</w:t>
      </w:r>
      <w:r w:rsidR="00472685" w:rsidRPr="00A13709">
        <w:rPr>
          <w:vanish/>
          <w:color w:val="008000"/>
          <w:sz w:val="16"/>
        </w:rPr>
        <w:t xml:space="preserve"> and/or </w:t>
      </w:r>
      <w:proofErr w:type="spellStart"/>
      <w:r w:rsidR="00472685" w:rsidRPr="00A13709">
        <w:rPr>
          <w:i/>
          <w:vanish/>
          <w:color w:val="008000"/>
          <w:sz w:val="16"/>
        </w:rPr>
        <w:t>BIMForum</w:t>
      </w:r>
      <w:proofErr w:type="spellEnd"/>
      <w:r w:rsidR="00472685" w:rsidRPr="00A13709">
        <w:rPr>
          <w:i/>
          <w:vanish/>
          <w:color w:val="008000"/>
          <w:sz w:val="16"/>
        </w:rPr>
        <w:t xml:space="preserve"> LOD Specification</w:t>
      </w:r>
      <w:r w:rsidR="00472685" w:rsidRPr="00A13709">
        <w:t xml:space="preserve"> </w:t>
      </w:r>
      <w:r w:rsidRPr="00A13709">
        <w:rPr>
          <w:vanish/>
          <w:color w:val="008000"/>
          <w:sz w:val="16"/>
        </w:rPr>
        <w:t xml:space="preserve">for definitions of each LOD including authorised uses, model management protocols, responsibilities, etc. </w:t>
      </w:r>
      <w:r w:rsidR="003B1B8F" w:rsidRPr="00A13709">
        <w:rPr>
          <w:vanish/>
          <w:color w:val="008000"/>
          <w:sz w:val="16"/>
        </w:rPr>
        <w:t>Any p</w:t>
      </w:r>
      <w:r w:rsidRPr="00A13709">
        <w:rPr>
          <w:vanish/>
          <w:color w:val="008000"/>
          <w:sz w:val="16"/>
        </w:rPr>
        <w:t>roject-specific amendments to the definitions should be documented.</w:t>
      </w:r>
    </w:p>
    <w:p w14:paraId="4C418FA2" w14:textId="71D2C8F6" w:rsidR="00667F43" w:rsidRPr="00A13709" w:rsidRDefault="001C3A07" w:rsidP="00667F43">
      <w:pPr>
        <w:pBdr>
          <w:top w:val="single" w:sz="4" w:space="1" w:color="auto"/>
          <w:left w:val="single" w:sz="4" w:space="4" w:color="auto"/>
          <w:bottom w:val="single" w:sz="4" w:space="1" w:color="auto"/>
          <w:right w:val="single" w:sz="4" w:space="4" w:color="auto"/>
        </w:pBdr>
        <w:spacing w:line="220" w:lineRule="exact"/>
        <w:rPr>
          <w:vanish/>
          <w:color w:val="008000"/>
          <w:sz w:val="16"/>
        </w:rPr>
      </w:pPr>
      <w:r w:rsidRPr="00A13709">
        <w:rPr>
          <w:vanish/>
          <w:color w:val="008000"/>
          <w:sz w:val="16"/>
        </w:rPr>
        <w:t>Modify the table</w:t>
      </w:r>
      <w:r w:rsidR="00667F43" w:rsidRPr="00A13709">
        <w:rPr>
          <w:vanish/>
          <w:color w:val="008000"/>
          <w:sz w:val="16"/>
        </w:rPr>
        <w:t xml:space="preserve"> to suit the requirements of the project. For example:</w:t>
      </w:r>
    </w:p>
    <w:p w14:paraId="4C418FA3" w14:textId="54910290" w:rsidR="00667F43" w:rsidRPr="00A13709" w:rsidRDefault="00667F43" w:rsidP="00667F43">
      <w:pPr>
        <w:pStyle w:val="Instructionsindent"/>
      </w:pPr>
      <w:r w:rsidRPr="00A13709">
        <w:t>Edit Model Elements to suit the project. Those listed can be merged for simple projects, or another classification scheme substituted as required, e.g. Revit Family categories</w:t>
      </w:r>
      <w:r w:rsidR="00B5190B" w:rsidRPr="00A13709">
        <w:t>, UniFormat</w:t>
      </w:r>
      <w:r w:rsidRPr="00A13709">
        <w:t xml:space="preserve">. </w:t>
      </w:r>
      <w:r w:rsidR="00B5190B" w:rsidRPr="00A13709">
        <w:t>For the latter, use</w:t>
      </w:r>
      <w:r w:rsidRPr="00A13709">
        <w:t xml:space="preserve"> </w:t>
      </w:r>
      <w:r w:rsidR="001D5B8A" w:rsidRPr="00A13709">
        <w:rPr>
          <w:b/>
        </w:rPr>
        <w:t>LOD t</w:t>
      </w:r>
      <w:r w:rsidR="00281DE8" w:rsidRPr="00A13709">
        <w:rPr>
          <w:b/>
        </w:rPr>
        <w:t xml:space="preserve">able </w:t>
      </w:r>
      <w:r w:rsidRPr="00A13709">
        <w:rPr>
          <w:b/>
        </w:rPr>
        <w:t>(UniFormat alternative</w:t>
      </w:r>
      <w:r w:rsidRPr="00A13709">
        <w:t>).</w:t>
      </w:r>
    </w:p>
    <w:p w14:paraId="4C418FA4" w14:textId="77777777" w:rsidR="00667F43" w:rsidRPr="00A13709" w:rsidRDefault="00667F43" w:rsidP="00667F43">
      <w:pPr>
        <w:pStyle w:val="Instructionsindent"/>
      </w:pPr>
      <w:r w:rsidRPr="00A13709">
        <w:t>If more than one author will be developing an element, add additional rows and enter the LOD each will be responsible for.</w:t>
      </w:r>
    </w:p>
    <w:p w14:paraId="4C418FA5" w14:textId="77777777" w:rsidR="00667F43" w:rsidRPr="00A13709" w:rsidRDefault="00667F43" w:rsidP="00667F43">
      <w:pPr>
        <w:pStyle w:val="Instructionsindent"/>
      </w:pPr>
      <w:r w:rsidRPr="00A13709">
        <w:t>If two authors are required to collaborate closely in the development of an element throughout the project, e.g. an architect and a structural engineer coordinating door and window openings in structural walls, indicate this by entering the abbreviations for both in the same MEA cell, e.g. A + S.</w:t>
      </w:r>
    </w:p>
    <w:p w14:paraId="4C418FA6" w14:textId="5EA4678F" w:rsidR="00667F43" w:rsidRPr="00A13709" w:rsidRDefault="00667F43" w:rsidP="00667F43">
      <w:pPr>
        <w:pStyle w:val="Instructionsindent"/>
      </w:pPr>
      <w:r w:rsidRPr="00A13709">
        <w:t xml:space="preserve">Subdivisions of LODs can be defined, e.g. LOD225, 250, 275, </w:t>
      </w:r>
      <w:r w:rsidR="001C3A07" w:rsidRPr="00A13709">
        <w:t>if more precise control of element</w:t>
      </w:r>
      <w:r w:rsidRPr="00A13709">
        <w:t xml:space="preserve"> development</w:t>
      </w:r>
      <w:r w:rsidR="001C3A07" w:rsidRPr="00A13709">
        <w:t xml:space="preserve"> is required</w:t>
      </w:r>
      <w:r w:rsidRPr="00A13709">
        <w:t>.</w:t>
      </w:r>
    </w:p>
    <w:p w14:paraId="4C418FA7" w14:textId="4077CC69" w:rsidR="00667F43" w:rsidRPr="00A13709" w:rsidRDefault="00667F43" w:rsidP="00667F43">
      <w:pPr>
        <w:pStyle w:val="Instructionsindent"/>
      </w:pPr>
      <w:r w:rsidRPr="00A13709">
        <w:t>Ed</w:t>
      </w:r>
      <w:r w:rsidR="002B355B" w:rsidRPr="00A13709">
        <w:t>it the project milestones</w:t>
      </w:r>
      <w:r w:rsidRPr="00A13709">
        <w:t xml:space="preserve"> to suit the </w:t>
      </w:r>
      <w:r w:rsidR="00D62454">
        <w:t>BIM Management Plan</w:t>
      </w:r>
      <w:r w:rsidR="00D62454" w:rsidRPr="00A13709">
        <w:t xml:space="preserve"> </w:t>
      </w:r>
      <w:r w:rsidR="00D62454">
        <w:t>(</w:t>
      </w:r>
      <w:r w:rsidRPr="00A13709">
        <w:t>BMP</w:t>
      </w:r>
      <w:r w:rsidR="00D62454">
        <w:t>)</w:t>
      </w:r>
      <w:r w:rsidRPr="00A13709">
        <w:t xml:space="preserve"> type and scope of service being provided, e.g. for a Design BMP, include only </w:t>
      </w:r>
      <w:r w:rsidR="002B355B" w:rsidRPr="00A13709">
        <w:t>milestones within that phase</w:t>
      </w:r>
      <w:r w:rsidRPr="00A13709">
        <w:t xml:space="preserve">. </w:t>
      </w:r>
      <w:r w:rsidR="002B355B" w:rsidRPr="00A13709">
        <w:t>More milestones can be included</w:t>
      </w:r>
      <w:r w:rsidRPr="00A13709">
        <w:t xml:space="preserve"> to show a finer gradat</w:t>
      </w:r>
      <w:r w:rsidR="007F17E2" w:rsidRPr="00A13709">
        <w:t>ion of</w:t>
      </w:r>
      <w:r w:rsidRPr="00A13709">
        <w:t xml:space="preserve"> element development</w:t>
      </w:r>
      <w:r w:rsidR="002B355B" w:rsidRPr="00A13709">
        <w:t xml:space="preserve"> but be aware of the additional effort </w:t>
      </w:r>
      <w:r w:rsidR="007F17E2" w:rsidRPr="00A13709">
        <w:t>this entails</w:t>
      </w:r>
      <w:r w:rsidRPr="00A13709">
        <w:t xml:space="preserve">. </w:t>
      </w:r>
      <w:r w:rsidR="002B355B" w:rsidRPr="00A13709">
        <w:t xml:space="preserve"> Focus on the LODs required at key handover points at the end of major project phases and work backwards only to the extent absolutely necessary. Defining LODs during conceptual and schematic design phases m</w:t>
      </w:r>
      <w:r w:rsidR="00E02DAD" w:rsidRPr="00A13709">
        <w:t>ay be futile</w:t>
      </w:r>
      <w:r w:rsidR="002B355B" w:rsidRPr="00A13709">
        <w:t>.</w:t>
      </w:r>
    </w:p>
    <w:p w14:paraId="4C418FA9" w14:textId="4C3BE2BA" w:rsidR="00667F43" w:rsidRPr="00A13709" w:rsidRDefault="00667F43" w:rsidP="00667F43">
      <w:pPr>
        <w:pStyle w:val="Instructionsindent"/>
      </w:pPr>
      <w:r w:rsidRPr="00A13709">
        <w:t xml:space="preserve">Because of the limited space available for comments in the notes column it will generally be more effective to enter a note number in the cells and provide a separate numbered list of notes below the </w:t>
      </w:r>
      <w:r w:rsidR="001C3A07" w:rsidRPr="00A13709">
        <w:rPr>
          <w:vanish w:val="0"/>
        </w:rPr>
        <w:t>table</w:t>
      </w:r>
      <w:r w:rsidRPr="00A13709">
        <w:t>.</w:t>
      </w:r>
    </w:p>
    <w:p w14:paraId="4C418FAA" w14:textId="77777777" w:rsidR="00667F43" w:rsidRPr="00A13709" w:rsidRDefault="00667F43" w:rsidP="00667F43">
      <w:pPr>
        <w:pStyle w:val="Instructionsindent"/>
      </w:pPr>
      <w:r w:rsidRPr="00A13709">
        <w:t>Shading or colour coding of LODs, MEAs or project phases can assist legibility of the matrix and interpretation of information.</w:t>
      </w:r>
    </w:p>
    <w:p w14:paraId="10766186" w14:textId="77777777" w:rsidR="00EB3FDB" w:rsidRPr="00A13709" w:rsidRDefault="00EB3FDB" w:rsidP="00EB3FDB"/>
    <w:p w14:paraId="4C418FAD" w14:textId="6897D452" w:rsidR="00667F43" w:rsidRPr="00A13709" w:rsidRDefault="001D5B8A" w:rsidP="00667F43">
      <w:pPr>
        <w:pStyle w:val="Heading2"/>
      </w:pPr>
      <w:bookmarkStart w:id="27" w:name="_Toc445217315"/>
      <w:r w:rsidRPr="00A13709">
        <w:t>LOD t</w:t>
      </w:r>
      <w:r w:rsidR="00281DE8" w:rsidRPr="00A13709">
        <w:t>able</w:t>
      </w:r>
      <w:bookmarkEnd w:id="27"/>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2966"/>
        <w:gridCol w:w="846"/>
        <w:gridCol w:w="652"/>
        <w:gridCol w:w="652"/>
        <w:gridCol w:w="652"/>
        <w:gridCol w:w="652"/>
        <w:gridCol w:w="652"/>
        <w:gridCol w:w="652"/>
        <w:gridCol w:w="1530"/>
      </w:tblGrid>
      <w:tr w:rsidR="00667F43" w:rsidRPr="00A13709" w14:paraId="4C418FB2" w14:textId="77777777" w:rsidTr="00A56085">
        <w:trPr>
          <w:tblHeader/>
        </w:trPr>
        <w:tc>
          <w:tcPr>
            <w:tcW w:w="2966" w:type="dxa"/>
            <w:vMerge w:val="restart"/>
            <w:tcBorders>
              <w:top w:val="single" w:sz="4" w:space="0" w:color="auto"/>
            </w:tcBorders>
            <w:shd w:val="clear" w:color="auto" w:fill="DBE5F1" w:themeFill="accent1" w:themeFillTint="33"/>
          </w:tcPr>
          <w:p w14:paraId="4C418FAE" w14:textId="77777777" w:rsidR="00667F43" w:rsidRPr="00A13709" w:rsidRDefault="00667F43" w:rsidP="00C61424">
            <w:pPr>
              <w:rPr>
                <w:rFonts w:cs="Arial"/>
                <w:b/>
              </w:rPr>
            </w:pPr>
            <w:r w:rsidRPr="00A13709">
              <w:rPr>
                <w:rFonts w:cs="Arial"/>
                <w:b/>
              </w:rPr>
              <w:t>Model Element</w:t>
            </w:r>
          </w:p>
        </w:tc>
        <w:tc>
          <w:tcPr>
            <w:tcW w:w="846" w:type="dxa"/>
            <w:vMerge w:val="restart"/>
            <w:shd w:val="clear" w:color="auto" w:fill="DBE5F1" w:themeFill="accent1" w:themeFillTint="33"/>
          </w:tcPr>
          <w:p w14:paraId="4C418FAF" w14:textId="77777777" w:rsidR="00667F43" w:rsidRPr="00A13709" w:rsidRDefault="00667F43" w:rsidP="00C61424">
            <w:pPr>
              <w:rPr>
                <w:rFonts w:cs="Arial"/>
                <w:b/>
              </w:rPr>
            </w:pPr>
            <w:r w:rsidRPr="00A13709">
              <w:rPr>
                <w:rFonts w:cs="Arial"/>
                <w:b/>
              </w:rPr>
              <w:t>MEA</w:t>
            </w:r>
          </w:p>
        </w:tc>
        <w:tc>
          <w:tcPr>
            <w:tcW w:w="3912" w:type="dxa"/>
            <w:gridSpan w:val="6"/>
            <w:shd w:val="clear" w:color="auto" w:fill="DBE5F1" w:themeFill="accent1" w:themeFillTint="33"/>
          </w:tcPr>
          <w:p w14:paraId="4C418FB0" w14:textId="19F8DB64" w:rsidR="00667F43" w:rsidRPr="00A13709" w:rsidRDefault="00C4771E" w:rsidP="00C61424">
            <w:pPr>
              <w:pStyle w:val="Tabletitle"/>
              <w:rPr>
                <w:szCs w:val="16"/>
              </w:rPr>
            </w:pPr>
            <w:r w:rsidRPr="00A13709">
              <w:rPr>
                <w:szCs w:val="16"/>
              </w:rPr>
              <w:t>Project Milestones</w:t>
            </w:r>
          </w:p>
        </w:tc>
        <w:tc>
          <w:tcPr>
            <w:tcW w:w="1530" w:type="dxa"/>
            <w:vMerge w:val="restart"/>
            <w:shd w:val="clear" w:color="auto" w:fill="DBE5F1" w:themeFill="accent1" w:themeFillTint="33"/>
          </w:tcPr>
          <w:p w14:paraId="4C418FB1" w14:textId="77777777" w:rsidR="00667F43" w:rsidRPr="00A13709" w:rsidRDefault="00667F43" w:rsidP="00C61424">
            <w:pPr>
              <w:pStyle w:val="Tabletitle"/>
              <w:rPr>
                <w:szCs w:val="16"/>
              </w:rPr>
            </w:pPr>
            <w:r w:rsidRPr="00A13709">
              <w:rPr>
                <w:szCs w:val="16"/>
              </w:rPr>
              <w:t>Notes</w:t>
            </w:r>
          </w:p>
        </w:tc>
      </w:tr>
      <w:tr w:rsidR="008B4F04" w:rsidRPr="00A13709" w14:paraId="4C418FBC" w14:textId="77777777" w:rsidTr="00C4771E">
        <w:trPr>
          <w:cantSplit/>
          <w:trHeight w:val="1193"/>
          <w:tblHeader/>
        </w:trPr>
        <w:tc>
          <w:tcPr>
            <w:tcW w:w="2966" w:type="dxa"/>
            <w:vMerge/>
            <w:shd w:val="clear" w:color="auto" w:fill="DBE5F1" w:themeFill="accent1" w:themeFillTint="33"/>
          </w:tcPr>
          <w:p w14:paraId="4C418FB3" w14:textId="77777777" w:rsidR="008B4F04" w:rsidRPr="00A13709" w:rsidRDefault="008B4F04" w:rsidP="00C61424">
            <w:pPr>
              <w:rPr>
                <w:rFonts w:cs="Arial"/>
                <w:b/>
              </w:rPr>
            </w:pPr>
          </w:p>
        </w:tc>
        <w:tc>
          <w:tcPr>
            <w:tcW w:w="846" w:type="dxa"/>
            <w:vMerge/>
            <w:shd w:val="clear" w:color="auto" w:fill="DBE5F1" w:themeFill="accent1" w:themeFillTint="33"/>
          </w:tcPr>
          <w:p w14:paraId="4C418FB4" w14:textId="77777777" w:rsidR="008B4F04" w:rsidRPr="00A13709" w:rsidRDefault="008B4F04" w:rsidP="00C61424">
            <w:pPr>
              <w:rPr>
                <w:rFonts w:cs="Arial"/>
                <w:b/>
              </w:rPr>
            </w:pPr>
          </w:p>
        </w:tc>
        <w:tc>
          <w:tcPr>
            <w:tcW w:w="652" w:type="dxa"/>
            <w:shd w:val="clear" w:color="auto" w:fill="DBE5F1" w:themeFill="accent1" w:themeFillTint="33"/>
            <w:textDirection w:val="btLr"/>
            <w:vAlign w:val="center"/>
          </w:tcPr>
          <w:p w14:paraId="4C418FB5" w14:textId="1B63C41B" w:rsidR="008B4F04" w:rsidRPr="00A13709" w:rsidRDefault="008B4F04" w:rsidP="00C4771E">
            <w:pPr>
              <w:pStyle w:val="Tabletext"/>
            </w:pPr>
            <w:r w:rsidRPr="00A13709">
              <w:t>Milestone 1</w:t>
            </w:r>
          </w:p>
        </w:tc>
        <w:tc>
          <w:tcPr>
            <w:tcW w:w="652" w:type="dxa"/>
            <w:shd w:val="clear" w:color="auto" w:fill="DBE5F1" w:themeFill="accent1" w:themeFillTint="33"/>
            <w:textDirection w:val="btLr"/>
            <w:vAlign w:val="center"/>
          </w:tcPr>
          <w:p w14:paraId="4C418FB6" w14:textId="5D6706FD" w:rsidR="008B4F04" w:rsidRPr="00A13709" w:rsidRDefault="008B4F04" w:rsidP="00C4771E">
            <w:pPr>
              <w:pStyle w:val="Tabletext"/>
              <w:ind w:right="113"/>
            </w:pPr>
            <w:r w:rsidRPr="00A13709">
              <w:t>Milestone 2</w:t>
            </w:r>
          </w:p>
        </w:tc>
        <w:tc>
          <w:tcPr>
            <w:tcW w:w="652" w:type="dxa"/>
            <w:shd w:val="clear" w:color="auto" w:fill="DBE5F1" w:themeFill="accent1" w:themeFillTint="33"/>
            <w:textDirection w:val="btLr"/>
            <w:vAlign w:val="center"/>
          </w:tcPr>
          <w:p w14:paraId="4C418FB7" w14:textId="5484072E" w:rsidR="008B4F04" w:rsidRPr="00A13709" w:rsidRDefault="008B4F04" w:rsidP="00C4771E">
            <w:pPr>
              <w:pStyle w:val="Tabletext"/>
              <w:ind w:right="113"/>
            </w:pPr>
            <w:r w:rsidRPr="00A13709">
              <w:t>Milestone 3</w:t>
            </w:r>
          </w:p>
        </w:tc>
        <w:tc>
          <w:tcPr>
            <w:tcW w:w="652" w:type="dxa"/>
            <w:shd w:val="clear" w:color="auto" w:fill="DBE5F1" w:themeFill="accent1" w:themeFillTint="33"/>
            <w:textDirection w:val="btLr"/>
            <w:vAlign w:val="center"/>
          </w:tcPr>
          <w:p w14:paraId="4C418FB8" w14:textId="68143F6F" w:rsidR="008B4F04" w:rsidRPr="00A13709" w:rsidRDefault="008B4F04" w:rsidP="00C4771E">
            <w:pPr>
              <w:pStyle w:val="Tabletext"/>
              <w:ind w:right="113"/>
            </w:pPr>
            <w:r w:rsidRPr="00A13709">
              <w:t>Milestone 4</w:t>
            </w:r>
          </w:p>
        </w:tc>
        <w:tc>
          <w:tcPr>
            <w:tcW w:w="652" w:type="dxa"/>
            <w:shd w:val="clear" w:color="auto" w:fill="DBE5F1" w:themeFill="accent1" w:themeFillTint="33"/>
            <w:textDirection w:val="btLr"/>
            <w:vAlign w:val="center"/>
          </w:tcPr>
          <w:p w14:paraId="4C418FB9" w14:textId="6BD2695A" w:rsidR="008B4F04" w:rsidRPr="00A13709" w:rsidRDefault="008B4F04" w:rsidP="00C4771E">
            <w:pPr>
              <w:pStyle w:val="Tabletext"/>
              <w:ind w:right="113"/>
            </w:pPr>
            <w:r w:rsidRPr="00A13709">
              <w:t>Milestone 5</w:t>
            </w:r>
          </w:p>
        </w:tc>
        <w:tc>
          <w:tcPr>
            <w:tcW w:w="652" w:type="dxa"/>
            <w:shd w:val="clear" w:color="auto" w:fill="DBE5F1" w:themeFill="accent1" w:themeFillTint="33"/>
            <w:textDirection w:val="btLr"/>
            <w:vAlign w:val="center"/>
          </w:tcPr>
          <w:p w14:paraId="4C418FBA" w14:textId="02208E58" w:rsidR="008B4F04" w:rsidRPr="00A13709" w:rsidRDefault="008B4F04" w:rsidP="00C4771E">
            <w:pPr>
              <w:pStyle w:val="Tabletext"/>
              <w:ind w:right="113"/>
            </w:pPr>
            <w:r w:rsidRPr="00A13709">
              <w:t>Milestone 6</w:t>
            </w:r>
          </w:p>
        </w:tc>
        <w:tc>
          <w:tcPr>
            <w:tcW w:w="1530" w:type="dxa"/>
            <w:vMerge/>
            <w:shd w:val="clear" w:color="auto" w:fill="DBE5F1" w:themeFill="accent1" w:themeFillTint="33"/>
          </w:tcPr>
          <w:p w14:paraId="4C418FBB" w14:textId="77777777" w:rsidR="008B4F04" w:rsidRPr="00A13709" w:rsidRDefault="008B4F04" w:rsidP="00C61424">
            <w:pPr>
              <w:rPr>
                <w:rFonts w:cs="Arial"/>
                <w:b/>
              </w:rPr>
            </w:pPr>
          </w:p>
        </w:tc>
      </w:tr>
      <w:tr w:rsidR="00667F43" w:rsidRPr="00A13709" w14:paraId="4C418FC6" w14:textId="77777777" w:rsidTr="00A56085">
        <w:trPr>
          <w:trHeight w:val="215"/>
          <w:tblHeader/>
        </w:trPr>
        <w:tc>
          <w:tcPr>
            <w:tcW w:w="2966" w:type="dxa"/>
            <w:vMerge/>
            <w:shd w:val="clear" w:color="auto" w:fill="DBE5F1" w:themeFill="accent1" w:themeFillTint="33"/>
          </w:tcPr>
          <w:p w14:paraId="4C418FBD" w14:textId="77777777" w:rsidR="00667F43" w:rsidRPr="00A13709" w:rsidRDefault="00667F43" w:rsidP="00C61424">
            <w:pPr>
              <w:rPr>
                <w:rFonts w:cs="Arial"/>
                <w:b/>
              </w:rPr>
            </w:pPr>
          </w:p>
        </w:tc>
        <w:tc>
          <w:tcPr>
            <w:tcW w:w="846" w:type="dxa"/>
            <w:vMerge/>
            <w:shd w:val="clear" w:color="auto" w:fill="DBE5F1" w:themeFill="accent1" w:themeFillTint="33"/>
          </w:tcPr>
          <w:p w14:paraId="4C418FBE" w14:textId="77777777" w:rsidR="00667F43" w:rsidRPr="00A13709" w:rsidRDefault="00667F43" w:rsidP="00C61424">
            <w:pPr>
              <w:rPr>
                <w:rFonts w:cs="Arial"/>
                <w:b/>
              </w:rPr>
            </w:pPr>
          </w:p>
        </w:tc>
        <w:tc>
          <w:tcPr>
            <w:tcW w:w="652" w:type="dxa"/>
            <w:shd w:val="clear" w:color="auto" w:fill="DBE5F1" w:themeFill="accent1" w:themeFillTint="33"/>
          </w:tcPr>
          <w:p w14:paraId="4C418FBF" w14:textId="289AAC12" w:rsidR="00667F43" w:rsidRPr="00A13709" w:rsidRDefault="00667F43" w:rsidP="00C61424">
            <w:pPr>
              <w:jc w:val="center"/>
              <w:rPr>
                <w:rFonts w:cs="Arial"/>
                <w:b/>
              </w:rPr>
            </w:pPr>
          </w:p>
        </w:tc>
        <w:tc>
          <w:tcPr>
            <w:tcW w:w="652" w:type="dxa"/>
            <w:shd w:val="clear" w:color="auto" w:fill="DBE5F1" w:themeFill="accent1" w:themeFillTint="33"/>
          </w:tcPr>
          <w:p w14:paraId="4C418FC0" w14:textId="18F433A3" w:rsidR="00667F43" w:rsidRPr="00A13709" w:rsidRDefault="00667F43" w:rsidP="00C61424">
            <w:pPr>
              <w:jc w:val="center"/>
              <w:rPr>
                <w:rFonts w:cs="Arial"/>
                <w:b/>
              </w:rPr>
            </w:pPr>
          </w:p>
        </w:tc>
        <w:tc>
          <w:tcPr>
            <w:tcW w:w="652" w:type="dxa"/>
            <w:shd w:val="clear" w:color="auto" w:fill="DBE5F1" w:themeFill="accent1" w:themeFillTint="33"/>
          </w:tcPr>
          <w:p w14:paraId="4C418FC1" w14:textId="278D2EA6" w:rsidR="00667F43" w:rsidRPr="00A13709" w:rsidRDefault="00667F43" w:rsidP="00C61424">
            <w:pPr>
              <w:jc w:val="center"/>
              <w:rPr>
                <w:rFonts w:cs="Arial"/>
                <w:b/>
              </w:rPr>
            </w:pPr>
          </w:p>
        </w:tc>
        <w:tc>
          <w:tcPr>
            <w:tcW w:w="652" w:type="dxa"/>
            <w:shd w:val="clear" w:color="auto" w:fill="DBE5F1" w:themeFill="accent1" w:themeFillTint="33"/>
          </w:tcPr>
          <w:p w14:paraId="4C418FC2" w14:textId="04AF66D7" w:rsidR="00667F43" w:rsidRPr="00A13709" w:rsidRDefault="00667F43" w:rsidP="00C61424">
            <w:pPr>
              <w:jc w:val="center"/>
              <w:rPr>
                <w:rFonts w:cs="Arial"/>
                <w:b/>
              </w:rPr>
            </w:pPr>
          </w:p>
        </w:tc>
        <w:tc>
          <w:tcPr>
            <w:tcW w:w="652" w:type="dxa"/>
            <w:shd w:val="clear" w:color="auto" w:fill="DBE5F1" w:themeFill="accent1" w:themeFillTint="33"/>
          </w:tcPr>
          <w:p w14:paraId="4C418FC3" w14:textId="40536DC8" w:rsidR="00667F43" w:rsidRPr="00A13709" w:rsidRDefault="00667F43" w:rsidP="00C61424">
            <w:pPr>
              <w:jc w:val="center"/>
              <w:rPr>
                <w:rFonts w:cs="Arial"/>
                <w:b/>
              </w:rPr>
            </w:pPr>
          </w:p>
        </w:tc>
        <w:tc>
          <w:tcPr>
            <w:tcW w:w="652" w:type="dxa"/>
            <w:shd w:val="clear" w:color="auto" w:fill="DBE5F1" w:themeFill="accent1" w:themeFillTint="33"/>
          </w:tcPr>
          <w:p w14:paraId="4C418FC4" w14:textId="19AFF326" w:rsidR="00667F43" w:rsidRPr="00A13709" w:rsidRDefault="00667F43" w:rsidP="00C61424">
            <w:pPr>
              <w:jc w:val="center"/>
              <w:rPr>
                <w:rFonts w:cs="Arial"/>
                <w:b/>
              </w:rPr>
            </w:pPr>
          </w:p>
        </w:tc>
        <w:tc>
          <w:tcPr>
            <w:tcW w:w="1530" w:type="dxa"/>
            <w:vMerge/>
            <w:shd w:val="clear" w:color="auto" w:fill="DBE5F1" w:themeFill="accent1" w:themeFillTint="33"/>
          </w:tcPr>
          <w:p w14:paraId="4C418FC5" w14:textId="77777777" w:rsidR="00667F43" w:rsidRPr="00A13709" w:rsidRDefault="00667F43" w:rsidP="00C61424">
            <w:pPr>
              <w:rPr>
                <w:rFonts w:cs="Arial"/>
                <w:b/>
              </w:rPr>
            </w:pPr>
          </w:p>
        </w:tc>
      </w:tr>
      <w:tr w:rsidR="00667F43" w:rsidRPr="00A13709" w14:paraId="4C418FD0" w14:textId="77777777" w:rsidTr="00C61424">
        <w:tc>
          <w:tcPr>
            <w:tcW w:w="2966" w:type="dxa"/>
            <w:shd w:val="clear" w:color="auto" w:fill="D9D9D9"/>
          </w:tcPr>
          <w:p w14:paraId="4C418FC7" w14:textId="77777777" w:rsidR="00667F43" w:rsidRPr="00A13709" w:rsidRDefault="00667F43" w:rsidP="00C61424">
            <w:pPr>
              <w:rPr>
                <w:rFonts w:cs="Arial"/>
                <w:b/>
              </w:rPr>
            </w:pPr>
            <w:r w:rsidRPr="00A13709">
              <w:rPr>
                <w:rFonts w:cs="Arial"/>
                <w:b/>
              </w:rPr>
              <w:t>SPATIAL</w:t>
            </w:r>
          </w:p>
        </w:tc>
        <w:tc>
          <w:tcPr>
            <w:tcW w:w="846" w:type="dxa"/>
            <w:shd w:val="clear" w:color="auto" w:fill="D9D9D9"/>
          </w:tcPr>
          <w:p w14:paraId="4C418FC8" w14:textId="77777777" w:rsidR="00667F43" w:rsidRPr="00A13709" w:rsidRDefault="00667F43" w:rsidP="00C61424">
            <w:pPr>
              <w:rPr>
                <w:rFonts w:cs="Arial"/>
              </w:rPr>
            </w:pPr>
          </w:p>
        </w:tc>
        <w:tc>
          <w:tcPr>
            <w:tcW w:w="652" w:type="dxa"/>
            <w:shd w:val="clear" w:color="auto" w:fill="D9D9D9"/>
          </w:tcPr>
          <w:p w14:paraId="4C418FC9" w14:textId="77777777" w:rsidR="00667F43" w:rsidRPr="00A13709" w:rsidRDefault="00667F43" w:rsidP="00C61424">
            <w:pPr>
              <w:rPr>
                <w:rFonts w:cs="Arial"/>
              </w:rPr>
            </w:pPr>
          </w:p>
        </w:tc>
        <w:tc>
          <w:tcPr>
            <w:tcW w:w="652" w:type="dxa"/>
            <w:shd w:val="clear" w:color="auto" w:fill="D9D9D9"/>
          </w:tcPr>
          <w:p w14:paraId="4C418FCA" w14:textId="77777777" w:rsidR="00667F43" w:rsidRPr="00A13709" w:rsidRDefault="00667F43" w:rsidP="00C61424">
            <w:pPr>
              <w:rPr>
                <w:rFonts w:cs="Arial"/>
              </w:rPr>
            </w:pPr>
          </w:p>
        </w:tc>
        <w:tc>
          <w:tcPr>
            <w:tcW w:w="652" w:type="dxa"/>
            <w:shd w:val="clear" w:color="auto" w:fill="D9D9D9"/>
          </w:tcPr>
          <w:p w14:paraId="4C418FCB" w14:textId="77777777" w:rsidR="00667F43" w:rsidRPr="00A13709" w:rsidRDefault="00667F43" w:rsidP="00C61424">
            <w:pPr>
              <w:rPr>
                <w:rFonts w:cs="Arial"/>
              </w:rPr>
            </w:pPr>
          </w:p>
        </w:tc>
        <w:tc>
          <w:tcPr>
            <w:tcW w:w="652" w:type="dxa"/>
            <w:shd w:val="clear" w:color="auto" w:fill="D9D9D9"/>
          </w:tcPr>
          <w:p w14:paraId="4C418FCC" w14:textId="77777777" w:rsidR="00667F43" w:rsidRPr="00A13709" w:rsidRDefault="00667F43" w:rsidP="00C61424">
            <w:pPr>
              <w:rPr>
                <w:rFonts w:cs="Arial"/>
              </w:rPr>
            </w:pPr>
          </w:p>
        </w:tc>
        <w:tc>
          <w:tcPr>
            <w:tcW w:w="652" w:type="dxa"/>
            <w:shd w:val="clear" w:color="auto" w:fill="D9D9D9"/>
          </w:tcPr>
          <w:p w14:paraId="4C418FCD" w14:textId="77777777" w:rsidR="00667F43" w:rsidRPr="00A13709" w:rsidRDefault="00667F43" w:rsidP="00C61424">
            <w:pPr>
              <w:rPr>
                <w:rFonts w:cs="Arial"/>
              </w:rPr>
            </w:pPr>
          </w:p>
        </w:tc>
        <w:tc>
          <w:tcPr>
            <w:tcW w:w="652" w:type="dxa"/>
            <w:shd w:val="clear" w:color="auto" w:fill="D9D9D9"/>
          </w:tcPr>
          <w:p w14:paraId="4C418FCE" w14:textId="77777777" w:rsidR="00667F43" w:rsidRPr="00A13709" w:rsidRDefault="00667F43" w:rsidP="00C61424">
            <w:pPr>
              <w:rPr>
                <w:rFonts w:cs="Arial"/>
              </w:rPr>
            </w:pPr>
          </w:p>
        </w:tc>
        <w:tc>
          <w:tcPr>
            <w:tcW w:w="1530" w:type="dxa"/>
            <w:shd w:val="clear" w:color="auto" w:fill="D9D9D9"/>
          </w:tcPr>
          <w:p w14:paraId="4C418FCF" w14:textId="77777777" w:rsidR="00667F43" w:rsidRPr="00A13709" w:rsidRDefault="00667F43" w:rsidP="00C61424">
            <w:pPr>
              <w:rPr>
                <w:rFonts w:cs="Arial"/>
              </w:rPr>
            </w:pPr>
          </w:p>
        </w:tc>
      </w:tr>
      <w:tr w:rsidR="00667F43" w:rsidRPr="00A13709" w14:paraId="4C418FDA" w14:textId="77777777" w:rsidTr="00C61424">
        <w:tc>
          <w:tcPr>
            <w:tcW w:w="2966" w:type="dxa"/>
            <w:shd w:val="clear" w:color="auto" w:fill="auto"/>
          </w:tcPr>
          <w:p w14:paraId="4C418FD1" w14:textId="77777777" w:rsidR="00667F43" w:rsidRPr="00A13709" w:rsidRDefault="00667F43" w:rsidP="00C61424">
            <w:pPr>
              <w:rPr>
                <w:rFonts w:cs="Arial"/>
              </w:rPr>
            </w:pPr>
            <w:r w:rsidRPr="00A13709">
              <w:rPr>
                <w:rFonts w:cs="Arial"/>
              </w:rPr>
              <w:t>Site boundaries, setbacks</w:t>
            </w:r>
          </w:p>
        </w:tc>
        <w:tc>
          <w:tcPr>
            <w:tcW w:w="846" w:type="dxa"/>
            <w:shd w:val="clear" w:color="auto" w:fill="auto"/>
          </w:tcPr>
          <w:p w14:paraId="4C418FD2" w14:textId="77777777" w:rsidR="00667F43" w:rsidRPr="00A13709" w:rsidRDefault="00667F43" w:rsidP="00C61424">
            <w:pPr>
              <w:rPr>
                <w:rFonts w:cs="Arial"/>
              </w:rPr>
            </w:pPr>
          </w:p>
        </w:tc>
        <w:tc>
          <w:tcPr>
            <w:tcW w:w="652" w:type="dxa"/>
            <w:shd w:val="clear" w:color="auto" w:fill="auto"/>
          </w:tcPr>
          <w:p w14:paraId="4C418FD3" w14:textId="77777777" w:rsidR="00667F43" w:rsidRPr="00A13709" w:rsidRDefault="00667F43" w:rsidP="00C61424">
            <w:pPr>
              <w:rPr>
                <w:rFonts w:cs="Arial"/>
              </w:rPr>
            </w:pPr>
          </w:p>
        </w:tc>
        <w:tc>
          <w:tcPr>
            <w:tcW w:w="652" w:type="dxa"/>
            <w:shd w:val="clear" w:color="auto" w:fill="auto"/>
          </w:tcPr>
          <w:p w14:paraId="4C418FD4" w14:textId="77777777" w:rsidR="00667F43" w:rsidRPr="00A13709" w:rsidRDefault="00667F43" w:rsidP="00C61424">
            <w:pPr>
              <w:rPr>
                <w:rFonts w:cs="Arial"/>
              </w:rPr>
            </w:pPr>
          </w:p>
        </w:tc>
        <w:tc>
          <w:tcPr>
            <w:tcW w:w="652" w:type="dxa"/>
            <w:shd w:val="clear" w:color="auto" w:fill="auto"/>
          </w:tcPr>
          <w:p w14:paraId="4C418FD5" w14:textId="77777777" w:rsidR="00667F43" w:rsidRPr="00A13709" w:rsidRDefault="00667F43" w:rsidP="00C61424">
            <w:pPr>
              <w:rPr>
                <w:rFonts w:cs="Arial"/>
              </w:rPr>
            </w:pPr>
          </w:p>
        </w:tc>
        <w:tc>
          <w:tcPr>
            <w:tcW w:w="652" w:type="dxa"/>
            <w:shd w:val="clear" w:color="auto" w:fill="auto"/>
          </w:tcPr>
          <w:p w14:paraId="4C418FD6" w14:textId="77777777" w:rsidR="00667F43" w:rsidRPr="00A13709" w:rsidRDefault="00667F43" w:rsidP="00C61424">
            <w:pPr>
              <w:rPr>
                <w:rFonts w:cs="Arial"/>
              </w:rPr>
            </w:pPr>
          </w:p>
        </w:tc>
        <w:tc>
          <w:tcPr>
            <w:tcW w:w="652" w:type="dxa"/>
            <w:shd w:val="clear" w:color="auto" w:fill="auto"/>
          </w:tcPr>
          <w:p w14:paraId="4C418FD7" w14:textId="77777777" w:rsidR="00667F43" w:rsidRPr="00A13709" w:rsidRDefault="00667F43" w:rsidP="00C61424">
            <w:pPr>
              <w:rPr>
                <w:rFonts w:cs="Arial"/>
              </w:rPr>
            </w:pPr>
          </w:p>
        </w:tc>
        <w:tc>
          <w:tcPr>
            <w:tcW w:w="652" w:type="dxa"/>
            <w:shd w:val="clear" w:color="auto" w:fill="auto"/>
          </w:tcPr>
          <w:p w14:paraId="4C418FD8" w14:textId="77777777" w:rsidR="00667F43" w:rsidRPr="00A13709" w:rsidRDefault="00667F43" w:rsidP="00C61424">
            <w:pPr>
              <w:rPr>
                <w:rFonts w:cs="Arial"/>
              </w:rPr>
            </w:pPr>
          </w:p>
        </w:tc>
        <w:tc>
          <w:tcPr>
            <w:tcW w:w="1530" w:type="dxa"/>
            <w:shd w:val="clear" w:color="auto" w:fill="auto"/>
          </w:tcPr>
          <w:p w14:paraId="4C418FD9" w14:textId="77777777" w:rsidR="00667F43" w:rsidRPr="00A13709" w:rsidRDefault="00667F43" w:rsidP="00C61424">
            <w:pPr>
              <w:rPr>
                <w:rFonts w:cs="Arial"/>
              </w:rPr>
            </w:pPr>
          </w:p>
        </w:tc>
      </w:tr>
      <w:tr w:rsidR="00667F43" w:rsidRPr="00A13709" w14:paraId="4C418FE4" w14:textId="77777777" w:rsidTr="00C61424">
        <w:tc>
          <w:tcPr>
            <w:tcW w:w="2966" w:type="dxa"/>
            <w:shd w:val="clear" w:color="auto" w:fill="auto"/>
          </w:tcPr>
          <w:p w14:paraId="4C418FDB" w14:textId="77777777" w:rsidR="00667F43" w:rsidRPr="00A13709" w:rsidRDefault="00667F43" w:rsidP="00C61424">
            <w:pPr>
              <w:rPr>
                <w:rFonts w:cs="Arial"/>
              </w:rPr>
            </w:pPr>
            <w:r w:rsidRPr="00A13709">
              <w:rPr>
                <w:rFonts w:cs="Arial"/>
              </w:rPr>
              <w:t>Grids</w:t>
            </w:r>
          </w:p>
        </w:tc>
        <w:tc>
          <w:tcPr>
            <w:tcW w:w="846" w:type="dxa"/>
            <w:shd w:val="clear" w:color="auto" w:fill="auto"/>
          </w:tcPr>
          <w:p w14:paraId="4C418FDC" w14:textId="77777777" w:rsidR="00667F43" w:rsidRPr="00A13709" w:rsidRDefault="00667F43" w:rsidP="00C61424">
            <w:pPr>
              <w:rPr>
                <w:rFonts w:cs="Arial"/>
              </w:rPr>
            </w:pPr>
          </w:p>
        </w:tc>
        <w:tc>
          <w:tcPr>
            <w:tcW w:w="652" w:type="dxa"/>
            <w:shd w:val="clear" w:color="auto" w:fill="auto"/>
          </w:tcPr>
          <w:p w14:paraId="4C418FDD" w14:textId="77777777" w:rsidR="00667F43" w:rsidRPr="00A13709" w:rsidRDefault="00667F43" w:rsidP="00C61424">
            <w:pPr>
              <w:rPr>
                <w:rFonts w:cs="Arial"/>
              </w:rPr>
            </w:pPr>
          </w:p>
        </w:tc>
        <w:tc>
          <w:tcPr>
            <w:tcW w:w="652" w:type="dxa"/>
            <w:shd w:val="clear" w:color="auto" w:fill="auto"/>
          </w:tcPr>
          <w:p w14:paraId="4C418FDE" w14:textId="77777777" w:rsidR="00667F43" w:rsidRPr="00A13709" w:rsidRDefault="00667F43" w:rsidP="00C61424">
            <w:pPr>
              <w:rPr>
                <w:rFonts w:cs="Arial"/>
              </w:rPr>
            </w:pPr>
          </w:p>
        </w:tc>
        <w:tc>
          <w:tcPr>
            <w:tcW w:w="652" w:type="dxa"/>
            <w:shd w:val="clear" w:color="auto" w:fill="auto"/>
          </w:tcPr>
          <w:p w14:paraId="4C418FDF" w14:textId="77777777" w:rsidR="00667F43" w:rsidRPr="00A13709" w:rsidRDefault="00667F43" w:rsidP="00C61424">
            <w:pPr>
              <w:rPr>
                <w:rFonts w:cs="Arial"/>
              </w:rPr>
            </w:pPr>
          </w:p>
        </w:tc>
        <w:tc>
          <w:tcPr>
            <w:tcW w:w="652" w:type="dxa"/>
            <w:shd w:val="clear" w:color="auto" w:fill="auto"/>
          </w:tcPr>
          <w:p w14:paraId="4C418FE0" w14:textId="77777777" w:rsidR="00667F43" w:rsidRPr="00A13709" w:rsidRDefault="00667F43" w:rsidP="00C61424">
            <w:pPr>
              <w:rPr>
                <w:rFonts w:cs="Arial"/>
              </w:rPr>
            </w:pPr>
          </w:p>
        </w:tc>
        <w:tc>
          <w:tcPr>
            <w:tcW w:w="652" w:type="dxa"/>
            <w:shd w:val="clear" w:color="auto" w:fill="auto"/>
          </w:tcPr>
          <w:p w14:paraId="4C418FE1" w14:textId="77777777" w:rsidR="00667F43" w:rsidRPr="00A13709" w:rsidRDefault="00667F43" w:rsidP="00C61424">
            <w:pPr>
              <w:rPr>
                <w:rFonts w:cs="Arial"/>
              </w:rPr>
            </w:pPr>
          </w:p>
        </w:tc>
        <w:tc>
          <w:tcPr>
            <w:tcW w:w="652" w:type="dxa"/>
            <w:shd w:val="clear" w:color="auto" w:fill="auto"/>
          </w:tcPr>
          <w:p w14:paraId="4C418FE2" w14:textId="77777777" w:rsidR="00667F43" w:rsidRPr="00A13709" w:rsidRDefault="00667F43" w:rsidP="00C61424">
            <w:pPr>
              <w:rPr>
                <w:rFonts w:cs="Arial"/>
              </w:rPr>
            </w:pPr>
          </w:p>
        </w:tc>
        <w:tc>
          <w:tcPr>
            <w:tcW w:w="1530" w:type="dxa"/>
            <w:shd w:val="clear" w:color="auto" w:fill="auto"/>
          </w:tcPr>
          <w:p w14:paraId="4C418FE3" w14:textId="77777777" w:rsidR="00667F43" w:rsidRPr="00A13709" w:rsidRDefault="00667F43" w:rsidP="00C61424">
            <w:pPr>
              <w:rPr>
                <w:rFonts w:cs="Arial"/>
              </w:rPr>
            </w:pPr>
          </w:p>
        </w:tc>
      </w:tr>
      <w:tr w:rsidR="00667F43" w:rsidRPr="00A13709" w14:paraId="4C418FEE" w14:textId="77777777" w:rsidTr="00C61424">
        <w:tc>
          <w:tcPr>
            <w:tcW w:w="2966" w:type="dxa"/>
            <w:shd w:val="clear" w:color="auto" w:fill="auto"/>
          </w:tcPr>
          <w:p w14:paraId="4C418FE5" w14:textId="77777777" w:rsidR="00667F43" w:rsidRPr="00A13709" w:rsidRDefault="00667F43" w:rsidP="00C61424">
            <w:pPr>
              <w:rPr>
                <w:rFonts w:cs="Arial"/>
              </w:rPr>
            </w:pPr>
            <w:r w:rsidRPr="00A13709">
              <w:rPr>
                <w:rFonts w:cs="Arial"/>
              </w:rPr>
              <w:t>Levels</w:t>
            </w:r>
          </w:p>
        </w:tc>
        <w:tc>
          <w:tcPr>
            <w:tcW w:w="846" w:type="dxa"/>
            <w:shd w:val="clear" w:color="auto" w:fill="auto"/>
          </w:tcPr>
          <w:p w14:paraId="4C418FE6" w14:textId="77777777" w:rsidR="00667F43" w:rsidRPr="00A13709" w:rsidRDefault="00667F43" w:rsidP="00C61424">
            <w:pPr>
              <w:rPr>
                <w:rFonts w:cs="Arial"/>
              </w:rPr>
            </w:pPr>
          </w:p>
        </w:tc>
        <w:tc>
          <w:tcPr>
            <w:tcW w:w="652" w:type="dxa"/>
            <w:shd w:val="clear" w:color="auto" w:fill="auto"/>
          </w:tcPr>
          <w:p w14:paraId="4C418FE7" w14:textId="77777777" w:rsidR="00667F43" w:rsidRPr="00A13709" w:rsidRDefault="00667F43" w:rsidP="00C61424">
            <w:pPr>
              <w:rPr>
                <w:rFonts w:cs="Arial"/>
              </w:rPr>
            </w:pPr>
          </w:p>
        </w:tc>
        <w:tc>
          <w:tcPr>
            <w:tcW w:w="652" w:type="dxa"/>
            <w:shd w:val="clear" w:color="auto" w:fill="auto"/>
          </w:tcPr>
          <w:p w14:paraId="4C418FE8" w14:textId="77777777" w:rsidR="00667F43" w:rsidRPr="00A13709" w:rsidRDefault="00667F43" w:rsidP="00C61424">
            <w:pPr>
              <w:rPr>
                <w:rFonts w:cs="Arial"/>
              </w:rPr>
            </w:pPr>
          </w:p>
        </w:tc>
        <w:tc>
          <w:tcPr>
            <w:tcW w:w="652" w:type="dxa"/>
            <w:shd w:val="clear" w:color="auto" w:fill="auto"/>
          </w:tcPr>
          <w:p w14:paraId="4C418FE9" w14:textId="77777777" w:rsidR="00667F43" w:rsidRPr="00A13709" w:rsidRDefault="00667F43" w:rsidP="00C61424">
            <w:pPr>
              <w:rPr>
                <w:rFonts w:cs="Arial"/>
              </w:rPr>
            </w:pPr>
          </w:p>
        </w:tc>
        <w:tc>
          <w:tcPr>
            <w:tcW w:w="652" w:type="dxa"/>
            <w:shd w:val="clear" w:color="auto" w:fill="auto"/>
          </w:tcPr>
          <w:p w14:paraId="4C418FEA" w14:textId="77777777" w:rsidR="00667F43" w:rsidRPr="00A13709" w:rsidRDefault="00667F43" w:rsidP="00C61424">
            <w:pPr>
              <w:rPr>
                <w:rFonts w:cs="Arial"/>
              </w:rPr>
            </w:pPr>
          </w:p>
        </w:tc>
        <w:tc>
          <w:tcPr>
            <w:tcW w:w="652" w:type="dxa"/>
            <w:shd w:val="clear" w:color="auto" w:fill="auto"/>
          </w:tcPr>
          <w:p w14:paraId="4C418FEB" w14:textId="77777777" w:rsidR="00667F43" w:rsidRPr="00A13709" w:rsidRDefault="00667F43" w:rsidP="00C61424">
            <w:pPr>
              <w:rPr>
                <w:rFonts w:cs="Arial"/>
              </w:rPr>
            </w:pPr>
          </w:p>
        </w:tc>
        <w:tc>
          <w:tcPr>
            <w:tcW w:w="652" w:type="dxa"/>
            <w:shd w:val="clear" w:color="auto" w:fill="auto"/>
          </w:tcPr>
          <w:p w14:paraId="4C418FEC" w14:textId="77777777" w:rsidR="00667F43" w:rsidRPr="00A13709" w:rsidRDefault="00667F43" w:rsidP="00C61424">
            <w:pPr>
              <w:rPr>
                <w:rFonts w:cs="Arial"/>
              </w:rPr>
            </w:pPr>
          </w:p>
        </w:tc>
        <w:tc>
          <w:tcPr>
            <w:tcW w:w="1530" w:type="dxa"/>
            <w:shd w:val="clear" w:color="auto" w:fill="auto"/>
          </w:tcPr>
          <w:p w14:paraId="4C418FED" w14:textId="77777777" w:rsidR="00667F43" w:rsidRPr="00A13709" w:rsidRDefault="00667F43" w:rsidP="00C61424">
            <w:pPr>
              <w:rPr>
                <w:rFonts w:cs="Arial"/>
              </w:rPr>
            </w:pPr>
          </w:p>
        </w:tc>
      </w:tr>
      <w:tr w:rsidR="00667F43" w:rsidRPr="00A13709" w14:paraId="4C418FF8" w14:textId="77777777" w:rsidTr="00C61424">
        <w:tc>
          <w:tcPr>
            <w:tcW w:w="2966" w:type="dxa"/>
            <w:shd w:val="clear" w:color="auto" w:fill="auto"/>
          </w:tcPr>
          <w:p w14:paraId="4C418FEF" w14:textId="77777777" w:rsidR="00667F43" w:rsidRPr="00A13709" w:rsidRDefault="00667F43" w:rsidP="00C61424">
            <w:pPr>
              <w:rPr>
                <w:rFonts w:cs="Arial"/>
              </w:rPr>
            </w:pPr>
            <w:r w:rsidRPr="00A13709">
              <w:rPr>
                <w:rFonts w:cs="Arial"/>
              </w:rPr>
              <w:t>Zones</w:t>
            </w:r>
          </w:p>
        </w:tc>
        <w:tc>
          <w:tcPr>
            <w:tcW w:w="846" w:type="dxa"/>
            <w:shd w:val="clear" w:color="auto" w:fill="auto"/>
          </w:tcPr>
          <w:p w14:paraId="4C418FF0" w14:textId="77777777" w:rsidR="00667F43" w:rsidRPr="00A13709" w:rsidRDefault="00667F43" w:rsidP="00C61424">
            <w:pPr>
              <w:rPr>
                <w:rFonts w:cs="Arial"/>
              </w:rPr>
            </w:pPr>
          </w:p>
        </w:tc>
        <w:tc>
          <w:tcPr>
            <w:tcW w:w="652" w:type="dxa"/>
            <w:shd w:val="clear" w:color="auto" w:fill="auto"/>
          </w:tcPr>
          <w:p w14:paraId="4C418FF1" w14:textId="77777777" w:rsidR="00667F43" w:rsidRPr="00A13709" w:rsidRDefault="00667F43" w:rsidP="00C61424">
            <w:pPr>
              <w:rPr>
                <w:rFonts w:cs="Arial"/>
              </w:rPr>
            </w:pPr>
          </w:p>
        </w:tc>
        <w:tc>
          <w:tcPr>
            <w:tcW w:w="652" w:type="dxa"/>
            <w:shd w:val="clear" w:color="auto" w:fill="auto"/>
          </w:tcPr>
          <w:p w14:paraId="4C418FF2" w14:textId="77777777" w:rsidR="00667F43" w:rsidRPr="00A13709" w:rsidRDefault="00667F43" w:rsidP="00C61424">
            <w:pPr>
              <w:rPr>
                <w:rFonts w:cs="Arial"/>
              </w:rPr>
            </w:pPr>
          </w:p>
        </w:tc>
        <w:tc>
          <w:tcPr>
            <w:tcW w:w="652" w:type="dxa"/>
            <w:shd w:val="clear" w:color="auto" w:fill="auto"/>
          </w:tcPr>
          <w:p w14:paraId="4C418FF3" w14:textId="77777777" w:rsidR="00667F43" w:rsidRPr="00A13709" w:rsidRDefault="00667F43" w:rsidP="00C61424">
            <w:pPr>
              <w:rPr>
                <w:rFonts w:cs="Arial"/>
              </w:rPr>
            </w:pPr>
          </w:p>
        </w:tc>
        <w:tc>
          <w:tcPr>
            <w:tcW w:w="652" w:type="dxa"/>
            <w:shd w:val="clear" w:color="auto" w:fill="auto"/>
          </w:tcPr>
          <w:p w14:paraId="4C418FF4" w14:textId="77777777" w:rsidR="00667F43" w:rsidRPr="00A13709" w:rsidRDefault="00667F43" w:rsidP="00C61424">
            <w:pPr>
              <w:rPr>
                <w:rFonts w:cs="Arial"/>
              </w:rPr>
            </w:pPr>
          </w:p>
        </w:tc>
        <w:tc>
          <w:tcPr>
            <w:tcW w:w="652" w:type="dxa"/>
            <w:shd w:val="clear" w:color="auto" w:fill="auto"/>
          </w:tcPr>
          <w:p w14:paraId="4C418FF5" w14:textId="77777777" w:rsidR="00667F43" w:rsidRPr="00A13709" w:rsidRDefault="00667F43" w:rsidP="00C61424">
            <w:pPr>
              <w:rPr>
                <w:rFonts w:cs="Arial"/>
              </w:rPr>
            </w:pPr>
          </w:p>
        </w:tc>
        <w:tc>
          <w:tcPr>
            <w:tcW w:w="652" w:type="dxa"/>
            <w:shd w:val="clear" w:color="auto" w:fill="auto"/>
          </w:tcPr>
          <w:p w14:paraId="4C418FF6" w14:textId="77777777" w:rsidR="00667F43" w:rsidRPr="00A13709" w:rsidRDefault="00667F43" w:rsidP="00C61424">
            <w:pPr>
              <w:rPr>
                <w:rFonts w:cs="Arial"/>
              </w:rPr>
            </w:pPr>
          </w:p>
        </w:tc>
        <w:tc>
          <w:tcPr>
            <w:tcW w:w="1530" w:type="dxa"/>
            <w:shd w:val="clear" w:color="auto" w:fill="auto"/>
          </w:tcPr>
          <w:p w14:paraId="4C418FF7" w14:textId="77777777" w:rsidR="00667F43" w:rsidRPr="00A13709" w:rsidRDefault="00667F43" w:rsidP="00C61424">
            <w:pPr>
              <w:rPr>
                <w:rFonts w:cs="Arial"/>
              </w:rPr>
            </w:pPr>
          </w:p>
        </w:tc>
      </w:tr>
      <w:tr w:rsidR="00667F43" w:rsidRPr="00A13709" w14:paraId="4C419002" w14:textId="77777777" w:rsidTr="00C61424">
        <w:tc>
          <w:tcPr>
            <w:tcW w:w="2966" w:type="dxa"/>
            <w:shd w:val="clear" w:color="auto" w:fill="auto"/>
          </w:tcPr>
          <w:p w14:paraId="4C418FF9" w14:textId="77777777" w:rsidR="00667F43" w:rsidRPr="00A13709" w:rsidRDefault="00667F43" w:rsidP="00C61424">
            <w:pPr>
              <w:rPr>
                <w:rFonts w:cs="Arial"/>
              </w:rPr>
            </w:pPr>
            <w:r w:rsidRPr="00A13709">
              <w:rPr>
                <w:rFonts w:cs="Arial"/>
              </w:rPr>
              <w:t>Spaces, rooms</w:t>
            </w:r>
          </w:p>
        </w:tc>
        <w:tc>
          <w:tcPr>
            <w:tcW w:w="846" w:type="dxa"/>
            <w:shd w:val="clear" w:color="auto" w:fill="auto"/>
          </w:tcPr>
          <w:p w14:paraId="4C418FFA" w14:textId="77777777" w:rsidR="00667F43" w:rsidRPr="00A13709" w:rsidRDefault="00667F43" w:rsidP="00C61424">
            <w:pPr>
              <w:rPr>
                <w:rFonts w:cs="Arial"/>
              </w:rPr>
            </w:pPr>
          </w:p>
        </w:tc>
        <w:tc>
          <w:tcPr>
            <w:tcW w:w="652" w:type="dxa"/>
            <w:shd w:val="clear" w:color="auto" w:fill="auto"/>
          </w:tcPr>
          <w:p w14:paraId="4C418FFB" w14:textId="77777777" w:rsidR="00667F43" w:rsidRPr="00A13709" w:rsidRDefault="00667F43" w:rsidP="00C61424">
            <w:pPr>
              <w:rPr>
                <w:rFonts w:cs="Arial"/>
              </w:rPr>
            </w:pPr>
          </w:p>
        </w:tc>
        <w:tc>
          <w:tcPr>
            <w:tcW w:w="652" w:type="dxa"/>
            <w:shd w:val="clear" w:color="auto" w:fill="auto"/>
          </w:tcPr>
          <w:p w14:paraId="4C418FFC" w14:textId="77777777" w:rsidR="00667F43" w:rsidRPr="00A13709" w:rsidRDefault="00667F43" w:rsidP="00C61424">
            <w:pPr>
              <w:rPr>
                <w:rFonts w:cs="Arial"/>
              </w:rPr>
            </w:pPr>
          </w:p>
        </w:tc>
        <w:tc>
          <w:tcPr>
            <w:tcW w:w="652" w:type="dxa"/>
            <w:shd w:val="clear" w:color="auto" w:fill="auto"/>
          </w:tcPr>
          <w:p w14:paraId="4C418FFD" w14:textId="77777777" w:rsidR="00667F43" w:rsidRPr="00A13709" w:rsidRDefault="00667F43" w:rsidP="00C61424">
            <w:pPr>
              <w:rPr>
                <w:rFonts w:cs="Arial"/>
              </w:rPr>
            </w:pPr>
          </w:p>
        </w:tc>
        <w:tc>
          <w:tcPr>
            <w:tcW w:w="652" w:type="dxa"/>
            <w:shd w:val="clear" w:color="auto" w:fill="auto"/>
          </w:tcPr>
          <w:p w14:paraId="4C418FFE" w14:textId="77777777" w:rsidR="00667F43" w:rsidRPr="00A13709" w:rsidRDefault="00667F43" w:rsidP="00C61424">
            <w:pPr>
              <w:rPr>
                <w:rFonts w:cs="Arial"/>
              </w:rPr>
            </w:pPr>
          </w:p>
        </w:tc>
        <w:tc>
          <w:tcPr>
            <w:tcW w:w="652" w:type="dxa"/>
            <w:shd w:val="clear" w:color="auto" w:fill="auto"/>
          </w:tcPr>
          <w:p w14:paraId="4C418FFF" w14:textId="77777777" w:rsidR="00667F43" w:rsidRPr="00A13709" w:rsidRDefault="00667F43" w:rsidP="00C61424">
            <w:pPr>
              <w:rPr>
                <w:rFonts w:cs="Arial"/>
              </w:rPr>
            </w:pPr>
          </w:p>
        </w:tc>
        <w:tc>
          <w:tcPr>
            <w:tcW w:w="652" w:type="dxa"/>
            <w:shd w:val="clear" w:color="auto" w:fill="auto"/>
          </w:tcPr>
          <w:p w14:paraId="4C419000" w14:textId="77777777" w:rsidR="00667F43" w:rsidRPr="00A13709" w:rsidRDefault="00667F43" w:rsidP="00C61424">
            <w:pPr>
              <w:rPr>
                <w:rFonts w:cs="Arial"/>
              </w:rPr>
            </w:pPr>
          </w:p>
        </w:tc>
        <w:tc>
          <w:tcPr>
            <w:tcW w:w="1530" w:type="dxa"/>
            <w:shd w:val="clear" w:color="auto" w:fill="auto"/>
          </w:tcPr>
          <w:p w14:paraId="4C419001" w14:textId="77777777" w:rsidR="00667F43" w:rsidRPr="00A13709" w:rsidRDefault="00667F43" w:rsidP="00C61424">
            <w:pPr>
              <w:rPr>
                <w:rFonts w:cs="Arial"/>
              </w:rPr>
            </w:pPr>
          </w:p>
        </w:tc>
      </w:tr>
      <w:tr w:rsidR="00667F43" w:rsidRPr="00A13709" w14:paraId="4C41900C" w14:textId="77777777" w:rsidTr="00C61424">
        <w:tc>
          <w:tcPr>
            <w:tcW w:w="2966" w:type="dxa"/>
            <w:shd w:val="clear" w:color="auto" w:fill="D9D9D9"/>
          </w:tcPr>
          <w:p w14:paraId="4C419003" w14:textId="77777777" w:rsidR="00667F43" w:rsidRPr="00A13709" w:rsidRDefault="00667F43" w:rsidP="00C61424">
            <w:pPr>
              <w:rPr>
                <w:rFonts w:cs="Arial"/>
                <w:b/>
              </w:rPr>
            </w:pPr>
            <w:r w:rsidRPr="00A13709">
              <w:rPr>
                <w:rFonts w:cs="Arial"/>
                <w:b/>
              </w:rPr>
              <w:t>SITE</w:t>
            </w:r>
          </w:p>
        </w:tc>
        <w:tc>
          <w:tcPr>
            <w:tcW w:w="846" w:type="dxa"/>
            <w:shd w:val="clear" w:color="auto" w:fill="D9D9D9"/>
          </w:tcPr>
          <w:p w14:paraId="4C419004" w14:textId="77777777" w:rsidR="00667F43" w:rsidRPr="00A13709" w:rsidRDefault="00667F43" w:rsidP="00C61424">
            <w:pPr>
              <w:rPr>
                <w:rFonts w:cs="Arial"/>
              </w:rPr>
            </w:pPr>
          </w:p>
        </w:tc>
        <w:tc>
          <w:tcPr>
            <w:tcW w:w="652" w:type="dxa"/>
            <w:shd w:val="clear" w:color="auto" w:fill="D9D9D9"/>
          </w:tcPr>
          <w:p w14:paraId="4C419005" w14:textId="77777777" w:rsidR="00667F43" w:rsidRPr="00A13709" w:rsidRDefault="00667F43" w:rsidP="00C61424">
            <w:pPr>
              <w:rPr>
                <w:rFonts w:cs="Arial"/>
              </w:rPr>
            </w:pPr>
          </w:p>
        </w:tc>
        <w:tc>
          <w:tcPr>
            <w:tcW w:w="652" w:type="dxa"/>
            <w:shd w:val="clear" w:color="auto" w:fill="D9D9D9"/>
          </w:tcPr>
          <w:p w14:paraId="4C419006" w14:textId="77777777" w:rsidR="00667F43" w:rsidRPr="00A13709" w:rsidRDefault="00667F43" w:rsidP="00C61424">
            <w:pPr>
              <w:rPr>
                <w:rFonts w:cs="Arial"/>
              </w:rPr>
            </w:pPr>
          </w:p>
        </w:tc>
        <w:tc>
          <w:tcPr>
            <w:tcW w:w="652" w:type="dxa"/>
            <w:shd w:val="clear" w:color="auto" w:fill="D9D9D9"/>
          </w:tcPr>
          <w:p w14:paraId="4C419007" w14:textId="77777777" w:rsidR="00667F43" w:rsidRPr="00A13709" w:rsidRDefault="00667F43" w:rsidP="00C61424">
            <w:pPr>
              <w:rPr>
                <w:rFonts w:cs="Arial"/>
              </w:rPr>
            </w:pPr>
          </w:p>
        </w:tc>
        <w:tc>
          <w:tcPr>
            <w:tcW w:w="652" w:type="dxa"/>
            <w:shd w:val="clear" w:color="auto" w:fill="D9D9D9"/>
          </w:tcPr>
          <w:p w14:paraId="4C419008" w14:textId="77777777" w:rsidR="00667F43" w:rsidRPr="00A13709" w:rsidRDefault="00667F43" w:rsidP="00C61424">
            <w:pPr>
              <w:rPr>
                <w:rFonts w:cs="Arial"/>
              </w:rPr>
            </w:pPr>
          </w:p>
        </w:tc>
        <w:tc>
          <w:tcPr>
            <w:tcW w:w="652" w:type="dxa"/>
            <w:shd w:val="clear" w:color="auto" w:fill="D9D9D9"/>
          </w:tcPr>
          <w:p w14:paraId="4C419009" w14:textId="77777777" w:rsidR="00667F43" w:rsidRPr="00A13709" w:rsidRDefault="00667F43" w:rsidP="00C61424">
            <w:pPr>
              <w:rPr>
                <w:rFonts w:cs="Arial"/>
              </w:rPr>
            </w:pPr>
          </w:p>
        </w:tc>
        <w:tc>
          <w:tcPr>
            <w:tcW w:w="652" w:type="dxa"/>
            <w:shd w:val="clear" w:color="auto" w:fill="D9D9D9"/>
          </w:tcPr>
          <w:p w14:paraId="4C41900A" w14:textId="77777777" w:rsidR="00667F43" w:rsidRPr="00A13709" w:rsidRDefault="00667F43" w:rsidP="00C61424">
            <w:pPr>
              <w:rPr>
                <w:rFonts w:cs="Arial"/>
              </w:rPr>
            </w:pPr>
          </w:p>
        </w:tc>
        <w:tc>
          <w:tcPr>
            <w:tcW w:w="1530" w:type="dxa"/>
            <w:shd w:val="clear" w:color="auto" w:fill="D9D9D9"/>
          </w:tcPr>
          <w:p w14:paraId="4C41900B" w14:textId="77777777" w:rsidR="00667F43" w:rsidRPr="00A13709" w:rsidRDefault="00667F43" w:rsidP="00C61424">
            <w:pPr>
              <w:rPr>
                <w:rFonts w:cs="Arial"/>
              </w:rPr>
            </w:pPr>
          </w:p>
        </w:tc>
      </w:tr>
      <w:tr w:rsidR="00667F43" w:rsidRPr="00A13709" w14:paraId="4C419016" w14:textId="77777777" w:rsidTr="00C61424">
        <w:tc>
          <w:tcPr>
            <w:tcW w:w="2966" w:type="dxa"/>
            <w:shd w:val="clear" w:color="auto" w:fill="auto"/>
          </w:tcPr>
          <w:p w14:paraId="4C41900D" w14:textId="77777777" w:rsidR="00667F43" w:rsidRPr="00A13709" w:rsidRDefault="00667F43" w:rsidP="00C61424">
            <w:pPr>
              <w:rPr>
                <w:rFonts w:cs="Arial"/>
              </w:rPr>
            </w:pPr>
            <w:r w:rsidRPr="00A13709">
              <w:rPr>
                <w:rFonts w:cs="Arial"/>
              </w:rPr>
              <w:t>Topography</w:t>
            </w:r>
          </w:p>
        </w:tc>
        <w:tc>
          <w:tcPr>
            <w:tcW w:w="846" w:type="dxa"/>
            <w:shd w:val="clear" w:color="auto" w:fill="auto"/>
          </w:tcPr>
          <w:p w14:paraId="4C41900E" w14:textId="77777777" w:rsidR="00667F43" w:rsidRPr="00A13709" w:rsidRDefault="00667F43" w:rsidP="00C61424">
            <w:pPr>
              <w:rPr>
                <w:rFonts w:cs="Arial"/>
              </w:rPr>
            </w:pPr>
          </w:p>
        </w:tc>
        <w:tc>
          <w:tcPr>
            <w:tcW w:w="652" w:type="dxa"/>
            <w:shd w:val="clear" w:color="auto" w:fill="auto"/>
          </w:tcPr>
          <w:p w14:paraId="4C41900F" w14:textId="77777777" w:rsidR="00667F43" w:rsidRPr="00A13709" w:rsidRDefault="00667F43" w:rsidP="00C61424">
            <w:pPr>
              <w:rPr>
                <w:rFonts w:cs="Arial"/>
              </w:rPr>
            </w:pPr>
          </w:p>
        </w:tc>
        <w:tc>
          <w:tcPr>
            <w:tcW w:w="652" w:type="dxa"/>
            <w:shd w:val="clear" w:color="auto" w:fill="auto"/>
          </w:tcPr>
          <w:p w14:paraId="4C419010" w14:textId="77777777" w:rsidR="00667F43" w:rsidRPr="00A13709" w:rsidRDefault="00667F43" w:rsidP="00C61424">
            <w:pPr>
              <w:rPr>
                <w:rFonts w:cs="Arial"/>
              </w:rPr>
            </w:pPr>
          </w:p>
        </w:tc>
        <w:tc>
          <w:tcPr>
            <w:tcW w:w="652" w:type="dxa"/>
            <w:shd w:val="clear" w:color="auto" w:fill="auto"/>
          </w:tcPr>
          <w:p w14:paraId="4C419011" w14:textId="77777777" w:rsidR="00667F43" w:rsidRPr="00A13709" w:rsidRDefault="00667F43" w:rsidP="00C61424">
            <w:pPr>
              <w:rPr>
                <w:rFonts w:cs="Arial"/>
              </w:rPr>
            </w:pPr>
          </w:p>
        </w:tc>
        <w:tc>
          <w:tcPr>
            <w:tcW w:w="652" w:type="dxa"/>
            <w:shd w:val="clear" w:color="auto" w:fill="auto"/>
          </w:tcPr>
          <w:p w14:paraId="4C419012" w14:textId="77777777" w:rsidR="00667F43" w:rsidRPr="00A13709" w:rsidRDefault="00667F43" w:rsidP="00C61424">
            <w:pPr>
              <w:rPr>
                <w:rFonts w:cs="Arial"/>
              </w:rPr>
            </w:pPr>
          </w:p>
        </w:tc>
        <w:tc>
          <w:tcPr>
            <w:tcW w:w="652" w:type="dxa"/>
            <w:shd w:val="clear" w:color="auto" w:fill="auto"/>
          </w:tcPr>
          <w:p w14:paraId="4C419013" w14:textId="77777777" w:rsidR="00667F43" w:rsidRPr="00A13709" w:rsidRDefault="00667F43" w:rsidP="00C61424">
            <w:pPr>
              <w:rPr>
                <w:rFonts w:cs="Arial"/>
              </w:rPr>
            </w:pPr>
          </w:p>
        </w:tc>
        <w:tc>
          <w:tcPr>
            <w:tcW w:w="652" w:type="dxa"/>
            <w:shd w:val="clear" w:color="auto" w:fill="auto"/>
          </w:tcPr>
          <w:p w14:paraId="4C419014" w14:textId="77777777" w:rsidR="00667F43" w:rsidRPr="00A13709" w:rsidRDefault="00667F43" w:rsidP="00C61424">
            <w:pPr>
              <w:rPr>
                <w:rFonts w:cs="Arial"/>
              </w:rPr>
            </w:pPr>
          </w:p>
        </w:tc>
        <w:tc>
          <w:tcPr>
            <w:tcW w:w="1530" w:type="dxa"/>
            <w:shd w:val="clear" w:color="auto" w:fill="auto"/>
          </w:tcPr>
          <w:p w14:paraId="4C419015" w14:textId="77777777" w:rsidR="00667F43" w:rsidRPr="00A13709" w:rsidRDefault="00667F43" w:rsidP="00C61424">
            <w:pPr>
              <w:rPr>
                <w:rFonts w:cs="Arial"/>
              </w:rPr>
            </w:pPr>
          </w:p>
        </w:tc>
      </w:tr>
      <w:tr w:rsidR="00667F43" w:rsidRPr="00A13709" w14:paraId="4C419020" w14:textId="77777777" w:rsidTr="00C61424">
        <w:tc>
          <w:tcPr>
            <w:tcW w:w="2966" w:type="dxa"/>
            <w:shd w:val="clear" w:color="auto" w:fill="auto"/>
          </w:tcPr>
          <w:p w14:paraId="4C419017" w14:textId="77777777" w:rsidR="00667F43" w:rsidRPr="00A13709" w:rsidRDefault="00667F43" w:rsidP="00C61424">
            <w:pPr>
              <w:rPr>
                <w:rFonts w:cs="Arial"/>
              </w:rPr>
            </w:pPr>
            <w:r w:rsidRPr="00A13709">
              <w:rPr>
                <w:rFonts w:cs="Arial"/>
              </w:rPr>
              <w:t>Excavation</w:t>
            </w:r>
          </w:p>
        </w:tc>
        <w:tc>
          <w:tcPr>
            <w:tcW w:w="846" w:type="dxa"/>
            <w:shd w:val="clear" w:color="auto" w:fill="auto"/>
          </w:tcPr>
          <w:p w14:paraId="4C419018" w14:textId="77777777" w:rsidR="00667F43" w:rsidRPr="00A13709" w:rsidRDefault="00667F43" w:rsidP="00C61424">
            <w:pPr>
              <w:rPr>
                <w:rFonts w:cs="Arial"/>
              </w:rPr>
            </w:pPr>
          </w:p>
        </w:tc>
        <w:tc>
          <w:tcPr>
            <w:tcW w:w="652" w:type="dxa"/>
            <w:shd w:val="clear" w:color="auto" w:fill="auto"/>
          </w:tcPr>
          <w:p w14:paraId="4C419019" w14:textId="77777777" w:rsidR="00667F43" w:rsidRPr="00A13709" w:rsidRDefault="00667F43" w:rsidP="00C61424">
            <w:pPr>
              <w:rPr>
                <w:rFonts w:cs="Arial"/>
              </w:rPr>
            </w:pPr>
          </w:p>
        </w:tc>
        <w:tc>
          <w:tcPr>
            <w:tcW w:w="652" w:type="dxa"/>
            <w:shd w:val="clear" w:color="auto" w:fill="auto"/>
          </w:tcPr>
          <w:p w14:paraId="4C41901A" w14:textId="77777777" w:rsidR="00667F43" w:rsidRPr="00A13709" w:rsidRDefault="00667F43" w:rsidP="00C61424">
            <w:pPr>
              <w:rPr>
                <w:rFonts w:cs="Arial"/>
              </w:rPr>
            </w:pPr>
          </w:p>
        </w:tc>
        <w:tc>
          <w:tcPr>
            <w:tcW w:w="652" w:type="dxa"/>
            <w:shd w:val="clear" w:color="auto" w:fill="auto"/>
          </w:tcPr>
          <w:p w14:paraId="4C41901B" w14:textId="77777777" w:rsidR="00667F43" w:rsidRPr="00A13709" w:rsidRDefault="00667F43" w:rsidP="00C61424">
            <w:pPr>
              <w:rPr>
                <w:rFonts w:cs="Arial"/>
              </w:rPr>
            </w:pPr>
          </w:p>
        </w:tc>
        <w:tc>
          <w:tcPr>
            <w:tcW w:w="652" w:type="dxa"/>
            <w:shd w:val="clear" w:color="auto" w:fill="auto"/>
          </w:tcPr>
          <w:p w14:paraId="4C41901C" w14:textId="77777777" w:rsidR="00667F43" w:rsidRPr="00A13709" w:rsidRDefault="00667F43" w:rsidP="00C61424">
            <w:pPr>
              <w:rPr>
                <w:rFonts w:cs="Arial"/>
              </w:rPr>
            </w:pPr>
          </w:p>
        </w:tc>
        <w:tc>
          <w:tcPr>
            <w:tcW w:w="652" w:type="dxa"/>
            <w:shd w:val="clear" w:color="auto" w:fill="auto"/>
          </w:tcPr>
          <w:p w14:paraId="4C41901D" w14:textId="77777777" w:rsidR="00667F43" w:rsidRPr="00A13709" w:rsidRDefault="00667F43" w:rsidP="00C61424">
            <w:pPr>
              <w:rPr>
                <w:rFonts w:cs="Arial"/>
              </w:rPr>
            </w:pPr>
          </w:p>
        </w:tc>
        <w:tc>
          <w:tcPr>
            <w:tcW w:w="652" w:type="dxa"/>
            <w:shd w:val="clear" w:color="auto" w:fill="auto"/>
          </w:tcPr>
          <w:p w14:paraId="4C41901E" w14:textId="77777777" w:rsidR="00667F43" w:rsidRPr="00A13709" w:rsidRDefault="00667F43" w:rsidP="00C61424">
            <w:pPr>
              <w:rPr>
                <w:rFonts w:cs="Arial"/>
              </w:rPr>
            </w:pPr>
          </w:p>
        </w:tc>
        <w:tc>
          <w:tcPr>
            <w:tcW w:w="1530" w:type="dxa"/>
            <w:shd w:val="clear" w:color="auto" w:fill="auto"/>
          </w:tcPr>
          <w:p w14:paraId="4C41901F" w14:textId="77777777" w:rsidR="00667F43" w:rsidRPr="00A13709" w:rsidRDefault="00667F43" w:rsidP="00C61424">
            <w:pPr>
              <w:rPr>
                <w:rFonts w:cs="Arial"/>
              </w:rPr>
            </w:pPr>
          </w:p>
        </w:tc>
      </w:tr>
      <w:tr w:rsidR="00667F43" w:rsidRPr="00A13709" w14:paraId="4C41902A" w14:textId="77777777" w:rsidTr="00C61424">
        <w:tc>
          <w:tcPr>
            <w:tcW w:w="2966" w:type="dxa"/>
            <w:shd w:val="clear" w:color="auto" w:fill="auto"/>
          </w:tcPr>
          <w:p w14:paraId="4C419021" w14:textId="77777777" w:rsidR="00667F43" w:rsidRPr="00A13709" w:rsidRDefault="00667F43" w:rsidP="00C61424">
            <w:pPr>
              <w:rPr>
                <w:rFonts w:cs="Arial"/>
              </w:rPr>
            </w:pPr>
            <w:r w:rsidRPr="00A13709">
              <w:rPr>
                <w:rFonts w:cs="Arial"/>
              </w:rPr>
              <w:t>Stormwater</w:t>
            </w:r>
          </w:p>
        </w:tc>
        <w:tc>
          <w:tcPr>
            <w:tcW w:w="846" w:type="dxa"/>
            <w:shd w:val="clear" w:color="auto" w:fill="auto"/>
          </w:tcPr>
          <w:p w14:paraId="4C419022" w14:textId="77777777" w:rsidR="00667F43" w:rsidRPr="00A13709" w:rsidRDefault="00667F43" w:rsidP="00C61424">
            <w:pPr>
              <w:rPr>
                <w:rFonts w:cs="Arial"/>
              </w:rPr>
            </w:pPr>
          </w:p>
        </w:tc>
        <w:tc>
          <w:tcPr>
            <w:tcW w:w="652" w:type="dxa"/>
            <w:shd w:val="clear" w:color="auto" w:fill="auto"/>
          </w:tcPr>
          <w:p w14:paraId="4C419023" w14:textId="77777777" w:rsidR="00667F43" w:rsidRPr="00A13709" w:rsidRDefault="00667F43" w:rsidP="00C61424">
            <w:pPr>
              <w:rPr>
                <w:rFonts w:cs="Arial"/>
              </w:rPr>
            </w:pPr>
          </w:p>
        </w:tc>
        <w:tc>
          <w:tcPr>
            <w:tcW w:w="652" w:type="dxa"/>
            <w:shd w:val="clear" w:color="auto" w:fill="auto"/>
          </w:tcPr>
          <w:p w14:paraId="4C419024" w14:textId="77777777" w:rsidR="00667F43" w:rsidRPr="00A13709" w:rsidRDefault="00667F43" w:rsidP="00C61424">
            <w:pPr>
              <w:rPr>
                <w:rFonts w:cs="Arial"/>
              </w:rPr>
            </w:pPr>
          </w:p>
        </w:tc>
        <w:tc>
          <w:tcPr>
            <w:tcW w:w="652" w:type="dxa"/>
            <w:shd w:val="clear" w:color="auto" w:fill="auto"/>
          </w:tcPr>
          <w:p w14:paraId="4C419025" w14:textId="77777777" w:rsidR="00667F43" w:rsidRPr="00A13709" w:rsidRDefault="00667F43" w:rsidP="00C61424">
            <w:pPr>
              <w:rPr>
                <w:rFonts w:cs="Arial"/>
              </w:rPr>
            </w:pPr>
          </w:p>
        </w:tc>
        <w:tc>
          <w:tcPr>
            <w:tcW w:w="652" w:type="dxa"/>
            <w:shd w:val="clear" w:color="auto" w:fill="auto"/>
          </w:tcPr>
          <w:p w14:paraId="4C419026" w14:textId="77777777" w:rsidR="00667F43" w:rsidRPr="00A13709" w:rsidRDefault="00667F43" w:rsidP="00C61424">
            <w:pPr>
              <w:rPr>
                <w:rFonts w:cs="Arial"/>
              </w:rPr>
            </w:pPr>
          </w:p>
        </w:tc>
        <w:tc>
          <w:tcPr>
            <w:tcW w:w="652" w:type="dxa"/>
            <w:shd w:val="clear" w:color="auto" w:fill="auto"/>
          </w:tcPr>
          <w:p w14:paraId="4C419027" w14:textId="77777777" w:rsidR="00667F43" w:rsidRPr="00A13709" w:rsidRDefault="00667F43" w:rsidP="00C61424">
            <w:pPr>
              <w:rPr>
                <w:rFonts w:cs="Arial"/>
              </w:rPr>
            </w:pPr>
          </w:p>
        </w:tc>
        <w:tc>
          <w:tcPr>
            <w:tcW w:w="652" w:type="dxa"/>
            <w:shd w:val="clear" w:color="auto" w:fill="auto"/>
          </w:tcPr>
          <w:p w14:paraId="4C419028" w14:textId="77777777" w:rsidR="00667F43" w:rsidRPr="00A13709" w:rsidRDefault="00667F43" w:rsidP="00C61424">
            <w:pPr>
              <w:rPr>
                <w:rFonts w:cs="Arial"/>
              </w:rPr>
            </w:pPr>
          </w:p>
        </w:tc>
        <w:tc>
          <w:tcPr>
            <w:tcW w:w="1530" w:type="dxa"/>
            <w:shd w:val="clear" w:color="auto" w:fill="auto"/>
          </w:tcPr>
          <w:p w14:paraId="4C419029" w14:textId="77777777" w:rsidR="00667F43" w:rsidRPr="00A13709" w:rsidRDefault="00667F43" w:rsidP="00C61424">
            <w:pPr>
              <w:rPr>
                <w:rFonts w:cs="Arial"/>
              </w:rPr>
            </w:pPr>
          </w:p>
        </w:tc>
      </w:tr>
      <w:tr w:rsidR="00667F43" w:rsidRPr="00A13709" w14:paraId="4C419034" w14:textId="77777777" w:rsidTr="00C61424">
        <w:tc>
          <w:tcPr>
            <w:tcW w:w="2966" w:type="dxa"/>
            <w:shd w:val="clear" w:color="auto" w:fill="auto"/>
          </w:tcPr>
          <w:p w14:paraId="4C41902B" w14:textId="77777777" w:rsidR="00667F43" w:rsidRPr="00A13709" w:rsidRDefault="00667F43" w:rsidP="00C61424">
            <w:pPr>
              <w:rPr>
                <w:rFonts w:cs="Arial"/>
              </w:rPr>
            </w:pPr>
            <w:r w:rsidRPr="00A13709">
              <w:rPr>
                <w:rFonts w:cs="Arial"/>
              </w:rPr>
              <w:t>Services</w:t>
            </w:r>
          </w:p>
        </w:tc>
        <w:tc>
          <w:tcPr>
            <w:tcW w:w="846" w:type="dxa"/>
            <w:shd w:val="clear" w:color="auto" w:fill="auto"/>
          </w:tcPr>
          <w:p w14:paraId="4C41902C" w14:textId="77777777" w:rsidR="00667F43" w:rsidRPr="00A13709" w:rsidRDefault="00667F43" w:rsidP="00C61424">
            <w:pPr>
              <w:rPr>
                <w:rFonts w:cs="Arial"/>
              </w:rPr>
            </w:pPr>
          </w:p>
        </w:tc>
        <w:tc>
          <w:tcPr>
            <w:tcW w:w="652" w:type="dxa"/>
            <w:shd w:val="clear" w:color="auto" w:fill="auto"/>
          </w:tcPr>
          <w:p w14:paraId="4C41902D" w14:textId="77777777" w:rsidR="00667F43" w:rsidRPr="00A13709" w:rsidRDefault="00667F43" w:rsidP="00C61424">
            <w:pPr>
              <w:rPr>
                <w:rFonts w:cs="Arial"/>
              </w:rPr>
            </w:pPr>
          </w:p>
        </w:tc>
        <w:tc>
          <w:tcPr>
            <w:tcW w:w="652" w:type="dxa"/>
            <w:shd w:val="clear" w:color="auto" w:fill="auto"/>
          </w:tcPr>
          <w:p w14:paraId="4C41902E" w14:textId="77777777" w:rsidR="00667F43" w:rsidRPr="00A13709" w:rsidRDefault="00667F43" w:rsidP="00C61424">
            <w:pPr>
              <w:rPr>
                <w:rFonts w:cs="Arial"/>
              </w:rPr>
            </w:pPr>
          </w:p>
        </w:tc>
        <w:tc>
          <w:tcPr>
            <w:tcW w:w="652" w:type="dxa"/>
            <w:shd w:val="clear" w:color="auto" w:fill="auto"/>
          </w:tcPr>
          <w:p w14:paraId="4C41902F" w14:textId="77777777" w:rsidR="00667F43" w:rsidRPr="00A13709" w:rsidRDefault="00667F43" w:rsidP="00C61424">
            <w:pPr>
              <w:rPr>
                <w:rFonts w:cs="Arial"/>
              </w:rPr>
            </w:pPr>
          </w:p>
        </w:tc>
        <w:tc>
          <w:tcPr>
            <w:tcW w:w="652" w:type="dxa"/>
            <w:shd w:val="clear" w:color="auto" w:fill="auto"/>
          </w:tcPr>
          <w:p w14:paraId="4C419030" w14:textId="77777777" w:rsidR="00667F43" w:rsidRPr="00A13709" w:rsidRDefault="00667F43" w:rsidP="00C61424">
            <w:pPr>
              <w:rPr>
                <w:rFonts w:cs="Arial"/>
              </w:rPr>
            </w:pPr>
          </w:p>
        </w:tc>
        <w:tc>
          <w:tcPr>
            <w:tcW w:w="652" w:type="dxa"/>
            <w:shd w:val="clear" w:color="auto" w:fill="auto"/>
          </w:tcPr>
          <w:p w14:paraId="4C419031" w14:textId="77777777" w:rsidR="00667F43" w:rsidRPr="00A13709" w:rsidRDefault="00667F43" w:rsidP="00C61424">
            <w:pPr>
              <w:rPr>
                <w:rFonts w:cs="Arial"/>
              </w:rPr>
            </w:pPr>
          </w:p>
        </w:tc>
        <w:tc>
          <w:tcPr>
            <w:tcW w:w="652" w:type="dxa"/>
            <w:shd w:val="clear" w:color="auto" w:fill="auto"/>
          </w:tcPr>
          <w:p w14:paraId="4C419032" w14:textId="77777777" w:rsidR="00667F43" w:rsidRPr="00A13709" w:rsidRDefault="00667F43" w:rsidP="00C61424">
            <w:pPr>
              <w:rPr>
                <w:rFonts w:cs="Arial"/>
              </w:rPr>
            </w:pPr>
          </w:p>
        </w:tc>
        <w:tc>
          <w:tcPr>
            <w:tcW w:w="1530" w:type="dxa"/>
            <w:shd w:val="clear" w:color="auto" w:fill="auto"/>
          </w:tcPr>
          <w:p w14:paraId="4C419033" w14:textId="77777777" w:rsidR="00667F43" w:rsidRPr="00A13709" w:rsidRDefault="00667F43" w:rsidP="00C61424">
            <w:pPr>
              <w:rPr>
                <w:rFonts w:cs="Arial"/>
              </w:rPr>
            </w:pPr>
          </w:p>
        </w:tc>
      </w:tr>
      <w:tr w:rsidR="00667F43" w:rsidRPr="00A13709" w14:paraId="4C41903E" w14:textId="77777777" w:rsidTr="00C61424">
        <w:tc>
          <w:tcPr>
            <w:tcW w:w="2966" w:type="dxa"/>
            <w:shd w:val="clear" w:color="auto" w:fill="auto"/>
          </w:tcPr>
          <w:p w14:paraId="4C419035" w14:textId="77777777" w:rsidR="00667F43" w:rsidRPr="00A13709" w:rsidRDefault="00667F43" w:rsidP="00C61424">
            <w:pPr>
              <w:rPr>
                <w:rFonts w:cs="Arial"/>
              </w:rPr>
            </w:pPr>
            <w:r w:rsidRPr="00A13709">
              <w:rPr>
                <w:rFonts w:cs="Arial"/>
              </w:rPr>
              <w:t>Roads</w:t>
            </w:r>
          </w:p>
        </w:tc>
        <w:tc>
          <w:tcPr>
            <w:tcW w:w="846" w:type="dxa"/>
            <w:shd w:val="clear" w:color="auto" w:fill="auto"/>
          </w:tcPr>
          <w:p w14:paraId="4C419036" w14:textId="77777777" w:rsidR="00667F43" w:rsidRPr="00A13709" w:rsidRDefault="00667F43" w:rsidP="00C61424">
            <w:pPr>
              <w:rPr>
                <w:rFonts w:cs="Arial"/>
              </w:rPr>
            </w:pPr>
          </w:p>
        </w:tc>
        <w:tc>
          <w:tcPr>
            <w:tcW w:w="652" w:type="dxa"/>
            <w:shd w:val="clear" w:color="auto" w:fill="auto"/>
          </w:tcPr>
          <w:p w14:paraId="4C419037" w14:textId="77777777" w:rsidR="00667F43" w:rsidRPr="00A13709" w:rsidRDefault="00667F43" w:rsidP="00C61424">
            <w:pPr>
              <w:rPr>
                <w:rFonts w:cs="Arial"/>
              </w:rPr>
            </w:pPr>
          </w:p>
        </w:tc>
        <w:tc>
          <w:tcPr>
            <w:tcW w:w="652" w:type="dxa"/>
            <w:shd w:val="clear" w:color="auto" w:fill="auto"/>
          </w:tcPr>
          <w:p w14:paraId="4C419038" w14:textId="77777777" w:rsidR="00667F43" w:rsidRPr="00A13709" w:rsidRDefault="00667F43" w:rsidP="00C61424">
            <w:pPr>
              <w:rPr>
                <w:rFonts w:cs="Arial"/>
              </w:rPr>
            </w:pPr>
          </w:p>
        </w:tc>
        <w:tc>
          <w:tcPr>
            <w:tcW w:w="652" w:type="dxa"/>
            <w:shd w:val="clear" w:color="auto" w:fill="auto"/>
          </w:tcPr>
          <w:p w14:paraId="4C419039" w14:textId="77777777" w:rsidR="00667F43" w:rsidRPr="00A13709" w:rsidRDefault="00667F43" w:rsidP="00C61424">
            <w:pPr>
              <w:rPr>
                <w:rFonts w:cs="Arial"/>
              </w:rPr>
            </w:pPr>
          </w:p>
        </w:tc>
        <w:tc>
          <w:tcPr>
            <w:tcW w:w="652" w:type="dxa"/>
            <w:shd w:val="clear" w:color="auto" w:fill="auto"/>
          </w:tcPr>
          <w:p w14:paraId="4C41903A" w14:textId="77777777" w:rsidR="00667F43" w:rsidRPr="00A13709" w:rsidRDefault="00667F43" w:rsidP="00C61424">
            <w:pPr>
              <w:rPr>
                <w:rFonts w:cs="Arial"/>
              </w:rPr>
            </w:pPr>
          </w:p>
        </w:tc>
        <w:tc>
          <w:tcPr>
            <w:tcW w:w="652" w:type="dxa"/>
            <w:shd w:val="clear" w:color="auto" w:fill="auto"/>
          </w:tcPr>
          <w:p w14:paraId="4C41903B" w14:textId="77777777" w:rsidR="00667F43" w:rsidRPr="00A13709" w:rsidRDefault="00667F43" w:rsidP="00C61424">
            <w:pPr>
              <w:rPr>
                <w:rFonts w:cs="Arial"/>
              </w:rPr>
            </w:pPr>
          </w:p>
        </w:tc>
        <w:tc>
          <w:tcPr>
            <w:tcW w:w="652" w:type="dxa"/>
            <w:shd w:val="clear" w:color="auto" w:fill="auto"/>
          </w:tcPr>
          <w:p w14:paraId="4C41903C" w14:textId="77777777" w:rsidR="00667F43" w:rsidRPr="00A13709" w:rsidRDefault="00667F43" w:rsidP="00C61424">
            <w:pPr>
              <w:rPr>
                <w:rFonts w:cs="Arial"/>
              </w:rPr>
            </w:pPr>
          </w:p>
        </w:tc>
        <w:tc>
          <w:tcPr>
            <w:tcW w:w="1530" w:type="dxa"/>
            <w:shd w:val="clear" w:color="auto" w:fill="auto"/>
          </w:tcPr>
          <w:p w14:paraId="4C41903D" w14:textId="77777777" w:rsidR="00667F43" w:rsidRPr="00A13709" w:rsidRDefault="00667F43" w:rsidP="00C61424">
            <w:pPr>
              <w:rPr>
                <w:rFonts w:cs="Arial"/>
              </w:rPr>
            </w:pPr>
          </w:p>
        </w:tc>
      </w:tr>
      <w:tr w:rsidR="00667F43" w:rsidRPr="00A13709" w14:paraId="4C419048" w14:textId="77777777" w:rsidTr="00C61424">
        <w:tc>
          <w:tcPr>
            <w:tcW w:w="2966" w:type="dxa"/>
            <w:shd w:val="clear" w:color="auto" w:fill="auto"/>
          </w:tcPr>
          <w:p w14:paraId="4C41903F" w14:textId="77777777" w:rsidR="00667F43" w:rsidRPr="00A13709" w:rsidRDefault="00667F43" w:rsidP="00C61424">
            <w:pPr>
              <w:rPr>
                <w:rFonts w:cs="Arial"/>
              </w:rPr>
            </w:pPr>
            <w:r w:rsidRPr="00A13709">
              <w:rPr>
                <w:rFonts w:cs="Arial"/>
              </w:rPr>
              <w:t>Parking</w:t>
            </w:r>
          </w:p>
        </w:tc>
        <w:tc>
          <w:tcPr>
            <w:tcW w:w="846" w:type="dxa"/>
            <w:shd w:val="clear" w:color="auto" w:fill="auto"/>
          </w:tcPr>
          <w:p w14:paraId="4C419040" w14:textId="77777777" w:rsidR="00667F43" w:rsidRPr="00A13709" w:rsidRDefault="00667F43" w:rsidP="00C61424">
            <w:pPr>
              <w:rPr>
                <w:rFonts w:cs="Arial"/>
              </w:rPr>
            </w:pPr>
          </w:p>
        </w:tc>
        <w:tc>
          <w:tcPr>
            <w:tcW w:w="652" w:type="dxa"/>
            <w:shd w:val="clear" w:color="auto" w:fill="auto"/>
          </w:tcPr>
          <w:p w14:paraId="4C419041" w14:textId="77777777" w:rsidR="00667F43" w:rsidRPr="00A13709" w:rsidRDefault="00667F43" w:rsidP="00C61424">
            <w:pPr>
              <w:rPr>
                <w:rFonts w:cs="Arial"/>
              </w:rPr>
            </w:pPr>
          </w:p>
        </w:tc>
        <w:tc>
          <w:tcPr>
            <w:tcW w:w="652" w:type="dxa"/>
            <w:shd w:val="clear" w:color="auto" w:fill="auto"/>
          </w:tcPr>
          <w:p w14:paraId="4C419042" w14:textId="77777777" w:rsidR="00667F43" w:rsidRPr="00A13709" w:rsidRDefault="00667F43" w:rsidP="00C61424">
            <w:pPr>
              <w:rPr>
                <w:rFonts w:cs="Arial"/>
              </w:rPr>
            </w:pPr>
          </w:p>
        </w:tc>
        <w:tc>
          <w:tcPr>
            <w:tcW w:w="652" w:type="dxa"/>
            <w:shd w:val="clear" w:color="auto" w:fill="auto"/>
          </w:tcPr>
          <w:p w14:paraId="4C419043" w14:textId="77777777" w:rsidR="00667F43" w:rsidRPr="00A13709" w:rsidRDefault="00667F43" w:rsidP="00C61424">
            <w:pPr>
              <w:rPr>
                <w:rFonts w:cs="Arial"/>
              </w:rPr>
            </w:pPr>
          </w:p>
        </w:tc>
        <w:tc>
          <w:tcPr>
            <w:tcW w:w="652" w:type="dxa"/>
            <w:shd w:val="clear" w:color="auto" w:fill="auto"/>
          </w:tcPr>
          <w:p w14:paraId="4C419044" w14:textId="77777777" w:rsidR="00667F43" w:rsidRPr="00A13709" w:rsidRDefault="00667F43" w:rsidP="00C61424">
            <w:pPr>
              <w:rPr>
                <w:rFonts w:cs="Arial"/>
              </w:rPr>
            </w:pPr>
          </w:p>
        </w:tc>
        <w:tc>
          <w:tcPr>
            <w:tcW w:w="652" w:type="dxa"/>
            <w:shd w:val="clear" w:color="auto" w:fill="auto"/>
          </w:tcPr>
          <w:p w14:paraId="4C419045" w14:textId="77777777" w:rsidR="00667F43" w:rsidRPr="00A13709" w:rsidRDefault="00667F43" w:rsidP="00C61424">
            <w:pPr>
              <w:rPr>
                <w:rFonts w:cs="Arial"/>
              </w:rPr>
            </w:pPr>
          </w:p>
        </w:tc>
        <w:tc>
          <w:tcPr>
            <w:tcW w:w="652" w:type="dxa"/>
            <w:shd w:val="clear" w:color="auto" w:fill="auto"/>
          </w:tcPr>
          <w:p w14:paraId="4C419046" w14:textId="77777777" w:rsidR="00667F43" w:rsidRPr="00A13709" w:rsidRDefault="00667F43" w:rsidP="00C61424">
            <w:pPr>
              <w:rPr>
                <w:rFonts w:cs="Arial"/>
              </w:rPr>
            </w:pPr>
          </w:p>
        </w:tc>
        <w:tc>
          <w:tcPr>
            <w:tcW w:w="1530" w:type="dxa"/>
            <w:shd w:val="clear" w:color="auto" w:fill="auto"/>
          </w:tcPr>
          <w:p w14:paraId="4C419047" w14:textId="77777777" w:rsidR="00667F43" w:rsidRPr="00A13709" w:rsidRDefault="00667F43" w:rsidP="00C61424">
            <w:pPr>
              <w:rPr>
                <w:rFonts w:cs="Arial"/>
              </w:rPr>
            </w:pPr>
          </w:p>
        </w:tc>
      </w:tr>
      <w:tr w:rsidR="00667F43" w:rsidRPr="00A13709" w14:paraId="4C419052" w14:textId="77777777" w:rsidTr="00C61424">
        <w:tc>
          <w:tcPr>
            <w:tcW w:w="2966" w:type="dxa"/>
            <w:shd w:val="clear" w:color="auto" w:fill="auto"/>
          </w:tcPr>
          <w:p w14:paraId="4C419049" w14:textId="77777777" w:rsidR="00667F43" w:rsidRPr="00A13709" w:rsidRDefault="00667F43" w:rsidP="00C61424">
            <w:pPr>
              <w:rPr>
                <w:rFonts w:cs="Arial"/>
              </w:rPr>
            </w:pPr>
            <w:r w:rsidRPr="00A13709">
              <w:rPr>
                <w:rFonts w:cs="Arial"/>
              </w:rPr>
              <w:t>Paths, paving</w:t>
            </w:r>
          </w:p>
        </w:tc>
        <w:tc>
          <w:tcPr>
            <w:tcW w:w="846" w:type="dxa"/>
            <w:shd w:val="clear" w:color="auto" w:fill="auto"/>
          </w:tcPr>
          <w:p w14:paraId="4C41904A" w14:textId="77777777" w:rsidR="00667F43" w:rsidRPr="00A13709" w:rsidRDefault="00667F43" w:rsidP="00C61424">
            <w:pPr>
              <w:rPr>
                <w:rFonts w:cs="Arial"/>
              </w:rPr>
            </w:pPr>
          </w:p>
        </w:tc>
        <w:tc>
          <w:tcPr>
            <w:tcW w:w="652" w:type="dxa"/>
            <w:shd w:val="clear" w:color="auto" w:fill="auto"/>
          </w:tcPr>
          <w:p w14:paraId="4C41904B" w14:textId="77777777" w:rsidR="00667F43" w:rsidRPr="00A13709" w:rsidRDefault="00667F43" w:rsidP="00C61424">
            <w:pPr>
              <w:rPr>
                <w:rFonts w:cs="Arial"/>
              </w:rPr>
            </w:pPr>
          </w:p>
        </w:tc>
        <w:tc>
          <w:tcPr>
            <w:tcW w:w="652" w:type="dxa"/>
            <w:shd w:val="clear" w:color="auto" w:fill="auto"/>
          </w:tcPr>
          <w:p w14:paraId="4C41904C" w14:textId="77777777" w:rsidR="00667F43" w:rsidRPr="00A13709" w:rsidRDefault="00667F43" w:rsidP="00C61424">
            <w:pPr>
              <w:rPr>
                <w:rFonts w:cs="Arial"/>
              </w:rPr>
            </w:pPr>
          </w:p>
        </w:tc>
        <w:tc>
          <w:tcPr>
            <w:tcW w:w="652" w:type="dxa"/>
            <w:shd w:val="clear" w:color="auto" w:fill="auto"/>
          </w:tcPr>
          <w:p w14:paraId="4C41904D" w14:textId="77777777" w:rsidR="00667F43" w:rsidRPr="00A13709" w:rsidRDefault="00667F43" w:rsidP="00C61424">
            <w:pPr>
              <w:rPr>
                <w:rFonts w:cs="Arial"/>
              </w:rPr>
            </w:pPr>
          </w:p>
        </w:tc>
        <w:tc>
          <w:tcPr>
            <w:tcW w:w="652" w:type="dxa"/>
            <w:shd w:val="clear" w:color="auto" w:fill="auto"/>
          </w:tcPr>
          <w:p w14:paraId="4C41904E" w14:textId="77777777" w:rsidR="00667F43" w:rsidRPr="00A13709" w:rsidRDefault="00667F43" w:rsidP="00C61424">
            <w:pPr>
              <w:rPr>
                <w:rFonts w:cs="Arial"/>
              </w:rPr>
            </w:pPr>
          </w:p>
        </w:tc>
        <w:tc>
          <w:tcPr>
            <w:tcW w:w="652" w:type="dxa"/>
            <w:shd w:val="clear" w:color="auto" w:fill="auto"/>
          </w:tcPr>
          <w:p w14:paraId="4C41904F" w14:textId="77777777" w:rsidR="00667F43" w:rsidRPr="00A13709" w:rsidRDefault="00667F43" w:rsidP="00C61424">
            <w:pPr>
              <w:rPr>
                <w:rFonts w:cs="Arial"/>
              </w:rPr>
            </w:pPr>
          </w:p>
        </w:tc>
        <w:tc>
          <w:tcPr>
            <w:tcW w:w="652" w:type="dxa"/>
            <w:shd w:val="clear" w:color="auto" w:fill="auto"/>
          </w:tcPr>
          <w:p w14:paraId="4C419050" w14:textId="77777777" w:rsidR="00667F43" w:rsidRPr="00A13709" w:rsidRDefault="00667F43" w:rsidP="00C61424">
            <w:pPr>
              <w:rPr>
                <w:rFonts w:cs="Arial"/>
              </w:rPr>
            </w:pPr>
          </w:p>
        </w:tc>
        <w:tc>
          <w:tcPr>
            <w:tcW w:w="1530" w:type="dxa"/>
            <w:shd w:val="clear" w:color="auto" w:fill="auto"/>
          </w:tcPr>
          <w:p w14:paraId="4C419051" w14:textId="77777777" w:rsidR="00667F43" w:rsidRPr="00A13709" w:rsidRDefault="00667F43" w:rsidP="00C61424">
            <w:pPr>
              <w:rPr>
                <w:rFonts w:cs="Arial"/>
              </w:rPr>
            </w:pPr>
          </w:p>
        </w:tc>
      </w:tr>
      <w:tr w:rsidR="00667F43" w:rsidRPr="00A13709" w14:paraId="4C41905C" w14:textId="77777777" w:rsidTr="00C61424">
        <w:tc>
          <w:tcPr>
            <w:tcW w:w="2966" w:type="dxa"/>
            <w:shd w:val="clear" w:color="auto" w:fill="auto"/>
          </w:tcPr>
          <w:p w14:paraId="4C419053" w14:textId="77777777" w:rsidR="00667F43" w:rsidRPr="00A13709" w:rsidRDefault="00667F43" w:rsidP="00C61424">
            <w:pPr>
              <w:rPr>
                <w:rFonts w:cs="Arial"/>
              </w:rPr>
            </w:pPr>
            <w:r w:rsidRPr="00A13709">
              <w:rPr>
                <w:rFonts w:cs="Arial"/>
              </w:rPr>
              <w:t>Walls, fencing</w:t>
            </w:r>
          </w:p>
        </w:tc>
        <w:tc>
          <w:tcPr>
            <w:tcW w:w="846" w:type="dxa"/>
            <w:shd w:val="clear" w:color="auto" w:fill="auto"/>
          </w:tcPr>
          <w:p w14:paraId="4C419054" w14:textId="77777777" w:rsidR="00667F43" w:rsidRPr="00A13709" w:rsidRDefault="00667F43" w:rsidP="00C61424">
            <w:pPr>
              <w:rPr>
                <w:rFonts w:cs="Arial"/>
              </w:rPr>
            </w:pPr>
          </w:p>
        </w:tc>
        <w:tc>
          <w:tcPr>
            <w:tcW w:w="652" w:type="dxa"/>
            <w:shd w:val="clear" w:color="auto" w:fill="auto"/>
          </w:tcPr>
          <w:p w14:paraId="4C419055" w14:textId="77777777" w:rsidR="00667F43" w:rsidRPr="00A13709" w:rsidRDefault="00667F43" w:rsidP="00C61424">
            <w:pPr>
              <w:rPr>
                <w:rFonts w:cs="Arial"/>
              </w:rPr>
            </w:pPr>
          </w:p>
        </w:tc>
        <w:tc>
          <w:tcPr>
            <w:tcW w:w="652" w:type="dxa"/>
            <w:shd w:val="clear" w:color="auto" w:fill="auto"/>
          </w:tcPr>
          <w:p w14:paraId="4C419056" w14:textId="77777777" w:rsidR="00667F43" w:rsidRPr="00A13709" w:rsidRDefault="00667F43" w:rsidP="00C61424">
            <w:pPr>
              <w:rPr>
                <w:rFonts w:cs="Arial"/>
              </w:rPr>
            </w:pPr>
          </w:p>
        </w:tc>
        <w:tc>
          <w:tcPr>
            <w:tcW w:w="652" w:type="dxa"/>
            <w:shd w:val="clear" w:color="auto" w:fill="auto"/>
          </w:tcPr>
          <w:p w14:paraId="4C419057" w14:textId="77777777" w:rsidR="00667F43" w:rsidRPr="00A13709" w:rsidRDefault="00667F43" w:rsidP="00C61424">
            <w:pPr>
              <w:rPr>
                <w:rFonts w:cs="Arial"/>
              </w:rPr>
            </w:pPr>
          </w:p>
        </w:tc>
        <w:tc>
          <w:tcPr>
            <w:tcW w:w="652" w:type="dxa"/>
            <w:shd w:val="clear" w:color="auto" w:fill="auto"/>
          </w:tcPr>
          <w:p w14:paraId="4C419058" w14:textId="77777777" w:rsidR="00667F43" w:rsidRPr="00A13709" w:rsidRDefault="00667F43" w:rsidP="00C61424">
            <w:pPr>
              <w:rPr>
                <w:rFonts w:cs="Arial"/>
              </w:rPr>
            </w:pPr>
          </w:p>
        </w:tc>
        <w:tc>
          <w:tcPr>
            <w:tcW w:w="652" w:type="dxa"/>
            <w:shd w:val="clear" w:color="auto" w:fill="auto"/>
          </w:tcPr>
          <w:p w14:paraId="4C419059" w14:textId="77777777" w:rsidR="00667F43" w:rsidRPr="00A13709" w:rsidRDefault="00667F43" w:rsidP="00C61424">
            <w:pPr>
              <w:rPr>
                <w:rFonts w:cs="Arial"/>
              </w:rPr>
            </w:pPr>
          </w:p>
        </w:tc>
        <w:tc>
          <w:tcPr>
            <w:tcW w:w="652" w:type="dxa"/>
            <w:shd w:val="clear" w:color="auto" w:fill="auto"/>
          </w:tcPr>
          <w:p w14:paraId="4C41905A" w14:textId="77777777" w:rsidR="00667F43" w:rsidRPr="00A13709" w:rsidRDefault="00667F43" w:rsidP="00C61424">
            <w:pPr>
              <w:rPr>
                <w:rFonts w:cs="Arial"/>
              </w:rPr>
            </w:pPr>
          </w:p>
        </w:tc>
        <w:tc>
          <w:tcPr>
            <w:tcW w:w="1530" w:type="dxa"/>
            <w:shd w:val="clear" w:color="auto" w:fill="auto"/>
          </w:tcPr>
          <w:p w14:paraId="4C41905B" w14:textId="77777777" w:rsidR="00667F43" w:rsidRPr="00A13709" w:rsidRDefault="00667F43" w:rsidP="00C61424">
            <w:pPr>
              <w:rPr>
                <w:rFonts w:cs="Arial"/>
              </w:rPr>
            </w:pPr>
          </w:p>
        </w:tc>
      </w:tr>
      <w:tr w:rsidR="00667F43" w:rsidRPr="00A13709" w14:paraId="4C419066" w14:textId="77777777" w:rsidTr="00C61424">
        <w:tc>
          <w:tcPr>
            <w:tcW w:w="2966" w:type="dxa"/>
            <w:shd w:val="clear" w:color="auto" w:fill="auto"/>
          </w:tcPr>
          <w:p w14:paraId="4C41905D" w14:textId="77777777" w:rsidR="00667F43" w:rsidRPr="00A13709" w:rsidRDefault="00667F43" w:rsidP="00C61424">
            <w:pPr>
              <w:rPr>
                <w:rFonts w:cs="Arial"/>
              </w:rPr>
            </w:pPr>
            <w:r w:rsidRPr="00A13709">
              <w:rPr>
                <w:rFonts w:cs="Arial"/>
              </w:rPr>
              <w:t>Soft landscaping</w:t>
            </w:r>
          </w:p>
        </w:tc>
        <w:tc>
          <w:tcPr>
            <w:tcW w:w="846" w:type="dxa"/>
            <w:shd w:val="clear" w:color="auto" w:fill="auto"/>
          </w:tcPr>
          <w:p w14:paraId="4C41905E" w14:textId="77777777" w:rsidR="00667F43" w:rsidRPr="00A13709" w:rsidRDefault="00667F43" w:rsidP="00C61424">
            <w:pPr>
              <w:rPr>
                <w:rFonts w:cs="Arial"/>
              </w:rPr>
            </w:pPr>
          </w:p>
        </w:tc>
        <w:tc>
          <w:tcPr>
            <w:tcW w:w="652" w:type="dxa"/>
            <w:shd w:val="clear" w:color="auto" w:fill="auto"/>
          </w:tcPr>
          <w:p w14:paraId="4C41905F" w14:textId="77777777" w:rsidR="00667F43" w:rsidRPr="00A13709" w:rsidRDefault="00667F43" w:rsidP="00C61424">
            <w:pPr>
              <w:rPr>
                <w:rFonts w:cs="Arial"/>
              </w:rPr>
            </w:pPr>
          </w:p>
        </w:tc>
        <w:tc>
          <w:tcPr>
            <w:tcW w:w="652" w:type="dxa"/>
            <w:shd w:val="clear" w:color="auto" w:fill="auto"/>
          </w:tcPr>
          <w:p w14:paraId="4C419060" w14:textId="77777777" w:rsidR="00667F43" w:rsidRPr="00A13709" w:rsidRDefault="00667F43" w:rsidP="00C61424">
            <w:pPr>
              <w:rPr>
                <w:rFonts w:cs="Arial"/>
              </w:rPr>
            </w:pPr>
          </w:p>
        </w:tc>
        <w:tc>
          <w:tcPr>
            <w:tcW w:w="652" w:type="dxa"/>
            <w:shd w:val="clear" w:color="auto" w:fill="auto"/>
          </w:tcPr>
          <w:p w14:paraId="4C419061" w14:textId="77777777" w:rsidR="00667F43" w:rsidRPr="00A13709" w:rsidRDefault="00667F43" w:rsidP="00C61424">
            <w:pPr>
              <w:rPr>
                <w:rFonts w:cs="Arial"/>
              </w:rPr>
            </w:pPr>
          </w:p>
        </w:tc>
        <w:tc>
          <w:tcPr>
            <w:tcW w:w="652" w:type="dxa"/>
            <w:shd w:val="clear" w:color="auto" w:fill="auto"/>
          </w:tcPr>
          <w:p w14:paraId="4C419062" w14:textId="77777777" w:rsidR="00667F43" w:rsidRPr="00A13709" w:rsidRDefault="00667F43" w:rsidP="00C61424">
            <w:pPr>
              <w:rPr>
                <w:rFonts w:cs="Arial"/>
              </w:rPr>
            </w:pPr>
          </w:p>
        </w:tc>
        <w:tc>
          <w:tcPr>
            <w:tcW w:w="652" w:type="dxa"/>
            <w:shd w:val="clear" w:color="auto" w:fill="auto"/>
          </w:tcPr>
          <w:p w14:paraId="4C419063" w14:textId="77777777" w:rsidR="00667F43" w:rsidRPr="00A13709" w:rsidRDefault="00667F43" w:rsidP="00C61424">
            <w:pPr>
              <w:rPr>
                <w:rFonts w:cs="Arial"/>
              </w:rPr>
            </w:pPr>
          </w:p>
        </w:tc>
        <w:tc>
          <w:tcPr>
            <w:tcW w:w="652" w:type="dxa"/>
            <w:shd w:val="clear" w:color="auto" w:fill="auto"/>
          </w:tcPr>
          <w:p w14:paraId="4C419064" w14:textId="77777777" w:rsidR="00667F43" w:rsidRPr="00A13709" w:rsidRDefault="00667F43" w:rsidP="00C61424">
            <w:pPr>
              <w:rPr>
                <w:rFonts w:cs="Arial"/>
              </w:rPr>
            </w:pPr>
          </w:p>
        </w:tc>
        <w:tc>
          <w:tcPr>
            <w:tcW w:w="1530" w:type="dxa"/>
            <w:shd w:val="clear" w:color="auto" w:fill="auto"/>
          </w:tcPr>
          <w:p w14:paraId="4C419065" w14:textId="77777777" w:rsidR="00667F43" w:rsidRPr="00A13709" w:rsidRDefault="00667F43" w:rsidP="00C61424">
            <w:pPr>
              <w:rPr>
                <w:rFonts w:cs="Arial"/>
              </w:rPr>
            </w:pPr>
          </w:p>
        </w:tc>
      </w:tr>
      <w:tr w:rsidR="00667F43" w:rsidRPr="00A13709" w14:paraId="4C419070" w14:textId="77777777" w:rsidTr="00C61424">
        <w:tc>
          <w:tcPr>
            <w:tcW w:w="2966" w:type="dxa"/>
            <w:shd w:val="clear" w:color="auto" w:fill="D9D9D9"/>
          </w:tcPr>
          <w:p w14:paraId="4C419067" w14:textId="77777777" w:rsidR="00667F43" w:rsidRPr="00A13709" w:rsidRDefault="00667F43" w:rsidP="00C61424">
            <w:pPr>
              <w:rPr>
                <w:rFonts w:cs="Arial"/>
                <w:b/>
              </w:rPr>
            </w:pPr>
            <w:r w:rsidRPr="00A13709">
              <w:rPr>
                <w:rFonts w:cs="Arial"/>
                <w:b/>
              </w:rPr>
              <w:t>SUBSTRUCTURE</w:t>
            </w:r>
          </w:p>
        </w:tc>
        <w:tc>
          <w:tcPr>
            <w:tcW w:w="846" w:type="dxa"/>
            <w:shd w:val="clear" w:color="auto" w:fill="D9D9D9"/>
          </w:tcPr>
          <w:p w14:paraId="4C419068" w14:textId="77777777" w:rsidR="00667F43" w:rsidRPr="00A13709" w:rsidRDefault="00667F43" w:rsidP="00C61424">
            <w:pPr>
              <w:rPr>
                <w:rFonts w:cs="Arial"/>
              </w:rPr>
            </w:pPr>
          </w:p>
        </w:tc>
        <w:tc>
          <w:tcPr>
            <w:tcW w:w="652" w:type="dxa"/>
            <w:shd w:val="clear" w:color="auto" w:fill="D9D9D9"/>
          </w:tcPr>
          <w:p w14:paraId="4C419069" w14:textId="77777777" w:rsidR="00667F43" w:rsidRPr="00A13709" w:rsidRDefault="00667F43" w:rsidP="00C61424">
            <w:pPr>
              <w:rPr>
                <w:rFonts w:cs="Arial"/>
              </w:rPr>
            </w:pPr>
          </w:p>
        </w:tc>
        <w:tc>
          <w:tcPr>
            <w:tcW w:w="652" w:type="dxa"/>
            <w:shd w:val="clear" w:color="auto" w:fill="D9D9D9"/>
          </w:tcPr>
          <w:p w14:paraId="4C41906A" w14:textId="77777777" w:rsidR="00667F43" w:rsidRPr="00A13709" w:rsidRDefault="00667F43" w:rsidP="00C61424">
            <w:pPr>
              <w:rPr>
                <w:rFonts w:cs="Arial"/>
              </w:rPr>
            </w:pPr>
          </w:p>
        </w:tc>
        <w:tc>
          <w:tcPr>
            <w:tcW w:w="652" w:type="dxa"/>
            <w:shd w:val="clear" w:color="auto" w:fill="D9D9D9"/>
          </w:tcPr>
          <w:p w14:paraId="4C41906B" w14:textId="77777777" w:rsidR="00667F43" w:rsidRPr="00A13709" w:rsidRDefault="00667F43" w:rsidP="00C61424">
            <w:pPr>
              <w:rPr>
                <w:rFonts w:cs="Arial"/>
              </w:rPr>
            </w:pPr>
          </w:p>
        </w:tc>
        <w:tc>
          <w:tcPr>
            <w:tcW w:w="652" w:type="dxa"/>
            <w:shd w:val="clear" w:color="auto" w:fill="D9D9D9"/>
          </w:tcPr>
          <w:p w14:paraId="4C41906C" w14:textId="77777777" w:rsidR="00667F43" w:rsidRPr="00A13709" w:rsidRDefault="00667F43" w:rsidP="00C61424">
            <w:pPr>
              <w:rPr>
                <w:rFonts w:cs="Arial"/>
              </w:rPr>
            </w:pPr>
          </w:p>
        </w:tc>
        <w:tc>
          <w:tcPr>
            <w:tcW w:w="652" w:type="dxa"/>
            <w:shd w:val="clear" w:color="auto" w:fill="D9D9D9"/>
          </w:tcPr>
          <w:p w14:paraId="4C41906D" w14:textId="77777777" w:rsidR="00667F43" w:rsidRPr="00A13709" w:rsidRDefault="00667F43" w:rsidP="00C61424">
            <w:pPr>
              <w:rPr>
                <w:rFonts w:cs="Arial"/>
              </w:rPr>
            </w:pPr>
          </w:p>
        </w:tc>
        <w:tc>
          <w:tcPr>
            <w:tcW w:w="652" w:type="dxa"/>
            <w:shd w:val="clear" w:color="auto" w:fill="D9D9D9"/>
          </w:tcPr>
          <w:p w14:paraId="4C41906E" w14:textId="77777777" w:rsidR="00667F43" w:rsidRPr="00A13709" w:rsidRDefault="00667F43" w:rsidP="00C61424">
            <w:pPr>
              <w:rPr>
                <w:rFonts w:cs="Arial"/>
              </w:rPr>
            </w:pPr>
          </w:p>
        </w:tc>
        <w:tc>
          <w:tcPr>
            <w:tcW w:w="1530" w:type="dxa"/>
            <w:shd w:val="clear" w:color="auto" w:fill="D9D9D9"/>
          </w:tcPr>
          <w:p w14:paraId="4C41906F" w14:textId="77777777" w:rsidR="00667F43" w:rsidRPr="00A13709" w:rsidRDefault="00667F43" w:rsidP="00C61424">
            <w:pPr>
              <w:rPr>
                <w:rFonts w:cs="Arial"/>
              </w:rPr>
            </w:pPr>
          </w:p>
        </w:tc>
      </w:tr>
      <w:tr w:rsidR="00667F43" w:rsidRPr="00A13709" w14:paraId="4C41907A" w14:textId="77777777" w:rsidTr="00C61424">
        <w:tc>
          <w:tcPr>
            <w:tcW w:w="2966" w:type="dxa"/>
            <w:shd w:val="clear" w:color="auto" w:fill="auto"/>
          </w:tcPr>
          <w:p w14:paraId="4C419071" w14:textId="77777777" w:rsidR="00667F43" w:rsidRPr="00A13709" w:rsidRDefault="00667F43" w:rsidP="00C61424">
            <w:pPr>
              <w:rPr>
                <w:rFonts w:cs="Arial"/>
              </w:rPr>
            </w:pPr>
            <w:r w:rsidRPr="00A13709">
              <w:rPr>
                <w:rFonts w:cs="Arial"/>
              </w:rPr>
              <w:t>Footings</w:t>
            </w:r>
          </w:p>
        </w:tc>
        <w:tc>
          <w:tcPr>
            <w:tcW w:w="846" w:type="dxa"/>
            <w:shd w:val="clear" w:color="auto" w:fill="auto"/>
          </w:tcPr>
          <w:p w14:paraId="4C419072" w14:textId="77777777" w:rsidR="00667F43" w:rsidRPr="00A13709" w:rsidRDefault="00667F43" w:rsidP="00C61424">
            <w:pPr>
              <w:rPr>
                <w:rFonts w:cs="Arial"/>
              </w:rPr>
            </w:pPr>
          </w:p>
        </w:tc>
        <w:tc>
          <w:tcPr>
            <w:tcW w:w="652" w:type="dxa"/>
            <w:shd w:val="clear" w:color="auto" w:fill="auto"/>
          </w:tcPr>
          <w:p w14:paraId="4C419073" w14:textId="77777777" w:rsidR="00667F43" w:rsidRPr="00A13709" w:rsidRDefault="00667F43" w:rsidP="00C61424">
            <w:pPr>
              <w:rPr>
                <w:rFonts w:cs="Arial"/>
              </w:rPr>
            </w:pPr>
          </w:p>
        </w:tc>
        <w:tc>
          <w:tcPr>
            <w:tcW w:w="652" w:type="dxa"/>
            <w:shd w:val="clear" w:color="auto" w:fill="auto"/>
          </w:tcPr>
          <w:p w14:paraId="4C419074" w14:textId="77777777" w:rsidR="00667F43" w:rsidRPr="00A13709" w:rsidRDefault="00667F43" w:rsidP="00C61424">
            <w:pPr>
              <w:rPr>
                <w:rFonts w:cs="Arial"/>
              </w:rPr>
            </w:pPr>
          </w:p>
        </w:tc>
        <w:tc>
          <w:tcPr>
            <w:tcW w:w="652" w:type="dxa"/>
            <w:shd w:val="clear" w:color="auto" w:fill="auto"/>
          </w:tcPr>
          <w:p w14:paraId="4C419075" w14:textId="77777777" w:rsidR="00667F43" w:rsidRPr="00A13709" w:rsidRDefault="00667F43" w:rsidP="00C61424">
            <w:pPr>
              <w:rPr>
                <w:rFonts w:cs="Arial"/>
              </w:rPr>
            </w:pPr>
          </w:p>
        </w:tc>
        <w:tc>
          <w:tcPr>
            <w:tcW w:w="652" w:type="dxa"/>
            <w:shd w:val="clear" w:color="auto" w:fill="auto"/>
          </w:tcPr>
          <w:p w14:paraId="4C419076" w14:textId="77777777" w:rsidR="00667F43" w:rsidRPr="00A13709" w:rsidRDefault="00667F43" w:rsidP="00C61424">
            <w:pPr>
              <w:rPr>
                <w:rFonts w:cs="Arial"/>
              </w:rPr>
            </w:pPr>
          </w:p>
        </w:tc>
        <w:tc>
          <w:tcPr>
            <w:tcW w:w="652" w:type="dxa"/>
            <w:shd w:val="clear" w:color="auto" w:fill="auto"/>
          </w:tcPr>
          <w:p w14:paraId="4C419077" w14:textId="77777777" w:rsidR="00667F43" w:rsidRPr="00A13709" w:rsidRDefault="00667F43" w:rsidP="00C61424">
            <w:pPr>
              <w:rPr>
                <w:rFonts w:cs="Arial"/>
              </w:rPr>
            </w:pPr>
          </w:p>
        </w:tc>
        <w:tc>
          <w:tcPr>
            <w:tcW w:w="652" w:type="dxa"/>
            <w:shd w:val="clear" w:color="auto" w:fill="auto"/>
          </w:tcPr>
          <w:p w14:paraId="4C419078" w14:textId="77777777" w:rsidR="00667F43" w:rsidRPr="00A13709" w:rsidRDefault="00667F43" w:rsidP="00C61424">
            <w:pPr>
              <w:rPr>
                <w:rFonts w:cs="Arial"/>
              </w:rPr>
            </w:pPr>
          </w:p>
        </w:tc>
        <w:tc>
          <w:tcPr>
            <w:tcW w:w="1530" w:type="dxa"/>
            <w:shd w:val="clear" w:color="auto" w:fill="auto"/>
          </w:tcPr>
          <w:p w14:paraId="4C419079" w14:textId="77777777" w:rsidR="00667F43" w:rsidRPr="00A13709" w:rsidRDefault="00667F43" w:rsidP="00C61424">
            <w:pPr>
              <w:rPr>
                <w:rFonts w:cs="Arial"/>
              </w:rPr>
            </w:pPr>
          </w:p>
        </w:tc>
      </w:tr>
      <w:tr w:rsidR="00667F43" w:rsidRPr="00A13709" w14:paraId="4C419084" w14:textId="77777777" w:rsidTr="00C61424">
        <w:tc>
          <w:tcPr>
            <w:tcW w:w="2966" w:type="dxa"/>
            <w:shd w:val="clear" w:color="auto" w:fill="auto"/>
          </w:tcPr>
          <w:p w14:paraId="4C41907B" w14:textId="77777777" w:rsidR="00667F43" w:rsidRPr="00A13709" w:rsidRDefault="00667F43" w:rsidP="00C61424">
            <w:pPr>
              <w:rPr>
                <w:rFonts w:cs="Arial"/>
              </w:rPr>
            </w:pPr>
            <w:r w:rsidRPr="00A13709">
              <w:rPr>
                <w:rFonts w:cs="Arial"/>
              </w:rPr>
              <w:t>Retaining walls</w:t>
            </w:r>
          </w:p>
        </w:tc>
        <w:tc>
          <w:tcPr>
            <w:tcW w:w="846" w:type="dxa"/>
            <w:shd w:val="clear" w:color="auto" w:fill="auto"/>
          </w:tcPr>
          <w:p w14:paraId="4C41907C" w14:textId="77777777" w:rsidR="00667F43" w:rsidRPr="00A13709" w:rsidRDefault="00667F43" w:rsidP="00C61424">
            <w:pPr>
              <w:rPr>
                <w:rFonts w:cs="Arial"/>
              </w:rPr>
            </w:pPr>
          </w:p>
        </w:tc>
        <w:tc>
          <w:tcPr>
            <w:tcW w:w="652" w:type="dxa"/>
            <w:shd w:val="clear" w:color="auto" w:fill="auto"/>
          </w:tcPr>
          <w:p w14:paraId="4C41907D" w14:textId="77777777" w:rsidR="00667F43" w:rsidRPr="00A13709" w:rsidRDefault="00667F43" w:rsidP="00C61424">
            <w:pPr>
              <w:rPr>
                <w:rFonts w:cs="Arial"/>
              </w:rPr>
            </w:pPr>
          </w:p>
        </w:tc>
        <w:tc>
          <w:tcPr>
            <w:tcW w:w="652" w:type="dxa"/>
            <w:shd w:val="clear" w:color="auto" w:fill="auto"/>
          </w:tcPr>
          <w:p w14:paraId="4C41907E" w14:textId="77777777" w:rsidR="00667F43" w:rsidRPr="00A13709" w:rsidRDefault="00667F43" w:rsidP="00C61424">
            <w:pPr>
              <w:rPr>
                <w:rFonts w:cs="Arial"/>
              </w:rPr>
            </w:pPr>
          </w:p>
        </w:tc>
        <w:tc>
          <w:tcPr>
            <w:tcW w:w="652" w:type="dxa"/>
            <w:shd w:val="clear" w:color="auto" w:fill="auto"/>
          </w:tcPr>
          <w:p w14:paraId="4C41907F" w14:textId="77777777" w:rsidR="00667F43" w:rsidRPr="00A13709" w:rsidRDefault="00667F43" w:rsidP="00C61424">
            <w:pPr>
              <w:rPr>
                <w:rFonts w:cs="Arial"/>
              </w:rPr>
            </w:pPr>
          </w:p>
        </w:tc>
        <w:tc>
          <w:tcPr>
            <w:tcW w:w="652" w:type="dxa"/>
            <w:shd w:val="clear" w:color="auto" w:fill="auto"/>
          </w:tcPr>
          <w:p w14:paraId="4C419080" w14:textId="77777777" w:rsidR="00667F43" w:rsidRPr="00A13709" w:rsidRDefault="00667F43" w:rsidP="00C61424">
            <w:pPr>
              <w:rPr>
                <w:rFonts w:cs="Arial"/>
              </w:rPr>
            </w:pPr>
          </w:p>
        </w:tc>
        <w:tc>
          <w:tcPr>
            <w:tcW w:w="652" w:type="dxa"/>
            <w:shd w:val="clear" w:color="auto" w:fill="auto"/>
          </w:tcPr>
          <w:p w14:paraId="4C419081" w14:textId="77777777" w:rsidR="00667F43" w:rsidRPr="00A13709" w:rsidRDefault="00667F43" w:rsidP="00C61424">
            <w:pPr>
              <w:rPr>
                <w:rFonts w:cs="Arial"/>
              </w:rPr>
            </w:pPr>
          </w:p>
        </w:tc>
        <w:tc>
          <w:tcPr>
            <w:tcW w:w="652" w:type="dxa"/>
            <w:shd w:val="clear" w:color="auto" w:fill="auto"/>
          </w:tcPr>
          <w:p w14:paraId="4C419082" w14:textId="77777777" w:rsidR="00667F43" w:rsidRPr="00A13709" w:rsidRDefault="00667F43" w:rsidP="00C61424">
            <w:pPr>
              <w:rPr>
                <w:rFonts w:cs="Arial"/>
              </w:rPr>
            </w:pPr>
          </w:p>
        </w:tc>
        <w:tc>
          <w:tcPr>
            <w:tcW w:w="1530" w:type="dxa"/>
            <w:shd w:val="clear" w:color="auto" w:fill="auto"/>
          </w:tcPr>
          <w:p w14:paraId="4C419083" w14:textId="77777777" w:rsidR="00667F43" w:rsidRPr="00A13709" w:rsidRDefault="00667F43" w:rsidP="00C61424">
            <w:pPr>
              <w:rPr>
                <w:rFonts w:cs="Arial"/>
              </w:rPr>
            </w:pPr>
          </w:p>
        </w:tc>
      </w:tr>
      <w:tr w:rsidR="00667F43" w:rsidRPr="00A13709" w14:paraId="4C41908E" w14:textId="77777777" w:rsidTr="00C61424">
        <w:tc>
          <w:tcPr>
            <w:tcW w:w="2966" w:type="dxa"/>
            <w:shd w:val="clear" w:color="auto" w:fill="auto"/>
          </w:tcPr>
          <w:p w14:paraId="4C419085" w14:textId="77777777" w:rsidR="00667F43" w:rsidRPr="00A13709" w:rsidRDefault="00667F43" w:rsidP="00C61424">
            <w:pPr>
              <w:rPr>
                <w:rFonts w:cs="Arial"/>
              </w:rPr>
            </w:pPr>
            <w:r w:rsidRPr="00A13709">
              <w:rPr>
                <w:rFonts w:cs="Arial"/>
              </w:rPr>
              <w:t>Subsoil drainage</w:t>
            </w:r>
          </w:p>
        </w:tc>
        <w:tc>
          <w:tcPr>
            <w:tcW w:w="846" w:type="dxa"/>
            <w:shd w:val="clear" w:color="auto" w:fill="auto"/>
          </w:tcPr>
          <w:p w14:paraId="4C419086" w14:textId="77777777" w:rsidR="00667F43" w:rsidRPr="00A13709" w:rsidRDefault="00667F43" w:rsidP="00C61424">
            <w:pPr>
              <w:rPr>
                <w:rFonts w:cs="Arial"/>
              </w:rPr>
            </w:pPr>
          </w:p>
        </w:tc>
        <w:tc>
          <w:tcPr>
            <w:tcW w:w="652" w:type="dxa"/>
            <w:shd w:val="clear" w:color="auto" w:fill="auto"/>
          </w:tcPr>
          <w:p w14:paraId="4C419087" w14:textId="77777777" w:rsidR="00667F43" w:rsidRPr="00A13709" w:rsidRDefault="00667F43" w:rsidP="00C61424">
            <w:pPr>
              <w:rPr>
                <w:rFonts w:cs="Arial"/>
              </w:rPr>
            </w:pPr>
          </w:p>
        </w:tc>
        <w:tc>
          <w:tcPr>
            <w:tcW w:w="652" w:type="dxa"/>
            <w:shd w:val="clear" w:color="auto" w:fill="auto"/>
          </w:tcPr>
          <w:p w14:paraId="4C419088" w14:textId="77777777" w:rsidR="00667F43" w:rsidRPr="00A13709" w:rsidRDefault="00667F43" w:rsidP="00C61424">
            <w:pPr>
              <w:rPr>
                <w:rFonts w:cs="Arial"/>
              </w:rPr>
            </w:pPr>
          </w:p>
        </w:tc>
        <w:tc>
          <w:tcPr>
            <w:tcW w:w="652" w:type="dxa"/>
            <w:shd w:val="clear" w:color="auto" w:fill="auto"/>
          </w:tcPr>
          <w:p w14:paraId="4C419089" w14:textId="77777777" w:rsidR="00667F43" w:rsidRPr="00A13709" w:rsidRDefault="00667F43" w:rsidP="00C61424">
            <w:pPr>
              <w:rPr>
                <w:rFonts w:cs="Arial"/>
              </w:rPr>
            </w:pPr>
          </w:p>
        </w:tc>
        <w:tc>
          <w:tcPr>
            <w:tcW w:w="652" w:type="dxa"/>
            <w:shd w:val="clear" w:color="auto" w:fill="auto"/>
          </w:tcPr>
          <w:p w14:paraId="4C41908A" w14:textId="77777777" w:rsidR="00667F43" w:rsidRPr="00A13709" w:rsidRDefault="00667F43" w:rsidP="00C61424">
            <w:pPr>
              <w:rPr>
                <w:rFonts w:cs="Arial"/>
              </w:rPr>
            </w:pPr>
          </w:p>
        </w:tc>
        <w:tc>
          <w:tcPr>
            <w:tcW w:w="652" w:type="dxa"/>
            <w:shd w:val="clear" w:color="auto" w:fill="auto"/>
          </w:tcPr>
          <w:p w14:paraId="4C41908B" w14:textId="77777777" w:rsidR="00667F43" w:rsidRPr="00A13709" w:rsidRDefault="00667F43" w:rsidP="00C61424">
            <w:pPr>
              <w:rPr>
                <w:rFonts w:cs="Arial"/>
              </w:rPr>
            </w:pPr>
          </w:p>
        </w:tc>
        <w:tc>
          <w:tcPr>
            <w:tcW w:w="652" w:type="dxa"/>
            <w:shd w:val="clear" w:color="auto" w:fill="auto"/>
          </w:tcPr>
          <w:p w14:paraId="4C41908C" w14:textId="77777777" w:rsidR="00667F43" w:rsidRPr="00A13709" w:rsidRDefault="00667F43" w:rsidP="00C61424">
            <w:pPr>
              <w:rPr>
                <w:rFonts w:cs="Arial"/>
              </w:rPr>
            </w:pPr>
          </w:p>
        </w:tc>
        <w:tc>
          <w:tcPr>
            <w:tcW w:w="1530" w:type="dxa"/>
            <w:shd w:val="clear" w:color="auto" w:fill="auto"/>
          </w:tcPr>
          <w:p w14:paraId="4C41908D" w14:textId="77777777" w:rsidR="00667F43" w:rsidRPr="00A13709" w:rsidRDefault="00667F43" w:rsidP="00C61424">
            <w:pPr>
              <w:rPr>
                <w:rFonts w:cs="Arial"/>
              </w:rPr>
            </w:pPr>
          </w:p>
        </w:tc>
      </w:tr>
      <w:tr w:rsidR="00667F43" w:rsidRPr="00A13709" w14:paraId="4C419098" w14:textId="77777777" w:rsidTr="00C61424">
        <w:tc>
          <w:tcPr>
            <w:tcW w:w="2966" w:type="dxa"/>
            <w:shd w:val="clear" w:color="auto" w:fill="D9D9D9"/>
          </w:tcPr>
          <w:p w14:paraId="4C41908F" w14:textId="77777777" w:rsidR="00667F43" w:rsidRPr="00A13709" w:rsidRDefault="00667F43" w:rsidP="00C61424">
            <w:pPr>
              <w:rPr>
                <w:rFonts w:cs="Arial"/>
                <w:b/>
              </w:rPr>
            </w:pPr>
            <w:r w:rsidRPr="00A13709">
              <w:rPr>
                <w:rFonts w:cs="Arial"/>
                <w:b/>
              </w:rPr>
              <w:t>STRUCTURE</w:t>
            </w:r>
          </w:p>
        </w:tc>
        <w:tc>
          <w:tcPr>
            <w:tcW w:w="846" w:type="dxa"/>
            <w:shd w:val="clear" w:color="auto" w:fill="D9D9D9"/>
          </w:tcPr>
          <w:p w14:paraId="4C419090" w14:textId="77777777" w:rsidR="00667F43" w:rsidRPr="00A13709" w:rsidRDefault="00667F43" w:rsidP="00C61424">
            <w:pPr>
              <w:rPr>
                <w:rFonts w:cs="Arial"/>
              </w:rPr>
            </w:pPr>
          </w:p>
        </w:tc>
        <w:tc>
          <w:tcPr>
            <w:tcW w:w="652" w:type="dxa"/>
            <w:shd w:val="clear" w:color="auto" w:fill="D9D9D9"/>
          </w:tcPr>
          <w:p w14:paraId="4C419091" w14:textId="77777777" w:rsidR="00667F43" w:rsidRPr="00A13709" w:rsidRDefault="00667F43" w:rsidP="00C61424">
            <w:pPr>
              <w:rPr>
                <w:rFonts w:cs="Arial"/>
              </w:rPr>
            </w:pPr>
          </w:p>
        </w:tc>
        <w:tc>
          <w:tcPr>
            <w:tcW w:w="652" w:type="dxa"/>
            <w:shd w:val="clear" w:color="auto" w:fill="D9D9D9"/>
          </w:tcPr>
          <w:p w14:paraId="4C419092" w14:textId="77777777" w:rsidR="00667F43" w:rsidRPr="00A13709" w:rsidRDefault="00667F43" w:rsidP="00C61424">
            <w:pPr>
              <w:rPr>
                <w:rFonts w:cs="Arial"/>
              </w:rPr>
            </w:pPr>
          </w:p>
        </w:tc>
        <w:tc>
          <w:tcPr>
            <w:tcW w:w="652" w:type="dxa"/>
            <w:shd w:val="clear" w:color="auto" w:fill="D9D9D9"/>
          </w:tcPr>
          <w:p w14:paraId="4C419093" w14:textId="77777777" w:rsidR="00667F43" w:rsidRPr="00A13709" w:rsidRDefault="00667F43" w:rsidP="00C61424">
            <w:pPr>
              <w:rPr>
                <w:rFonts w:cs="Arial"/>
              </w:rPr>
            </w:pPr>
          </w:p>
        </w:tc>
        <w:tc>
          <w:tcPr>
            <w:tcW w:w="652" w:type="dxa"/>
            <w:shd w:val="clear" w:color="auto" w:fill="D9D9D9"/>
          </w:tcPr>
          <w:p w14:paraId="4C419094" w14:textId="77777777" w:rsidR="00667F43" w:rsidRPr="00A13709" w:rsidRDefault="00667F43" w:rsidP="00C61424">
            <w:pPr>
              <w:rPr>
                <w:rFonts w:cs="Arial"/>
              </w:rPr>
            </w:pPr>
          </w:p>
        </w:tc>
        <w:tc>
          <w:tcPr>
            <w:tcW w:w="652" w:type="dxa"/>
            <w:shd w:val="clear" w:color="auto" w:fill="D9D9D9"/>
          </w:tcPr>
          <w:p w14:paraId="4C419095" w14:textId="77777777" w:rsidR="00667F43" w:rsidRPr="00A13709" w:rsidRDefault="00667F43" w:rsidP="00C61424">
            <w:pPr>
              <w:rPr>
                <w:rFonts w:cs="Arial"/>
              </w:rPr>
            </w:pPr>
          </w:p>
        </w:tc>
        <w:tc>
          <w:tcPr>
            <w:tcW w:w="652" w:type="dxa"/>
            <w:shd w:val="clear" w:color="auto" w:fill="D9D9D9"/>
          </w:tcPr>
          <w:p w14:paraId="4C419096" w14:textId="77777777" w:rsidR="00667F43" w:rsidRPr="00A13709" w:rsidRDefault="00667F43" w:rsidP="00C61424">
            <w:pPr>
              <w:rPr>
                <w:rFonts w:cs="Arial"/>
              </w:rPr>
            </w:pPr>
          </w:p>
        </w:tc>
        <w:tc>
          <w:tcPr>
            <w:tcW w:w="1530" w:type="dxa"/>
            <w:shd w:val="clear" w:color="auto" w:fill="D9D9D9"/>
          </w:tcPr>
          <w:p w14:paraId="4C419097" w14:textId="77777777" w:rsidR="00667F43" w:rsidRPr="00A13709" w:rsidRDefault="00667F43" w:rsidP="00C61424">
            <w:pPr>
              <w:rPr>
                <w:rFonts w:cs="Arial"/>
              </w:rPr>
            </w:pPr>
          </w:p>
        </w:tc>
      </w:tr>
      <w:tr w:rsidR="00667F43" w:rsidRPr="00A13709" w14:paraId="4C4190A2" w14:textId="77777777" w:rsidTr="00C61424">
        <w:tc>
          <w:tcPr>
            <w:tcW w:w="2966" w:type="dxa"/>
            <w:shd w:val="clear" w:color="auto" w:fill="auto"/>
          </w:tcPr>
          <w:p w14:paraId="4C419099" w14:textId="77777777" w:rsidR="00667F43" w:rsidRPr="00A13709" w:rsidRDefault="00667F43" w:rsidP="00C61424">
            <w:pPr>
              <w:rPr>
                <w:rFonts w:cs="Arial"/>
              </w:rPr>
            </w:pPr>
            <w:r w:rsidRPr="00A13709">
              <w:rPr>
                <w:rFonts w:cs="Arial"/>
              </w:rPr>
              <w:t>Floor structures</w:t>
            </w:r>
          </w:p>
        </w:tc>
        <w:tc>
          <w:tcPr>
            <w:tcW w:w="846" w:type="dxa"/>
            <w:shd w:val="clear" w:color="auto" w:fill="auto"/>
          </w:tcPr>
          <w:p w14:paraId="4C41909A" w14:textId="77777777" w:rsidR="00667F43" w:rsidRPr="00A13709" w:rsidRDefault="00667F43" w:rsidP="00C61424">
            <w:pPr>
              <w:rPr>
                <w:rFonts w:cs="Arial"/>
              </w:rPr>
            </w:pPr>
          </w:p>
        </w:tc>
        <w:tc>
          <w:tcPr>
            <w:tcW w:w="652" w:type="dxa"/>
            <w:shd w:val="clear" w:color="auto" w:fill="auto"/>
          </w:tcPr>
          <w:p w14:paraId="4C41909B" w14:textId="77777777" w:rsidR="00667F43" w:rsidRPr="00A13709" w:rsidRDefault="00667F43" w:rsidP="00C61424">
            <w:pPr>
              <w:rPr>
                <w:rFonts w:cs="Arial"/>
              </w:rPr>
            </w:pPr>
          </w:p>
        </w:tc>
        <w:tc>
          <w:tcPr>
            <w:tcW w:w="652" w:type="dxa"/>
            <w:shd w:val="clear" w:color="auto" w:fill="auto"/>
          </w:tcPr>
          <w:p w14:paraId="4C41909C" w14:textId="77777777" w:rsidR="00667F43" w:rsidRPr="00A13709" w:rsidRDefault="00667F43" w:rsidP="00C61424">
            <w:pPr>
              <w:rPr>
                <w:rFonts w:cs="Arial"/>
              </w:rPr>
            </w:pPr>
          </w:p>
        </w:tc>
        <w:tc>
          <w:tcPr>
            <w:tcW w:w="652" w:type="dxa"/>
            <w:shd w:val="clear" w:color="auto" w:fill="auto"/>
          </w:tcPr>
          <w:p w14:paraId="4C41909D" w14:textId="77777777" w:rsidR="00667F43" w:rsidRPr="00A13709" w:rsidRDefault="00667F43" w:rsidP="00C61424">
            <w:pPr>
              <w:rPr>
                <w:rFonts w:cs="Arial"/>
              </w:rPr>
            </w:pPr>
          </w:p>
        </w:tc>
        <w:tc>
          <w:tcPr>
            <w:tcW w:w="652" w:type="dxa"/>
            <w:shd w:val="clear" w:color="auto" w:fill="auto"/>
          </w:tcPr>
          <w:p w14:paraId="4C41909E" w14:textId="77777777" w:rsidR="00667F43" w:rsidRPr="00A13709" w:rsidRDefault="00667F43" w:rsidP="00C61424">
            <w:pPr>
              <w:rPr>
                <w:rFonts w:cs="Arial"/>
              </w:rPr>
            </w:pPr>
          </w:p>
        </w:tc>
        <w:tc>
          <w:tcPr>
            <w:tcW w:w="652" w:type="dxa"/>
            <w:shd w:val="clear" w:color="auto" w:fill="auto"/>
          </w:tcPr>
          <w:p w14:paraId="4C41909F" w14:textId="77777777" w:rsidR="00667F43" w:rsidRPr="00A13709" w:rsidRDefault="00667F43" w:rsidP="00C61424">
            <w:pPr>
              <w:rPr>
                <w:rFonts w:cs="Arial"/>
              </w:rPr>
            </w:pPr>
          </w:p>
        </w:tc>
        <w:tc>
          <w:tcPr>
            <w:tcW w:w="652" w:type="dxa"/>
            <w:shd w:val="clear" w:color="auto" w:fill="auto"/>
          </w:tcPr>
          <w:p w14:paraId="4C4190A0" w14:textId="77777777" w:rsidR="00667F43" w:rsidRPr="00A13709" w:rsidRDefault="00667F43" w:rsidP="00C61424">
            <w:pPr>
              <w:rPr>
                <w:rFonts w:cs="Arial"/>
              </w:rPr>
            </w:pPr>
          </w:p>
        </w:tc>
        <w:tc>
          <w:tcPr>
            <w:tcW w:w="1530" w:type="dxa"/>
            <w:shd w:val="clear" w:color="auto" w:fill="auto"/>
          </w:tcPr>
          <w:p w14:paraId="4C4190A1" w14:textId="77777777" w:rsidR="00667F43" w:rsidRPr="00A13709" w:rsidRDefault="00667F43" w:rsidP="00C61424">
            <w:pPr>
              <w:rPr>
                <w:rFonts w:cs="Arial"/>
              </w:rPr>
            </w:pPr>
          </w:p>
        </w:tc>
      </w:tr>
      <w:tr w:rsidR="00667F43" w:rsidRPr="00A13709" w14:paraId="4C4190AC" w14:textId="77777777" w:rsidTr="00C61424">
        <w:tc>
          <w:tcPr>
            <w:tcW w:w="2966" w:type="dxa"/>
            <w:shd w:val="clear" w:color="auto" w:fill="auto"/>
          </w:tcPr>
          <w:p w14:paraId="4C4190A3" w14:textId="77777777" w:rsidR="00667F43" w:rsidRPr="00A13709" w:rsidRDefault="00667F43" w:rsidP="00C61424">
            <w:pPr>
              <w:rPr>
                <w:rFonts w:cs="Arial"/>
              </w:rPr>
            </w:pPr>
            <w:r w:rsidRPr="00A13709">
              <w:rPr>
                <w:rFonts w:cs="Arial"/>
              </w:rPr>
              <w:t>Beams</w:t>
            </w:r>
          </w:p>
        </w:tc>
        <w:tc>
          <w:tcPr>
            <w:tcW w:w="846" w:type="dxa"/>
            <w:shd w:val="clear" w:color="auto" w:fill="auto"/>
          </w:tcPr>
          <w:p w14:paraId="4C4190A4" w14:textId="77777777" w:rsidR="00667F43" w:rsidRPr="00A13709" w:rsidRDefault="00667F43" w:rsidP="00C61424">
            <w:pPr>
              <w:rPr>
                <w:rFonts w:cs="Arial"/>
              </w:rPr>
            </w:pPr>
          </w:p>
        </w:tc>
        <w:tc>
          <w:tcPr>
            <w:tcW w:w="652" w:type="dxa"/>
            <w:shd w:val="clear" w:color="auto" w:fill="auto"/>
          </w:tcPr>
          <w:p w14:paraId="4C4190A5" w14:textId="77777777" w:rsidR="00667F43" w:rsidRPr="00A13709" w:rsidRDefault="00667F43" w:rsidP="00C61424">
            <w:pPr>
              <w:rPr>
                <w:rFonts w:cs="Arial"/>
              </w:rPr>
            </w:pPr>
          </w:p>
        </w:tc>
        <w:tc>
          <w:tcPr>
            <w:tcW w:w="652" w:type="dxa"/>
            <w:shd w:val="clear" w:color="auto" w:fill="auto"/>
          </w:tcPr>
          <w:p w14:paraId="4C4190A6" w14:textId="77777777" w:rsidR="00667F43" w:rsidRPr="00A13709" w:rsidRDefault="00667F43" w:rsidP="00C61424">
            <w:pPr>
              <w:rPr>
                <w:rFonts w:cs="Arial"/>
              </w:rPr>
            </w:pPr>
          </w:p>
        </w:tc>
        <w:tc>
          <w:tcPr>
            <w:tcW w:w="652" w:type="dxa"/>
            <w:shd w:val="clear" w:color="auto" w:fill="auto"/>
          </w:tcPr>
          <w:p w14:paraId="4C4190A7" w14:textId="77777777" w:rsidR="00667F43" w:rsidRPr="00A13709" w:rsidRDefault="00667F43" w:rsidP="00C61424">
            <w:pPr>
              <w:rPr>
                <w:rFonts w:cs="Arial"/>
              </w:rPr>
            </w:pPr>
          </w:p>
        </w:tc>
        <w:tc>
          <w:tcPr>
            <w:tcW w:w="652" w:type="dxa"/>
            <w:shd w:val="clear" w:color="auto" w:fill="auto"/>
          </w:tcPr>
          <w:p w14:paraId="4C4190A8" w14:textId="77777777" w:rsidR="00667F43" w:rsidRPr="00A13709" w:rsidRDefault="00667F43" w:rsidP="00C61424">
            <w:pPr>
              <w:rPr>
                <w:rFonts w:cs="Arial"/>
              </w:rPr>
            </w:pPr>
          </w:p>
        </w:tc>
        <w:tc>
          <w:tcPr>
            <w:tcW w:w="652" w:type="dxa"/>
            <w:shd w:val="clear" w:color="auto" w:fill="auto"/>
          </w:tcPr>
          <w:p w14:paraId="4C4190A9" w14:textId="77777777" w:rsidR="00667F43" w:rsidRPr="00A13709" w:rsidRDefault="00667F43" w:rsidP="00C61424">
            <w:pPr>
              <w:rPr>
                <w:rFonts w:cs="Arial"/>
              </w:rPr>
            </w:pPr>
          </w:p>
        </w:tc>
        <w:tc>
          <w:tcPr>
            <w:tcW w:w="652" w:type="dxa"/>
            <w:shd w:val="clear" w:color="auto" w:fill="auto"/>
          </w:tcPr>
          <w:p w14:paraId="4C4190AA" w14:textId="77777777" w:rsidR="00667F43" w:rsidRPr="00A13709" w:rsidRDefault="00667F43" w:rsidP="00C61424">
            <w:pPr>
              <w:rPr>
                <w:rFonts w:cs="Arial"/>
              </w:rPr>
            </w:pPr>
          </w:p>
        </w:tc>
        <w:tc>
          <w:tcPr>
            <w:tcW w:w="1530" w:type="dxa"/>
            <w:shd w:val="clear" w:color="auto" w:fill="auto"/>
          </w:tcPr>
          <w:p w14:paraId="4C4190AB" w14:textId="77777777" w:rsidR="00667F43" w:rsidRPr="00A13709" w:rsidRDefault="00667F43" w:rsidP="00C61424">
            <w:pPr>
              <w:rPr>
                <w:rFonts w:cs="Arial"/>
              </w:rPr>
            </w:pPr>
          </w:p>
        </w:tc>
      </w:tr>
      <w:tr w:rsidR="00667F43" w:rsidRPr="00A13709" w14:paraId="4C4190B6" w14:textId="77777777" w:rsidTr="00C61424">
        <w:tc>
          <w:tcPr>
            <w:tcW w:w="2966" w:type="dxa"/>
            <w:shd w:val="clear" w:color="auto" w:fill="auto"/>
          </w:tcPr>
          <w:p w14:paraId="4C4190AD" w14:textId="77777777" w:rsidR="00667F43" w:rsidRPr="00A13709" w:rsidRDefault="00667F43" w:rsidP="00C61424">
            <w:pPr>
              <w:rPr>
                <w:rFonts w:cs="Arial"/>
              </w:rPr>
            </w:pPr>
            <w:r w:rsidRPr="00A13709">
              <w:rPr>
                <w:rFonts w:cs="Arial"/>
              </w:rPr>
              <w:t>Shaft openings</w:t>
            </w:r>
          </w:p>
        </w:tc>
        <w:tc>
          <w:tcPr>
            <w:tcW w:w="846" w:type="dxa"/>
            <w:shd w:val="clear" w:color="auto" w:fill="auto"/>
          </w:tcPr>
          <w:p w14:paraId="4C4190AE" w14:textId="77777777" w:rsidR="00667F43" w:rsidRPr="00A13709" w:rsidRDefault="00667F43" w:rsidP="00C61424">
            <w:pPr>
              <w:rPr>
                <w:rFonts w:cs="Arial"/>
              </w:rPr>
            </w:pPr>
          </w:p>
        </w:tc>
        <w:tc>
          <w:tcPr>
            <w:tcW w:w="652" w:type="dxa"/>
            <w:shd w:val="clear" w:color="auto" w:fill="auto"/>
          </w:tcPr>
          <w:p w14:paraId="4C4190AF" w14:textId="77777777" w:rsidR="00667F43" w:rsidRPr="00A13709" w:rsidRDefault="00667F43" w:rsidP="00C61424">
            <w:pPr>
              <w:rPr>
                <w:rFonts w:cs="Arial"/>
              </w:rPr>
            </w:pPr>
          </w:p>
        </w:tc>
        <w:tc>
          <w:tcPr>
            <w:tcW w:w="652" w:type="dxa"/>
            <w:shd w:val="clear" w:color="auto" w:fill="auto"/>
          </w:tcPr>
          <w:p w14:paraId="4C4190B0" w14:textId="77777777" w:rsidR="00667F43" w:rsidRPr="00A13709" w:rsidRDefault="00667F43" w:rsidP="00C61424">
            <w:pPr>
              <w:rPr>
                <w:rFonts w:cs="Arial"/>
              </w:rPr>
            </w:pPr>
          </w:p>
        </w:tc>
        <w:tc>
          <w:tcPr>
            <w:tcW w:w="652" w:type="dxa"/>
            <w:shd w:val="clear" w:color="auto" w:fill="auto"/>
          </w:tcPr>
          <w:p w14:paraId="4C4190B1" w14:textId="77777777" w:rsidR="00667F43" w:rsidRPr="00A13709" w:rsidRDefault="00667F43" w:rsidP="00C61424">
            <w:pPr>
              <w:rPr>
                <w:rFonts w:cs="Arial"/>
              </w:rPr>
            </w:pPr>
          </w:p>
        </w:tc>
        <w:tc>
          <w:tcPr>
            <w:tcW w:w="652" w:type="dxa"/>
            <w:shd w:val="clear" w:color="auto" w:fill="auto"/>
          </w:tcPr>
          <w:p w14:paraId="4C4190B2" w14:textId="77777777" w:rsidR="00667F43" w:rsidRPr="00A13709" w:rsidRDefault="00667F43" w:rsidP="00C61424">
            <w:pPr>
              <w:rPr>
                <w:rFonts w:cs="Arial"/>
              </w:rPr>
            </w:pPr>
          </w:p>
        </w:tc>
        <w:tc>
          <w:tcPr>
            <w:tcW w:w="652" w:type="dxa"/>
            <w:shd w:val="clear" w:color="auto" w:fill="auto"/>
          </w:tcPr>
          <w:p w14:paraId="4C4190B3" w14:textId="77777777" w:rsidR="00667F43" w:rsidRPr="00A13709" w:rsidRDefault="00667F43" w:rsidP="00C61424">
            <w:pPr>
              <w:rPr>
                <w:rFonts w:cs="Arial"/>
              </w:rPr>
            </w:pPr>
          </w:p>
        </w:tc>
        <w:tc>
          <w:tcPr>
            <w:tcW w:w="652" w:type="dxa"/>
            <w:shd w:val="clear" w:color="auto" w:fill="auto"/>
          </w:tcPr>
          <w:p w14:paraId="4C4190B4" w14:textId="77777777" w:rsidR="00667F43" w:rsidRPr="00A13709" w:rsidRDefault="00667F43" w:rsidP="00C61424">
            <w:pPr>
              <w:rPr>
                <w:rFonts w:cs="Arial"/>
              </w:rPr>
            </w:pPr>
          </w:p>
        </w:tc>
        <w:tc>
          <w:tcPr>
            <w:tcW w:w="1530" w:type="dxa"/>
            <w:shd w:val="clear" w:color="auto" w:fill="auto"/>
          </w:tcPr>
          <w:p w14:paraId="4C4190B5" w14:textId="77777777" w:rsidR="00667F43" w:rsidRPr="00A13709" w:rsidRDefault="00667F43" w:rsidP="00C61424">
            <w:pPr>
              <w:rPr>
                <w:rFonts w:cs="Arial"/>
              </w:rPr>
            </w:pPr>
          </w:p>
        </w:tc>
      </w:tr>
      <w:tr w:rsidR="00667F43" w:rsidRPr="00A13709" w14:paraId="4C4190C0" w14:textId="77777777" w:rsidTr="00C61424">
        <w:tc>
          <w:tcPr>
            <w:tcW w:w="2966" w:type="dxa"/>
            <w:shd w:val="clear" w:color="auto" w:fill="auto"/>
          </w:tcPr>
          <w:p w14:paraId="4C4190B7" w14:textId="77777777" w:rsidR="00667F43" w:rsidRPr="00A13709" w:rsidRDefault="00667F43" w:rsidP="00C61424">
            <w:pPr>
              <w:rPr>
                <w:rFonts w:cs="Arial"/>
              </w:rPr>
            </w:pPr>
            <w:r w:rsidRPr="00A13709">
              <w:rPr>
                <w:rFonts w:cs="Arial"/>
              </w:rPr>
              <w:t>Stair &amp; ramp structures</w:t>
            </w:r>
          </w:p>
        </w:tc>
        <w:tc>
          <w:tcPr>
            <w:tcW w:w="846" w:type="dxa"/>
            <w:shd w:val="clear" w:color="auto" w:fill="auto"/>
          </w:tcPr>
          <w:p w14:paraId="4C4190B8" w14:textId="77777777" w:rsidR="00667F43" w:rsidRPr="00A13709" w:rsidRDefault="00667F43" w:rsidP="00C61424">
            <w:pPr>
              <w:rPr>
                <w:rFonts w:cs="Arial"/>
              </w:rPr>
            </w:pPr>
          </w:p>
        </w:tc>
        <w:tc>
          <w:tcPr>
            <w:tcW w:w="652" w:type="dxa"/>
            <w:shd w:val="clear" w:color="auto" w:fill="auto"/>
          </w:tcPr>
          <w:p w14:paraId="4C4190B9" w14:textId="77777777" w:rsidR="00667F43" w:rsidRPr="00A13709" w:rsidRDefault="00667F43" w:rsidP="00C61424">
            <w:pPr>
              <w:rPr>
                <w:rFonts w:cs="Arial"/>
              </w:rPr>
            </w:pPr>
          </w:p>
        </w:tc>
        <w:tc>
          <w:tcPr>
            <w:tcW w:w="652" w:type="dxa"/>
            <w:shd w:val="clear" w:color="auto" w:fill="auto"/>
          </w:tcPr>
          <w:p w14:paraId="4C4190BA" w14:textId="77777777" w:rsidR="00667F43" w:rsidRPr="00A13709" w:rsidRDefault="00667F43" w:rsidP="00C61424">
            <w:pPr>
              <w:rPr>
                <w:rFonts w:cs="Arial"/>
              </w:rPr>
            </w:pPr>
          </w:p>
        </w:tc>
        <w:tc>
          <w:tcPr>
            <w:tcW w:w="652" w:type="dxa"/>
            <w:shd w:val="clear" w:color="auto" w:fill="auto"/>
          </w:tcPr>
          <w:p w14:paraId="4C4190BB" w14:textId="77777777" w:rsidR="00667F43" w:rsidRPr="00A13709" w:rsidRDefault="00667F43" w:rsidP="00C61424">
            <w:pPr>
              <w:rPr>
                <w:rFonts w:cs="Arial"/>
              </w:rPr>
            </w:pPr>
          </w:p>
        </w:tc>
        <w:tc>
          <w:tcPr>
            <w:tcW w:w="652" w:type="dxa"/>
            <w:shd w:val="clear" w:color="auto" w:fill="auto"/>
          </w:tcPr>
          <w:p w14:paraId="4C4190BC" w14:textId="77777777" w:rsidR="00667F43" w:rsidRPr="00A13709" w:rsidRDefault="00667F43" w:rsidP="00C61424">
            <w:pPr>
              <w:rPr>
                <w:rFonts w:cs="Arial"/>
              </w:rPr>
            </w:pPr>
          </w:p>
        </w:tc>
        <w:tc>
          <w:tcPr>
            <w:tcW w:w="652" w:type="dxa"/>
            <w:shd w:val="clear" w:color="auto" w:fill="auto"/>
          </w:tcPr>
          <w:p w14:paraId="4C4190BD" w14:textId="77777777" w:rsidR="00667F43" w:rsidRPr="00A13709" w:rsidRDefault="00667F43" w:rsidP="00C61424">
            <w:pPr>
              <w:rPr>
                <w:rFonts w:cs="Arial"/>
              </w:rPr>
            </w:pPr>
          </w:p>
        </w:tc>
        <w:tc>
          <w:tcPr>
            <w:tcW w:w="652" w:type="dxa"/>
            <w:shd w:val="clear" w:color="auto" w:fill="auto"/>
          </w:tcPr>
          <w:p w14:paraId="4C4190BE" w14:textId="77777777" w:rsidR="00667F43" w:rsidRPr="00A13709" w:rsidRDefault="00667F43" w:rsidP="00C61424">
            <w:pPr>
              <w:rPr>
                <w:rFonts w:cs="Arial"/>
              </w:rPr>
            </w:pPr>
          </w:p>
        </w:tc>
        <w:tc>
          <w:tcPr>
            <w:tcW w:w="1530" w:type="dxa"/>
            <w:shd w:val="clear" w:color="auto" w:fill="auto"/>
          </w:tcPr>
          <w:p w14:paraId="4C4190BF" w14:textId="77777777" w:rsidR="00667F43" w:rsidRPr="00A13709" w:rsidRDefault="00667F43" w:rsidP="00C61424">
            <w:pPr>
              <w:rPr>
                <w:rFonts w:cs="Arial"/>
              </w:rPr>
            </w:pPr>
          </w:p>
        </w:tc>
      </w:tr>
      <w:tr w:rsidR="00667F43" w:rsidRPr="00A13709" w14:paraId="4C4190CA" w14:textId="77777777" w:rsidTr="00C61424">
        <w:tc>
          <w:tcPr>
            <w:tcW w:w="2966" w:type="dxa"/>
            <w:shd w:val="clear" w:color="auto" w:fill="auto"/>
          </w:tcPr>
          <w:p w14:paraId="4C4190C1" w14:textId="77777777" w:rsidR="00667F43" w:rsidRPr="00A13709" w:rsidRDefault="00667F43" w:rsidP="00C61424">
            <w:pPr>
              <w:rPr>
                <w:rFonts w:cs="Arial"/>
              </w:rPr>
            </w:pPr>
            <w:r w:rsidRPr="00A13709">
              <w:rPr>
                <w:rFonts w:cs="Arial"/>
              </w:rPr>
              <w:t>Walls – load bearing</w:t>
            </w:r>
          </w:p>
        </w:tc>
        <w:tc>
          <w:tcPr>
            <w:tcW w:w="846" w:type="dxa"/>
            <w:shd w:val="clear" w:color="auto" w:fill="auto"/>
          </w:tcPr>
          <w:p w14:paraId="4C4190C2" w14:textId="77777777" w:rsidR="00667F43" w:rsidRPr="00A13709" w:rsidRDefault="00667F43" w:rsidP="00C61424">
            <w:pPr>
              <w:rPr>
                <w:rFonts w:cs="Arial"/>
              </w:rPr>
            </w:pPr>
          </w:p>
        </w:tc>
        <w:tc>
          <w:tcPr>
            <w:tcW w:w="652" w:type="dxa"/>
            <w:shd w:val="clear" w:color="auto" w:fill="auto"/>
          </w:tcPr>
          <w:p w14:paraId="4C4190C3" w14:textId="77777777" w:rsidR="00667F43" w:rsidRPr="00A13709" w:rsidRDefault="00667F43" w:rsidP="00C61424">
            <w:pPr>
              <w:rPr>
                <w:rFonts w:cs="Arial"/>
              </w:rPr>
            </w:pPr>
          </w:p>
        </w:tc>
        <w:tc>
          <w:tcPr>
            <w:tcW w:w="652" w:type="dxa"/>
            <w:shd w:val="clear" w:color="auto" w:fill="auto"/>
          </w:tcPr>
          <w:p w14:paraId="4C4190C4" w14:textId="77777777" w:rsidR="00667F43" w:rsidRPr="00A13709" w:rsidRDefault="00667F43" w:rsidP="00C61424">
            <w:pPr>
              <w:rPr>
                <w:rFonts w:cs="Arial"/>
              </w:rPr>
            </w:pPr>
          </w:p>
        </w:tc>
        <w:tc>
          <w:tcPr>
            <w:tcW w:w="652" w:type="dxa"/>
            <w:shd w:val="clear" w:color="auto" w:fill="auto"/>
          </w:tcPr>
          <w:p w14:paraId="4C4190C5" w14:textId="77777777" w:rsidR="00667F43" w:rsidRPr="00A13709" w:rsidRDefault="00667F43" w:rsidP="00C61424">
            <w:pPr>
              <w:rPr>
                <w:rFonts w:cs="Arial"/>
              </w:rPr>
            </w:pPr>
          </w:p>
        </w:tc>
        <w:tc>
          <w:tcPr>
            <w:tcW w:w="652" w:type="dxa"/>
            <w:shd w:val="clear" w:color="auto" w:fill="auto"/>
          </w:tcPr>
          <w:p w14:paraId="4C4190C6" w14:textId="77777777" w:rsidR="00667F43" w:rsidRPr="00A13709" w:rsidRDefault="00667F43" w:rsidP="00C61424">
            <w:pPr>
              <w:rPr>
                <w:rFonts w:cs="Arial"/>
              </w:rPr>
            </w:pPr>
          </w:p>
        </w:tc>
        <w:tc>
          <w:tcPr>
            <w:tcW w:w="652" w:type="dxa"/>
            <w:shd w:val="clear" w:color="auto" w:fill="auto"/>
          </w:tcPr>
          <w:p w14:paraId="4C4190C7" w14:textId="77777777" w:rsidR="00667F43" w:rsidRPr="00A13709" w:rsidRDefault="00667F43" w:rsidP="00C61424">
            <w:pPr>
              <w:rPr>
                <w:rFonts w:cs="Arial"/>
              </w:rPr>
            </w:pPr>
          </w:p>
        </w:tc>
        <w:tc>
          <w:tcPr>
            <w:tcW w:w="652" w:type="dxa"/>
            <w:shd w:val="clear" w:color="auto" w:fill="auto"/>
          </w:tcPr>
          <w:p w14:paraId="4C4190C8" w14:textId="77777777" w:rsidR="00667F43" w:rsidRPr="00A13709" w:rsidRDefault="00667F43" w:rsidP="00C61424">
            <w:pPr>
              <w:rPr>
                <w:rFonts w:cs="Arial"/>
              </w:rPr>
            </w:pPr>
          </w:p>
        </w:tc>
        <w:tc>
          <w:tcPr>
            <w:tcW w:w="1530" w:type="dxa"/>
            <w:shd w:val="clear" w:color="auto" w:fill="auto"/>
          </w:tcPr>
          <w:p w14:paraId="4C4190C9" w14:textId="77777777" w:rsidR="00667F43" w:rsidRPr="00A13709" w:rsidRDefault="00667F43" w:rsidP="00C61424">
            <w:pPr>
              <w:rPr>
                <w:rFonts w:cs="Arial"/>
              </w:rPr>
            </w:pPr>
          </w:p>
        </w:tc>
      </w:tr>
      <w:tr w:rsidR="00667F43" w:rsidRPr="00A13709" w14:paraId="4C4190D4" w14:textId="77777777" w:rsidTr="00C61424">
        <w:tc>
          <w:tcPr>
            <w:tcW w:w="2966" w:type="dxa"/>
            <w:shd w:val="clear" w:color="auto" w:fill="auto"/>
          </w:tcPr>
          <w:p w14:paraId="4C4190CB" w14:textId="77777777" w:rsidR="00667F43" w:rsidRPr="00A13709" w:rsidRDefault="00667F43" w:rsidP="00C61424">
            <w:pPr>
              <w:rPr>
                <w:rFonts w:cs="Arial"/>
              </w:rPr>
            </w:pPr>
            <w:r w:rsidRPr="00A13709">
              <w:rPr>
                <w:rFonts w:cs="Arial"/>
              </w:rPr>
              <w:t>Columns</w:t>
            </w:r>
          </w:p>
        </w:tc>
        <w:tc>
          <w:tcPr>
            <w:tcW w:w="846" w:type="dxa"/>
            <w:shd w:val="clear" w:color="auto" w:fill="auto"/>
          </w:tcPr>
          <w:p w14:paraId="4C4190CC" w14:textId="77777777" w:rsidR="00667F43" w:rsidRPr="00A13709" w:rsidRDefault="00667F43" w:rsidP="00C61424">
            <w:pPr>
              <w:rPr>
                <w:rFonts w:cs="Arial"/>
              </w:rPr>
            </w:pPr>
          </w:p>
        </w:tc>
        <w:tc>
          <w:tcPr>
            <w:tcW w:w="652" w:type="dxa"/>
            <w:shd w:val="clear" w:color="auto" w:fill="auto"/>
          </w:tcPr>
          <w:p w14:paraId="4C4190CD" w14:textId="77777777" w:rsidR="00667F43" w:rsidRPr="00A13709" w:rsidRDefault="00667F43" w:rsidP="00C61424">
            <w:pPr>
              <w:rPr>
                <w:rFonts w:cs="Arial"/>
              </w:rPr>
            </w:pPr>
          </w:p>
        </w:tc>
        <w:tc>
          <w:tcPr>
            <w:tcW w:w="652" w:type="dxa"/>
            <w:shd w:val="clear" w:color="auto" w:fill="auto"/>
          </w:tcPr>
          <w:p w14:paraId="4C4190CE" w14:textId="77777777" w:rsidR="00667F43" w:rsidRPr="00A13709" w:rsidRDefault="00667F43" w:rsidP="00C61424">
            <w:pPr>
              <w:rPr>
                <w:rFonts w:cs="Arial"/>
              </w:rPr>
            </w:pPr>
          </w:p>
        </w:tc>
        <w:tc>
          <w:tcPr>
            <w:tcW w:w="652" w:type="dxa"/>
            <w:shd w:val="clear" w:color="auto" w:fill="auto"/>
          </w:tcPr>
          <w:p w14:paraId="4C4190CF" w14:textId="77777777" w:rsidR="00667F43" w:rsidRPr="00A13709" w:rsidRDefault="00667F43" w:rsidP="00C61424">
            <w:pPr>
              <w:rPr>
                <w:rFonts w:cs="Arial"/>
              </w:rPr>
            </w:pPr>
          </w:p>
        </w:tc>
        <w:tc>
          <w:tcPr>
            <w:tcW w:w="652" w:type="dxa"/>
            <w:shd w:val="clear" w:color="auto" w:fill="auto"/>
          </w:tcPr>
          <w:p w14:paraId="4C4190D0" w14:textId="77777777" w:rsidR="00667F43" w:rsidRPr="00A13709" w:rsidRDefault="00667F43" w:rsidP="00C61424">
            <w:pPr>
              <w:rPr>
                <w:rFonts w:cs="Arial"/>
              </w:rPr>
            </w:pPr>
          </w:p>
        </w:tc>
        <w:tc>
          <w:tcPr>
            <w:tcW w:w="652" w:type="dxa"/>
            <w:shd w:val="clear" w:color="auto" w:fill="auto"/>
          </w:tcPr>
          <w:p w14:paraId="4C4190D1" w14:textId="77777777" w:rsidR="00667F43" w:rsidRPr="00A13709" w:rsidRDefault="00667F43" w:rsidP="00C61424">
            <w:pPr>
              <w:rPr>
                <w:rFonts w:cs="Arial"/>
              </w:rPr>
            </w:pPr>
          </w:p>
        </w:tc>
        <w:tc>
          <w:tcPr>
            <w:tcW w:w="652" w:type="dxa"/>
            <w:shd w:val="clear" w:color="auto" w:fill="auto"/>
          </w:tcPr>
          <w:p w14:paraId="4C4190D2" w14:textId="77777777" w:rsidR="00667F43" w:rsidRPr="00A13709" w:rsidRDefault="00667F43" w:rsidP="00C61424">
            <w:pPr>
              <w:rPr>
                <w:rFonts w:cs="Arial"/>
              </w:rPr>
            </w:pPr>
          </w:p>
        </w:tc>
        <w:tc>
          <w:tcPr>
            <w:tcW w:w="1530" w:type="dxa"/>
            <w:shd w:val="clear" w:color="auto" w:fill="auto"/>
          </w:tcPr>
          <w:p w14:paraId="4C4190D3" w14:textId="77777777" w:rsidR="00667F43" w:rsidRPr="00A13709" w:rsidRDefault="00667F43" w:rsidP="00C61424">
            <w:pPr>
              <w:rPr>
                <w:rFonts w:cs="Arial"/>
              </w:rPr>
            </w:pPr>
          </w:p>
        </w:tc>
      </w:tr>
      <w:tr w:rsidR="00667F43" w:rsidRPr="00A13709" w14:paraId="4C4190DE" w14:textId="77777777" w:rsidTr="00C61424">
        <w:tc>
          <w:tcPr>
            <w:tcW w:w="2966" w:type="dxa"/>
            <w:shd w:val="clear" w:color="auto" w:fill="auto"/>
          </w:tcPr>
          <w:p w14:paraId="4C4190D5" w14:textId="77777777" w:rsidR="00667F43" w:rsidRPr="00A13709" w:rsidRDefault="00667F43" w:rsidP="00C61424">
            <w:pPr>
              <w:rPr>
                <w:rFonts w:cs="Arial"/>
              </w:rPr>
            </w:pPr>
            <w:r w:rsidRPr="00A13709">
              <w:rPr>
                <w:rFonts w:cs="Arial"/>
              </w:rPr>
              <w:t>Roof structures</w:t>
            </w:r>
          </w:p>
        </w:tc>
        <w:tc>
          <w:tcPr>
            <w:tcW w:w="846" w:type="dxa"/>
            <w:shd w:val="clear" w:color="auto" w:fill="auto"/>
          </w:tcPr>
          <w:p w14:paraId="4C4190D6" w14:textId="77777777" w:rsidR="00667F43" w:rsidRPr="00A13709" w:rsidRDefault="00667F43" w:rsidP="00C61424">
            <w:pPr>
              <w:rPr>
                <w:rFonts w:cs="Arial"/>
              </w:rPr>
            </w:pPr>
          </w:p>
        </w:tc>
        <w:tc>
          <w:tcPr>
            <w:tcW w:w="652" w:type="dxa"/>
            <w:shd w:val="clear" w:color="auto" w:fill="auto"/>
          </w:tcPr>
          <w:p w14:paraId="4C4190D7" w14:textId="77777777" w:rsidR="00667F43" w:rsidRPr="00A13709" w:rsidRDefault="00667F43" w:rsidP="00C61424">
            <w:pPr>
              <w:rPr>
                <w:rFonts w:cs="Arial"/>
              </w:rPr>
            </w:pPr>
          </w:p>
        </w:tc>
        <w:tc>
          <w:tcPr>
            <w:tcW w:w="652" w:type="dxa"/>
            <w:shd w:val="clear" w:color="auto" w:fill="auto"/>
          </w:tcPr>
          <w:p w14:paraId="4C4190D8" w14:textId="77777777" w:rsidR="00667F43" w:rsidRPr="00A13709" w:rsidRDefault="00667F43" w:rsidP="00C61424">
            <w:pPr>
              <w:rPr>
                <w:rFonts w:cs="Arial"/>
              </w:rPr>
            </w:pPr>
          </w:p>
        </w:tc>
        <w:tc>
          <w:tcPr>
            <w:tcW w:w="652" w:type="dxa"/>
            <w:shd w:val="clear" w:color="auto" w:fill="auto"/>
          </w:tcPr>
          <w:p w14:paraId="4C4190D9" w14:textId="77777777" w:rsidR="00667F43" w:rsidRPr="00A13709" w:rsidRDefault="00667F43" w:rsidP="00C61424">
            <w:pPr>
              <w:rPr>
                <w:rFonts w:cs="Arial"/>
              </w:rPr>
            </w:pPr>
          </w:p>
        </w:tc>
        <w:tc>
          <w:tcPr>
            <w:tcW w:w="652" w:type="dxa"/>
            <w:shd w:val="clear" w:color="auto" w:fill="auto"/>
          </w:tcPr>
          <w:p w14:paraId="4C4190DA" w14:textId="77777777" w:rsidR="00667F43" w:rsidRPr="00A13709" w:rsidRDefault="00667F43" w:rsidP="00C61424">
            <w:pPr>
              <w:rPr>
                <w:rFonts w:cs="Arial"/>
              </w:rPr>
            </w:pPr>
          </w:p>
        </w:tc>
        <w:tc>
          <w:tcPr>
            <w:tcW w:w="652" w:type="dxa"/>
            <w:shd w:val="clear" w:color="auto" w:fill="auto"/>
          </w:tcPr>
          <w:p w14:paraId="4C4190DB" w14:textId="77777777" w:rsidR="00667F43" w:rsidRPr="00A13709" w:rsidRDefault="00667F43" w:rsidP="00C61424">
            <w:pPr>
              <w:rPr>
                <w:rFonts w:cs="Arial"/>
              </w:rPr>
            </w:pPr>
          </w:p>
        </w:tc>
        <w:tc>
          <w:tcPr>
            <w:tcW w:w="652" w:type="dxa"/>
            <w:shd w:val="clear" w:color="auto" w:fill="auto"/>
          </w:tcPr>
          <w:p w14:paraId="4C4190DC" w14:textId="77777777" w:rsidR="00667F43" w:rsidRPr="00A13709" w:rsidRDefault="00667F43" w:rsidP="00C61424">
            <w:pPr>
              <w:rPr>
                <w:rFonts w:cs="Arial"/>
              </w:rPr>
            </w:pPr>
          </w:p>
        </w:tc>
        <w:tc>
          <w:tcPr>
            <w:tcW w:w="1530" w:type="dxa"/>
            <w:shd w:val="clear" w:color="auto" w:fill="auto"/>
          </w:tcPr>
          <w:p w14:paraId="4C4190DD" w14:textId="77777777" w:rsidR="00667F43" w:rsidRPr="00A13709" w:rsidRDefault="00667F43" w:rsidP="00C61424">
            <w:pPr>
              <w:rPr>
                <w:rFonts w:cs="Arial"/>
              </w:rPr>
            </w:pPr>
          </w:p>
        </w:tc>
      </w:tr>
      <w:tr w:rsidR="00667F43" w:rsidRPr="00A13709" w14:paraId="4C4190E8" w14:textId="77777777" w:rsidTr="00C61424">
        <w:tc>
          <w:tcPr>
            <w:tcW w:w="2966" w:type="dxa"/>
            <w:shd w:val="clear" w:color="auto" w:fill="D9D9D9"/>
          </w:tcPr>
          <w:p w14:paraId="4C4190DF" w14:textId="77777777" w:rsidR="00667F43" w:rsidRPr="00A13709" w:rsidRDefault="00667F43" w:rsidP="00C61424">
            <w:pPr>
              <w:rPr>
                <w:rFonts w:cs="Arial"/>
                <w:b/>
              </w:rPr>
            </w:pPr>
            <w:r w:rsidRPr="00A13709">
              <w:rPr>
                <w:rFonts w:cs="Arial"/>
                <w:b/>
              </w:rPr>
              <w:t>ENCLOSURE</w:t>
            </w:r>
          </w:p>
        </w:tc>
        <w:tc>
          <w:tcPr>
            <w:tcW w:w="846" w:type="dxa"/>
            <w:shd w:val="clear" w:color="auto" w:fill="D9D9D9"/>
          </w:tcPr>
          <w:p w14:paraId="4C4190E0" w14:textId="77777777" w:rsidR="00667F43" w:rsidRPr="00A13709" w:rsidRDefault="00667F43" w:rsidP="00C61424">
            <w:pPr>
              <w:rPr>
                <w:rFonts w:cs="Arial"/>
              </w:rPr>
            </w:pPr>
          </w:p>
        </w:tc>
        <w:tc>
          <w:tcPr>
            <w:tcW w:w="652" w:type="dxa"/>
            <w:shd w:val="clear" w:color="auto" w:fill="D9D9D9"/>
          </w:tcPr>
          <w:p w14:paraId="4C4190E1" w14:textId="77777777" w:rsidR="00667F43" w:rsidRPr="00A13709" w:rsidRDefault="00667F43" w:rsidP="00C61424">
            <w:pPr>
              <w:rPr>
                <w:rFonts w:cs="Arial"/>
              </w:rPr>
            </w:pPr>
          </w:p>
        </w:tc>
        <w:tc>
          <w:tcPr>
            <w:tcW w:w="652" w:type="dxa"/>
            <w:shd w:val="clear" w:color="auto" w:fill="D9D9D9"/>
          </w:tcPr>
          <w:p w14:paraId="4C4190E2" w14:textId="77777777" w:rsidR="00667F43" w:rsidRPr="00A13709" w:rsidRDefault="00667F43" w:rsidP="00C61424">
            <w:pPr>
              <w:rPr>
                <w:rFonts w:cs="Arial"/>
              </w:rPr>
            </w:pPr>
          </w:p>
        </w:tc>
        <w:tc>
          <w:tcPr>
            <w:tcW w:w="652" w:type="dxa"/>
            <w:shd w:val="clear" w:color="auto" w:fill="D9D9D9"/>
          </w:tcPr>
          <w:p w14:paraId="4C4190E3" w14:textId="77777777" w:rsidR="00667F43" w:rsidRPr="00A13709" w:rsidRDefault="00667F43" w:rsidP="00C61424">
            <w:pPr>
              <w:rPr>
                <w:rFonts w:cs="Arial"/>
              </w:rPr>
            </w:pPr>
          </w:p>
        </w:tc>
        <w:tc>
          <w:tcPr>
            <w:tcW w:w="652" w:type="dxa"/>
            <w:shd w:val="clear" w:color="auto" w:fill="D9D9D9"/>
          </w:tcPr>
          <w:p w14:paraId="4C4190E4" w14:textId="77777777" w:rsidR="00667F43" w:rsidRPr="00A13709" w:rsidRDefault="00667F43" w:rsidP="00C61424">
            <w:pPr>
              <w:rPr>
                <w:rFonts w:cs="Arial"/>
              </w:rPr>
            </w:pPr>
          </w:p>
        </w:tc>
        <w:tc>
          <w:tcPr>
            <w:tcW w:w="652" w:type="dxa"/>
            <w:shd w:val="clear" w:color="auto" w:fill="D9D9D9"/>
          </w:tcPr>
          <w:p w14:paraId="4C4190E5" w14:textId="77777777" w:rsidR="00667F43" w:rsidRPr="00A13709" w:rsidRDefault="00667F43" w:rsidP="00C61424">
            <w:pPr>
              <w:rPr>
                <w:rFonts w:cs="Arial"/>
              </w:rPr>
            </w:pPr>
          </w:p>
        </w:tc>
        <w:tc>
          <w:tcPr>
            <w:tcW w:w="652" w:type="dxa"/>
            <w:shd w:val="clear" w:color="auto" w:fill="D9D9D9"/>
          </w:tcPr>
          <w:p w14:paraId="4C4190E6" w14:textId="77777777" w:rsidR="00667F43" w:rsidRPr="00A13709" w:rsidRDefault="00667F43" w:rsidP="00C61424">
            <w:pPr>
              <w:rPr>
                <w:rFonts w:cs="Arial"/>
              </w:rPr>
            </w:pPr>
          </w:p>
        </w:tc>
        <w:tc>
          <w:tcPr>
            <w:tcW w:w="1530" w:type="dxa"/>
            <w:shd w:val="clear" w:color="auto" w:fill="D9D9D9"/>
          </w:tcPr>
          <w:p w14:paraId="4C4190E7" w14:textId="77777777" w:rsidR="00667F43" w:rsidRPr="00A13709" w:rsidRDefault="00667F43" w:rsidP="00C61424">
            <w:pPr>
              <w:rPr>
                <w:rFonts w:cs="Arial"/>
              </w:rPr>
            </w:pPr>
          </w:p>
        </w:tc>
      </w:tr>
      <w:tr w:rsidR="00667F43" w:rsidRPr="00A13709" w14:paraId="4C4190F2" w14:textId="77777777" w:rsidTr="00C61424">
        <w:tc>
          <w:tcPr>
            <w:tcW w:w="2966" w:type="dxa"/>
            <w:shd w:val="clear" w:color="auto" w:fill="auto"/>
          </w:tcPr>
          <w:p w14:paraId="4C4190E9" w14:textId="77777777" w:rsidR="00667F43" w:rsidRPr="00A13709" w:rsidRDefault="00667F43" w:rsidP="00C61424">
            <w:pPr>
              <w:rPr>
                <w:rFonts w:cs="Arial"/>
              </w:rPr>
            </w:pPr>
            <w:r w:rsidRPr="00A13709">
              <w:rPr>
                <w:rFonts w:cs="Arial"/>
              </w:rPr>
              <w:t>Roofing</w:t>
            </w:r>
          </w:p>
        </w:tc>
        <w:tc>
          <w:tcPr>
            <w:tcW w:w="846" w:type="dxa"/>
            <w:shd w:val="clear" w:color="auto" w:fill="auto"/>
          </w:tcPr>
          <w:p w14:paraId="4C4190EA" w14:textId="77777777" w:rsidR="00667F43" w:rsidRPr="00A13709" w:rsidRDefault="00667F43" w:rsidP="00C61424">
            <w:pPr>
              <w:rPr>
                <w:rFonts w:cs="Arial"/>
              </w:rPr>
            </w:pPr>
          </w:p>
        </w:tc>
        <w:tc>
          <w:tcPr>
            <w:tcW w:w="652" w:type="dxa"/>
            <w:shd w:val="clear" w:color="auto" w:fill="auto"/>
          </w:tcPr>
          <w:p w14:paraId="4C4190EB" w14:textId="77777777" w:rsidR="00667F43" w:rsidRPr="00A13709" w:rsidRDefault="00667F43" w:rsidP="00C61424">
            <w:pPr>
              <w:rPr>
                <w:rFonts w:cs="Arial"/>
              </w:rPr>
            </w:pPr>
          </w:p>
        </w:tc>
        <w:tc>
          <w:tcPr>
            <w:tcW w:w="652" w:type="dxa"/>
            <w:shd w:val="clear" w:color="auto" w:fill="auto"/>
          </w:tcPr>
          <w:p w14:paraId="4C4190EC" w14:textId="77777777" w:rsidR="00667F43" w:rsidRPr="00A13709" w:rsidRDefault="00667F43" w:rsidP="00C61424">
            <w:pPr>
              <w:rPr>
                <w:rFonts w:cs="Arial"/>
              </w:rPr>
            </w:pPr>
          </w:p>
        </w:tc>
        <w:tc>
          <w:tcPr>
            <w:tcW w:w="652" w:type="dxa"/>
            <w:shd w:val="clear" w:color="auto" w:fill="auto"/>
          </w:tcPr>
          <w:p w14:paraId="4C4190ED" w14:textId="77777777" w:rsidR="00667F43" w:rsidRPr="00A13709" w:rsidRDefault="00667F43" w:rsidP="00C61424">
            <w:pPr>
              <w:rPr>
                <w:rFonts w:cs="Arial"/>
              </w:rPr>
            </w:pPr>
          </w:p>
        </w:tc>
        <w:tc>
          <w:tcPr>
            <w:tcW w:w="652" w:type="dxa"/>
            <w:shd w:val="clear" w:color="auto" w:fill="auto"/>
          </w:tcPr>
          <w:p w14:paraId="4C4190EE" w14:textId="77777777" w:rsidR="00667F43" w:rsidRPr="00A13709" w:rsidRDefault="00667F43" w:rsidP="00C61424">
            <w:pPr>
              <w:rPr>
                <w:rFonts w:cs="Arial"/>
              </w:rPr>
            </w:pPr>
          </w:p>
        </w:tc>
        <w:tc>
          <w:tcPr>
            <w:tcW w:w="652" w:type="dxa"/>
            <w:shd w:val="clear" w:color="auto" w:fill="auto"/>
          </w:tcPr>
          <w:p w14:paraId="4C4190EF" w14:textId="77777777" w:rsidR="00667F43" w:rsidRPr="00A13709" w:rsidRDefault="00667F43" w:rsidP="00C61424">
            <w:pPr>
              <w:rPr>
                <w:rFonts w:cs="Arial"/>
              </w:rPr>
            </w:pPr>
          </w:p>
        </w:tc>
        <w:tc>
          <w:tcPr>
            <w:tcW w:w="652" w:type="dxa"/>
            <w:shd w:val="clear" w:color="auto" w:fill="auto"/>
          </w:tcPr>
          <w:p w14:paraId="4C4190F0" w14:textId="77777777" w:rsidR="00667F43" w:rsidRPr="00A13709" w:rsidRDefault="00667F43" w:rsidP="00C61424">
            <w:pPr>
              <w:rPr>
                <w:rFonts w:cs="Arial"/>
              </w:rPr>
            </w:pPr>
          </w:p>
        </w:tc>
        <w:tc>
          <w:tcPr>
            <w:tcW w:w="1530" w:type="dxa"/>
            <w:shd w:val="clear" w:color="auto" w:fill="auto"/>
          </w:tcPr>
          <w:p w14:paraId="4C4190F1" w14:textId="77777777" w:rsidR="00667F43" w:rsidRPr="00A13709" w:rsidRDefault="00667F43" w:rsidP="00C61424">
            <w:pPr>
              <w:rPr>
                <w:rFonts w:cs="Arial"/>
              </w:rPr>
            </w:pPr>
          </w:p>
        </w:tc>
      </w:tr>
      <w:tr w:rsidR="00667F43" w:rsidRPr="00A13709" w14:paraId="4C4190FC" w14:textId="77777777" w:rsidTr="00C61424">
        <w:tc>
          <w:tcPr>
            <w:tcW w:w="2966" w:type="dxa"/>
            <w:shd w:val="clear" w:color="auto" w:fill="auto"/>
          </w:tcPr>
          <w:p w14:paraId="4C4190F3" w14:textId="77777777" w:rsidR="00667F43" w:rsidRPr="00A13709" w:rsidRDefault="00667F43" w:rsidP="00C61424">
            <w:pPr>
              <w:rPr>
                <w:rFonts w:cs="Arial"/>
              </w:rPr>
            </w:pPr>
            <w:r w:rsidRPr="00A13709">
              <w:rPr>
                <w:rFonts w:cs="Arial"/>
              </w:rPr>
              <w:t>Cladding</w:t>
            </w:r>
          </w:p>
        </w:tc>
        <w:tc>
          <w:tcPr>
            <w:tcW w:w="846" w:type="dxa"/>
            <w:shd w:val="clear" w:color="auto" w:fill="auto"/>
          </w:tcPr>
          <w:p w14:paraId="4C4190F4" w14:textId="77777777" w:rsidR="00667F43" w:rsidRPr="00A13709" w:rsidRDefault="00667F43" w:rsidP="00C61424">
            <w:pPr>
              <w:rPr>
                <w:rFonts w:cs="Arial"/>
              </w:rPr>
            </w:pPr>
          </w:p>
        </w:tc>
        <w:tc>
          <w:tcPr>
            <w:tcW w:w="652" w:type="dxa"/>
            <w:shd w:val="clear" w:color="auto" w:fill="auto"/>
          </w:tcPr>
          <w:p w14:paraId="4C4190F5" w14:textId="77777777" w:rsidR="00667F43" w:rsidRPr="00A13709" w:rsidRDefault="00667F43" w:rsidP="00C61424">
            <w:pPr>
              <w:rPr>
                <w:rFonts w:cs="Arial"/>
              </w:rPr>
            </w:pPr>
          </w:p>
        </w:tc>
        <w:tc>
          <w:tcPr>
            <w:tcW w:w="652" w:type="dxa"/>
            <w:shd w:val="clear" w:color="auto" w:fill="auto"/>
          </w:tcPr>
          <w:p w14:paraId="4C4190F6" w14:textId="77777777" w:rsidR="00667F43" w:rsidRPr="00A13709" w:rsidRDefault="00667F43" w:rsidP="00C61424">
            <w:pPr>
              <w:rPr>
                <w:rFonts w:cs="Arial"/>
              </w:rPr>
            </w:pPr>
          </w:p>
        </w:tc>
        <w:tc>
          <w:tcPr>
            <w:tcW w:w="652" w:type="dxa"/>
            <w:shd w:val="clear" w:color="auto" w:fill="auto"/>
          </w:tcPr>
          <w:p w14:paraId="4C4190F7" w14:textId="77777777" w:rsidR="00667F43" w:rsidRPr="00A13709" w:rsidRDefault="00667F43" w:rsidP="00C61424">
            <w:pPr>
              <w:rPr>
                <w:rFonts w:cs="Arial"/>
              </w:rPr>
            </w:pPr>
          </w:p>
        </w:tc>
        <w:tc>
          <w:tcPr>
            <w:tcW w:w="652" w:type="dxa"/>
            <w:shd w:val="clear" w:color="auto" w:fill="auto"/>
          </w:tcPr>
          <w:p w14:paraId="4C4190F8" w14:textId="77777777" w:rsidR="00667F43" w:rsidRPr="00A13709" w:rsidRDefault="00667F43" w:rsidP="00C61424">
            <w:pPr>
              <w:rPr>
                <w:rFonts w:cs="Arial"/>
              </w:rPr>
            </w:pPr>
          </w:p>
        </w:tc>
        <w:tc>
          <w:tcPr>
            <w:tcW w:w="652" w:type="dxa"/>
            <w:shd w:val="clear" w:color="auto" w:fill="auto"/>
          </w:tcPr>
          <w:p w14:paraId="4C4190F9" w14:textId="77777777" w:rsidR="00667F43" w:rsidRPr="00A13709" w:rsidRDefault="00667F43" w:rsidP="00C61424">
            <w:pPr>
              <w:rPr>
                <w:rFonts w:cs="Arial"/>
              </w:rPr>
            </w:pPr>
          </w:p>
        </w:tc>
        <w:tc>
          <w:tcPr>
            <w:tcW w:w="652" w:type="dxa"/>
            <w:shd w:val="clear" w:color="auto" w:fill="auto"/>
          </w:tcPr>
          <w:p w14:paraId="4C4190FA" w14:textId="77777777" w:rsidR="00667F43" w:rsidRPr="00A13709" w:rsidRDefault="00667F43" w:rsidP="00C61424">
            <w:pPr>
              <w:rPr>
                <w:rFonts w:cs="Arial"/>
              </w:rPr>
            </w:pPr>
          </w:p>
        </w:tc>
        <w:tc>
          <w:tcPr>
            <w:tcW w:w="1530" w:type="dxa"/>
            <w:shd w:val="clear" w:color="auto" w:fill="auto"/>
          </w:tcPr>
          <w:p w14:paraId="4C4190FB" w14:textId="77777777" w:rsidR="00667F43" w:rsidRPr="00A13709" w:rsidRDefault="00667F43" w:rsidP="00C61424">
            <w:pPr>
              <w:rPr>
                <w:rFonts w:cs="Arial"/>
              </w:rPr>
            </w:pPr>
          </w:p>
        </w:tc>
      </w:tr>
      <w:tr w:rsidR="00667F43" w:rsidRPr="00A13709" w14:paraId="4C419106" w14:textId="77777777" w:rsidTr="00C61424">
        <w:tc>
          <w:tcPr>
            <w:tcW w:w="2966" w:type="dxa"/>
            <w:shd w:val="clear" w:color="auto" w:fill="auto"/>
          </w:tcPr>
          <w:p w14:paraId="4C4190FD" w14:textId="77777777" w:rsidR="00667F43" w:rsidRPr="00A13709" w:rsidRDefault="00667F43" w:rsidP="00C61424">
            <w:pPr>
              <w:rPr>
                <w:rFonts w:cs="Arial"/>
              </w:rPr>
            </w:pPr>
            <w:r w:rsidRPr="00A13709">
              <w:rPr>
                <w:rFonts w:cs="Arial"/>
              </w:rPr>
              <w:t>Column claddings</w:t>
            </w:r>
          </w:p>
        </w:tc>
        <w:tc>
          <w:tcPr>
            <w:tcW w:w="846" w:type="dxa"/>
            <w:shd w:val="clear" w:color="auto" w:fill="auto"/>
          </w:tcPr>
          <w:p w14:paraId="4C4190FE" w14:textId="77777777" w:rsidR="00667F43" w:rsidRPr="00A13709" w:rsidRDefault="00667F43" w:rsidP="00C61424">
            <w:pPr>
              <w:rPr>
                <w:rFonts w:cs="Arial"/>
              </w:rPr>
            </w:pPr>
          </w:p>
        </w:tc>
        <w:tc>
          <w:tcPr>
            <w:tcW w:w="652" w:type="dxa"/>
            <w:shd w:val="clear" w:color="auto" w:fill="auto"/>
          </w:tcPr>
          <w:p w14:paraId="4C4190FF" w14:textId="77777777" w:rsidR="00667F43" w:rsidRPr="00A13709" w:rsidRDefault="00667F43" w:rsidP="00C61424">
            <w:pPr>
              <w:rPr>
                <w:rFonts w:cs="Arial"/>
              </w:rPr>
            </w:pPr>
          </w:p>
        </w:tc>
        <w:tc>
          <w:tcPr>
            <w:tcW w:w="652" w:type="dxa"/>
            <w:shd w:val="clear" w:color="auto" w:fill="auto"/>
          </w:tcPr>
          <w:p w14:paraId="4C419100" w14:textId="77777777" w:rsidR="00667F43" w:rsidRPr="00A13709" w:rsidRDefault="00667F43" w:rsidP="00C61424">
            <w:pPr>
              <w:rPr>
                <w:rFonts w:cs="Arial"/>
              </w:rPr>
            </w:pPr>
          </w:p>
        </w:tc>
        <w:tc>
          <w:tcPr>
            <w:tcW w:w="652" w:type="dxa"/>
            <w:shd w:val="clear" w:color="auto" w:fill="auto"/>
          </w:tcPr>
          <w:p w14:paraId="4C419101" w14:textId="77777777" w:rsidR="00667F43" w:rsidRPr="00A13709" w:rsidRDefault="00667F43" w:rsidP="00C61424">
            <w:pPr>
              <w:rPr>
                <w:rFonts w:cs="Arial"/>
              </w:rPr>
            </w:pPr>
          </w:p>
        </w:tc>
        <w:tc>
          <w:tcPr>
            <w:tcW w:w="652" w:type="dxa"/>
            <w:shd w:val="clear" w:color="auto" w:fill="auto"/>
          </w:tcPr>
          <w:p w14:paraId="4C419102" w14:textId="77777777" w:rsidR="00667F43" w:rsidRPr="00A13709" w:rsidRDefault="00667F43" w:rsidP="00C61424">
            <w:pPr>
              <w:rPr>
                <w:rFonts w:cs="Arial"/>
              </w:rPr>
            </w:pPr>
          </w:p>
        </w:tc>
        <w:tc>
          <w:tcPr>
            <w:tcW w:w="652" w:type="dxa"/>
            <w:shd w:val="clear" w:color="auto" w:fill="auto"/>
          </w:tcPr>
          <w:p w14:paraId="4C419103" w14:textId="77777777" w:rsidR="00667F43" w:rsidRPr="00A13709" w:rsidRDefault="00667F43" w:rsidP="00C61424">
            <w:pPr>
              <w:rPr>
                <w:rFonts w:cs="Arial"/>
              </w:rPr>
            </w:pPr>
          </w:p>
        </w:tc>
        <w:tc>
          <w:tcPr>
            <w:tcW w:w="652" w:type="dxa"/>
            <w:shd w:val="clear" w:color="auto" w:fill="auto"/>
          </w:tcPr>
          <w:p w14:paraId="4C419104" w14:textId="77777777" w:rsidR="00667F43" w:rsidRPr="00A13709" w:rsidRDefault="00667F43" w:rsidP="00C61424">
            <w:pPr>
              <w:rPr>
                <w:rFonts w:cs="Arial"/>
              </w:rPr>
            </w:pPr>
          </w:p>
        </w:tc>
        <w:tc>
          <w:tcPr>
            <w:tcW w:w="1530" w:type="dxa"/>
            <w:shd w:val="clear" w:color="auto" w:fill="auto"/>
          </w:tcPr>
          <w:p w14:paraId="4C419105" w14:textId="77777777" w:rsidR="00667F43" w:rsidRPr="00A13709" w:rsidRDefault="00667F43" w:rsidP="00C61424">
            <w:pPr>
              <w:rPr>
                <w:rFonts w:cs="Arial"/>
              </w:rPr>
            </w:pPr>
          </w:p>
        </w:tc>
      </w:tr>
      <w:tr w:rsidR="00667F43" w:rsidRPr="00A13709" w14:paraId="4C419110" w14:textId="77777777" w:rsidTr="00C61424">
        <w:tc>
          <w:tcPr>
            <w:tcW w:w="2966" w:type="dxa"/>
            <w:shd w:val="clear" w:color="auto" w:fill="auto"/>
          </w:tcPr>
          <w:p w14:paraId="4C419107" w14:textId="77777777" w:rsidR="00667F43" w:rsidRPr="00A13709" w:rsidRDefault="00667F43" w:rsidP="00C61424">
            <w:pPr>
              <w:rPr>
                <w:rFonts w:cs="Arial"/>
              </w:rPr>
            </w:pPr>
            <w:r w:rsidRPr="00A13709">
              <w:rPr>
                <w:rFonts w:cs="Arial"/>
              </w:rPr>
              <w:t>Curtain walls</w:t>
            </w:r>
          </w:p>
        </w:tc>
        <w:tc>
          <w:tcPr>
            <w:tcW w:w="846" w:type="dxa"/>
            <w:shd w:val="clear" w:color="auto" w:fill="auto"/>
          </w:tcPr>
          <w:p w14:paraId="4C419108" w14:textId="77777777" w:rsidR="00667F43" w:rsidRPr="00A13709" w:rsidRDefault="00667F43" w:rsidP="00C61424">
            <w:pPr>
              <w:rPr>
                <w:rFonts w:cs="Arial"/>
              </w:rPr>
            </w:pPr>
          </w:p>
        </w:tc>
        <w:tc>
          <w:tcPr>
            <w:tcW w:w="652" w:type="dxa"/>
            <w:shd w:val="clear" w:color="auto" w:fill="auto"/>
          </w:tcPr>
          <w:p w14:paraId="4C419109" w14:textId="77777777" w:rsidR="00667F43" w:rsidRPr="00A13709" w:rsidRDefault="00667F43" w:rsidP="00C61424">
            <w:pPr>
              <w:rPr>
                <w:rFonts w:cs="Arial"/>
              </w:rPr>
            </w:pPr>
          </w:p>
        </w:tc>
        <w:tc>
          <w:tcPr>
            <w:tcW w:w="652" w:type="dxa"/>
            <w:shd w:val="clear" w:color="auto" w:fill="auto"/>
          </w:tcPr>
          <w:p w14:paraId="4C41910A" w14:textId="77777777" w:rsidR="00667F43" w:rsidRPr="00A13709" w:rsidRDefault="00667F43" w:rsidP="00C61424">
            <w:pPr>
              <w:rPr>
                <w:rFonts w:cs="Arial"/>
              </w:rPr>
            </w:pPr>
          </w:p>
        </w:tc>
        <w:tc>
          <w:tcPr>
            <w:tcW w:w="652" w:type="dxa"/>
            <w:shd w:val="clear" w:color="auto" w:fill="auto"/>
          </w:tcPr>
          <w:p w14:paraId="4C41910B" w14:textId="77777777" w:rsidR="00667F43" w:rsidRPr="00A13709" w:rsidRDefault="00667F43" w:rsidP="00C61424">
            <w:pPr>
              <w:rPr>
                <w:rFonts w:cs="Arial"/>
              </w:rPr>
            </w:pPr>
          </w:p>
        </w:tc>
        <w:tc>
          <w:tcPr>
            <w:tcW w:w="652" w:type="dxa"/>
            <w:shd w:val="clear" w:color="auto" w:fill="auto"/>
          </w:tcPr>
          <w:p w14:paraId="4C41910C" w14:textId="77777777" w:rsidR="00667F43" w:rsidRPr="00A13709" w:rsidRDefault="00667F43" w:rsidP="00C61424">
            <w:pPr>
              <w:rPr>
                <w:rFonts w:cs="Arial"/>
              </w:rPr>
            </w:pPr>
          </w:p>
        </w:tc>
        <w:tc>
          <w:tcPr>
            <w:tcW w:w="652" w:type="dxa"/>
            <w:shd w:val="clear" w:color="auto" w:fill="auto"/>
          </w:tcPr>
          <w:p w14:paraId="4C41910D" w14:textId="77777777" w:rsidR="00667F43" w:rsidRPr="00A13709" w:rsidRDefault="00667F43" w:rsidP="00C61424">
            <w:pPr>
              <w:rPr>
                <w:rFonts w:cs="Arial"/>
              </w:rPr>
            </w:pPr>
          </w:p>
        </w:tc>
        <w:tc>
          <w:tcPr>
            <w:tcW w:w="652" w:type="dxa"/>
            <w:shd w:val="clear" w:color="auto" w:fill="auto"/>
          </w:tcPr>
          <w:p w14:paraId="4C41910E" w14:textId="77777777" w:rsidR="00667F43" w:rsidRPr="00A13709" w:rsidRDefault="00667F43" w:rsidP="00C61424">
            <w:pPr>
              <w:rPr>
                <w:rFonts w:cs="Arial"/>
              </w:rPr>
            </w:pPr>
          </w:p>
        </w:tc>
        <w:tc>
          <w:tcPr>
            <w:tcW w:w="1530" w:type="dxa"/>
            <w:shd w:val="clear" w:color="auto" w:fill="auto"/>
          </w:tcPr>
          <w:p w14:paraId="4C41910F" w14:textId="77777777" w:rsidR="00667F43" w:rsidRPr="00A13709" w:rsidRDefault="00667F43" w:rsidP="00C61424">
            <w:pPr>
              <w:rPr>
                <w:rFonts w:cs="Arial"/>
              </w:rPr>
            </w:pPr>
          </w:p>
        </w:tc>
      </w:tr>
      <w:tr w:rsidR="00667F43" w:rsidRPr="00A13709" w14:paraId="4C41911A" w14:textId="77777777" w:rsidTr="00C61424">
        <w:tc>
          <w:tcPr>
            <w:tcW w:w="2966" w:type="dxa"/>
            <w:shd w:val="clear" w:color="auto" w:fill="auto"/>
          </w:tcPr>
          <w:p w14:paraId="4C419111" w14:textId="77777777" w:rsidR="00667F43" w:rsidRPr="00A13709" w:rsidRDefault="00667F43" w:rsidP="00C61424">
            <w:pPr>
              <w:rPr>
                <w:rFonts w:cs="Arial"/>
              </w:rPr>
            </w:pPr>
            <w:r w:rsidRPr="00A13709">
              <w:rPr>
                <w:rFonts w:cs="Arial"/>
              </w:rPr>
              <w:t>Windows</w:t>
            </w:r>
          </w:p>
        </w:tc>
        <w:tc>
          <w:tcPr>
            <w:tcW w:w="846" w:type="dxa"/>
            <w:shd w:val="clear" w:color="auto" w:fill="auto"/>
          </w:tcPr>
          <w:p w14:paraId="4C419112" w14:textId="77777777" w:rsidR="00667F43" w:rsidRPr="00A13709" w:rsidRDefault="00667F43" w:rsidP="00C61424">
            <w:pPr>
              <w:rPr>
                <w:rFonts w:cs="Arial"/>
              </w:rPr>
            </w:pPr>
          </w:p>
        </w:tc>
        <w:tc>
          <w:tcPr>
            <w:tcW w:w="652" w:type="dxa"/>
            <w:shd w:val="clear" w:color="auto" w:fill="auto"/>
          </w:tcPr>
          <w:p w14:paraId="4C419113" w14:textId="77777777" w:rsidR="00667F43" w:rsidRPr="00A13709" w:rsidRDefault="00667F43" w:rsidP="00C61424">
            <w:pPr>
              <w:rPr>
                <w:rFonts w:cs="Arial"/>
              </w:rPr>
            </w:pPr>
          </w:p>
        </w:tc>
        <w:tc>
          <w:tcPr>
            <w:tcW w:w="652" w:type="dxa"/>
            <w:shd w:val="clear" w:color="auto" w:fill="auto"/>
          </w:tcPr>
          <w:p w14:paraId="4C419114" w14:textId="77777777" w:rsidR="00667F43" w:rsidRPr="00A13709" w:rsidRDefault="00667F43" w:rsidP="00C61424">
            <w:pPr>
              <w:rPr>
                <w:rFonts w:cs="Arial"/>
              </w:rPr>
            </w:pPr>
          </w:p>
        </w:tc>
        <w:tc>
          <w:tcPr>
            <w:tcW w:w="652" w:type="dxa"/>
            <w:shd w:val="clear" w:color="auto" w:fill="auto"/>
          </w:tcPr>
          <w:p w14:paraId="4C419115" w14:textId="77777777" w:rsidR="00667F43" w:rsidRPr="00A13709" w:rsidRDefault="00667F43" w:rsidP="00C61424">
            <w:pPr>
              <w:rPr>
                <w:rFonts w:cs="Arial"/>
              </w:rPr>
            </w:pPr>
          </w:p>
        </w:tc>
        <w:tc>
          <w:tcPr>
            <w:tcW w:w="652" w:type="dxa"/>
            <w:shd w:val="clear" w:color="auto" w:fill="auto"/>
          </w:tcPr>
          <w:p w14:paraId="4C419116" w14:textId="77777777" w:rsidR="00667F43" w:rsidRPr="00A13709" w:rsidRDefault="00667F43" w:rsidP="00C61424">
            <w:pPr>
              <w:rPr>
                <w:rFonts w:cs="Arial"/>
              </w:rPr>
            </w:pPr>
          </w:p>
        </w:tc>
        <w:tc>
          <w:tcPr>
            <w:tcW w:w="652" w:type="dxa"/>
            <w:shd w:val="clear" w:color="auto" w:fill="auto"/>
          </w:tcPr>
          <w:p w14:paraId="4C419117" w14:textId="77777777" w:rsidR="00667F43" w:rsidRPr="00A13709" w:rsidRDefault="00667F43" w:rsidP="00C61424">
            <w:pPr>
              <w:rPr>
                <w:rFonts w:cs="Arial"/>
              </w:rPr>
            </w:pPr>
          </w:p>
        </w:tc>
        <w:tc>
          <w:tcPr>
            <w:tcW w:w="652" w:type="dxa"/>
            <w:shd w:val="clear" w:color="auto" w:fill="auto"/>
          </w:tcPr>
          <w:p w14:paraId="4C419118" w14:textId="77777777" w:rsidR="00667F43" w:rsidRPr="00A13709" w:rsidRDefault="00667F43" w:rsidP="00C61424">
            <w:pPr>
              <w:rPr>
                <w:rFonts w:cs="Arial"/>
              </w:rPr>
            </w:pPr>
          </w:p>
        </w:tc>
        <w:tc>
          <w:tcPr>
            <w:tcW w:w="1530" w:type="dxa"/>
            <w:shd w:val="clear" w:color="auto" w:fill="auto"/>
          </w:tcPr>
          <w:p w14:paraId="4C419119" w14:textId="77777777" w:rsidR="00667F43" w:rsidRPr="00A13709" w:rsidRDefault="00667F43" w:rsidP="00C61424">
            <w:pPr>
              <w:rPr>
                <w:rFonts w:cs="Arial"/>
              </w:rPr>
            </w:pPr>
          </w:p>
        </w:tc>
      </w:tr>
      <w:tr w:rsidR="00667F43" w:rsidRPr="00A13709" w14:paraId="4C419124" w14:textId="77777777" w:rsidTr="00C61424">
        <w:tc>
          <w:tcPr>
            <w:tcW w:w="2966" w:type="dxa"/>
            <w:shd w:val="clear" w:color="auto" w:fill="auto"/>
          </w:tcPr>
          <w:p w14:paraId="4C41911B" w14:textId="77777777" w:rsidR="00667F43" w:rsidRPr="00A13709" w:rsidRDefault="00667F43" w:rsidP="00C61424">
            <w:pPr>
              <w:rPr>
                <w:rFonts w:cs="Arial"/>
              </w:rPr>
            </w:pPr>
            <w:r w:rsidRPr="00A13709">
              <w:rPr>
                <w:rFonts w:cs="Arial"/>
              </w:rPr>
              <w:t>External doors, openings</w:t>
            </w:r>
          </w:p>
        </w:tc>
        <w:tc>
          <w:tcPr>
            <w:tcW w:w="846" w:type="dxa"/>
            <w:shd w:val="clear" w:color="auto" w:fill="auto"/>
          </w:tcPr>
          <w:p w14:paraId="4C41911C" w14:textId="77777777" w:rsidR="00667F43" w:rsidRPr="00A13709" w:rsidRDefault="00667F43" w:rsidP="00C61424">
            <w:pPr>
              <w:rPr>
                <w:rFonts w:cs="Arial"/>
              </w:rPr>
            </w:pPr>
          </w:p>
        </w:tc>
        <w:tc>
          <w:tcPr>
            <w:tcW w:w="652" w:type="dxa"/>
            <w:shd w:val="clear" w:color="auto" w:fill="auto"/>
          </w:tcPr>
          <w:p w14:paraId="4C41911D" w14:textId="77777777" w:rsidR="00667F43" w:rsidRPr="00A13709" w:rsidRDefault="00667F43" w:rsidP="00C61424">
            <w:pPr>
              <w:rPr>
                <w:rFonts w:cs="Arial"/>
              </w:rPr>
            </w:pPr>
          </w:p>
        </w:tc>
        <w:tc>
          <w:tcPr>
            <w:tcW w:w="652" w:type="dxa"/>
            <w:shd w:val="clear" w:color="auto" w:fill="auto"/>
          </w:tcPr>
          <w:p w14:paraId="4C41911E" w14:textId="77777777" w:rsidR="00667F43" w:rsidRPr="00A13709" w:rsidRDefault="00667F43" w:rsidP="00C61424">
            <w:pPr>
              <w:rPr>
                <w:rFonts w:cs="Arial"/>
              </w:rPr>
            </w:pPr>
          </w:p>
        </w:tc>
        <w:tc>
          <w:tcPr>
            <w:tcW w:w="652" w:type="dxa"/>
            <w:shd w:val="clear" w:color="auto" w:fill="auto"/>
          </w:tcPr>
          <w:p w14:paraId="4C41911F" w14:textId="77777777" w:rsidR="00667F43" w:rsidRPr="00A13709" w:rsidRDefault="00667F43" w:rsidP="00C61424">
            <w:pPr>
              <w:rPr>
                <w:rFonts w:cs="Arial"/>
              </w:rPr>
            </w:pPr>
          </w:p>
        </w:tc>
        <w:tc>
          <w:tcPr>
            <w:tcW w:w="652" w:type="dxa"/>
            <w:shd w:val="clear" w:color="auto" w:fill="auto"/>
          </w:tcPr>
          <w:p w14:paraId="4C419120" w14:textId="77777777" w:rsidR="00667F43" w:rsidRPr="00A13709" w:rsidRDefault="00667F43" w:rsidP="00C61424">
            <w:pPr>
              <w:rPr>
                <w:rFonts w:cs="Arial"/>
              </w:rPr>
            </w:pPr>
          </w:p>
        </w:tc>
        <w:tc>
          <w:tcPr>
            <w:tcW w:w="652" w:type="dxa"/>
            <w:shd w:val="clear" w:color="auto" w:fill="auto"/>
          </w:tcPr>
          <w:p w14:paraId="4C419121" w14:textId="77777777" w:rsidR="00667F43" w:rsidRPr="00A13709" w:rsidRDefault="00667F43" w:rsidP="00C61424">
            <w:pPr>
              <w:rPr>
                <w:rFonts w:cs="Arial"/>
              </w:rPr>
            </w:pPr>
          </w:p>
        </w:tc>
        <w:tc>
          <w:tcPr>
            <w:tcW w:w="652" w:type="dxa"/>
            <w:shd w:val="clear" w:color="auto" w:fill="auto"/>
          </w:tcPr>
          <w:p w14:paraId="4C419122" w14:textId="77777777" w:rsidR="00667F43" w:rsidRPr="00A13709" w:rsidRDefault="00667F43" w:rsidP="00C61424">
            <w:pPr>
              <w:rPr>
                <w:rFonts w:cs="Arial"/>
              </w:rPr>
            </w:pPr>
          </w:p>
        </w:tc>
        <w:tc>
          <w:tcPr>
            <w:tcW w:w="1530" w:type="dxa"/>
            <w:shd w:val="clear" w:color="auto" w:fill="auto"/>
          </w:tcPr>
          <w:p w14:paraId="4C419123" w14:textId="77777777" w:rsidR="00667F43" w:rsidRPr="00A13709" w:rsidRDefault="00667F43" w:rsidP="00C61424">
            <w:pPr>
              <w:rPr>
                <w:rFonts w:cs="Arial"/>
              </w:rPr>
            </w:pPr>
          </w:p>
        </w:tc>
      </w:tr>
      <w:tr w:rsidR="00667F43" w:rsidRPr="00A13709" w14:paraId="4C41912E" w14:textId="77777777" w:rsidTr="00C61424">
        <w:tc>
          <w:tcPr>
            <w:tcW w:w="2966" w:type="dxa"/>
            <w:shd w:val="clear" w:color="auto" w:fill="D9D9D9"/>
          </w:tcPr>
          <w:p w14:paraId="4C419125" w14:textId="77777777" w:rsidR="00667F43" w:rsidRPr="00A13709" w:rsidRDefault="00667F43" w:rsidP="00C61424">
            <w:pPr>
              <w:rPr>
                <w:rFonts w:cs="Arial"/>
                <w:b/>
              </w:rPr>
            </w:pPr>
            <w:r w:rsidRPr="00A13709">
              <w:rPr>
                <w:rFonts w:cs="Arial"/>
                <w:b/>
              </w:rPr>
              <w:t>INTERIOR</w:t>
            </w:r>
          </w:p>
        </w:tc>
        <w:tc>
          <w:tcPr>
            <w:tcW w:w="846" w:type="dxa"/>
            <w:shd w:val="clear" w:color="auto" w:fill="D9D9D9"/>
          </w:tcPr>
          <w:p w14:paraId="4C419126" w14:textId="77777777" w:rsidR="00667F43" w:rsidRPr="00A13709" w:rsidRDefault="00667F43" w:rsidP="00C61424">
            <w:pPr>
              <w:rPr>
                <w:rFonts w:cs="Arial"/>
              </w:rPr>
            </w:pPr>
          </w:p>
        </w:tc>
        <w:tc>
          <w:tcPr>
            <w:tcW w:w="652" w:type="dxa"/>
            <w:shd w:val="clear" w:color="auto" w:fill="D9D9D9"/>
          </w:tcPr>
          <w:p w14:paraId="4C419127" w14:textId="77777777" w:rsidR="00667F43" w:rsidRPr="00A13709" w:rsidRDefault="00667F43" w:rsidP="00C61424">
            <w:pPr>
              <w:rPr>
                <w:rFonts w:cs="Arial"/>
              </w:rPr>
            </w:pPr>
          </w:p>
        </w:tc>
        <w:tc>
          <w:tcPr>
            <w:tcW w:w="652" w:type="dxa"/>
            <w:shd w:val="clear" w:color="auto" w:fill="D9D9D9"/>
          </w:tcPr>
          <w:p w14:paraId="4C419128" w14:textId="77777777" w:rsidR="00667F43" w:rsidRPr="00A13709" w:rsidRDefault="00667F43" w:rsidP="00C61424">
            <w:pPr>
              <w:rPr>
                <w:rFonts w:cs="Arial"/>
              </w:rPr>
            </w:pPr>
          </w:p>
        </w:tc>
        <w:tc>
          <w:tcPr>
            <w:tcW w:w="652" w:type="dxa"/>
            <w:shd w:val="clear" w:color="auto" w:fill="D9D9D9"/>
          </w:tcPr>
          <w:p w14:paraId="4C419129" w14:textId="77777777" w:rsidR="00667F43" w:rsidRPr="00A13709" w:rsidRDefault="00667F43" w:rsidP="00C61424">
            <w:pPr>
              <w:rPr>
                <w:rFonts w:cs="Arial"/>
              </w:rPr>
            </w:pPr>
          </w:p>
        </w:tc>
        <w:tc>
          <w:tcPr>
            <w:tcW w:w="652" w:type="dxa"/>
            <w:shd w:val="clear" w:color="auto" w:fill="D9D9D9"/>
          </w:tcPr>
          <w:p w14:paraId="4C41912A" w14:textId="77777777" w:rsidR="00667F43" w:rsidRPr="00A13709" w:rsidRDefault="00667F43" w:rsidP="00C61424">
            <w:pPr>
              <w:rPr>
                <w:rFonts w:cs="Arial"/>
              </w:rPr>
            </w:pPr>
          </w:p>
        </w:tc>
        <w:tc>
          <w:tcPr>
            <w:tcW w:w="652" w:type="dxa"/>
            <w:shd w:val="clear" w:color="auto" w:fill="D9D9D9"/>
          </w:tcPr>
          <w:p w14:paraId="4C41912B" w14:textId="77777777" w:rsidR="00667F43" w:rsidRPr="00A13709" w:rsidRDefault="00667F43" w:rsidP="00C61424">
            <w:pPr>
              <w:rPr>
                <w:rFonts w:cs="Arial"/>
              </w:rPr>
            </w:pPr>
          </w:p>
        </w:tc>
        <w:tc>
          <w:tcPr>
            <w:tcW w:w="652" w:type="dxa"/>
            <w:shd w:val="clear" w:color="auto" w:fill="D9D9D9"/>
          </w:tcPr>
          <w:p w14:paraId="4C41912C" w14:textId="77777777" w:rsidR="00667F43" w:rsidRPr="00A13709" w:rsidRDefault="00667F43" w:rsidP="00C61424">
            <w:pPr>
              <w:rPr>
                <w:rFonts w:cs="Arial"/>
              </w:rPr>
            </w:pPr>
          </w:p>
        </w:tc>
        <w:tc>
          <w:tcPr>
            <w:tcW w:w="1530" w:type="dxa"/>
            <w:shd w:val="clear" w:color="auto" w:fill="D9D9D9"/>
          </w:tcPr>
          <w:p w14:paraId="4C41912D" w14:textId="77777777" w:rsidR="00667F43" w:rsidRPr="00A13709" w:rsidRDefault="00667F43" w:rsidP="00C61424">
            <w:pPr>
              <w:rPr>
                <w:rFonts w:cs="Arial"/>
              </w:rPr>
            </w:pPr>
          </w:p>
        </w:tc>
      </w:tr>
      <w:tr w:rsidR="00667F43" w:rsidRPr="00A13709" w14:paraId="4C419138" w14:textId="77777777" w:rsidTr="00C61424">
        <w:tc>
          <w:tcPr>
            <w:tcW w:w="2966" w:type="dxa"/>
            <w:shd w:val="clear" w:color="auto" w:fill="auto"/>
          </w:tcPr>
          <w:p w14:paraId="4C41912F" w14:textId="77777777" w:rsidR="00667F43" w:rsidRPr="00A13709" w:rsidRDefault="00667F43" w:rsidP="00C61424">
            <w:pPr>
              <w:rPr>
                <w:rFonts w:cs="Arial"/>
              </w:rPr>
            </w:pPr>
            <w:r w:rsidRPr="00A13709">
              <w:rPr>
                <w:rFonts w:cs="Arial"/>
              </w:rPr>
              <w:t>Partitions</w:t>
            </w:r>
          </w:p>
        </w:tc>
        <w:tc>
          <w:tcPr>
            <w:tcW w:w="846" w:type="dxa"/>
            <w:shd w:val="clear" w:color="auto" w:fill="auto"/>
          </w:tcPr>
          <w:p w14:paraId="4C419130" w14:textId="77777777" w:rsidR="00667F43" w:rsidRPr="00A13709" w:rsidRDefault="00667F43" w:rsidP="00C61424">
            <w:pPr>
              <w:rPr>
                <w:rFonts w:cs="Arial"/>
              </w:rPr>
            </w:pPr>
          </w:p>
        </w:tc>
        <w:tc>
          <w:tcPr>
            <w:tcW w:w="652" w:type="dxa"/>
            <w:shd w:val="clear" w:color="auto" w:fill="auto"/>
          </w:tcPr>
          <w:p w14:paraId="4C419131" w14:textId="77777777" w:rsidR="00667F43" w:rsidRPr="00A13709" w:rsidRDefault="00667F43" w:rsidP="00C61424">
            <w:pPr>
              <w:rPr>
                <w:rFonts w:cs="Arial"/>
              </w:rPr>
            </w:pPr>
          </w:p>
        </w:tc>
        <w:tc>
          <w:tcPr>
            <w:tcW w:w="652" w:type="dxa"/>
            <w:shd w:val="clear" w:color="auto" w:fill="auto"/>
          </w:tcPr>
          <w:p w14:paraId="4C419132" w14:textId="77777777" w:rsidR="00667F43" w:rsidRPr="00A13709" w:rsidRDefault="00667F43" w:rsidP="00C61424">
            <w:pPr>
              <w:rPr>
                <w:rFonts w:cs="Arial"/>
              </w:rPr>
            </w:pPr>
          </w:p>
        </w:tc>
        <w:tc>
          <w:tcPr>
            <w:tcW w:w="652" w:type="dxa"/>
            <w:shd w:val="clear" w:color="auto" w:fill="auto"/>
          </w:tcPr>
          <w:p w14:paraId="4C419133" w14:textId="77777777" w:rsidR="00667F43" w:rsidRPr="00A13709" w:rsidRDefault="00667F43" w:rsidP="00C61424">
            <w:pPr>
              <w:rPr>
                <w:rFonts w:cs="Arial"/>
              </w:rPr>
            </w:pPr>
          </w:p>
        </w:tc>
        <w:tc>
          <w:tcPr>
            <w:tcW w:w="652" w:type="dxa"/>
            <w:shd w:val="clear" w:color="auto" w:fill="auto"/>
          </w:tcPr>
          <w:p w14:paraId="4C419134" w14:textId="77777777" w:rsidR="00667F43" w:rsidRPr="00A13709" w:rsidRDefault="00667F43" w:rsidP="00C61424">
            <w:pPr>
              <w:rPr>
                <w:rFonts w:cs="Arial"/>
              </w:rPr>
            </w:pPr>
          </w:p>
        </w:tc>
        <w:tc>
          <w:tcPr>
            <w:tcW w:w="652" w:type="dxa"/>
            <w:shd w:val="clear" w:color="auto" w:fill="auto"/>
          </w:tcPr>
          <w:p w14:paraId="4C419135" w14:textId="77777777" w:rsidR="00667F43" w:rsidRPr="00A13709" w:rsidRDefault="00667F43" w:rsidP="00C61424">
            <w:pPr>
              <w:rPr>
                <w:rFonts w:cs="Arial"/>
              </w:rPr>
            </w:pPr>
          </w:p>
        </w:tc>
        <w:tc>
          <w:tcPr>
            <w:tcW w:w="652" w:type="dxa"/>
            <w:shd w:val="clear" w:color="auto" w:fill="auto"/>
          </w:tcPr>
          <w:p w14:paraId="4C419136" w14:textId="77777777" w:rsidR="00667F43" w:rsidRPr="00A13709" w:rsidRDefault="00667F43" w:rsidP="00C61424">
            <w:pPr>
              <w:rPr>
                <w:rFonts w:cs="Arial"/>
              </w:rPr>
            </w:pPr>
          </w:p>
        </w:tc>
        <w:tc>
          <w:tcPr>
            <w:tcW w:w="1530" w:type="dxa"/>
            <w:shd w:val="clear" w:color="auto" w:fill="auto"/>
          </w:tcPr>
          <w:p w14:paraId="4C419137" w14:textId="77777777" w:rsidR="00667F43" w:rsidRPr="00A13709" w:rsidRDefault="00667F43" w:rsidP="00C61424">
            <w:pPr>
              <w:rPr>
                <w:rFonts w:cs="Arial"/>
              </w:rPr>
            </w:pPr>
          </w:p>
        </w:tc>
      </w:tr>
      <w:tr w:rsidR="00667F43" w:rsidRPr="00A13709" w14:paraId="4C419142" w14:textId="77777777" w:rsidTr="00C61424">
        <w:tc>
          <w:tcPr>
            <w:tcW w:w="2966" w:type="dxa"/>
            <w:shd w:val="clear" w:color="auto" w:fill="auto"/>
          </w:tcPr>
          <w:p w14:paraId="4C419139" w14:textId="77777777" w:rsidR="00667F43" w:rsidRPr="00A13709" w:rsidRDefault="00667F43" w:rsidP="00C61424">
            <w:pPr>
              <w:rPr>
                <w:rFonts w:cs="Arial"/>
              </w:rPr>
            </w:pPr>
            <w:r w:rsidRPr="00A13709">
              <w:rPr>
                <w:rFonts w:cs="Arial"/>
              </w:rPr>
              <w:t>Internal doors, openings</w:t>
            </w:r>
          </w:p>
        </w:tc>
        <w:tc>
          <w:tcPr>
            <w:tcW w:w="846" w:type="dxa"/>
            <w:shd w:val="clear" w:color="auto" w:fill="auto"/>
          </w:tcPr>
          <w:p w14:paraId="4C41913A" w14:textId="77777777" w:rsidR="00667F43" w:rsidRPr="00A13709" w:rsidRDefault="00667F43" w:rsidP="00C61424">
            <w:pPr>
              <w:rPr>
                <w:rFonts w:cs="Arial"/>
              </w:rPr>
            </w:pPr>
          </w:p>
        </w:tc>
        <w:tc>
          <w:tcPr>
            <w:tcW w:w="652" w:type="dxa"/>
            <w:shd w:val="clear" w:color="auto" w:fill="auto"/>
          </w:tcPr>
          <w:p w14:paraId="4C41913B" w14:textId="77777777" w:rsidR="00667F43" w:rsidRPr="00A13709" w:rsidRDefault="00667F43" w:rsidP="00C61424">
            <w:pPr>
              <w:rPr>
                <w:rFonts w:cs="Arial"/>
              </w:rPr>
            </w:pPr>
          </w:p>
        </w:tc>
        <w:tc>
          <w:tcPr>
            <w:tcW w:w="652" w:type="dxa"/>
            <w:shd w:val="clear" w:color="auto" w:fill="auto"/>
          </w:tcPr>
          <w:p w14:paraId="4C41913C" w14:textId="77777777" w:rsidR="00667F43" w:rsidRPr="00A13709" w:rsidRDefault="00667F43" w:rsidP="00C61424">
            <w:pPr>
              <w:rPr>
                <w:rFonts w:cs="Arial"/>
              </w:rPr>
            </w:pPr>
          </w:p>
        </w:tc>
        <w:tc>
          <w:tcPr>
            <w:tcW w:w="652" w:type="dxa"/>
            <w:shd w:val="clear" w:color="auto" w:fill="auto"/>
          </w:tcPr>
          <w:p w14:paraId="4C41913D" w14:textId="77777777" w:rsidR="00667F43" w:rsidRPr="00A13709" w:rsidRDefault="00667F43" w:rsidP="00C61424">
            <w:pPr>
              <w:rPr>
                <w:rFonts w:cs="Arial"/>
              </w:rPr>
            </w:pPr>
          </w:p>
        </w:tc>
        <w:tc>
          <w:tcPr>
            <w:tcW w:w="652" w:type="dxa"/>
            <w:shd w:val="clear" w:color="auto" w:fill="auto"/>
          </w:tcPr>
          <w:p w14:paraId="4C41913E" w14:textId="77777777" w:rsidR="00667F43" w:rsidRPr="00A13709" w:rsidRDefault="00667F43" w:rsidP="00C61424">
            <w:pPr>
              <w:rPr>
                <w:rFonts w:cs="Arial"/>
              </w:rPr>
            </w:pPr>
          </w:p>
        </w:tc>
        <w:tc>
          <w:tcPr>
            <w:tcW w:w="652" w:type="dxa"/>
            <w:shd w:val="clear" w:color="auto" w:fill="auto"/>
          </w:tcPr>
          <w:p w14:paraId="4C41913F" w14:textId="77777777" w:rsidR="00667F43" w:rsidRPr="00A13709" w:rsidRDefault="00667F43" w:rsidP="00C61424">
            <w:pPr>
              <w:rPr>
                <w:rFonts w:cs="Arial"/>
              </w:rPr>
            </w:pPr>
          </w:p>
        </w:tc>
        <w:tc>
          <w:tcPr>
            <w:tcW w:w="652" w:type="dxa"/>
            <w:shd w:val="clear" w:color="auto" w:fill="auto"/>
          </w:tcPr>
          <w:p w14:paraId="4C419140" w14:textId="77777777" w:rsidR="00667F43" w:rsidRPr="00A13709" w:rsidRDefault="00667F43" w:rsidP="00C61424">
            <w:pPr>
              <w:rPr>
                <w:rFonts w:cs="Arial"/>
              </w:rPr>
            </w:pPr>
          </w:p>
        </w:tc>
        <w:tc>
          <w:tcPr>
            <w:tcW w:w="1530" w:type="dxa"/>
            <w:shd w:val="clear" w:color="auto" w:fill="auto"/>
          </w:tcPr>
          <w:p w14:paraId="4C419141" w14:textId="77777777" w:rsidR="00667F43" w:rsidRPr="00A13709" w:rsidRDefault="00667F43" w:rsidP="00C61424">
            <w:pPr>
              <w:rPr>
                <w:rFonts w:cs="Arial"/>
              </w:rPr>
            </w:pPr>
          </w:p>
        </w:tc>
      </w:tr>
      <w:tr w:rsidR="00667F43" w:rsidRPr="00A13709" w14:paraId="4C41914C" w14:textId="77777777" w:rsidTr="00C61424">
        <w:tc>
          <w:tcPr>
            <w:tcW w:w="2966" w:type="dxa"/>
            <w:shd w:val="clear" w:color="auto" w:fill="auto"/>
          </w:tcPr>
          <w:p w14:paraId="4C419143" w14:textId="77777777" w:rsidR="00667F43" w:rsidRPr="00A13709" w:rsidRDefault="00667F43" w:rsidP="00C61424">
            <w:pPr>
              <w:rPr>
                <w:rFonts w:cs="Arial"/>
              </w:rPr>
            </w:pPr>
            <w:r w:rsidRPr="00A13709">
              <w:rPr>
                <w:rFonts w:cs="Arial"/>
              </w:rPr>
              <w:t>Ceilings</w:t>
            </w:r>
          </w:p>
        </w:tc>
        <w:tc>
          <w:tcPr>
            <w:tcW w:w="846" w:type="dxa"/>
            <w:shd w:val="clear" w:color="auto" w:fill="auto"/>
          </w:tcPr>
          <w:p w14:paraId="4C419144" w14:textId="77777777" w:rsidR="00667F43" w:rsidRPr="00A13709" w:rsidRDefault="00667F43" w:rsidP="00C61424">
            <w:pPr>
              <w:rPr>
                <w:rFonts w:cs="Arial"/>
              </w:rPr>
            </w:pPr>
          </w:p>
        </w:tc>
        <w:tc>
          <w:tcPr>
            <w:tcW w:w="652" w:type="dxa"/>
            <w:shd w:val="clear" w:color="auto" w:fill="auto"/>
          </w:tcPr>
          <w:p w14:paraId="4C419145" w14:textId="77777777" w:rsidR="00667F43" w:rsidRPr="00A13709" w:rsidRDefault="00667F43" w:rsidP="00C61424">
            <w:pPr>
              <w:rPr>
                <w:rFonts w:cs="Arial"/>
              </w:rPr>
            </w:pPr>
          </w:p>
        </w:tc>
        <w:tc>
          <w:tcPr>
            <w:tcW w:w="652" w:type="dxa"/>
            <w:shd w:val="clear" w:color="auto" w:fill="auto"/>
          </w:tcPr>
          <w:p w14:paraId="4C419146" w14:textId="77777777" w:rsidR="00667F43" w:rsidRPr="00A13709" w:rsidRDefault="00667F43" w:rsidP="00C61424">
            <w:pPr>
              <w:rPr>
                <w:rFonts w:cs="Arial"/>
              </w:rPr>
            </w:pPr>
          </w:p>
        </w:tc>
        <w:tc>
          <w:tcPr>
            <w:tcW w:w="652" w:type="dxa"/>
            <w:shd w:val="clear" w:color="auto" w:fill="auto"/>
          </w:tcPr>
          <w:p w14:paraId="4C419147" w14:textId="77777777" w:rsidR="00667F43" w:rsidRPr="00A13709" w:rsidRDefault="00667F43" w:rsidP="00C61424">
            <w:pPr>
              <w:rPr>
                <w:rFonts w:cs="Arial"/>
              </w:rPr>
            </w:pPr>
          </w:p>
        </w:tc>
        <w:tc>
          <w:tcPr>
            <w:tcW w:w="652" w:type="dxa"/>
            <w:shd w:val="clear" w:color="auto" w:fill="auto"/>
          </w:tcPr>
          <w:p w14:paraId="4C419148" w14:textId="77777777" w:rsidR="00667F43" w:rsidRPr="00A13709" w:rsidRDefault="00667F43" w:rsidP="00C61424">
            <w:pPr>
              <w:rPr>
                <w:rFonts w:cs="Arial"/>
              </w:rPr>
            </w:pPr>
          </w:p>
        </w:tc>
        <w:tc>
          <w:tcPr>
            <w:tcW w:w="652" w:type="dxa"/>
            <w:shd w:val="clear" w:color="auto" w:fill="auto"/>
          </w:tcPr>
          <w:p w14:paraId="4C419149" w14:textId="77777777" w:rsidR="00667F43" w:rsidRPr="00A13709" w:rsidRDefault="00667F43" w:rsidP="00C61424">
            <w:pPr>
              <w:rPr>
                <w:rFonts w:cs="Arial"/>
              </w:rPr>
            </w:pPr>
          </w:p>
        </w:tc>
        <w:tc>
          <w:tcPr>
            <w:tcW w:w="652" w:type="dxa"/>
            <w:shd w:val="clear" w:color="auto" w:fill="auto"/>
          </w:tcPr>
          <w:p w14:paraId="4C41914A" w14:textId="77777777" w:rsidR="00667F43" w:rsidRPr="00A13709" w:rsidRDefault="00667F43" w:rsidP="00C61424">
            <w:pPr>
              <w:rPr>
                <w:rFonts w:cs="Arial"/>
              </w:rPr>
            </w:pPr>
          </w:p>
        </w:tc>
        <w:tc>
          <w:tcPr>
            <w:tcW w:w="1530" w:type="dxa"/>
            <w:shd w:val="clear" w:color="auto" w:fill="auto"/>
          </w:tcPr>
          <w:p w14:paraId="4C41914B" w14:textId="77777777" w:rsidR="00667F43" w:rsidRPr="00A13709" w:rsidRDefault="00667F43" w:rsidP="00C61424">
            <w:pPr>
              <w:rPr>
                <w:rFonts w:cs="Arial"/>
              </w:rPr>
            </w:pPr>
          </w:p>
        </w:tc>
      </w:tr>
      <w:tr w:rsidR="00667F43" w:rsidRPr="00A13709" w14:paraId="4C419156" w14:textId="77777777" w:rsidTr="00C61424">
        <w:tc>
          <w:tcPr>
            <w:tcW w:w="2966" w:type="dxa"/>
            <w:shd w:val="clear" w:color="auto" w:fill="auto"/>
          </w:tcPr>
          <w:p w14:paraId="4C41914D" w14:textId="77777777" w:rsidR="00667F43" w:rsidRPr="00A13709" w:rsidRDefault="00667F43" w:rsidP="00C61424">
            <w:pPr>
              <w:rPr>
                <w:rFonts w:cs="Arial"/>
              </w:rPr>
            </w:pPr>
            <w:r w:rsidRPr="00A13709">
              <w:rPr>
                <w:rFonts w:cs="Arial"/>
              </w:rPr>
              <w:t>Flooring</w:t>
            </w:r>
          </w:p>
        </w:tc>
        <w:tc>
          <w:tcPr>
            <w:tcW w:w="846" w:type="dxa"/>
            <w:shd w:val="clear" w:color="auto" w:fill="auto"/>
          </w:tcPr>
          <w:p w14:paraId="4C41914E" w14:textId="77777777" w:rsidR="00667F43" w:rsidRPr="00A13709" w:rsidRDefault="00667F43" w:rsidP="00C61424">
            <w:pPr>
              <w:rPr>
                <w:rFonts w:cs="Arial"/>
              </w:rPr>
            </w:pPr>
          </w:p>
        </w:tc>
        <w:tc>
          <w:tcPr>
            <w:tcW w:w="652" w:type="dxa"/>
            <w:shd w:val="clear" w:color="auto" w:fill="auto"/>
          </w:tcPr>
          <w:p w14:paraId="4C41914F" w14:textId="77777777" w:rsidR="00667F43" w:rsidRPr="00A13709" w:rsidRDefault="00667F43" w:rsidP="00C61424">
            <w:pPr>
              <w:rPr>
                <w:rFonts w:cs="Arial"/>
              </w:rPr>
            </w:pPr>
          </w:p>
        </w:tc>
        <w:tc>
          <w:tcPr>
            <w:tcW w:w="652" w:type="dxa"/>
            <w:shd w:val="clear" w:color="auto" w:fill="auto"/>
          </w:tcPr>
          <w:p w14:paraId="4C419150" w14:textId="77777777" w:rsidR="00667F43" w:rsidRPr="00A13709" w:rsidRDefault="00667F43" w:rsidP="00C61424">
            <w:pPr>
              <w:rPr>
                <w:rFonts w:cs="Arial"/>
              </w:rPr>
            </w:pPr>
          </w:p>
        </w:tc>
        <w:tc>
          <w:tcPr>
            <w:tcW w:w="652" w:type="dxa"/>
            <w:shd w:val="clear" w:color="auto" w:fill="auto"/>
          </w:tcPr>
          <w:p w14:paraId="4C419151" w14:textId="77777777" w:rsidR="00667F43" w:rsidRPr="00A13709" w:rsidRDefault="00667F43" w:rsidP="00C61424">
            <w:pPr>
              <w:rPr>
                <w:rFonts w:cs="Arial"/>
              </w:rPr>
            </w:pPr>
          </w:p>
        </w:tc>
        <w:tc>
          <w:tcPr>
            <w:tcW w:w="652" w:type="dxa"/>
            <w:shd w:val="clear" w:color="auto" w:fill="auto"/>
          </w:tcPr>
          <w:p w14:paraId="4C419152" w14:textId="77777777" w:rsidR="00667F43" w:rsidRPr="00A13709" w:rsidRDefault="00667F43" w:rsidP="00C61424">
            <w:pPr>
              <w:rPr>
                <w:rFonts w:cs="Arial"/>
              </w:rPr>
            </w:pPr>
          </w:p>
        </w:tc>
        <w:tc>
          <w:tcPr>
            <w:tcW w:w="652" w:type="dxa"/>
            <w:shd w:val="clear" w:color="auto" w:fill="auto"/>
          </w:tcPr>
          <w:p w14:paraId="4C419153" w14:textId="77777777" w:rsidR="00667F43" w:rsidRPr="00A13709" w:rsidRDefault="00667F43" w:rsidP="00C61424">
            <w:pPr>
              <w:rPr>
                <w:rFonts w:cs="Arial"/>
              </w:rPr>
            </w:pPr>
          </w:p>
        </w:tc>
        <w:tc>
          <w:tcPr>
            <w:tcW w:w="652" w:type="dxa"/>
            <w:shd w:val="clear" w:color="auto" w:fill="auto"/>
          </w:tcPr>
          <w:p w14:paraId="4C419154" w14:textId="77777777" w:rsidR="00667F43" w:rsidRPr="00A13709" w:rsidRDefault="00667F43" w:rsidP="00C61424">
            <w:pPr>
              <w:rPr>
                <w:rFonts w:cs="Arial"/>
              </w:rPr>
            </w:pPr>
          </w:p>
        </w:tc>
        <w:tc>
          <w:tcPr>
            <w:tcW w:w="1530" w:type="dxa"/>
            <w:shd w:val="clear" w:color="auto" w:fill="auto"/>
          </w:tcPr>
          <w:p w14:paraId="4C419155" w14:textId="77777777" w:rsidR="00667F43" w:rsidRPr="00A13709" w:rsidRDefault="00667F43" w:rsidP="00C61424">
            <w:pPr>
              <w:rPr>
                <w:rFonts w:cs="Arial"/>
              </w:rPr>
            </w:pPr>
          </w:p>
        </w:tc>
      </w:tr>
      <w:tr w:rsidR="00667F43" w:rsidRPr="00A13709" w14:paraId="4C419160" w14:textId="77777777" w:rsidTr="00C61424">
        <w:tc>
          <w:tcPr>
            <w:tcW w:w="2966" w:type="dxa"/>
            <w:shd w:val="clear" w:color="auto" w:fill="auto"/>
          </w:tcPr>
          <w:p w14:paraId="4C419157" w14:textId="77777777" w:rsidR="00667F43" w:rsidRPr="00A13709" w:rsidRDefault="00667F43" w:rsidP="00C61424">
            <w:pPr>
              <w:rPr>
                <w:rFonts w:cs="Arial"/>
              </w:rPr>
            </w:pPr>
            <w:r w:rsidRPr="00A13709">
              <w:rPr>
                <w:rFonts w:cs="Arial"/>
              </w:rPr>
              <w:t>Balustrading</w:t>
            </w:r>
          </w:p>
        </w:tc>
        <w:tc>
          <w:tcPr>
            <w:tcW w:w="846" w:type="dxa"/>
            <w:shd w:val="clear" w:color="auto" w:fill="auto"/>
          </w:tcPr>
          <w:p w14:paraId="4C419158" w14:textId="77777777" w:rsidR="00667F43" w:rsidRPr="00A13709" w:rsidRDefault="00667F43" w:rsidP="00C61424">
            <w:pPr>
              <w:rPr>
                <w:rFonts w:cs="Arial"/>
              </w:rPr>
            </w:pPr>
          </w:p>
        </w:tc>
        <w:tc>
          <w:tcPr>
            <w:tcW w:w="652" w:type="dxa"/>
            <w:shd w:val="clear" w:color="auto" w:fill="auto"/>
          </w:tcPr>
          <w:p w14:paraId="4C419159" w14:textId="77777777" w:rsidR="00667F43" w:rsidRPr="00A13709" w:rsidRDefault="00667F43" w:rsidP="00C61424">
            <w:pPr>
              <w:rPr>
                <w:rFonts w:cs="Arial"/>
              </w:rPr>
            </w:pPr>
          </w:p>
        </w:tc>
        <w:tc>
          <w:tcPr>
            <w:tcW w:w="652" w:type="dxa"/>
            <w:shd w:val="clear" w:color="auto" w:fill="auto"/>
          </w:tcPr>
          <w:p w14:paraId="4C41915A" w14:textId="77777777" w:rsidR="00667F43" w:rsidRPr="00A13709" w:rsidRDefault="00667F43" w:rsidP="00C61424">
            <w:pPr>
              <w:rPr>
                <w:rFonts w:cs="Arial"/>
              </w:rPr>
            </w:pPr>
          </w:p>
        </w:tc>
        <w:tc>
          <w:tcPr>
            <w:tcW w:w="652" w:type="dxa"/>
            <w:shd w:val="clear" w:color="auto" w:fill="auto"/>
          </w:tcPr>
          <w:p w14:paraId="4C41915B" w14:textId="77777777" w:rsidR="00667F43" w:rsidRPr="00A13709" w:rsidRDefault="00667F43" w:rsidP="00C61424">
            <w:pPr>
              <w:rPr>
                <w:rFonts w:cs="Arial"/>
              </w:rPr>
            </w:pPr>
          </w:p>
        </w:tc>
        <w:tc>
          <w:tcPr>
            <w:tcW w:w="652" w:type="dxa"/>
            <w:shd w:val="clear" w:color="auto" w:fill="auto"/>
          </w:tcPr>
          <w:p w14:paraId="4C41915C" w14:textId="77777777" w:rsidR="00667F43" w:rsidRPr="00A13709" w:rsidRDefault="00667F43" w:rsidP="00C61424">
            <w:pPr>
              <w:rPr>
                <w:rFonts w:cs="Arial"/>
              </w:rPr>
            </w:pPr>
          </w:p>
        </w:tc>
        <w:tc>
          <w:tcPr>
            <w:tcW w:w="652" w:type="dxa"/>
            <w:shd w:val="clear" w:color="auto" w:fill="auto"/>
          </w:tcPr>
          <w:p w14:paraId="4C41915D" w14:textId="77777777" w:rsidR="00667F43" w:rsidRPr="00A13709" w:rsidRDefault="00667F43" w:rsidP="00C61424">
            <w:pPr>
              <w:rPr>
                <w:rFonts w:cs="Arial"/>
              </w:rPr>
            </w:pPr>
          </w:p>
        </w:tc>
        <w:tc>
          <w:tcPr>
            <w:tcW w:w="652" w:type="dxa"/>
            <w:shd w:val="clear" w:color="auto" w:fill="auto"/>
          </w:tcPr>
          <w:p w14:paraId="4C41915E" w14:textId="77777777" w:rsidR="00667F43" w:rsidRPr="00A13709" w:rsidRDefault="00667F43" w:rsidP="00C61424">
            <w:pPr>
              <w:rPr>
                <w:rFonts w:cs="Arial"/>
              </w:rPr>
            </w:pPr>
          </w:p>
        </w:tc>
        <w:tc>
          <w:tcPr>
            <w:tcW w:w="1530" w:type="dxa"/>
            <w:shd w:val="clear" w:color="auto" w:fill="auto"/>
          </w:tcPr>
          <w:p w14:paraId="4C41915F" w14:textId="77777777" w:rsidR="00667F43" w:rsidRPr="00A13709" w:rsidRDefault="00667F43" w:rsidP="00C61424">
            <w:pPr>
              <w:rPr>
                <w:rFonts w:cs="Arial"/>
              </w:rPr>
            </w:pPr>
          </w:p>
        </w:tc>
      </w:tr>
      <w:tr w:rsidR="00667F43" w:rsidRPr="00A13709" w14:paraId="4C41916A" w14:textId="77777777" w:rsidTr="00C61424">
        <w:tc>
          <w:tcPr>
            <w:tcW w:w="2966" w:type="dxa"/>
            <w:shd w:val="clear" w:color="auto" w:fill="D9D9D9"/>
          </w:tcPr>
          <w:p w14:paraId="4C419161" w14:textId="77777777" w:rsidR="00667F43" w:rsidRPr="00A13709" w:rsidRDefault="00667F43" w:rsidP="00C61424">
            <w:pPr>
              <w:rPr>
                <w:rFonts w:cs="Arial"/>
                <w:b/>
              </w:rPr>
            </w:pPr>
            <w:r w:rsidRPr="00A13709">
              <w:rPr>
                <w:rFonts w:cs="Arial"/>
                <w:b/>
              </w:rPr>
              <w:t>F, F &amp; E</w:t>
            </w:r>
          </w:p>
        </w:tc>
        <w:tc>
          <w:tcPr>
            <w:tcW w:w="846" w:type="dxa"/>
            <w:shd w:val="clear" w:color="auto" w:fill="D9D9D9"/>
          </w:tcPr>
          <w:p w14:paraId="4C419162" w14:textId="77777777" w:rsidR="00667F43" w:rsidRPr="00A13709" w:rsidRDefault="00667F43" w:rsidP="00C61424">
            <w:pPr>
              <w:rPr>
                <w:rFonts w:cs="Arial"/>
              </w:rPr>
            </w:pPr>
          </w:p>
        </w:tc>
        <w:tc>
          <w:tcPr>
            <w:tcW w:w="652" w:type="dxa"/>
            <w:shd w:val="clear" w:color="auto" w:fill="D9D9D9"/>
          </w:tcPr>
          <w:p w14:paraId="4C419163" w14:textId="77777777" w:rsidR="00667F43" w:rsidRPr="00A13709" w:rsidRDefault="00667F43" w:rsidP="00C61424">
            <w:pPr>
              <w:rPr>
                <w:rFonts w:cs="Arial"/>
              </w:rPr>
            </w:pPr>
          </w:p>
        </w:tc>
        <w:tc>
          <w:tcPr>
            <w:tcW w:w="652" w:type="dxa"/>
            <w:shd w:val="clear" w:color="auto" w:fill="D9D9D9"/>
          </w:tcPr>
          <w:p w14:paraId="4C419164" w14:textId="77777777" w:rsidR="00667F43" w:rsidRPr="00A13709" w:rsidRDefault="00667F43" w:rsidP="00C61424">
            <w:pPr>
              <w:rPr>
                <w:rFonts w:cs="Arial"/>
              </w:rPr>
            </w:pPr>
          </w:p>
        </w:tc>
        <w:tc>
          <w:tcPr>
            <w:tcW w:w="652" w:type="dxa"/>
            <w:shd w:val="clear" w:color="auto" w:fill="D9D9D9"/>
          </w:tcPr>
          <w:p w14:paraId="4C419165" w14:textId="77777777" w:rsidR="00667F43" w:rsidRPr="00A13709" w:rsidRDefault="00667F43" w:rsidP="00C61424">
            <w:pPr>
              <w:rPr>
                <w:rFonts w:cs="Arial"/>
              </w:rPr>
            </w:pPr>
          </w:p>
        </w:tc>
        <w:tc>
          <w:tcPr>
            <w:tcW w:w="652" w:type="dxa"/>
            <w:shd w:val="clear" w:color="auto" w:fill="D9D9D9"/>
          </w:tcPr>
          <w:p w14:paraId="4C419166" w14:textId="77777777" w:rsidR="00667F43" w:rsidRPr="00A13709" w:rsidRDefault="00667F43" w:rsidP="00C61424">
            <w:pPr>
              <w:rPr>
                <w:rFonts w:cs="Arial"/>
              </w:rPr>
            </w:pPr>
          </w:p>
        </w:tc>
        <w:tc>
          <w:tcPr>
            <w:tcW w:w="652" w:type="dxa"/>
            <w:shd w:val="clear" w:color="auto" w:fill="D9D9D9"/>
          </w:tcPr>
          <w:p w14:paraId="4C419167" w14:textId="77777777" w:rsidR="00667F43" w:rsidRPr="00A13709" w:rsidRDefault="00667F43" w:rsidP="00C61424">
            <w:pPr>
              <w:rPr>
                <w:rFonts w:cs="Arial"/>
              </w:rPr>
            </w:pPr>
          </w:p>
        </w:tc>
        <w:tc>
          <w:tcPr>
            <w:tcW w:w="652" w:type="dxa"/>
            <w:shd w:val="clear" w:color="auto" w:fill="D9D9D9"/>
          </w:tcPr>
          <w:p w14:paraId="4C419168" w14:textId="77777777" w:rsidR="00667F43" w:rsidRPr="00A13709" w:rsidRDefault="00667F43" w:rsidP="00C61424">
            <w:pPr>
              <w:rPr>
                <w:rFonts w:cs="Arial"/>
              </w:rPr>
            </w:pPr>
          </w:p>
        </w:tc>
        <w:tc>
          <w:tcPr>
            <w:tcW w:w="1530" w:type="dxa"/>
            <w:shd w:val="clear" w:color="auto" w:fill="D9D9D9"/>
          </w:tcPr>
          <w:p w14:paraId="4C419169" w14:textId="77777777" w:rsidR="00667F43" w:rsidRPr="00A13709" w:rsidRDefault="00667F43" w:rsidP="00C61424">
            <w:pPr>
              <w:rPr>
                <w:rFonts w:cs="Arial"/>
              </w:rPr>
            </w:pPr>
          </w:p>
        </w:tc>
      </w:tr>
      <w:tr w:rsidR="00667F43" w:rsidRPr="00A13709" w14:paraId="4C419174" w14:textId="77777777" w:rsidTr="00C61424">
        <w:tc>
          <w:tcPr>
            <w:tcW w:w="2966" w:type="dxa"/>
            <w:shd w:val="clear" w:color="auto" w:fill="auto"/>
          </w:tcPr>
          <w:p w14:paraId="4C41916B" w14:textId="77777777" w:rsidR="00667F43" w:rsidRPr="00A13709" w:rsidRDefault="00667F43" w:rsidP="00C61424">
            <w:pPr>
              <w:rPr>
                <w:rFonts w:cs="Arial"/>
              </w:rPr>
            </w:pPr>
            <w:r w:rsidRPr="00A13709">
              <w:rPr>
                <w:rFonts w:cs="Arial"/>
              </w:rPr>
              <w:t>Casework, joinery</w:t>
            </w:r>
          </w:p>
        </w:tc>
        <w:tc>
          <w:tcPr>
            <w:tcW w:w="846" w:type="dxa"/>
            <w:shd w:val="clear" w:color="auto" w:fill="auto"/>
          </w:tcPr>
          <w:p w14:paraId="4C41916C" w14:textId="77777777" w:rsidR="00667F43" w:rsidRPr="00A13709" w:rsidRDefault="00667F43" w:rsidP="00C61424">
            <w:pPr>
              <w:rPr>
                <w:rFonts w:cs="Arial"/>
              </w:rPr>
            </w:pPr>
          </w:p>
        </w:tc>
        <w:tc>
          <w:tcPr>
            <w:tcW w:w="652" w:type="dxa"/>
            <w:shd w:val="clear" w:color="auto" w:fill="auto"/>
          </w:tcPr>
          <w:p w14:paraId="4C41916D" w14:textId="77777777" w:rsidR="00667F43" w:rsidRPr="00A13709" w:rsidRDefault="00667F43" w:rsidP="00C61424">
            <w:pPr>
              <w:rPr>
                <w:rFonts w:cs="Arial"/>
              </w:rPr>
            </w:pPr>
          </w:p>
        </w:tc>
        <w:tc>
          <w:tcPr>
            <w:tcW w:w="652" w:type="dxa"/>
            <w:shd w:val="clear" w:color="auto" w:fill="auto"/>
          </w:tcPr>
          <w:p w14:paraId="4C41916E" w14:textId="77777777" w:rsidR="00667F43" w:rsidRPr="00A13709" w:rsidRDefault="00667F43" w:rsidP="00C61424">
            <w:pPr>
              <w:rPr>
                <w:rFonts w:cs="Arial"/>
              </w:rPr>
            </w:pPr>
          </w:p>
        </w:tc>
        <w:tc>
          <w:tcPr>
            <w:tcW w:w="652" w:type="dxa"/>
            <w:shd w:val="clear" w:color="auto" w:fill="auto"/>
          </w:tcPr>
          <w:p w14:paraId="4C41916F" w14:textId="77777777" w:rsidR="00667F43" w:rsidRPr="00A13709" w:rsidRDefault="00667F43" w:rsidP="00C61424">
            <w:pPr>
              <w:rPr>
                <w:rFonts w:cs="Arial"/>
              </w:rPr>
            </w:pPr>
          </w:p>
        </w:tc>
        <w:tc>
          <w:tcPr>
            <w:tcW w:w="652" w:type="dxa"/>
            <w:shd w:val="clear" w:color="auto" w:fill="auto"/>
          </w:tcPr>
          <w:p w14:paraId="4C419170" w14:textId="77777777" w:rsidR="00667F43" w:rsidRPr="00A13709" w:rsidRDefault="00667F43" w:rsidP="00C61424">
            <w:pPr>
              <w:rPr>
                <w:rFonts w:cs="Arial"/>
              </w:rPr>
            </w:pPr>
          </w:p>
        </w:tc>
        <w:tc>
          <w:tcPr>
            <w:tcW w:w="652" w:type="dxa"/>
            <w:shd w:val="clear" w:color="auto" w:fill="auto"/>
          </w:tcPr>
          <w:p w14:paraId="4C419171" w14:textId="77777777" w:rsidR="00667F43" w:rsidRPr="00A13709" w:rsidRDefault="00667F43" w:rsidP="00C61424">
            <w:pPr>
              <w:rPr>
                <w:rFonts w:cs="Arial"/>
              </w:rPr>
            </w:pPr>
          </w:p>
        </w:tc>
        <w:tc>
          <w:tcPr>
            <w:tcW w:w="652" w:type="dxa"/>
            <w:shd w:val="clear" w:color="auto" w:fill="auto"/>
          </w:tcPr>
          <w:p w14:paraId="4C419172" w14:textId="77777777" w:rsidR="00667F43" w:rsidRPr="00A13709" w:rsidRDefault="00667F43" w:rsidP="00C61424">
            <w:pPr>
              <w:rPr>
                <w:rFonts w:cs="Arial"/>
              </w:rPr>
            </w:pPr>
          </w:p>
        </w:tc>
        <w:tc>
          <w:tcPr>
            <w:tcW w:w="1530" w:type="dxa"/>
            <w:shd w:val="clear" w:color="auto" w:fill="auto"/>
          </w:tcPr>
          <w:p w14:paraId="4C419173" w14:textId="77777777" w:rsidR="00667F43" w:rsidRPr="00A13709" w:rsidRDefault="00667F43" w:rsidP="00C61424">
            <w:pPr>
              <w:rPr>
                <w:rFonts w:cs="Arial"/>
              </w:rPr>
            </w:pPr>
          </w:p>
        </w:tc>
      </w:tr>
      <w:tr w:rsidR="00667F43" w:rsidRPr="00A13709" w14:paraId="4C41917E" w14:textId="77777777" w:rsidTr="00C61424">
        <w:tc>
          <w:tcPr>
            <w:tcW w:w="2966" w:type="dxa"/>
            <w:shd w:val="clear" w:color="auto" w:fill="auto"/>
          </w:tcPr>
          <w:p w14:paraId="4C419175" w14:textId="77777777" w:rsidR="00667F43" w:rsidRPr="00A13709" w:rsidRDefault="00667F43" w:rsidP="00C61424">
            <w:pPr>
              <w:rPr>
                <w:rFonts w:cs="Arial"/>
              </w:rPr>
            </w:pPr>
            <w:r w:rsidRPr="00A13709">
              <w:rPr>
                <w:rFonts w:cs="Arial"/>
              </w:rPr>
              <w:t>Fixtures</w:t>
            </w:r>
          </w:p>
        </w:tc>
        <w:tc>
          <w:tcPr>
            <w:tcW w:w="846" w:type="dxa"/>
            <w:shd w:val="clear" w:color="auto" w:fill="auto"/>
          </w:tcPr>
          <w:p w14:paraId="4C419176" w14:textId="77777777" w:rsidR="00667F43" w:rsidRPr="00A13709" w:rsidRDefault="00667F43" w:rsidP="00C61424">
            <w:pPr>
              <w:rPr>
                <w:rFonts w:cs="Arial"/>
              </w:rPr>
            </w:pPr>
          </w:p>
        </w:tc>
        <w:tc>
          <w:tcPr>
            <w:tcW w:w="652" w:type="dxa"/>
            <w:shd w:val="clear" w:color="auto" w:fill="auto"/>
          </w:tcPr>
          <w:p w14:paraId="4C419177" w14:textId="77777777" w:rsidR="00667F43" w:rsidRPr="00A13709" w:rsidRDefault="00667F43" w:rsidP="00C61424">
            <w:pPr>
              <w:rPr>
                <w:rFonts w:cs="Arial"/>
              </w:rPr>
            </w:pPr>
          </w:p>
        </w:tc>
        <w:tc>
          <w:tcPr>
            <w:tcW w:w="652" w:type="dxa"/>
            <w:shd w:val="clear" w:color="auto" w:fill="auto"/>
          </w:tcPr>
          <w:p w14:paraId="4C419178" w14:textId="77777777" w:rsidR="00667F43" w:rsidRPr="00A13709" w:rsidRDefault="00667F43" w:rsidP="00C61424">
            <w:pPr>
              <w:rPr>
                <w:rFonts w:cs="Arial"/>
              </w:rPr>
            </w:pPr>
          </w:p>
        </w:tc>
        <w:tc>
          <w:tcPr>
            <w:tcW w:w="652" w:type="dxa"/>
            <w:shd w:val="clear" w:color="auto" w:fill="auto"/>
          </w:tcPr>
          <w:p w14:paraId="4C419179" w14:textId="77777777" w:rsidR="00667F43" w:rsidRPr="00A13709" w:rsidRDefault="00667F43" w:rsidP="00C61424">
            <w:pPr>
              <w:rPr>
                <w:rFonts w:cs="Arial"/>
              </w:rPr>
            </w:pPr>
          </w:p>
        </w:tc>
        <w:tc>
          <w:tcPr>
            <w:tcW w:w="652" w:type="dxa"/>
            <w:shd w:val="clear" w:color="auto" w:fill="auto"/>
          </w:tcPr>
          <w:p w14:paraId="4C41917A" w14:textId="77777777" w:rsidR="00667F43" w:rsidRPr="00A13709" w:rsidRDefault="00667F43" w:rsidP="00C61424">
            <w:pPr>
              <w:rPr>
                <w:rFonts w:cs="Arial"/>
              </w:rPr>
            </w:pPr>
          </w:p>
        </w:tc>
        <w:tc>
          <w:tcPr>
            <w:tcW w:w="652" w:type="dxa"/>
            <w:shd w:val="clear" w:color="auto" w:fill="auto"/>
          </w:tcPr>
          <w:p w14:paraId="4C41917B" w14:textId="77777777" w:rsidR="00667F43" w:rsidRPr="00A13709" w:rsidRDefault="00667F43" w:rsidP="00C61424">
            <w:pPr>
              <w:rPr>
                <w:rFonts w:cs="Arial"/>
              </w:rPr>
            </w:pPr>
          </w:p>
        </w:tc>
        <w:tc>
          <w:tcPr>
            <w:tcW w:w="652" w:type="dxa"/>
            <w:shd w:val="clear" w:color="auto" w:fill="auto"/>
          </w:tcPr>
          <w:p w14:paraId="4C41917C" w14:textId="77777777" w:rsidR="00667F43" w:rsidRPr="00A13709" w:rsidRDefault="00667F43" w:rsidP="00C61424">
            <w:pPr>
              <w:rPr>
                <w:rFonts w:cs="Arial"/>
              </w:rPr>
            </w:pPr>
          </w:p>
        </w:tc>
        <w:tc>
          <w:tcPr>
            <w:tcW w:w="1530" w:type="dxa"/>
            <w:shd w:val="clear" w:color="auto" w:fill="auto"/>
          </w:tcPr>
          <w:p w14:paraId="4C41917D" w14:textId="77777777" w:rsidR="00667F43" w:rsidRPr="00A13709" w:rsidRDefault="00667F43" w:rsidP="00C61424">
            <w:pPr>
              <w:rPr>
                <w:rFonts w:cs="Arial"/>
              </w:rPr>
            </w:pPr>
          </w:p>
        </w:tc>
      </w:tr>
      <w:tr w:rsidR="00667F43" w:rsidRPr="00A13709" w14:paraId="4C419188" w14:textId="77777777" w:rsidTr="00C61424">
        <w:tc>
          <w:tcPr>
            <w:tcW w:w="2966" w:type="dxa"/>
            <w:shd w:val="clear" w:color="auto" w:fill="auto"/>
          </w:tcPr>
          <w:p w14:paraId="4C41917F" w14:textId="77777777" w:rsidR="00667F43" w:rsidRPr="00A13709" w:rsidRDefault="00667F43" w:rsidP="00C61424">
            <w:pPr>
              <w:rPr>
                <w:rFonts w:cs="Arial"/>
              </w:rPr>
            </w:pPr>
            <w:r w:rsidRPr="00A13709">
              <w:rPr>
                <w:rFonts w:cs="Arial"/>
              </w:rPr>
              <w:t>Fittings</w:t>
            </w:r>
          </w:p>
        </w:tc>
        <w:tc>
          <w:tcPr>
            <w:tcW w:w="846" w:type="dxa"/>
            <w:shd w:val="clear" w:color="auto" w:fill="auto"/>
          </w:tcPr>
          <w:p w14:paraId="4C419180" w14:textId="77777777" w:rsidR="00667F43" w:rsidRPr="00A13709" w:rsidRDefault="00667F43" w:rsidP="00C61424">
            <w:pPr>
              <w:rPr>
                <w:rFonts w:cs="Arial"/>
              </w:rPr>
            </w:pPr>
          </w:p>
        </w:tc>
        <w:tc>
          <w:tcPr>
            <w:tcW w:w="652" w:type="dxa"/>
            <w:shd w:val="clear" w:color="auto" w:fill="auto"/>
          </w:tcPr>
          <w:p w14:paraId="4C419181" w14:textId="77777777" w:rsidR="00667F43" w:rsidRPr="00A13709" w:rsidRDefault="00667F43" w:rsidP="00C61424">
            <w:pPr>
              <w:rPr>
                <w:rFonts w:cs="Arial"/>
              </w:rPr>
            </w:pPr>
          </w:p>
        </w:tc>
        <w:tc>
          <w:tcPr>
            <w:tcW w:w="652" w:type="dxa"/>
            <w:shd w:val="clear" w:color="auto" w:fill="auto"/>
          </w:tcPr>
          <w:p w14:paraId="4C419182" w14:textId="77777777" w:rsidR="00667F43" w:rsidRPr="00A13709" w:rsidRDefault="00667F43" w:rsidP="00C61424">
            <w:pPr>
              <w:rPr>
                <w:rFonts w:cs="Arial"/>
              </w:rPr>
            </w:pPr>
          </w:p>
        </w:tc>
        <w:tc>
          <w:tcPr>
            <w:tcW w:w="652" w:type="dxa"/>
            <w:shd w:val="clear" w:color="auto" w:fill="auto"/>
          </w:tcPr>
          <w:p w14:paraId="4C419183" w14:textId="77777777" w:rsidR="00667F43" w:rsidRPr="00A13709" w:rsidRDefault="00667F43" w:rsidP="00C61424">
            <w:pPr>
              <w:rPr>
                <w:rFonts w:cs="Arial"/>
              </w:rPr>
            </w:pPr>
          </w:p>
        </w:tc>
        <w:tc>
          <w:tcPr>
            <w:tcW w:w="652" w:type="dxa"/>
            <w:shd w:val="clear" w:color="auto" w:fill="auto"/>
          </w:tcPr>
          <w:p w14:paraId="4C419184" w14:textId="77777777" w:rsidR="00667F43" w:rsidRPr="00A13709" w:rsidRDefault="00667F43" w:rsidP="00C61424">
            <w:pPr>
              <w:rPr>
                <w:rFonts w:cs="Arial"/>
              </w:rPr>
            </w:pPr>
          </w:p>
        </w:tc>
        <w:tc>
          <w:tcPr>
            <w:tcW w:w="652" w:type="dxa"/>
            <w:shd w:val="clear" w:color="auto" w:fill="auto"/>
          </w:tcPr>
          <w:p w14:paraId="4C419185" w14:textId="77777777" w:rsidR="00667F43" w:rsidRPr="00A13709" w:rsidRDefault="00667F43" w:rsidP="00C61424">
            <w:pPr>
              <w:rPr>
                <w:rFonts w:cs="Arial"/>
              </w:rPr>
            </w:pPr>
          </w:p>
        </w:tc>
        <w:tc>
          <w:tcPr>
            <w:tcW w:w="652" w:type="dxa"/>
            <w:shd w:val="clear" w:color="auto" w:fill="auto"/>
          </w:tcPr>
          <w:p w14:paraId="4C419186" w14:textId="77777777" w:rsidR="00667F43" w:rsidRPr="00A13709" w:rsidRDefault="00667F43" w:rsidP="00C61424">
            <w:pPr>
              <w:rPr>
                <w:rFonts w:cs="Arial"/>
              </w:rPr>
            </w:pPr>
          </w:p>
        </w:tc>
        <w:tc>
          <w:tcPr>
            <w:tcW w:w="1530" w:type="dxa"/>
            <w:shd w:val="clear" w:color="auto" w:fill="auto"/>
          </w:tcPr>
          <w:p w14:paraId="4C419187" w14:textId="77777777" w:rsidR="00667F43" w:rsidRPr="00A13709" w:rsidRDefault="00667F43" w:rsidP="00C61424">
            <w:pPr>
              <w:rPr>
                <w:rFonts w:cs="Arial"/>
              </w:rPr>
            </w:pPr>
          </w:p>
        </w:tc>
      </w:tr>
      <w:tr w:rsidR="00667F43" w:rsidRPr="00A13709" w14:paraId="4C419192" w14:textId="77777777" w:rsidTr="00C61424">
        <w:tc>
          <w:tcPr>
            <w:tcW w:w="2966" w:type="dxa"/>
            <w:shd w:val="clear" w:color="auto" w:fill="auto"/>
          </w:tcPr>
          <w:p w14:paraId="4C419189" w14:textId="77777777" w:rsidR="00667F43" w:rsidRPr="00A13709" w:rsidRDefault="00667F43" w:rsidP="00C61424">
            <w:pPr>
              <w:rPr>
                <w:rFonts w:cs="Arial"/>
              </w:rPr>
            </w:pPr>
            <w:r w:rsidRPr="00A13709">
              <w:rPr>
                <w:rFonts w:cs="Arial"/>
              </w:rPr>
              <w:t>Equipment (non-service)</w:t>
            </w:r>
          </w:p>
        </w:tc>
        <w:tc>
          <w:tcPr>
            <w:tcW w:w="846" w:type="dxa"/>
            <w:shd w:val="clear" w:color="auto" w:fill="auto"/>
          </w:tcPr>
          <w:p w14:paraId="4C41918A" w14:textId="77777777" w:rsidR="00667F43" w:rsidRPr="00A13709" w:rsidRDefault="00667F43" w:rsidP="00C61424">
            <w:pPr>
              <w:rPr>
                <w:rFonts w:cs="Arial"/>
              </w:rPr>
            </w:pPr>
          </w:p>
        </w:tc>
        <w:tc>
          <w:tcPr>
            <w:tcW w:w="652" w:type="dxa"/>
            <w:shd w:val="clear" w:color="auto" w:fill="auto"/>
          </w:tcPr>
          <w:p w14:paraId="4C41918B" w14:textId="77777777" w:rsidR="00667F43" w:rsidRPr="00A13709" w:rsidRDefault="00667F43" w:rsidP="00C61424">
            <w:pPr>
              <w:rPr>
                <w:rFonts w:cs="Arial"/>
              </w:rPr>
            </w:pPr>
          </w:p>
        </w:tc>
        <w:tc>
          <w:tcPr>
            <w:tcW w:w="652" w:type="dxa"/>
            <w:shd w:val="clear" w:color="auto" w:fill="auto"/>
          </w:tcPr>
          <w:p w14:paraId="4C41918C" w14:textId="77777777" w:rsidR="00667F43" w:rsidRPr="00A13709" w:rsidRDefault="00667F43" w:rsidP="00C61424">
            <w:pPr>
              <w:rPr>
                <w:rFonts w:cs="Arial"/>
              </w:rPr>
            </w:pPr>
          </w:p>
        </w:tc>
        <w:tc>
          <w:tcPr>
            <w:tcW w:w="652" w:type="dxa"/>
            <w:shd w:val="clear" w:color="auto" w:fill="auto"/>
          </w:tcPr>
          <w:p w14:paraId="4C41918D" w14:textId="77777777" w:rsidR="00667F43" w:rsidRPr="00A13709" w:rsidRDefault="00667F43" w:rsidP="00C61424">
            <w:pPr>
              <w:rPr>
                <w:rFonts w:cs="Arial"/>
              </w:rPr>
            </w:pPr>
          </w:p>
        </w:tc>
        <w:tc>
          <w:tcPr>
            <w:tcW w:w="652" w:type="dxa"/>
            <w:shd w:val="clear" w:color="auto" w:fill="auto"/>
          </w:tcPr>
          <w:p w14:paraId="4C41918E" w14:textId="77777777" w:rsidR="00667F43" w:rsidRPr="00A13709" w:rsidRDefault="00667F43" w:rsidP="00C61424">
            <w:pPr>
              <w:rPr>
                <w:rFonts w:cs="Arial"/>
              </w:rPr>
            </w:pPr>
          </w:p>
        </w:tc>
        <w:tc>
          <w:tcPr>
            <w:tcW w:w="652" w:type="dxa"/>
            <w:shd w:val="clear" w:color="auto" w:fill="auto"/>
          </w:tcPr>
          <w:p w14:paraId="4C41918F" w14:textId="77777777" w:rsidR="00667F43" w:rsidRPr="00A13709" w:rsidRDefault="00667F43" w:rsidP="00C61424">
            <w:pPr>
              <w:rPr>
                <w:rFonts w:cs="Arial"/>
              </w:rPr>
            </w:pPr>
          </w:p>
        </w:tc>
        <w:tc>
          <w:tcPr>
            <w:tcW w:w="652" w:type="dxa"/>
            <w:shd w:val="clear" w:color="auto" w:fill="auto"/>
          </w:tcPr>
          <w:p w14:paraId="4C419190" w14:textId="77777777" w:rsidR="00667F43" w:rsidRPr="00A13709" w:rsidRDefault="00667F43" w:rsidP="00C61424">
            <w:pPr>
              <w:rPr>
                <w:rFonts w:cs="Arial"/>
              </w:rPr>
            </w:pPr>
          </w:p>
        </w:tc>
        <w:tc>
          <w:tcPr>
            <w:tcW w:w="1530" w:type="dxa"/>
            <w:shd w:val="clear" w:color="auto" w:fill="auto"/>
          </w:tcPr>
          <w:p w14:paraId="4C419191" w14:textId="77777777" w:rsidR="00667F43" w:rsidRPr="00A13709" w:rsidRDefault="00667F43" w:rsidP="00C61424">
            <w:pPr>
              <w:rPr>
                <w:rFonts w:cs="Arial"/>
              </w:rPr>
            </w:pPr>
          </w:p>
        </w:tc>
      </w:tr>
      <w:tr w:rsidR="00667F43" w:rsidRPr="00A13709" w14:paraId="4C41919C" w14:textId="77777777" w:rsidTr="00C61424">
        <w:tc>
          <w:tcPr>
            <w:tcW w:w="2966" w:type="dxa"/>
            <w:shd w:val="clear" w:color="auto" w:fill="auto"/>
          </w:tcPr>
          <w:p w14:paraId="4C419193" w14:textId="77777777" w:rsidR="00667F43" w:rsidRPr="00A13709" w:rsidRDefault="00667F43" w:rsidP="00C61424">
            <w:pPr>
              <w:rPr>
                <w:rFonts w:cs="Arial"/>
              </w:rPr>
            </w:pPr>
            <w:r w:rsidRPr="00A13709">
              <w:rPr>
                <w:rFonts w:cs="Arial"/>
              </w:rPr>
              <w:t>Furniture</w:t>
            </w:r>
          </w:p>
        </w:tc>
        <w:tc>
          <w:tcPr>
            <w:tcW w:w="846" w:type="dxa"/>
            <w:shd w:val="clear" w:color="auto" w:fill="auto"/>
          </w:tcPr>
          <w:p w14:paraId="4C419194" w14:textId="77777777" w:rsidR="00667F43" w:rsidRPr="00A13709" w:rsidRDefault="00667F43" w:rsidP="00C61424">
            <w:pPr>
              <w:rPr>
                <w:rFonts w:cs="Arial"/>
              </w:rPr>
            </w:pPr>
          </w:p>
        </w:tc>
        <w:tc>
          <w:tcPr>
            <w:tcW w:w="652" w:type="dxa"/>
            <w:shd w:val="clear" w:color="auto" w:fill="auto"/>
          </w:tcPr>
          <w:p w14:paraId="4C419195" w14:textId="77777777" w:rsidR="00667F43" w:rsidRPr="00A13709" w:rsidRDefault="00667F43" w:rsidP="00C61424">
            <w:pPr>
              <w:rPr>
                <w:rFonts w:cs="Arial"/>
              </w:rPr>
            </w:pPr>
          </w:p>
        </w:tc>
        <w:tc>
          <w:tcPr>
            <w:tcW w:w="652" w:type="dxa"/>
            <w:shd w:val="clear" w:color="auto" w:fill="auto"/>
          </w:tcPr>
          <w:p w14:paraId="4C419196" w14:textId="77777777" w:rsidR="00667F43" w:rsidRPr="00A13709" w:rsidRDefault="00667F43" w:rsidP="00C61424">
            <w:pPr>
              <w:rPr>
                <w:rFonts w:cs="Arial"/>
              </w:rPr>
            </w:pPr>
          </w:p>
        </w:tc>
        <w:tc>
          <w:tcPr>
            <w:tcW w:w="652" w:type="dxa"/>
            <w:shd w:val="clear" w:color="auto" w:fill="auto"/>
          </w:tcPr>
          <w:p w14:paraId="4C419197" w14:textId="77777777" w:rsidR="00667F43" w:rsidRPr="00A13709" w:rsidRDefault="00667F43" w:rsidP="00C61424">
            <w:pPr>
              <w:rPr>
                <w:rFonts w:cs="Arial"/>
              </w:rPr>
            </w:pPr>
          </w:p>
        </w:tc>
        <w:tc>
          <w:tcPr>
            <w:tcW w:w="652" w:type="dxa"/>
            <w:shd w:val="clear" w:color="auto" w:fill="auto"/>
          </w:tcPr>
          <w:p w14:paraId="4C419198" w14:textId="77777777" w:rsidR="00667F43" w:rsidRPr="00A13709" w:rsidRDefault="00667F43" w:rsidP="00C61424">
            <w:pPr>
              <w:rPr>
                <w:rFonts w:cs="Arial"/>
              </w:rPr>
            </w:pPr>
          </w:p>
        </w:tc>
        <w:tc>
          <w:tcPr>
            <w:tcW w:w="652" w:type="dxa"/>
            <w:shd w:val="clear" w:color="auto" w:fill="auto"/>
          </w:tcPr>
          <w:p w14:paraId="4C419199" w14:textId="77777777" w:rsidR="00667F43" w:rsidRPr="00A13709" w:rsidRDefault="00667F43" w:rsidP="00C61424">
            <w:pPr>
              <w:rPr>
                <w:rFonts w:cs="Arial"/>
              </w:rPr>
            </w:pPr>
          </w:p>
        </w:tc>
        <w:tc>
          <w:tcPr>
            <w:tcW w:w="652" w:type="dxa"/>
            <w:shd w:val="clear" w:color="auto" w:fill="auto"/>
          </w:tcPr>
          <w:p w14:paraId="4C41919A" w14:textId="77777777" w:rsidR="00667F43" w:rsidRPr="00A13709" w:rsidRDefault="00667F43" w:rsidP="00C61424">
            <w:pPr>
              <w:rPr>
                <w:rFonts w:cs="Arial"/>
              </w:rPr>
            </w:pPr>
          </w:p>
        </w:tc>
        <w:tc>
          <w:tcPr>
            <w:tcW w:w="1530" w:type="dxa"/>
            <w:shd w:val="clear" w:color="auto" w:fill="auto"/>
          </w:tcPr>
          <w:p w14:paraId="4C41919B" w14:textId="77777777" w:rsidR="00667F43" w:rsidRPr="00A13709" w:rsidRDefault="00667F43" w:rsidP="00C61424">
            <w:pPr>
              <w:rPr>
                <w:rFonts w:cs="Arial"/>
              </w:rPr>
            </w:pPr>
          </w:p>
        </w:tc>
      </w:tr>
      <w:tr w:rsidR="00667F43" w:rsidRPr="00A13709" w14:paraId="4C4191A6" w14:textId="77777777" w:rsidTr="00C61424">
        <w:tc>
          <w:tcPr>
            <w:tcW w:w="2966" w:type="dxa"/>
            <w:shd w:val="clear" w:color="auto" w:fill="auto"/>
          </w:tcPr>
          <w:p w14:paraId="4C41919D" w14:textId="77777777" w:rsidR="00667F43" w:rsidRPr="00A13709" w:rsidRDefault="00667F43" w:rsidP="00C61424">
            <w:pPr>
              <w:rPr>
                <w:rFonts w:cs="Arial"/>
              </w:rPr>
            </w:pPr>
            <w:r w:rsidRPr="00A13709">
              <w:rPr>
                <w:rFonts w:cs="Arial"/>
              </w:rPr>
              <w:t>Signage</w:t>
            </w:r>
          </w:p>
        </w:tc>
        <w:tc>
          <w:tcPr>
            <w:tcW w:w="846" w:type="dxa"/>
            <w:shd w:val="clear" w:color="auto" w:fill="auto"/>
          </w:tcPr>
          <w:p w14:paraId="4C41919E" w14:textId="77777777" w:rsidR="00667F43" w:rsidRPr="00A13709" w:rsidRDefault="00667F43" w:rsidP="00C61424">
            <w:pPr>
              <w:rPr>
                <w:rFonts w:cs="Arial"/>
              </w:rPr>
            </w:pPr>
          </w:p>
        </w:tc>
        <w:tc>
          <w:tcPr>
            <w:tcW w:w="652" w:type="dxa"/>
            <w:shd w:val="clear" w:color="auto" w:fill="auto"/>
          </w:tcPr>
          <w:p w14:paraId="4C41919F" w14:textId="77777777" w:rsidR="00667F43" w:rsidRPr="00A13709" w:rsidRDefault="00667F43" w:rsidP="00C61424">
            <w:pPr>
              <w:rPr>
                <w:rFonts w:cs="Arial"/>
              </w:rPr>
            </w:pPr>
          </w:p>
        </w:tc>
        <w:tc>
          <w:tcPr>
            <w:tcW w:w="652" w:type="dxa"/>
            <w:shd w:val="clear" w:color="auto" w:fill="auto"/>
          </w:tcPr>
          <w:p w14:paraId="4C4191A0" w14:textId="77777777" w:rsidR="00667F43" w:rsidRPr="00A13709" w:rsidRDefault="00667F43" w:rsidP="00C61424">
            <w:pPr>
              <w:rPr>
                <w:rFonts w:cs="Arial"/>
              </w:rPr>
            </w:pPr>
          </w:p>
        </w:tc>
        <w:tc>
          <w:tcPr>
            <w:tcW w:w="652" w:type="dxa"/>
            <w:shd w:val="clear" w:color="auto" w:fill="auto"/>
          </w:tcPr>
          <w:p w14:paraId="4C4191A1" w14:textId="77777777" w:rsidR="00667F43" w:rsidRPr="00A13709" w:rsidRDefault="00667F43" w:rsidP="00C61424">
            <w:pPr>
              <w:rPr>
                <w:rFonts w:cs="Arial"/>
              </w:rPr>
            </w:pPr>
          </w:p>
        </w:tc>
        <w:tc>
          <w:tcPr>
            <w:tcW w:w="652" w:type="dxa"/>
            <w:shd w:val="clear" w:color="auto" w:fill="auto"/>
          </w:tcPr>
          <w:p w14:paraId="4C4191A2" w14:textId="77777777" w:rsidR="00667F43" w:rsidRPr="00A13709" w:rsidRDefault="00667F43" w:rsidP="00C61424">
            <w:pPr>
              <w:rPr>
                <w:rFonts w:cs="Arial"/>
              </w:rPr>
            </w:pPr>
          </w:p>
        </w:tc>
        <w:tc>
          <w:tcPr>
            <w:tcW w:w="652" w:type="dxa"/>
            <w:shd w:val="clear" w:color="auto" w:fill="auto"/>
          </w:tcPr>
          <w:p w14:paraId="4C4191A3" w14:textId="77777777" w:rsidR="00667F43" w:rsidRPr="00A13709" w:rsidRDefault="00667F43" w:rsidP="00C61424">
            <w:pPr>
              <w:rPr>
                <w:rFonts w:cs="Arial"/>
              </w:rPr>
            </w:pPr>
          </w:p>
        </w:tc>
        <w:tc>
          <w:tcPr>
            <w:tcW w:w="652" w:type="dxa"/>
            <w:shd w:val="clear" w:color="auto" w:fill="auto"/>
          </w:tcPr>
          <w:p w14:paraId="4C4191A4" w14:textId="77777777" w:rsidR="00667F43" w:rsidRPr="00A13709" w:rsidRDefault="00667F43" w:rsidP="00C61424">
            <w:pPr>
              <w:rPr>
                <w:rFonts w:cs="Arial"/>
              </w:rPr>
            </w:pPr>
          </w:p>
        </w:tc>
        <w:tc>
          <w:tcPr>
            <w:tcW w:w="1530" w:type="dxa"/>
            <w:shd w:val="clear" w:color="auto" w:fill="auto"/>
          </w:tcPr>
          <w:p w14:paraId="4C4191A5" w14:textId="77777777" w:rsidR="00667F43" w:rsidRPr="00A13709" w:rsidRDefault="00667F43" w:rsidP="00C61424">
            <w:pPr>
              <w:rPr>
                <w:rFonts w:cs="Arial"/>
              </w:rPr>
            </w:pPr>
          </w:p>
        </w:tc>
      </w:tr>
      <w:tr w:rsidR="00667F43" w:rsidRPr="00A13709" w14:paraId="4C4191B0" w14:textId="77777777" w:rsidTr="00C61424">
        <w:tc>
          <w:tcPr>
            <w:tcW w:w="2966" w:type="dxa"/>
            <w:shd w:val="clear" w:color="auto" w:fill="D9D9D9"/>
          </w:tcPr>
          <w:p w14:paraId="4C4191A7" w14:textId="77777777" w:rsidR="00667F43" w:rsidRPr="00A13709" w:rsidRDefault="00667F43" w:rsidP="00C61424">
            <w:pPr>
              <w:rPr>
                <w:rFonts w:cs="Arial"/>
                <w:b/>
              </w:rPr>
            </w:pPr>
            <w:r w:rsidRPr="00A13709">
              <w:rPr>
                <w:rFonts w:cs="Arial"/>
                <w:b/>
              </w:rPr>
              <w:t>MECHANICAL</w:t>
            </w:r>
          </w:p>
        </w:tc>
        <w:tc>
          <w:tcPr>
            <w:tcW w:w="846" w:type="dxa"/>
            <w:shd w:val="clear" w:color="auto" w:fill="D9D9D9"/>
          </w:tcPr>
          <w:p w14:paraId="4C4191A8" w14:textId="77777777" w:rsidR="00667F43" w:rsidRPr="00A13709" w:rsidRDefault="00667F43" w:rsidP="00C61424">
            <w:pPr>
              <w:rPr>
                <w:rFonts w:cs="Arial"/>
              </w:rPr>
            </w:pPr>
          </w:p>
        </w:tc>
        <w:tc>
          <w:tcPr>
            <w:tcW w:w="652" w:type="dxa"/>
            <w:shd w:val="clear" w:color="auto" w:fill="D9D9D9"/>
          </w:tcPr>
          <w:p w14:paraId="4C4191A9" w14:textId="77777777" w:rsidR="00667F43" w:rsidRPr="00A13709" w:rsidRDefault="00667F43" w:rsidP="00C61424">
            <w:pPr>
              <w:rPr>
                <w:rFonts w:cs="Arial"/>
              </w:rPr>
            </w:pPr>
          </w:p>
        </w:tc>
        <w:tc>
          <w:tcPr>
            <w:tcW w:w="652" w:type="dxa"/>
            <w:shd w:val="clear" w:color="auto" w:fill="D9D9D9"/>
          </w:tcPr>
          <w:p w14:paraId="4C4191AA" w14:textId="77777777" w:rsidR="00667F43" w:rsidRPr="00A13709" w:rsidRDefault="00667F43" w:rsidP="00C61424">
            <w:pPr>
              <w:rPr>
                <w:rFonts w:cs="Arial"/>
              </w:rPr>
            </w:pPr>
          </w:p>
        </w:tc>
        <w:tc>
          <w:tcPr>
            <w:tcW w:w="652" w:type="dxa"/>
            <w:shd w:val="clear" w:color="auto" w:fill="D9D9D9"/>
          </w:tcPr>
          <w:p w14:paraId="4C4191AB" w14:textId="77777777" w:rsidR="00667F43" w:rsidRPr="00A13709" w:rsidRDefault="00667F43" w:rsidP="00C61424">
            <w:pPr>
              <w:rPr>
                <w:rFonts w:cs="Arial"/>
              </w:rPr>
            </w:pPr>
          </w:p>
        </w:tc>
        <w:tc>
          <w:tcPr>
            <w:tcW w:w="652" w:type="dxa"/>
            <w:shd w:val="clear" w:color="auto" w:fill="D9D9D9"/>
          </w:tcPr>
          <w:p w14:paraId="4C4191AC" w14:textId="77777777" w:rsidR="00667F43" w:rsidRPr="00A13709" w:rsidRDefault="00667F43" w:rsidP="00C61424">
            <w:pPr>
              <w:rPr>
                <w:rFonts w:cs="Arial"/>
              </w:rPr>
            </w:pPr>
          </w:p>
        </w:tc>
        <w:tc>
          <w:tcPr>
            <w:tcW w:w="652" w:type="dxa"/>
            <w:shd w:val="clear" w:color="auto" w:fill="D9D9D9"/>
          </w:tcPr>
          <w:p w14:paraId="4C4191AD" w14:textId="77777777" w:rsidR="00667F43" w:rsidRPr="00A13709" w:rsidRDefault="00667F43" w:rsidP="00C61424">
            <w:pPr>
              <w:rPr>
                <w:rFonts w:cs="Arial"/>
              </w:rPr>
            </w:pPr>
          </w:p>
        </w:tc>
        <w:tc>
          <w:tcPr>
            <w:tcW w:w="652" w:type="dxa"/>
            <w:shd w:val="clear" w:color="auto" w:fill="D9D9D9"/>
          </w:tcPr>
          <w:p w14:paraId="4C4191AE" w14:textId="77777777" w:rsidR="00667F43" w:rsidRPr="00A13709" w:rsidRDefault="00667F43" w:rsidP="00C61424">
            <w:pPr>
              <w:rPr>
                <w:rFonts w:cs="Arial"/>
              </w:rPr>
            </w:pPr>
          </w:p>
        </w:tc>
        <w:tc>
          <w:tcPr>
            <w:tcW w:w="1530" w:type="dxa"/>
            <w:shd w:val="clear" w:color="auto" w:fill="D9D9D9"/>
          </w:tcPr>
          <w:p w14:paraId="4C4191AF" w14:textId="77777777" w:rsidR="00667F43" w:rsidRPr="00A13709" w:rsidRDefault="00667F43" w:rsidP="00C61424">
            <w:pPr>
              <w:rPr>
                <w:rFonts w:cs="Arial"/>
              </w:rPr>
            </w:pPr>
          </w:p>
        </w:tc>
      </w:tr>
      <w:tr w:rsidR="00F56D42" w:rsidRPr="00A13709" w14:paraId="4C4191BA" w14:textId="77777777" w:rsidTr="00C61424">
        <w:tc>
          <w:tcPr>
            <w:tcW w:w="2966" w:type="dxa"/>
            <w:shd w:val="clear" w:color="auto" w:fill="auto"/>
          </w:tcPr>
          <w:p w14:paraId="4C4191B1" w14:textId="5ED6B34A" w:rsidR="00F56D42" w:rsidRPr="00A13709" w:rsidRDefault="00F56D42" w:rsidP="00C61424">
            <w:pPr>
              <w:rPr>
                <w:rFonts w:cs="Arial"/>
              </w:rPr>
            </w:pPr>
            <w:r w:rsidRPr="00A13709">
              <w:rPr>
                <w:rFonts w:cs="Arial"/>
              </w:rPr>
              <w:t>Plant, equipment &amp; fixtures</w:t>
            </w:r>
          </w:p>
        </w:tc>
        <w:tc>
          <w:tcPr>
            <w:tcW w:w="846" w:type="dxa"/>
            <w:shd w:val="clear" w:color="auto" w:fill="auto"/>
          </w:tcPr>
          <w:p w14:paraId="4C4191B2" w14:textId="77777777" w:rsidR="00F56D42" w:rsidRPr="00A13709" w:rsidRDefault="00F56D42" w:rsidP="00C61424">
            <w:pPr>
              <w:rPr>
                <w:rFonts w:cs="Arial"/>
              </w:rPr>
            </w:pPr>
          </w:p>
        </w:tc>
        <w:tc>
          <w:tcPr>
            <w:tcW w:w="652" w:type="dxa"/>
            <w:shd w:val="clear" w:color="auto" w:fill="auto"/>
          </w:tcPr>
          <w:p w14:paraId="4C4191B3" w14:textId="77777777" w:rsidR="00F56D42" w:rsidRPr="00A13709" w:rsidRDefault="00F56D42" w:rsidP="00C61424">
            <w:pPr>
              <w:rPr>
                <w:rFonts w:cs="Arial"/>
              </w:rPr>
            </w:pPr>
          </w:p>
        </w:tc>
        <w:tc>
          <w:tcPr>
            <w:tcW w:w="652" w:type="dxa"/>
            <w:shd w:val="clear" w:color="auto" w:fill="auto"/>
          </w:tcPr>
          <w:p w14:paraId="4C4191B4" w14:textId="77777777" w:rsidR="00F56D42" w:rsidRPr="00A13709" w:rsidRDefault="00F56D42" w:rsidP="00C61424">
            <w:pPr>
              <w:rPr>
                <w:rFonts w:cs="Arial"/>
              </w:rPr>
            </w:pPr>
          </w:p>
        </w:tc>
        <w:tc>
          <w:tcPr>
            <w:tcW w:w="652" w:type="dxa"/>
            <w:shd w:val="clear" w:color="auto" w:fill="auto"/>
          </w:tcPr>
          <w:p w14:paraId="4C4191B5" w14:textId="77777777" w:rsidR="00F56D42" w:rsidRPr="00A13709" w:rsidRDefault="00F56D42" w:rsidP="00C61424">
            <w:pPr>
              <w:rPr>
                <w:rFonts w:cs="Arial"/>
              </w:rPr>
            </w:pPr>
          </w:p>
        </w:tc>
        <w:tc>
          <w:tcPr>
            <w:tcW w:w="652" w:type="dxa"/>
            <w:shd w:val="clear" w:color="auto" w:fill="auto"/>
          </w:tcPr>
          <w:p w14:paraId="4C4191B6" w14:textId="77777777" w:rsidR="00F56D42" w:rsidRPr="00A13709" w:rsidRDefault="00F56D42" w:rsidP="00C61424">
            <w:pPr>
              <w:rPr>
                <w:rFonts w:cs="Arial"/>
              </w:rPr>
            </w:pPr>
          </w:p>
        </w:tc>
        <w:tc>
          <w:tcPr>
            <w:tcW w:w="652" w:type="dxa"/>
            <w:shd w:val="clear" w:color="auto" w:fill="auto"/>
          </w:tcPr>
          <w:p w14:paraId="4C4191B7" w14:textId="77777777" w:rsidR="00F56D42" w:rsidRPr="00A13709" w:rsidRDefault="00F56D42" w:rsidP="00C61424">
            <w:pPr>
              <w:rPr>
                <w:rFonts w:cs="Arial"/>
              </w:rPr>
            </w:pPr>
          </w:p>
        </w:tc>
        <w:tc>
          <w:tcPr>
            <w:tcW w:w="652" w:type="dxa"/>
            <w:shd w:val="clear" w:color="auto" w:fill="auto"/>
          </w:tcPr>
          <w:p w14:paraId="4C4191B8" w14:textId="77777777" w:rsidR="00F56D42" w:rsidRPr="00A13709" w:rsidRDefault="00F56D42" w:rsidP="00C61424">
            <w:pPr>
              <w:rPr>
                <w:rFonts w:cs="Arial"/>
              </w:rPr>
            </w:pPr>
          </w:p>
        </w:tc>
        <w:tc>
          <w:tcPr>
            <w:tcW w:w="1530" w:type="dxa"/>
            <w:shd w:val="clear" w:color="auto" w:fill="auto"/>
          </w:tcPr>
          <w:p w14:paraId="4C4191B9" w14:textId="77777777" w:rsidR="00F56D42" w:rsidRPr="00A13709" w:rsidRDefault="00F56D42" w:rsidP="00C61424">
            <w:pPr>
              <w:rPr>
                <w:rFonts w:cs="Arial"/>
              </w:rPr>
            </w:pPr>
          </w:p>
        </w:tc>
      </w:tr>
      <w:tr w:rsidR="00667F43" w:rsidRPr="00A13709" w14:paraId="4C4191C4" w14:textId="77777777" w:rsidTr="00C61424">
        <w:tc>
          <w:tcPr>
            <w:tcW w:w="2966" w:type="dxa"/>
            <w:shd w:val="clear" w:color="auto" w:fill="auto"/>
          </w:tcPr>
          <w:p w14:paraId="4C4191BB" w14:textId="77777777" w:rsidR="00667F43" w:rsidRPr="00A13709" w:rsidRDefault="00667F43" w:rsidP="00C61424">
            <w:pPr>
              <w:rPr>
                <w:rFonts w:cs="Arial"/>
              </w:rPr>
            </w:pPr>
            <w:r w:rsidRPr="00A13709">
              <w:rPr>
                <w:rFonts w:cs="Arial"/>
              </w:rPr>
              <w:t>Ductwork</w:t>
            </w:r>
          </w:p>
        </w:tc>
        <w:tc>
          <w:tcPr>
            <w:tcW w:w="846" w:type="dxa"/>
            <w:shd w:val="clear" w:color="auto" w:fill="auto"/>
          </w:tcPr>
          <w:p w14:paraId="4C4191BC" w14:textId="77777777" w:rsidR="00667F43" w:rsidRPr="00A13709" w:rsidRDefault="00667F43" w:rsidP="00C61424">
            <w:pPr>
              <w:rPr>
                <w:rFonts w:cs="Arial"/>
              </w:rPr>
            </w:pPr>
          </w:p>
        </w:tc>
        <w:tc>
          <w:tcPr>
            <w:tcW w:w="652" w:type="dxa"/>
            <w:shd w:val="clear" w:color="auto" w:fill="auto"/>
          </w:tcPr>
          <w:p w14:paraId="4C4191BD" w14:textId="77777777" w:rsidR="00667F43" w:rsidRPr="00A13709" w:rsidRDefault="00667F43" w:rsidP="00C61424">
            <w:pPr>
              <w:rPr>
                <w:rFonts w:cs="Arial"/>
              </w:rPr>
            </w:pPr>
          </w:p>
        </w:tc>
        <w:tc>
          <w:tcPr>
            <w:tcW w:w="652" w:type="dxa"/>
            <w:shd w:val="clear" w:color="auto" w:fill="auto"/>
          </w:tcPr>
          <w:p w14:paraId="4C4191BE" w14:textId="77777777" w:rsidR="00667F43" w:rsidRPr="00A13709" w:rsidRDefault="00667F43" w:rsidP="00C61424">
            <w:pPr>
              <w:rPr>
                <w:rFonts w:cs="Arial"/>
              </w:rPr>
            </w:pPr>
          </w:p>
        </w:tc>
        <w:tc>
          <w:tcPr>
            <w:tcW w:w="652" w:type="dxa"/>
            <w:shd w:val="clear" w:color="auto" w:fill="auto"/>
          </w:tcPr>
          <w:p w14:paraId="4C4191BF" w14:textId="77777777" w:rsidR="00667F43" w:rsidRPr="00A13709" w:rsidRDefault="00667F43" w:rsidP="00C61424">
            <w:pPr>
              <w:rPr>
                <w:rFonts w:cs="Arial"/>
              </w:rPr>
            </w:pPr>
          </w:p>
        </w:tc>
        <w:tc>
          <w:tcPr>
            <w:tcW w:w="652" w:type="dxa"/>
            <w:shd w:val="clear" w:color="auto" w:fill="auto"/>
          </w:tcPr>
          <w:p w14:paraId="4C4191C0" w14:textId="77777777" w:rsidR="00667F43" w:rsidRPr="00A13709" w:rsidRDefault="00667F43" w:rsidP="00C61424">
            <w:pPr>
              <w:rPr>
                <w:rFonts w:cs="Arial"/>
              </w:rPr>
            </w:pPr>
          </w:p>
        </w:tc>
        <w:tc>
          <w:tcPr>
            <w:tcW w:w="652" w:type="dxa"/>
            <w:shd w:val="clear" w:color="auto" w:fill="auto"/>
          </w:tcPr>
          <w:p w14:paraId="4C4191C1" w14:textId="77777777" w:rsidR="00667F43" w:rsidRPr="00A13709" w:rsidRDefault="00667F43" w:rsidP="00C61424">
            <w:pPr>
              <w:rPr>
                <w:rFonts w:cs="Arial"/>
              </w:rPr>
            </w:pPr>
          </w:p>
        </w:tc>
        <w:tc>
          <w:tcPr>
            <w:tcW w:w="652" w:type="dxa"/>
            <w:shd w:val="clear" w:color="auto" w:fill="auto"/>
          </w:tcPr>
          <w:p w14:paraId="4C4191C2" w14:textId="77777777" w:rsidR="00667F43" w:rsidRPr="00A13709" w:rsidRDefault="00667F43" w:rsidP="00C61424">
            <w:pPr>
              <w:rPr>
                <w:rFonts w:cs="Arial"/>
              </w:rPr>
            </w:pPr>
          </w:p>
        </w:tc>
        <w:tc>
          <w:tcPr>
            <w:tcW w:w="1530" w:type="dxa"/>
            <w:shd w:val="clear" w:color="auto" w:fill="auto"/>
          </w:tcPr>
          <w:p w14:paraId="4C4191C3" w14:textId="77777777" w:rsidR="00667F43" w:rsidRPr="00A13709" w:rsidRDefault="00667F43" w:rsidP="00C61424">
            <w:pPr>
              <w:rPr>
                <w:rFonts w:cs="Arial"/>
              </w:rPr>
            </w:pPr>
          </w:p>
        </w:tc>
      </w:tr>
      <w:tr w:rsidR="00667F43" w:rsidRPr="00A13709" w14:paraId="4C4191CE" w14:textId="77777777" w:rsidTr="00C61424">
        <w:tc>
          <w:tcPr>
            <w:tcW w:w="2966" w:type="dxa"/>
            <w:shd w:val="clear" w:color="auto" w:fill="auto"/>
          </w:tcPr>
          <w:p w14:paraId="4C4191C5" w14:textId="77777777" w:rsidR="00667F43" w:rsidRPr="00A13709" w:rsidRDefault="00667F43" w:rsidP="00C61424">
            <w:pPr>
              <w:rPr>
                <w:rFonts w:cs="Arial"/>
              </w:rPr>
            </w:pPr>
            <w:r w:rsidRPr="00A13709">
              <w:rPr>
                <w:rFonts w:cs="Arial"/>
              </w:rPr>
              <w:t>Pipework</w:t>
            </w:r>
          </w:p>
        </w:tc>
        <w:tc>
          <w:tcPr>
            <w:tcW w:w="846" w:type="dxa"/>
            <w:shd w:val="clear" w:color="auto" w:fill="auto"/>
          </w:tcPr>
          <w:p w14:paraId="4C4191C6" w14:textId="77777777" w:rsidR="00667F43" w:rsidRPr="00A13709" w:rsidRDefault="00667F43" w:rsidP="00C61424">
            <w:pPr>
              <w:rPr>
                <w:rFonts w:cs="Arial"/>
              </w:rPr>
            </w:pPr>
          </w:p>
        </w:tc>
        <w:tc>
          <w:tcPr>
            <w:tcW w:w="652" w:type="dxa"/>
            <w:shd w:val="clear" w:color="auto" w:fill="auto"/>
          </w:tcPr>
          <w:p w14:paraId="4C4191C7" w14:textId="77777777" w:rsidR="00667F43" w:rsidRPr="00A13709" w:rsidRDefault="00667F43" w:rsidP="00C61424">
            <w:pPr>
              <w:rPr>
                <w:rFonts w:cs="Arial"/>
              </w:rPr>
            </w:pPr>
          </w:p>
        </w:tc>
        <w:tc>
          <w:tcPr>
            <w:tcW w:w="652" w:type="dxa"/>
            <w:shd w:val="clear" w:color="auto" w:fill="auto"/>
          </w:tcPr>
          <w:p w14:paraId="4C4191C8" w14:textId="77777777" w:rsidR="00667F43" w:rsidRPr="00A13709" w:rsidRDefault="00667F43" w:rsidP="00C61424">
            <w:pPr>
              <w:rPr>
                <w:rFonts w:cs="Arial"/>
              </w:rPr>
            </w:pPr>
          </w:p>
        </w:tc>
        <w:tc>
          <w:tcPr>
            <w:tcW w:w="652" w:type="dxa"/>
            <w:shd w:val="clear" w:color="auto" w:fill="auto"/>
          </w:tcPr>
          <w:p w14:paraId="4C4191C9" w14:textId="77777777" w:rsidR="00667F43" w:rsidRPr="00A13709" w:rsidRDefault="00667F43" w:rsidP="00C61424">
            <w:pPr>
              <w:rPr>
                <w:rFonts w:cs="Arial"/>
              </w:rPr>
            </w:pPr>
          </w:p>
        </w:tc>
        <w:tc>
          <w:tcPr>
            <w:tcW w:w="652" w:type="dxa"/>
            <w:shd w:val="clear" w:color="auto" w:fill="auto"/>
          </w:tcPr>
          <w:p w14:paraId="4C4191CA" w14:textId="77777777" w:rsidR="00667F43" w:rsidRPr="00A13709" w:rsidRDefault="00667F43" w:rsidP="00C61424">
            <w:pPr>
              <w:rPr>
                <w:rFonts w:cs="Arial"/>
              </w:rPr>
            </w:pPr>
          </w:p>
        </w:tc>
        <w:tc>
          <w:tcPr>
            <w:tcW w:w="652" w:type="dxa"/>
            <w:shd w:val="clear" w:color="auto" w:fill="auto"/>
          </w:tcPr>
          <w:p w14:paraId="4C4191CB" w14:textId="77777777" w:rsidR="00667F43" w:rsidRPr="00A13709" w:rsidRDefault="00667F43" w:rsidP="00C61424">
            <w:pPr>
              <w:rPr>
                <w:rFonts w:cs="Arial"/>
              </w:rPr>
            </w:pPr>
          </w:p>
        </w:tc>
        <w:tc>
          <w:tcPr>
            <w:tcW w:w="652" w:type="dxa"/>
            <w:shd w:val="clear" w:color="auto" w:fill="auto"/>
          </w:tcPr>
          <w:p w14:paraId="4C4191CC" w14:textId="77777777" w:rsidR="00667F43" w:rsidRPr="00A13709" w:rsidRDefault="00667F43" w:rsidP="00C61424">
            <w:pPr>
              <w:rPr>
                <w:rFonts w:cs="Arial"/>
              </w:rPr>
            </w:pPr>
          </w:p>
        </w:tc>
        <w:tc>
          <w:tcPr>
            <w:tcW w:w="1530" w:type="dxa"/>
            <w:shd w:val="clear" w:color="auto" w:fill="auto"/>
          </w:tcPr>
          <w:p w14:paraId="4C4191CD" w14:textId="77777777" w:rsidR="00667F43" w:rsidRPr="00A13709" w:rsidRDefault="00667F43" w:rsidP="00C61424">
            <w:pPr>
              <w:rPr>
                <w:rFonts w:cs="Arial"/>
              </w:rPr>
            </w:pPr>
          </w:p>
        </w:tc>
      </w:tr>
      <w:tr w:rsidR="00F56D42" w:rsidRPr="00A13709" w14:paraId="7DA2ABEF" w14:textId="77777777" w:rsidTr="00193B73">
        <w:tc>
          <w:tcPr>
            <w:tcW w:w="2966" w:type="dxa"/>
            <w:shd w:val="clear" w:color="auto" w:fill="auto"/>
          </w:tcPr>
          <w:p w14:paraId="4C462AC8" w14:textId="77777777" w:rsidR="00F56D42" w:rsidRPr="00A13709" w:rsidRDefault="00F56D42" w:rsidP="00193B73">
            <w:pPr>
              <w:rPr>
                <w:rFonts w:cs="Arial"/>
              </w:rPr>
            </w:pPr>
            <w:r w:rsidRPr="00A13709">
              <w:rPr>
                <w:rFonts w:cs="Arial"/>
              </w:rPr>
              <w:t>Sensors and controls</w:t>
            </w:r>
          </w:p>
        </w:tc>
        <w:tc>
          <w:tcPr>
            <w:tcW w:w="846" w:type="dxa"/>
            <w:shd w:val="clear" w:color="auto" w:fill="auto"/>
          </w:tcPr>
          <w:p w14:paraId="3AE40EA7" w14:textId="77777777" w:rsidR="00F56D42" w:rsidRPr="00A13709" w:rsidRDefault="00F56D42" w:rsidP="00193B73">
            <w:pPr>
              <w:rPr>
                <w:rFonts w:cs="Arial"/>
              </w:rPr>
            </w:pPr>
          </w:p>
        </w:tc>
        <w:tc>
          <w:tcPr>
            <w:tcW w:w="652" w:type="dxa"/>
            <w:shd w:val="clear" w:color="auto" w:fill="auto"/>
          </w:tcPr>
          <w:p w14:paraId="5A12E7E5" w14:textId="77777777" w:rsidR="00F56D42" w:rsidRPr="00A13709" w:rsidRDefault="00F56D42" w:rsidP="00193B73">
            <w:pPr>
              <w:rPr>
                <w:rFonts w:cs="Arial"/>
              </w:rPr>
            </w:pPr>
          </w:p>
        </w:tc>
        <w:tc>
          <w:tcPr>
            <w:tcW w:w="652" w:type="dxa"/>
            <w:shd w:val="clear" w:color="auto" w:fill="auto"/>
          </w:tcPr>
          <w:p w14:paraId="2257241E" w14:textId="77777777" w:rsidR="00F56D42" w:rsidRPr="00A13709" w:rsidRDefault="00F56D42" w:rsidP="00193B73">
            <w:pPr>
              <w:rPr>
                <w:rFonts w:cs="Arial"/>
              </w:rPr>
            </w:pPr>
          </w:p>
        </w:tc>
        <w:tc>
          <w:tcPr>
            <w:tcW w:w="652" w:type="dxa"/>
            <w:shd w:val="clear" w:color="auto" w:fill="auto"/>
          </w:tcPr>
          <w:p w14:paraId="04116A45" w14:textId="77777777" w:rsidR="00F56D42" w:rsidRPr="00A13709" w:rsidRDefault="00F56D42" w:rsidP="00193B73">
            <w:pPr>
              <w:rPr>
                <w:rFonts w:cs="Arial"/>
              </w:rPr>
            </w:pPr>
          </w:p>
        </w:tc>
        <w:tc>
          <w:tcPr>
            <w:tcW w:w="652" w:type="dxa"/>
            <w:shd w:val="clear" w:color="auto" w:fill="auto"/>
          </w:tcPr>
          <w:p w14:paraId="2B26849A" w14:textId="77777777" w:rsidR="00F56D42" w:rsidRPr="00A13709" w:rsidRDefault="00F56D42" w:rsidP="00193B73">
            <w:pPr>
              <w:rPr>
                <w:rFonts w:cs="Arial"/>
              </w:rPr>
            </w:pPr>
          </w:p>
        </w:tc>
        <w:tc>
          <w:tcPr>
            <w:tcW w:w="652" w:type="dxa"/>
            <w:shd w:val="clear" w:color="auto" w:fill="auto"/>
          </w:tcPr>
          <w:p w14:paraId="7FB9CFDF" w14:textId="77777777" w:rsidR="00F56D42" w:rsidRPr="00A13709" w:rsidRDefault="00F56D42" w:rsidP="00193B73">
            <w:pPr>
              <w:rPr>
                <w:rFonts w:cs="Arial"/>
              </w:rPr>
            </w:pPr>
          </w:p>
        </w:tc>
        <w:tc>
          <w:tcPr>
            <w:tcW w:w="652" w:type="dxa"/>
            <w:shd w:val="clear" w:color="auto" w:fill="auto"/>
          </w:tcPr>
          <w:p w14:paraId="1668AC9A" w14:textId="77777777" w:rsidR="00F56D42" w:rsidRPr="00A13709" w:rsidRDefault="00F56D42" w:rsidP="00193B73">
            <w:pPr>
              <w:rPr>
                <w:rFonts w:cs="Arial"/>
              </w:rPr>
            </w:pPr>
          </w:p>
        </w:tc>
        <w:tc>
          <w:tcPr>
            <w:tcW w:w="1530" w:type="dxa"/>
            <w:shd w:val="clear" w:color="auto" w:fill="auto"/>
          </w:tcPr>
          <w:p w14:paraId="48B25CE5" w14:textId="77777777" w:rsidR="00F56D42" w:rsidRPr="00A13709" w:rsidRDefault="00F56D42" w:rsidP="00193B73">
            <w:pPr>
              <w:rPr>
                <w:rFonts w:cs="Arial"/>
              </w:rPr>
            </w:pPr>
          </w:p>
        </w:tc>
      </w:tr>
      <w:tr w:rsidR="008B4F04" w:rsidRPr="00A13709" w14:paraId="32B6896F" w14:textId="77777777" w:rsidTr="00C61424">
        <w:tc>
          <w:tcPr>
            <w:tcW w:w="2966" w:type="dxa"/>
            <w:shd w:val="clear" w:color="auto" w:fill="auto"/>
          </w:tcPr>
          <w:p w14:paraId="0CF75816" w14:textId="1FC33ACC" w:rsidR="008B4F04" w:rsidRPr="00A13709" w:rsidRDefault="008B4F04" w:rsidP="00C61424">
            <w:pPr>
              <w:rPr>
                <w:rFonts w:cs="Arial"/>
              </w:rPr>
            </w:pPr>
            <w:r w:rsidRPr="00A13709">
              <w:rPr>
                <w:rFonts w:cs="Arial"/>
              </w:rPr>
              <w:t>Mechanical services in risers</w:t>
            </w:r>
          </w:p>
        </w:tc>
        <w:tc>
          <w:tcPr>
            <w:tcW w:w="846" w:type="dxa"/>
            <w:shd w:val="clear" w:color="auto" w:fill="auto"/>
          </w:tcPr>
          <w:p w14:paraId="07FB0E40" w14:textId="77777777" w:rsidR="008B4F04" w:rsidRPr="00A13709" w:rsidRDefault="008B4F04" w:rsidP="00C61424">
            <w:pPr>
              <w:rPr>
                <w:rFonts w:cs="Arial"/>
              </w:rPr>
            </w:pPr>
          </w:p>
        </w:tc>
        <w:tc>
          <w:tcPr>
            <w:tcW w:w="652" w:type="dxa"/>
            <w:shd w:val="clear" w:color="auto" w:fill="auto"/>
          </w:tcPr>
          <w:p w14:paraId="455E60F3" w14:textId="77777777" w:rsidR="008B4F04" w:rsidRPr="00A13709" w:rsidRDefault="008B4F04" w:rsidP="00C61424">
            <w:pPr>
              <w:rPr>
                <w:rFonts w:cs="Arial"/>
              </w:rPr>
            </w:pPr>
          </w:p>
        </w:tc>
        <w:tc>
          <w:tcPr>
            <w:tcW w:w="652" w:type="dxa"/>
            <w:shd w:val="clear" w:color="auto" w:fill="auto"/>
          </w:tcPr>
          <w:p w14:paraId="50BA30DA" w14:textId="77777777" w:rsidR="008B4F04" w:rsidRPr="00A13709" w:rsidRDefault="008B4F04" w:rsidP="00C61424">
            <w:pPr>
              <w:rPr>
                <w:rFonts w:cs="Arial"/>
              </w:rPr>
            </w:pPr>
          </w:p>
        </w:tc>
        <w:tc>
          <w:tcPr>
            <w:tcW w:w="652" w:type="dxa"/>
            <w:shd w:val="clear" w:color="auto" w:fill="auto"/>
          </w:tcPr>
          <w:p w14:paraId="11F10E97" w14:textId="77777777" w:rsidR="008B4F04" w:rsidRPr="00A13709" w:rsidRDefault="008B4F04" w:rsidP="00C61424">
            <w:pPr>
              <w:rPr>
                <w:rFonts w:cs="Arial"/>
              </w:rPr>
            </w:pPr>
          </w:p>
        </w:tc>
        <w:tc>
          <w:tcPr>
            <w:tcW w:w="652" w:type="dxa"/>
            <w:shd w:val="clear" w:color="auto" w:fill="auto"/>
          </w:tcPr>
          <w:p w14:paraId="67C95FD7" w14:textId="77777777" w:rsidR="008B4F04" w:rsidRPr="00A13709" w:rsidRDefault="008B4F04" w:rsidP="00C61424">
            <w:pPr>
              <w:rPr>
                <w:rFonts w:cs="Arial"/>
              </w:rPr>
            </w:pPr>
          </w:p>
        </w:tc>
        <w:tc>
          <w:tcPr>
            <w:tcW w:w="652" w:type="dxa"/>
            <w:shd w:val="clear" w:color="auto" w:fill="auto"/>
          </w:tcPr>
          <w:p w14:paraId="336EA2A8" w14:textId="77777777" w:rsidR="008B4F04" w:rsidRPr="00A13709" w:rsidRDefault="008B4F04" w:rsidP="00C61424">
            <w:pPr>
              <w:rPr>
                <w:rFonts w:cs="Arial"/>
              </w:rPr>
            </w:pPr>
          </w:p>
        </w:tc>
        <w:tc>
          <w:tcPr>
            <w:tcW w:w="652" w:type="dxa"/>
            <w:shd w:val="clear" w:color="auto" w:fill="auto"/>
          </w:tcPr>
          <w:p w14:paraId="3662E1EC" w14:textId="77777777" w:rsidR="008B4F04" w:rsidRPr="00A13709" w:rsidRDefault="008B4F04" w:rsidP="00C61424">
            <w:pPr>
              <w:rPr>
                <w:rFonts w:cs="Arial"/>
              </w:rPr>
            </w:pPr>
          </w:p>
        </w:tc>
        <w:tc>
          <w:tcPr>
            <w:tcW w:w="1530" w:type="dxa"/>
            <w:shd w:val="clear" w:color="auto" w:fill="auto"/>
          </w:tcPr>
          <w:p w14:paraId="0A81DAE0" w14:textId="77777777" w:rsidR="008B4F04" w:rsidRPr="00A13709" w:rsidRDefault="008B4F04" w:rsidP="00C61424">
            <w:pPr>
              <w:rPr>
                <w:rFonts w:cs="Arial"/>
              </w:rPr>
            </w:pPr>
          </w:p>
        </w:tc>
      </w:tr>
      <w:tr w:rsidR="00667F43" w:rsidRPr="00A13709" w14:paraId="4C4191D8" w14:textId="77777777" w:rsidTr="00C61424">
        <w:tc>
          <w:tcPr>
            <w:tcW w:w="2966" w:type="dxa"/>
            <w:shd w:val="clear" w:color="auto" w:fill="D9D9D9"/>
          </w:tcPr>
          <w:p w14:paraId="4C4191CF" w14:textId="77777777" w:rsidR="00667F43" w:rsidRPr="00A13709" w:rsidRDefault="00667F43" w:rsidP="00C61424">
            <w:pPr>
              <w:rPr>
                <w:rFonts w:cs="Arial"/>
                <w:b/>
              </w:rPr>
            </w:pPr>
            <w:r w:rsidRPr="00A13709">
              <w:rPr>
                <w:rFonts w:cs="Arial"/>
                <w:b/>
              </w:rPr>
              <w:t>HYDRAULIC</w:t>
            </w:r>
          </w:p>
        </w:tc>
        <w:tc>
          <w:tcPr>
            <w:tcW w:w="846" w:type="dxa"/>
            <w:shd w:val="clear" w:color="auto" w:fill="D9D9D9"/>
          </w:tcPr>
          <w:p w14:paraId="4C4191D0" w14:textId="77777777" w:rsidR="00667F43" w:rsidRPr="00A13709" w:rsidRDefault="00667F43" w:rsidP="00C61424">
            <w:pPr>
              <w:rPr>
                <w:rFonts w:cs="Arial"/>
              </w:rPr>
            </w:pPr>
          </w:p>
        </w:tc>
        <w:tc>
          <w:tcPr>
            <w:tcW w:w="652" w:type="dxa"/>
            <w:shd w:val="clear" w:color="auto" w:fill="D9D9D9"/>
          </w:tcPr>
          <w:p w14:paraId="4C4191D1" w14:textId="77777777" w:rsidR="00667F43" w:rsidRPr="00A13709" w:rsidRDefault="00667F43" w:rsidP="00C61424">
            <w:pPr>
              <w:rPr>
                <w:rFonts w:cs="Arial"/>
              </w:rPr>
            </w:pPr>
          </w:p>
        </w:tc>
        <w:tc>
          <w:tcPr>
            <w:tcW w:w="652" w:type="dxa"/>
            <w:shd w:val="clear" w:color="auto" w:fill="D9D9D9"/>
          </w:tcPr>
          <w:p w14:paraId="4C4191D2" w14:textId="77777777" w:rsidR="00667F43" w:rsidRPr="00A13709" w:rsidRDefault="00667F43" w:rsidP="00C61424">
            <w:pPr>
              <w:rPr>
                <w:rFonts w:cs="Arial"/>
              </w:rPr>
            </w:pPr>
          </w:p>
        </w:tc>
        <w:tc>
          <w:tcPr>
            <w:tcW w:w="652" w:type="dxa"/>
            <w:shd w:val="clear" w:color="auto" w:fill="D9D9D9"/>
          </w:tcPr>
          <w:p w14:paraId="4C4191D3" w14:textId="77777777" w:rsidR="00667F43" w:rsidRPr="00A13709" w:rsidRDefault="00667F43" w:rsidP="00C61424">
            <w:pPr>
              <w:rPr>
                <w:rFonts w:cs="Arial"/>
              </w:rPr>
            </w:pPr>
          </w:p>
        </w:tc>
        <w:tc>
          <w:tcPr>
            <w:tcW w:w="652" w:type="dxa"/>
            <w:shd w:val="clear" w:color="auto" w:fill="D9D9D9"/>
          </w:tcPr>
          <w:p w14:paraId="4C4191D4" w14:textId="77777777" w:rsidR="00667F43" w:rsidRPr="00A13709" w:rsidRDefault="00667F43" w:rsidP="00C61424">
            <w:pPr>
              <w:rPr>
                <w:rFonts w:cs="Arial"/>
              </w:rPr>
            </w:pPr>
          </w:p>
        </w:tc>
        <w:tc>
          <w:tcPr>
            <w:tcW w:w="652" w:type="dxa"/>
            <w:shd w:val="clear" w:color="auto" w:fill="D9D9D9"/>
          </w:tcPr>
          <w:p w14:paraId="4C4191D5" w14:textId="77777777" w:rsidR="00667F43" w:rsidRPr="00A13709" w:rsidRDefault="00667F43" w:rsidP="00C61424">
            <w:pPr>
              <w:rPr>
                <w:rFonts w:cs="Arial"/>
              </w:rPr>
            </w:pPr>
          </w:p>
        </w:tc>
        <w:tc>
          <w:tcPr>
            <w:tcW w:w="652" w:type="dxa"/>
            <w:shd w:val="clear" w:color="auto" w:fill="D9D9D9"/>
          </w:tcPr>
          <w:p w14:paraId="4C4191D6" w14:textId="77777777" w:rsidR="00667F43" w:rsidRPr="00A13709" w:rsidRDefault="00667F43" w:rsidP="00C61424">
            <w:pPr>
              <w:rPr>
                <w:rFonts w:cs="Arial"/>
              </w:rPr>
            </w:pPr>
          </w:p>
        </w:tc>
        <w:tc>
          <w:tcPr>
            <w:tcW w:w="1530" w:type="dxa"/>
            <w:shd w:val="clear" w:color="auto" w:fill="D9D9D9"/>
          </w:tcPr>
          <w:p w14:paraId="4C4191D7" w14:textId="77777777" w:rsidR="00667F43" w:rsidRPr="00A13709" w:rsidRDefault="00667F43" w:rsidP="00C61424">
            <w:pPr>
              <w:rPr>
                <w:rFonts w:cs="Arial"/>
              </w:rPr>
            </w:pPr>
          </w:p>
        </w:tc>
      </w:tr>
      <w:tr w:rsidR="00667F43" w:rsidRPr="00A13709" w14:paraId="4C4191E2" w14:textId="77777777" w:rsidTr="00C61424">
        <w:tc>
          <w:tcPr>
            <w:tcW w:w="2966" w:type="dxa"/>
            <w:shd w:val="clear" w:color="auto" w:fill="auto"/>
          </w:tcPr>
          <w:p w14:paraId="4C4191D9" w14:textId="3D05E7C7" w:rsidR="00667F43" w:rsidRPr="00A13709" w:rsidRDefault="00070657" w:rsidP="00C61424">
            <w:pPr>
              <w:rPr>
                <w:rFonts w:cs="Arial"/>
              </w:rPr>
            </w:pPr>
            <w:r w:rsidRPr="00A13709">
              <w:rPr>
                <w:rFonts w:cs="Arial"/>
              </w:rPr>
              <w:t>Plant,</w:t>
            </w:r>
            <w:r w:rsidR="00667F43" w:rsidRPr="00A13709">
              <w:rPr>
                <w:rFonts w:cs="Arial"/>
              </w:rPr>
              <w:t xml:space="preserve"> equipment</w:t>
            </w:r>
            <w:r w:rsidRPr="00A13709">
              <w:rPr>
                <w:rFonts w:cs="Arial"/>
              </w:rPr>
              <w:t xml:space="preserve"> &amp; fixtures</w:t>
            </w:r>
          </w:p>
        </w:tc>
        <w:tc>
          <w:tcPr>
            <w:tcW w:w="846" w:type="dxa"/>
            <w:shd w:val="clear" w:color="auto" w:fill="auto"/>
          </w:tcPr>
          <w:p w14:paraId="4C4191DA" w14:textId="77777777" w:rsidR="00667F43" w:rsidRPr="00A13709" w:rsidRDefault="00667F43" w:rsidP="00C61424">
            <w:pPr>
              <w:rPr>
                <w:rFonts w:cs="Arial"/>
              </w:rPr>
            </w:pPr>
          </w:p>
        </w:tc>
        <w:tc>
          <w:tcPr>
            <w:tcW w:w="652" w:type="dxa"/>
            <w:shd w:val="clear" w:color="auto" w:fill="auto"/>
          </w:tcPr>
          <w:p w14:paraId="4C4191DB" w14:textId="77777777" w:rsidR="00667F43" w:rsidRPr="00A13709" w:rsidRDefault="00667F43" w:rsidP="00C61424">
            <w:pPr>
              <w:rPr>
                <w:rFonts w:cs="Arial"/>
              </w:rPr>
            </w:pPr>
          </w:p>
        </w:tc>
        <w:tc>
          <w:tcPr>
            <w:tcW w:w="652" w:type="dxa"/>
            <w:shd w:val="clear" w:color="auto" w:fill="auto"/>
          </w:tcPr>
          <w:p w14:paraId="4C4191DC" w14:textId="77777777" w:rsidR="00667F43" w:rsidRPr="00A13709" w:rsidRDefault="00667F43" w:rsidP="00C61424">
            <w:pPr>
              <w:rPr>
                <w:rFonts w:cs="Arial"/>
              </w:rPr>
            </w:pPr>
          </w:p>
        </w:tc>
        <w:tc>
          <w:tcPr>
            <w:tcW w:w="652" w:type="dxa"/>
            <w:shd w:val="clear" w:color="auto" w:fill="auto"/>
          </w:tcPr>
          <w:p w14:paraId="4C4191DD" w14:textId="77777777" w:rsidR="00667F43" w:rsidRPr="00A13709" w:rsidRDefault="00667F43" w:rsidP="00C61424">
            <w:pPr>
              <w:rPr>
                <w:rFonts w:cs="Arial"/>
              </w:rPr>
            </w:pPr>
          </w:p>
        </w:tc>
        <w:tc>
          <w:tcPr>
            <w:tcW w:w="652" w:type="dxa"/>
            <w:shd w:val="clear" w:color="auto" w:fill="auto"/>
          </w:tcPr>
          <w:p w14:paraId="4C4191DE" w14:textId="77777777" w:rsidR="00667F43" w:rsidRPr="00A13709" w:rsidRDefault="00667F43" w:rsidP="00C61424">
            <w:pPr>
              <w:rPr>
                <w:rFonts w:cs="Arial"/>
              </w:rPr>
            </w:pPr>
          </w:p>
        </w:tc>
        <w:tc>
          <w:tcPr>
            <w:tcW w:w="652" w:type="dxa"/>
            <w:shd w:val="clear" w:color="auto" w:fill="auto"/>
          </w:tcPr>
          <w:p w14:paraId="4C4191DF" w14:textId="77777777" w:rsidR="00667F43" w:rsidRPr="00A13709" w:rsidRDefault="00667F43" w:rsidP="00C61424">
            <w:pPr>
              <w:rPr>
                <w:rFonts w:cs="Arial"/>
              </w:rPr>
            </w:pPr>
          </w:p>
        </w:tc>
        <w:tc>
          <w:tcPr>
            <w:tcW w:w="652" w:type="dxa"/>
            <w:shd w:val="clear" w:color="auto" w:fill="auto"/>
          </w:tcPr>
          <w:p w14:paraId="4C4191E0" w14:textId="77777777" w:rsidR="00667F43" w:rsidRPr="00A13709" w:rsidRDefault="00667F43" w:rsidP="00C61424">
            <w:pPr>
              <w:rPr>
                <w:rFonts w:cs="Arial"/>
              </w:rPr>
            </w:pPr>
          </w:p>
        </w:tc>
        <w:tc>
          <w:tcPr>
            <w:tcW w:w="1530" w:type="dxa"/>
            <w:shd w:val="clear" w:color="auto" w:fill="auto"/>
          </w:tcPr>
          <w:p w14:paraId="4C4191E1" w14:textId="77777777" w:rsidR="00667F43" w:rsidRPr="00A13709" w:rsidRDefault="00667F43" w:rsidP="00C61424">
            <w:pPr>
              <w:rPr>
                <w:rFonts w:cs="Arial"/>
              </w:rPr>
            </w:pPr>
          </w:p>
        </w:tc>
      </w:tr>
      <w:tr w:rsidR="00667F43" w:rsidRPr="00A13709" w14:paraId="4C4191EC" w14:textId="77777777" w:rsidTr="00C61424">
        <w:tc>
          <w:tcPr>
            <w:tcW w:w="2966" w:type="dxa"/>
            <w:shd w:val="clear" w:color="auto" w:fill="auto"/>
          </w:tcPr>
          <w:p w14:paraId="4C4191E3" w14:textId="37FB7889" w:rsidR="00667F43" w:rsidRPr="00A13709" w:rsidRDefault="00667F43" w:rsidP="00C61424">
            <w:pPr>
              <w:rPr>
                <w:rFonts w:cs="Arial"/>
              </w:rPr>
            </w:pPr>
            <w:r w:rsidRPr="00A13709">
              <w:rPr>
                <w:rFonts w:cs="Arial"/>
              </w:rPr>
              <w:t>Sanitary fixtures</w:t>
            </w:r>
            <w:r w:rsidR="00070657" w:rsidRPr="00A13709">
              <w:rPr>
                <w:rFonts w:cs="Arial"/>
              </w:rPr>
              <w:t xml:space="preserve"> &amp; floor wastes</w:t>
            </w:r>
          </w:p>
        </w:tc>
        <w:tc>
          <w:tcPr>
            <w:tcW w:w="846" w:type="dxa"/>
            <w:shd w:val="clear" w:color="auto" w:fill="auto"/>
          </w:tcPr>
          <w:p w14:paraId="4C4191E4" w14:textId="77777777" w:rsidR="00667F43" w:rsidRPr="00A13709" w:rsidRDefault="00667F43" w:rsidP="00C61424">
            <w:pPr>
              <w:rPr>
                <w:rFonts w:cs="Arial"/>
              </w:rPr>
            </w:pPr>
          </w:p>
        </w:tc>
        <w:tc>
          <w:tcPr>
            <w:tcW w:w="652" w:type="dxa"/>
            <w:shd w:val="clear" w:color="auto" w:fill="auto"/>
          </w:tcPr>
          <w:p w14:paraId="4C4191E5" w14:textId="77777777" w:rsidR="00667F43" w:rsidRPr="00A13709" w:rsidRDefault="00667F43" w:rsidP="00C61424">
            <w:pPr>
              <w:rPr>
                <w:rFonts w:cs="Arial"/>
              </w:rPr>
            </w:pPr>
          </w:p>
        </w:tc>
        <w:tc>
          <w:tcPr>
            <w:tcW w:w="652" w:type="dxa"/>
            <w:shd w:val="clear" w:color="auto" w:fill="auto"/>
          </w:tcPr>
          <w:p w14:paraId="4C4191E6" w14:textId="77777777" w:rsidR="00667F43" w:rsidRPr="00A13709" w:rsidRDefault="00667F43" w:rsidP="00C61424">
            <w:pPr>
              <w:rPr>
                <w:rFonts w:cs="Arial"/>
              </w:rPr>
            </w:pPr>
          </w:p>
        </w:tc>
        <w:tc>
          <w:tcPr>
            <w:tcW w:w="652" w:type="dxa"/>
            <w:shd w:val="clear" w:color="auto" w:fill="auto"/>
          </w:tcPr>
          <w:p w14:paraId="4C4191E7" w14:textId="77777777" w:rsidR="00667F43" w:rsidRPr="00A13709" w:rsidRDefault="00667F43" w:rsidP="00C61424">
            <w:pPr>
              <w:rPr>
                <w:rFonts w:cs="Arial"/>
              </w:rPr>
            </w:pPr>
          </w:p>
        </w:tc>
        <w:tc>
          <w:tcPr>
            <w:tcW w:w="652" w:type="dxa"/>
            <w:shd w:val="clear" w:color="auto" w:fill="auto"/>
          </w:tcPr>
          <w:p w14:paraId="4C4191E8" w14:textId="77777777" w:rsidR="00667F43" w:rsidRPr="00A13709" w:rsidRDefault="00667F43" w:rsidP="00C61424">
            <w:pPr>
              <w:rPr>
                <w:rFonts w:cs="Arial"/>
              </w:rPr>
            </w:pPr>
          </w:p>
        </w:tc>
        <w:tc>
          <w:tcPr>
            <w:tcW w:w="652" w:type="dxa"/>
            <w:shd w:val="clear" w:color="auto" w:fill="auto"/>
          </w:tcPr>
          <w:p w14:paraId="4C4191E9" w14:textId="77777777" w:rsidR="00667F43" w:rsidRPr="00A13709" w:rsidRDefault="00667F43" w:rsidP="00C61424">
            <w:pPr>
              <w:rPr>
                <w:rFonts w:cs="Arial"/>
              </w:rPr>
            </w:pPr>
          </w:p>
        </w:tc>
        <w:tc>
          <w:tcPr>
            <w:tcW w:w="652" w:type="dxa"/>
            <w:shd w:val="clear" w:color="auto" w:fill="auto"/>
          </w:tcPr>
          <w:p w14:paraId="4C4191EA" w14:textId="77777777" w:rsidR="00667F43" w:rsidRPr="00A13709" w:rsidRDefault="00667F43" w:rsidP="00C61424">
            <w:pPr>
              <w:rPr>
                <w:rFonts w:cs="Arial"/>
              </w:rPr>
            </w:pPr>
          </w:p>
        </w:tc>
        <w:tc>
          <w:tcPr>
            <w:tcW w:w="1530" w:type="dxa"/>
            <w:shd w:val="clear" w:color="auto" w:fill="auto"/>
          </w:tcPr>
          <w:p w14:paraId="4C4191EB" w14:textId="77777777" w:rsidR="00667F43" w:rsidRPr="00A13709" w:rsidRDefault="00667F43" w:rsidP="00C61424">
            <w:pPr>
              <w:rPr>
                <w:rFonts w:cs="Arial"/>
              </w:rPr>
            </w:pPr>
          </w:p>
        </w:tc>
      </w:tr>
      <w:tr w:rsidR="00667F43" w:rsidRPr="00A13709" w14:paraId="4C4191F6" w14:textId="77777777" w:rsidTr="00C61424">
        <w:tc>
          <w:tcPr>
            <w:tcW w:w="2966" w:type="dxa"/>
            <w:shd w:val="clear" w:color="auto" w:fill="auto"/>
          </w:tcPr>
          <w:p w14:paraId="4C4191ED" w14:textId="41C622FD" w:rsidR="00667F43" w:rsidRPr="00A13709" w:rsidRDefault="00667F43" w:rsidP="00C61424">
            <w:pPr>
              <w:rPr>
                <w:rFonts w:cs="Arial"/>
              </w:rPr>
            </w:pPr>
            <w:r w:rsidRPr="00A13709">
              <w:rPr>
                <w:rFonts w:cs="Arial"/>
              </w:rPr>
              <w:t>Pipework</w:t>
            </w:r>
            <w:r w:rsidR="00070657" w:rsidRPr="00A13709">
              <w:rPr>
                <w:rFonts w:cs="Arial"/>
              </w:rPr>
              <w:t xml:space="preserve"> – waste</w:t>
            </w:r>
          </w:p>
        </w:tc>
        <w:tc>
          <w:tcPr>
            <w:tcW w:w="846" w:type="dxa"/>
            <w:shd w:val="clear" w:color="auto" w:fill="auto"/>
          </w:tcPr>
          <w:p w14:paraId="4C4191EE" w14:textId="77777777" w:rsidR="00667F43" w:rsidRPr="00A13709" w:rsidRDefault="00667F43" w:rsidP="00C61424">
            <w:pPr>
              <w:rPr>
                <w:rFonts w:cs="Arial"/>
              </w:rPr>
            </w:pPr>
          </w:p>
        </w:tc>
        <w:tc>
          <w:tcPr>
            <w:tcW w:w="652" w:type="dxa"/>
            <w:shd w:val="clear" w:color="auto" w:fill="auto"/>
          </w:tcPr>
          <w:p w14:paraId="4C4191EF" w14:textId="77777777" w:rsidR="00667F43" w:rsidRPr="00A13709" w:rsidRDefault="00667F43" w:rsidP="00C61424">
            <w:pPr>
              <w:rPr>
                <w:rFonts w:cs="Arial"/>
              </w:rPr>
            </w:pPr>
          </w:p>
        </w:tc>
        <w:tc>
          <w:tcPr>
            <w:tcW w:w="652" w:type="dxa"/>
            <w:shd w:val="clear" w:color="auto" w:fill="auto"/>
          </w:tcPr>
          <w:p w14:paraId="4C4191F0" w14:textId="77777777" w:rsidR="00667F43" w:rsidRPr="00A13709" w:rsidRDefault="00667F43" w:rsidP="00C61424">
            <w:pPr>
              <w:rPr>
                <w:rFonts w:cs="Arial"/>
              </w:rPr>
            </w:pPr>
          </w:p>
        </w:tc>
        <w:tc>
          <w:tcPr>
            <w:tcW w:w="652" w:type="dxa"/>
            <w:shd w:val="clear" w:color="auto" w:fill="auto"/>
          </w:tcPr>
          <w:p w14:paraId="4C4191F1" w14:textId="77777777" w:rsidR="00667F43" w:rsidRPr="00A13709" w:rsidRDefault="00667F43" w:rsidP="00C61424">
            <w:pPr>
              <w:rPr>
                <w:rFonts w:cs="Arial"/>
              </w:rPr>
            </w:pPr>
          </w:p>
        </w:tc>
        <w:tc>
          <w:tcPr>
            <w:tcW w:w="652" w:type="dxa"/>
            <w:shd w:val="clear" w:color="auto" w:fill="auto"/>
          </w:tcPr>
          <w:p w14:paraId="4C4191F2" w14:textId="77777777" w:rsidR="00667F43" w:rsidRPr="00A13709" w:rsidRDefault="00667F43" w:rsidP="00C61424">
            <w:pPr>
              <w:rPr>
                <w:rFonts w:cs="Arial"/>
              </w:rPr>
            </w:pPr>
          </w:p>
        </w:tc>
        <w:tc>
          <w:tcPr>
            <w:tcW w:w="652" w:type="dxa"/>
            <w:shd w:val="clear" w:color="auto" w:fill="auto"/>
          </w:tcPr>
          <w:p w14:paraId="4C4191F3" w14:textId="77777777" w:rsidR="00667F43" w:rsidRPr="00A13709" w:rsidRDefault="00667F43" w:rsidP="00C61424">
            <w:pPr>
              <w:rPr>
                <w:rFonts w:cs="Arial"/>
              </w:rPr>
            </w:pPr>
          </w:p>
        </w:tc>
        <w:tc>
          <w:tcPr>
            <w:tcW w:w="652" w:type="dxa"/>
            <w:shd w:val="clear" w:color="auto" w:fill="auto"/>
          </w:tcPr>
          <w:p w14:paraId="4C4191F4" w14:textId="77777777" w:rsidR="00667F43" w:rsidRPr="00A13709" w:rsidRDefault="00667F43" w:rsidP="00C61424">
            <w:pPr>
              <w:rPr>
                <w:rFonts w:cs="Arial"/>
              </w:rPr>
            </w:pPr>
          </w:p>
        </w:tc>
        <w:tc>
          <w:tcPr>
            <w:tcW w:w="1530" w:type="dxa"/>
            <w:shd w:val="clear" w:color="auto" w:fill="auto"/>
          </w:tcPr>
          <w:p w14:paraId="4C4191F5" w14:textId="77777777" w:rsidR="00667F43" w:rsidRPr="00A13709" w:rsidRDefault="00667F43" w:rsidP="00C61424">
            <w:pPr>
              <w:rPr>
                <w:rFonts w:cs="Arial"/>
              </w:rPr>
            </w:pPr>
          </w:p>
        </w:tc>
      </w:tr>
      <w:tr w:rsidR="00070657" w:rsidRPr="00A13709" w14:paraId="46A96915" w14:textId="77777777" w:rsidTr="00C61424">
        <w:tc>
          <w:tcPr>
            <w:tcW w:w="2966" w:type="dxa"/>
            <w:shd w:val="clear" w:color="auto" w:fill="auto"/>
          </w:tcPr>
          <w:p w14:paraId="647C52B8" w14:textId="6FC2BBA0" w:rsidR="00070657" w:rsidRPr="00A13709" w:rsidRDefault="00070657" w:rsidP="00C61424">
            <w:pPr>
              <w:rPr>
                <w:rFonts w:cs="Arial"/>
              </w:rPr>
            </w:pPr>
            <w:r w:rsidRPr="00A13709">
              <w:rPr>
                <w:rFonts w:cs="Arial"/>
              </w:rPr>
              <w:t xml:space="preserve">Pipework – </w:t>
            </w:r>
            <w:r w:rsidR="00F56D42" w:rsidRPr="00A13709">
              <w:rPr>
                <w:rFonts w:cs="Arial"/>
              </w:rPr>
              <w:t>SW, downpipes</w:t>
            </w:r>
          </w:p>
        </w:tc>
        <w:tc>
          <w:tcPr>
            <w:tcW w:w="846" w:type="dxa"/>
            <w:shd w:val="clear" w:color="auto" w:fill="auto"/>
          </w:tcPr>
          <w:p w14:paraId="107E40CD" w14:textId="77777777" w:rsidR="00070657" w:rsidRPr="00A13709" w:rsidRDefault="00070657" w:rsidP="00C61424">
            <w:pPr>
              <w:rPr>
                <w:rFonts w:cs="Arial"/>
              </w:rPr>
            </w:pPr>
          </w:p>
        </w:tc>
        <w:tc>
          <w:tcPr>
            <w:tcW w:w="652" w:type="dxa"/>
            <w:shd w:val="clear" w:color="auto" w:fill="auto"/>
          </w:tcPr>
          <w:p w14:paraId="5688B7C9" w14:textId="77777777" w:rsidR="00070657" w:rsidRPr="00A13709" w:rsidRDefault="00070657" w:rsidP="00C61424">
            <w:pPr>
              <w:rPr>
                <w:rFonts w:cs="Arial"/>
              </w:rPr>
            </w:pPr>
          </w:p>
        </w:tc>
        <w:tc>
          <w:tcPr>
            <w:tcW w:w="652" w:type="dxa"/>
            <w:shd w:val="clear" w:color="auto" w:fill="auto"/>
          </w:tcPr>
          <w:p w14:paraId="55FF8684" w14:textId="77777777" w:rsidR="00070657" w:rsidRPr="00A13709" w:rsidRDefault="00070657" w:rsidP="00C61424">
            <w:pPr>
              <w:rPr>
                <w:rFonts w:cs="Arial"/>
              </w:rPr>
            </w:pPr>
          </w:p>
        </w:tc>
        <w:tc>
          <w:tcPr>
            <w:tcW w:w="652" w:type="dxa"/>
            <w:shd w:val="clear" w:color="auto" w:fill="auto"/>
          </w:tcPr>
          <w:p w14:paraId="46D85064" w14:textId="77777777" w:rsidR="00070657" w:rsidRPr="00A13709" w:rsidRDefault="00070657" w:rsidP="00C61424">
            <w:pPr>
              <w:rPr>
                <w:rFonts w:cs="Arial"/>
              </w:rPr>
            </w:pPr>
          </w:p>
        </w:tc>
        <w:tc>
          <w:tcPr>
            <w:tcW w:w="652" w:type="dxa"/>
            <w:shd w:val="clear" w:color="auto" w:fill="auto"/>
          </w:tcPr>
          <w:p w14:paraId="7390EF61" w14:textId="77777777" w:rsidR="00070657" w:rsidRPr="00A13709" w:rsidRDefault="00070657" w:rsidP="00C61424">
            <w:pPr>
              <w:rPr>
                <w:rFonts w:cs="Arial"/>
              </w:rPr>
            </w:pPr>
          </w:p>
        </w:tc>
        <w:tc>
          <w:tcPr>
            <w:tcW w:w="652" w:type="dxa"/>
            <w:shd w:val="clear" w:color="auto" w:fill="auto"/>
          </w:tcPr>
          <w:p w14:paraId="1A3C6163" w14:textId="77777777" w:rsidR="00070657" w:rsidRPr="00A13709" w:rsidRDefault="00070657" w:rsidP="00C61424">
            <w:pPr>
              <w:rPr>
                <w:rFonts w:cs="Arial"/>
              </w:rPr>
            </w:pPr>
          </w:p>
        </w:tc>
        <w:tc>
          <w:tcPr>
            <w:tcW w:w="652" w:type="dxa"/>
            <w:shd w:val="clear" w:color="auto" w:fill="auto"/>
          </w:tcPr>
          <w:p w14:paraId="1970E444" w14:textId="77777777" w:rsidR="00070657" w:rsidRPr="00A13709" w:rsidRDefault="00070657" w:rsidP="00C61424">
            <w:pPr>
              <w:rPr>
                <w:rFonts w:cs="Arial"/>
              </w:rPr>
            </w:pPr>
          </w:p>
        </w:tc>
        <w:tc>
          <w:tcPr>
            <w:tcW w:w="1530" w:type="dxa"/>
            <w:shd w:val="clear" w:color="auto" w:fill="auto"/>
          </w:tcPr>
          <w:p w14:paraId="1AF1BB41" w14:textId="77777777" w:rsidR="00070657" w:rsidRPr="00A13709" w:rsidRDefault="00070657" w:rsidP="00C61424">
            <w:pPr>
              <w:rPr>
                <w:rFonts w:cs="Arial"/>
              </w:rPr>
            </w:pPr>
          </w:p>
        </w:tc>
      </w:tr>
      <w:tr w:rsidR="00070657" w:rsidRPr="00A13709" w14:paraId="7F8FE9D1" w14:textId="77777777" w:rsidTr="00C61424">
        <w:tc>
          <w:tcPr>
            <w:tcW w:w="2966" w:type="dxa"/>
            <w:shd w:val="clear" w:color="auto" w:fill="auto"/>
          </w:tcPr>
          <w:p w14:paraId="3ED012FB" w14:textId="4E7D8285" w:rsidR="00070657" w:rsidRPr="00A13709" w:rsidRDefault="00070657" w:rsidP="00C61424">
            <w:pPr>
              <w:rPr>
                <w:rFonts w:cs="Arial"/>
              </w:rPr>
            </w:pPr>
            <w:r w:rsidRPr="00A13709">
              <w:rPr>
                <w:rFonts w:cs="Arial"/>
              </w:rPr>
              <w:t>Pipework – supply</w:t>
            </w:r>
          </w:p>
        </w:tc>
        <w:tc>
          <w:tcPr>
            <w:tcW w:w="846" w:type="dxa"/>
            <w:shd w:val="clear" w:color="auto" w:fill="auto"/>
          </w:tcPr>
          <w:p w14:paraId="4F74F961" w14:textId="77777777" w:rsidR="00070657" w:rsidRPr="00A13709" w:rsidRDefault="00070657" w:rsidP="00C61424">
            <w:pPr>
              <w:rPr>
                <w:rFonts w:cs="Arial"/>
              </w:rPr>
            </w:pPr>
          </w:p>
        </w:tc>
        <w:tc>
          <w:tcPr>
            <w:tcW w:w="652" w:type="dxa"/>
            <w:shd w:val="clear" w:color="auto" w:fill="auto"/>
          </w:tcPr>
          <w:p w14:paraId="558FE20B" w14:textId="77777777" w:rsidR="00070657" w:rsidRPr="00A13709" w:rsidRDefault="00070657" w:rsidP="00C61424">
            <w:pPr>
              <w:rPr>
                <w:rFonts w:cs="Arial"/>
              </w:rPr>
            </w:pPr>
          </w:p>
        </w:tc>
        <w:tc>
          <w:tcPr>
            <w:tcW w:w="652" w:type="dxa"/>
            <w:shd w:val="clear" w:color="auto" w:fill="auto"/>
          </w:tcPr>
          <w:p w14:paraId="0BDF97BE" w14:textId="77777777" w:rsidR="00070657" w:rsidRPr="00A13709" w:rsidRDefault="00070657" w:rsidP="00C61424">
            <w:pPr>
              <w:rPr>
                <w:rFonts w:cs="Arial"/>
              </w:rPr>
            </w:pPr>
          </w:p>
        </w:tc>
        <w:tc>
          <w:tcPr>
            <w:tcW w:w="652" w:type="dxa"/>
            <w:shd w:val="clear" w:color="auto" w:fill="auto"/>
          </w:tcPr>
          <w:p w14:paraId="1BCCFC0A" w14:textId="77777777" w:rsidR="00070657" w:rsidRPr="00A13709" w:rsidRDefault="00070657" w:rsidP="00C61424">
            <w:pPr>
              <w:rPr>
                <w:rFonts w:cs="Arial"/>
              </w:rPr>
            </w:pPr>
          </w:p>
        </w:tc>
        <w:tc>
          <w:tcPr>
            <w:tcW w:w="652" w:type="dxa"/>
            <w:shd w:val="clear" w:color="auto" w:fill="auto"/>
          </w:tcPr>
          <w:p w14:paraId="21EDBEF6" w14:textId="77777777" w:rsidR="00070657" w:rsidRPr="00A13709" w:rsidRDefault="00070657" w:rsidP="00C61424">
            <w:pPr>
              <w:rPr>
                <w:rFonts w:cs="Arial"/>
              </w:rPr>
            </w:pPr>
          </w:p>
        </w:tc>
        <w:tc>
          <w:tcPr>
            <w:tcW w:w="652" w:type="dxa"/>
            <w:shd w:val="clear" w:color="auto" w:fill="auto"/>
          </w:tcPr>
          <w:p w14:paraId="38C3A71A" w14:textId="77777777" w:rsidR="00070657" w:rsidRPr="00A13709" w:rsidRDefault="00070657" w:rsidP="00C61424">
            <w:pPr>
              <w:rPr>
                <w:rFonts w:cs="Arial"/>
              </w:rPr>
            </w:pPr>
          </w:p>
        </w:tc>
        <w:tc>
          <w:tcPr>
            <w:tcW w:w="652" w:type="dxa"/>
            <w:shd w:val="clear" w:color="auto" w:fill="auto"/>
          </w:tcPr>
          <w:p w14:paraId="44EE7214" w14:textId="77777777" w:rsidR="00070657" w:rsidRPr="00A13709" w:rsidRDefault="00070657" w:rsidP="00C61424">
            <w:pPr>
              <w:rPr>
                <w:rFonts w:cs="Arial"/>
              </w:rPr>
            </w:pPr>
          </w:p>
        </w:tc>
        <w:tc>
          <w:tcPr>
            <w:tcW w:w="1530" w:type="dxa"/>
            <w:shd w:val="clear" w:color="auto" w:fill="auto"/>
          </w:tcPr>
          <w:p w14:paraId="0A9B36BF" w14:textId="77777777" w:rsidR="00070657" w:rsidRPr="00A13709" w:rsidRDefault="00070657" w:rsidP="00C61424">
            <w:pPr>
              <w:rPr>
                <w:rFonts w:cs="Arial"/>
              </w:rPr>
            </w:pPr>
          </w:p>
        </w:tc>
      </w:tr>
      <w:tr w:rsidR="00070657" w:rsidRPr="00A13709" w14:paraId="3EDBBF9A" w14:textId="77777777" w:rsidTr="00C61424">
        <w:tc>
          <w:tcPr>
            <w:tcW w:w="2966" w:type="dxa"/>
            <w:shd w:val="clear" w:color="auto" w:fill="auto"/>
          </w:tcPr>
          <w:p w14:paraId="478F354C" w14:textId="0F524181" w:rsidR="00070657" w:rsidRPr="00A13709" w:rsidRDefault="00070657" w:rsidP="00C61424">
            <w:pPr>
              <w:rPr>
                <w:rFonts w:cs="Arial"/>
              </w:rPr>
            </w:pPr>
            <w:r w:rsidRPr="00A13709">
              <w:rPr>
                <w:rFonts w:cs="Arial"/>
              </w:rPr>
              <w:t xml:space="preserve">Fire services fixtures (FHR, </w:t>
            </w:r>
            <w:proofErr w:type="spellStart"/>
            <w:r w:rsidRPr="00A13709">
              <w:rPr>
                <w:rFonts w:cs="Arial"/>
              </w:rPr>
              <w:t>etc</w:t>
            </w:r>
            <w:proofErr w:type="spellEnd"/>
            <w:r w:rsidRPr="00A13709">
              <w:rPr>
                <w:rFonts w:cs="Arial"/>
              </w:rPr>
              <w:t>)</w:t>
            </w:r>
          </w:p>
        </w:tc>
        <w:tc>
          <w:tcPr>
            <w:tcW w:w="846" w:type="dxa"/>
            <w:shd w:val="clear" w:color="auto" w:fill="auto"/>
          </w:tcPr>
          <w:p w14:paraId="5BFC8664" w14:textId="77777777" w:rsidR="00070657" w:rsidRPr="00A13709" w:rsidRDefault="00070657" w:rsidP="00C61424">
            <w:pPr>
              <w:rPr>
                <w:rFonts w:cs="Arial"/>
              </w:rPr>
            </w:pPr>
          </w:p>
        </w:tc>
        <w:tc>
          <w:tcPr>
            <w:tcW w:w="652" w:type="dxa"/>
            <w:shd w:val="clear" w:color="auto" w:fill="auto"/>
          </w:tcPr>
          <w:p w14:paraId="01BC85BF" w14:textId="77777777" w:rsidR="00070657" w:rsidRPr="00A13709" w:rsidRDefault="00070657" w:rsidP="00C61424">
            <w:pPr>
              <w:rPr>
                <w:rFonts w:cs="Arial"/>
              </w:rPr>
            </w:pPr>
          </w:p>
        </w:tc>
        <w:tc>
          <w:tcPr>
            <w:tcW w:w="652" w:type="dxa"/>
            <w:shd w:val="clear" w:color="auto" w:fill="auto"/>
          </w:tcPr>
          <w:p w14:paraId="38639494" w14:textId="77777777" w:rsidR="00070657" w:rsidRPr="00A13709" w:rsidRDefault="00070657" w:rsidP="00C61424">
            <w:pPr>
              <w:rPr>
                <w:rFonts w:cs="Arial"/>
              </w:rPr>
            </w:pPr>
          </w:p>
        </w:tc>
        <w:tc>
          <w:tcPr>
            <w:tcW w:w="652" w:type="dxa"/>
            <w:shd w:val="clear" w:color="auto" w:fill="auto"/>
          </w:tcPr>
          <w:p w14:paraId="5F47C157" w14:textId="77777777" w:rsidR="00070657" w:rsidRPr="00A13709" w:rsidRDefault="00070657" w:rsidP="00C61424">
            <w:pPr>
              <w:rPr>
                <w:rFonts w:cs="Arial"/>
              </w:rPr>
            </w:pPr>
          </w:p>
        </w:tc>
        <w:tc>
          <w:tcPr>
            <w:tcW w:w="652" w:type="dxa"/>
            <w:shd w:val="clear" w:color="auto" w:fill="auto"/>
          </w:tcPr>
          <w:p w14:paraId="5ED113B3" w14:textId="77777777" w:rsidR="00070657" w:rsidRPr="00A13709" w:rsidRDefault="00070657" w:rsidP="00C61424">
            <w:pPr>
              <w:rPr>
                <w:rFonts w:cs="Arial"/>
              </w:rPr>
            </w:pPr>
          </w:p>
        </w:tc>
        <w:tc>
          <w:tcPr>
            <w:tcW w:w="652" w:type="dxa"/>
            <w:shd w:val="clear" w:color="auto" w:fill="auto"/>
          </w:tcPr>
          <w:p w14:paraId="15EDA5DA" w14:textId="77777777" w:rsidR="00070657" w:rsidRPr="00A13709" w:rsidRDefault="00070657" w:rsidP="00C61424">
            <w:pPr>
              <w:rPr>
                <w:rFonts w:cs="Arial"/>
              </w:rPr>
            </w:pPr>
          </w:p>
        </w:tc>
        <w:tc>
          <w:tcPr>
            <w:tcW w:w="652" w:type="dxa"/>
            <w:shd w:val="clear" w:color="auto" w:fill="auto"/>
          </w:tcPr>
          <w:p w14:paraId="59005E48" w14:textId="77777777" w:rsidR="00070657" w:rsidRPr="00A13709" w:rsidRDefault="00070657" w:rsidP="00C61424">
            <w:pPr>
              <w:rPr>
                <w:rFonts w:cs="Arial"/>
              </w:rPr>
            </w:pPr>
          </w:p>
        </w:tc>
        <w:tc>
          <w:tcPr>
            <w:tcW w:w="1530" w:type="dxa"/>
            <w:shd w:val="clear" w:color="auto" w:fill="auto"/>
          </w:tcPr>
          <w:p w14:paraId="7E2DD1EF" w14:textId="77777777" w:rsidR="00070657" w:rsidRPr="00A13709" w:rsidRDefault="00070657" w:rsidP="00C61424">
            <w:pPr>
              <w:rPr>
                <w:rFonts w:cs="Arial"/>
              </w:rPr>
            </w:pPr>
          </w:p>
        </w:tc>
      </w:tr>
      <w:tr w:rsidR="00F56D42" w:rsidRPr="00A13709" w14:paraId="1666178D" w14:textId="77777777" w:rsidTr="00C61424">
        <w:tc>
          <w:tcPr>
            <w:tcW w:w="2966" w:type="dxa"/>
            <w:shd w:val="clear" w:color="auto" w:fill="auto"/>
          </w:tcPr>
          <w:p w14:paraId="5BEAA5B6" w14:textId="1C2EDF21" w:rsidR="00F56D42" w:rsidRPr="00A13709" w:rsidRDefault="00F56D42" w:rsidP="00C61424">
            <w:pPr>
              <w:rPr>
                <w:rFonts w:cs="Arial"/>
              </w:rPr>
            </w:pPr>
            <w:r w:rsidRPr="00A13709">
              <w:rPr>
                <w:rFonts w:cs="Arial"/>
              </w:rPr>
              <w:t>Sprinkler heads</w:t>
            </w:r>
          </w:p>
        </w:tc>
        <w:tc>
          <w:tcPr>
            <w:tcW w:w="846" w:type="dxa"/>
            <w:shd w:val="clear" w:color="auto" w:fill="auto"/>
          </w:tcPr>
          <w:p w14:paraId="53E427E2" w14:textId="77777777" w:rsidR="00F56D42" w:rsidRPr="00A13709" w:rsidRDefault="00F56D42" w:rsidP="00C61424">
            <w:pPr>
              <w:rPr>
                <w:rFonts w:cs="Arial"/>
              </w:rPr>
            </w:pPr>
          </w:p>
        </w:tc>
        <w:tc>
          <w:tcPr>
            <w:tcW w:w="652" w:type="dxa"/>
            <w:shd w:val="clear" w:color="auto" w:fill="auto"/>
          </w:tcPr>
          <w:p w14:paraId="72DAF119" w14:textId="77777777" w:rsidR="00F56D42" w:rsidRPr="00A13709" w:rsidRDefault="00F56D42" w:rsidP="00C61424">
            <w:pPr>
              <w:rPr>
                <w:rFonts w:cs="Arial"/>
              </w:rPr>
            </w:pPr>
          </w:p>
        </w:tc>
        <w:tc>
          <w:tcPr>
            <w:tcW w:w="652" w:type="dxa"/>
            <w:shd w:val="clear" w:color="auto" w:fill="auto"/>
          </w:tcPr>
          <w:p w14:paraId="546050C7" w14:textId="77777777" w:rsidR="00F56D42" w:rsidRPr="00A13709" w:rsidRDefault="00F56D42" w:rsidP="00C61424">
            <w:pPr>
              <w:rPr>
                <w:rFonts w:cs="Arial"/>
              </w:rPr>
            </w:pPr>
          </w:p>
        </w:tc>
        <w:tc>
          <w:tcPr>
            <w:tcW w:w="652" w:type="dxa"/>
            <w:shd w:val="clear" w:color="auto" w:fill="auto"/>
          </w:tcPr>
          <w:p w14:paraId="0E07D683" w14:textId="77777777" w:rsidR="00F56D42" w:rsidRPr="00A13709" w:rsidRDefault="00F56D42" w:rsidP="00C61424">
            <w:pPr>
              <w:rPr>
                <w:rFonts w:cs="Arial"/>
              </w:rPr>
            </w:pPr>
          </w:p>
        </w:tc>
        <w:tc>
          <w:tcPr>
            <w:tcW w:w="652" w:type="dxa"/>
            <w:shd w:val="clear" w:color="auto" w:fill="auto"/>
          </w:tcPr>
          <w:p w14:paraId="5DBD0880" w14:textId="77777777" w:rsidR="00F56D42" w:rsidRPr="00A13709" w:rsidRDefault="00F56D42" w:rsidP="00C61424">
            <w:pPr>
              <w:rPr>
                <w:rFonts w:cs="Arial"/>
              </w:rPr>
            </w:pPr>
          </w:p>
        </w:tc>
        <w:tc>
          <w:tcPr>
            <w:tcW w:w="652" w:type="dxa"/>
            <w:shd w:val="clear" w:color="auto" w:fill="auto"/>
          </w:tcPr>
          <w:p w14:paraId="37FBF715" w14:textId="77777777" w:rsidR="00F56D42" w:rsidRPr="00A13709" w:rsidRDefault="00F56D42" w:rsidP="00C61424">
            <w:pPr>
              <w:rPr>
                <w:rFonts w:cs="Arial"/>
              </w:rPr>
            </w:pPr>
          </w:p>
        </w:tc>
        <w:tc>
          <w:tcPr>
            <w:tcW w:w="652" w:type="dxa"/>
            <w:shd w:val="clear" w:color="auto" w:fill="auto"/>
          </w:tcPr>
          <w:p w14:paraId="5842BFA3" w14:textId="77777777" w:rsidR="00F56D42" w:rsidRPr="00A13709" w:rsidRDefault="00F56D42" w:rsidP="00C61424">
            <w:pPr>
              <w:rPr>
                <w:rFonts w:cs="Arial"/>
              </w:rPr>
            </w:pPr>
          </w:p>
        </w:tc>
        <w:tc>
          <w:tcPr>
            <w:tcW w:w="1530" w:type="dxa"/>
            <w:shd w:val="clear" w:color="auto" w:fill="auto"/>
          </w:tcPr>
          <w:p w14:paraId="13BEB658" w14:textId="77777777" w:rsidR="00F56D42" w:rsidRPr="00A13709" w:rsidRDefault="00F56D42" w:rsidP="00C61424">
            <w:pPr>
              <w:rPr>
                <w:rFonts w:cs="Arial"/>
              </w:rPr>
            </w:pPr>
          </w:p>
        </w:tc>
      </w:tr>
      <w:tr w:rsidR="00667F43" w:rsidRPr="00A13709" w14:paraId="4C419200" w14:textId="77777777" w:rsidTr="00C61424">
        <w:tc>
          <w:tcPr>
            <w:tcW w:w="2966" w:type="dxa"/>
            <w:shd w:val="clear" w:color="auto" w:fill="auto"/>
          </w:tcPr>
          <w:p w14:paraId="4C4191F7" w14:textId="24496CA7" w:rsidR="00667F43" w:rsidRPr="00A13709" w:rsidRDefault="00070657" w:rsidP="00C61424">
            <w:pPr>
              <w:rPr>
                <w:rFonts w:cs="Arial"/>
              </w:rPr>
            </w:pPr>
            <w:r w:rsidRPr="00A13709">
              <w:rPr>
                <w:rFonts w:cs="Arial"/>
              </w:rPr>
              <w:t>Pipework – f</w:t>
            </w:r>
            <w:r w:rsidR="00667F43" w:rsidRPr="00A13709">
              <w:rPr>
                <w:rFonts w:cs="Arial"/>
              </w:rPr>
              <w:t>ire services</w:t>
            </w:r>
          </w:p>
        </w:tc>
        <w:tc>
          <w:tcPr>
            <w:tcW w:w="846" w:type="dxa"/>
            <w:shd w:val="clear" w:color="auto" w:fill="auto"/>
          </w:tcPr>
          <w:p w14:paraId="4C4191F8" w14:textId="77777777" w:rsidR="00667F43" w:rsidRPr="00A13709" w:rsidRDefault="00667F43" w:rsidP="00C61424">
            <w:pPr>
              <w:rPr>
                <w:rFonts w:cs="Arial"/>
              </w:rPr>
            </w:pPr>
          </w:p>
        </w:tc>
        <w:tc>
          <w:tcPr>
            <w:tcW w:w="652" w:type="dxa"/>
            <w:shd w:val="clear" w:color="auto" w:fill="auto"/>
          </w:tcPr>
          <w:p w14:paraId="4C4191F9" w14:textId="77777777" w:rsidR="00667F43" w:rsidRPr="00A13709" w:rsidRDefault="00667F43" w:rsidP="00C61424">
            <w:pPr>
              <w:rPr>
                <w:rFonts w:cs="Arial"/>
              </w:rPr>
            </w:pPr>
          </w:p>
        </w:tc>
        <w:tc>
          <w:tcPr>
            <w:tcW w:w="652" w:type="dxa"/>
            <w:shd w:val="clear" w:color="auto" w:fill="auto"/>
          </w:tcPr>
          <w:p w14:paraId="4C4191FA" w14:textId="77777777" w:rsidR="00667F43" w:rsidRPr="00A13709" w:rsidRDefault="00667F43" w:rsidP="00C61424">
            <w:pPr>
              <w:rPr>
                <w:rFonts w:cs="Arial"/>
              </w:rPr>
            </w:pPr>
          </w:p>
        </w:tc>
        <w:tc>
          <w:tcPr>
            <w:tcW w:w="652" w:type="dxa"/>
            <w:shd w:val="clear" w:color="auto" w:fill="auto"/>
          </w:tcPr>
          <w:p w14:paraId="4C4191FB" w14:textId="77777777" w:rsidR="00667F43" w:rsidRPr="00A13709" w:rsidRDefault="00667F43" w:rsidP="00C61424">
            <w:pPr>
              <w:rPr>
                <w:rFonts w:cs="Arial"/>
              </w:rPr>
            </w:pPr>
          </w:p>
        </w:tc>
        <w:tc>
          <w:tcPr>
            <w:tcW w:w="652" w:type="dxa"/>
            <w:shd w:val="clear" w:color="auto" w:fill="auto"/>
          </w:tcPr>
          <w:p w14:paraId="4C4191FC" w14:textId="77777777" w:rsidR="00667F43" w:rsidRPr="00A13709" w:rsidRDefault="00667F43" w:rsidP="00C61424">
            <w:pPr>
              <w:rPr>
                <w:rFonts w:cs="Arial"/>
              </w:rPr>
            </w:pPr>
          </w:p>
        </w:tc>
        <w:tc>
          <w:tcPr>
            <w:tcW w:w="652" w:type="dxa"/>
            <w:shd w:val="clear" w:color="auto" w:fill="auto"/>
          </w:tcPr>
          <w:p w14:paraId="4C4191FD" w14:textId="77777777" w:rsidR="00667F43" w:rsidRPr="00A13709" w:rsidRDefault="00667F43" w:rsidP="00C61424">
            <w:pPr>
              <w:rPr>
                <w:rFonts w:cs="Arial"/>
              </w:rPr>
            </w:pPr>
          </w:p>
        </w:tc>
        <w:tc>
          <w:tcPr>
            <w:tcW w:w="652" w:type="dxa"/>
            <w:shd w:val="clear" w:color="auto" w:fill="auto"/>
          </w:tcPr>
          <w:p w14:paraId="4C4191FE" w14:textId="77777777" w:rsidR="00667F43" w:rsidRPr="00A13709" w:rsidRDefault="00667F43" w:rsidP="00C61424">
            <w:pPr>
              <w:rPr>
                <w:rFonts w:cs="Arial"/>
              </w:rPr>
            </w:pPr>
          </w:p>
        </w:tc>
        <w:tc>
          <w:tcPr>
            <w:tcW w:w="1530" w:type="dxa"/>
            <w:shd w:val="clear" w:color="auto" w:fill="auto"/>
          </w:tcPr>
          <w:p w14:paraId="4C4191FF" w14:textId="77777777" w:rsidR="00667F43" w:rsidRPr="00A13709" w:rsidRDefault="00667F43" w:rsidP="00C61424">
            <w:pPr>
              <w:rPr>
                <w:rFonts w:cs="Arial"/>
              </w:rPr>
            </w:pPr>
          </w:p>
        </w:tc>
      </w:tr>
      <w:tr w:rsidR="008B4F04" w:rsidRPr="00A13709" w14:paraId="528DE61D" w14:textId="77777777" w:rsidTr="008B4F04">
        <w:tc>
          <w:tcPr>
            <w:tcW w:w="2966" w:type="dxa"/>
            <w:shd w:val="clear" w:color="auto" w:fill="auto"/>
          </w:tcPr>
          <w:p w14:paraId="6AC84894" w14:textId="59FCD30D" w:rsidR="008B4F04" w:rsidRPr="00A13709" w:rsidRDefault="008B4F04" w:rsidP="008B4F04">
            <w:pPr>
              <w:rPr>
                <w:rFonts w:cs="Arial"/>
              </w:rPr>
            </w:pPr>
            <w:r w:rsidRPr="00A13709">
              <w:rPr>
                <w:rFonts w:cs="Arial"/>
              </w:rPr>
              <w:t>Hydraulic services in risers</w:t>
            </w:r>
          </w:p>
        </w:tc>
        <w:tc>
          <w:tcPr>
            <w:tcW w:w="846" w:type="dxa"/>
            <w:shd w:val="clear" w:color="auto" w:fill="auto"/>
          </w:tcPr>
          <w:p w14:paraId="209538D3" w14:textId="77777777" w:rsidR="008B4F04" w:rsidRPr="00A13709" w:rsidRDefault="008B4F04" w:rsidP="008B4F04">
            <w:pPr>
              <w:rPr>
                <w:rFonts w:cs="Arial"/>
              </w:rPr>
            </w:pPr>
          </w:p>
        </w:tc>
        <w:tc>
          <w:tcPr>
            <w:tcW w:w="652" w:type="dxa"/>
            <w:shd w:val="clear" w:color="auto" w:fill="auto"/>
          </w:tcPr>
          <w:p w14:paraId="17B1AF13" w14:textId="77777777" w:rsidR="008B4F04" w:rsidRPr="00A13709" w:rsidRDefault="008B4F04" w:rsidP="008B4F04">
            <w:pPr>
              <w:rPr>
                <w:rFonts w:cs="Arial"/>
              </w:rPr>
            </w:pPr>
          </w:p>
        </w:tc>
        <w:tc>
          <w:tcPr>
            <w:tcW w:w="652" w:type="dxa"/>
            <w:shd w:val="clear" w:color="auto" w:fill="auto"/>
          </w:tcPr>
          <w:p w14:paraId="16963D21" w14:textId="77777777" w:rsidR="008B4F04" w:rsidRPr="00A13709" w:rsidRDefault="008B4F04" w:rsidP="008B4F04">
            <w:pPr>
              <w:rPr>
                <w:rFonts w:cs="Arial"/>
              </w:rPr>
            </w:pPr>
          </w:p>
        </w:tc>
        <w:tc>
          <w:tcPr>
            <w:tcW w:w="652" w:type="dxa"/>
            <w:shd w:val="clear" w:color="auto" w:fill="auto"/>
          </w:tcPr>
          <w:p w14:paraId="1CB3CA92" w14:textId="77777777" w:rsidR="008B4F04" w:rsidRPr="00A13709" w:rsidRDefault="008B4F04" w:rsidP="008B4F04">
            <w:pPr>
              <w:rPr>
                <w:rFonts w:cs="Arial"/>
              </w:rPr>
            </w:pPr>
          </w:p>
        </w:tc>
        <w:tc>
          <w:tcPr>
            <w:tcW w:w="652" w:type="dxa"/>
            <w:shd w:val="clear" w:color="auto" w:fill="auto"/>
          </w:tcPr>
          <w:p w14:paraId="386F03A1" w14:textId="77777777" w:rsidR="008B4F04" w:rsidRPr="00A13709" w:rsidRDefault="008B4F04" w:rsidP="008B4F04">
            <w:pPr>
              <w:rPr>
                <w:rFonts w:cs="Arial"/>
              </w:rPr>
            </w:pPr>
          </w:p>
        </w:tc>
        <w:tc>
          <w:tcPr>
            <w:tcW w:w="652" w:type="dxa"/>
            <w:shd w:val="clear" w:color="auto" w:fill="auto"/>
          </w:tcPr>
          <w:p w14:paraId="15EB00FF" w14:textId="77777777" w:rsidR="008B4F04" w:rsidRPr="00A13709" w:rsidRDefault="008B4F04" w:rsidP="008B4F04">
            <w:pPr>
              <w:rPr>
                <w:rFonts w:cs="Arial"/>
              </w:rPr>
            </w:pPr>
          </w:p>
        </w:tc>
        <w:tc>
          <w:tcPr>
            <w:tcW w:w="652" w:type="dxa"/>
            <w:shd w:val="clear" w:color="auto" w:fill="auto"/>
          </w:tcPr>
          <w:p w14:paraId="7391F161" w14:textId="77777777" w:rsidR="008B4F04" w:rsidRPr="00A13709" w:rsidRDefault="008B4F04" w:rsidP="008B4F04">
            <w:pPr>
              <w:rPr>
                <w:rFonts w:cs="Arial"/>
              </w:rPr>
            </w:pPr>
          </w:p>
        </w:tc>
        <w:tc>
          <w:tcPr>
            <w:tcW w:w="1530" w:type="dxa"/>
            <w:shd w:val="clear" w:color="auto" w:fill="auto"/>
          </w:tcPr>
          <w:p w14:paraId="40E5FFAA" w14:textId="77777777" w:rsidR="008B4F04" w:rsidRPr="00A13709" w:rsidRDefault="008B4F04" w:rsidP="008B4F04">
            <w:pPr>
              <w:rPr>
                <w:rFonts w:cs="Arial"/>
              </w:rPr>
            </w:pPr>
          </w:p>
        </w:tc>
      </w:tr>
      <w:tr w:rsidR="00667F43" w:rsidRPr="00A13709" w14:paraId="4C41920A" w14:textId="77777777" w:rsidTr="00C61424">
        <w:tc>
          <w:tcPr>
            <w:tcW w:w="2966" w:type="dxa"/>
            <w:shd w:val="clear" w:color="auto" w:fill="D9D9D9"/>
          </w:tcPr>
          <w:p w14:paraId="4C419201" w14:textId="77777777" w:rsidR="00667F43" w:rsidRPr="00A13709" w:rsidRDefault="00667F43" w:rsidP="00C61424">
            <w:pPr>
              <w:rPr>
                <w:rFonts w:cs="Arial"/>
                <w:b/>
              </w:rPr>
            </w:pPr>
            <w:r w:rsidRPr="00A13709">
              <w:rPr>
                <w:rFonts w:cs="Arial"/>
                <w:b/>
              </w:rPr>
              <w:t>ELECTRICAL</w:t>
            </w:r>
          </w:p>
        </w:tc>
        <w:tc>
          <w:tcPr>
            <w:tcW w:w="846" w:type="dxa"/>
            <w:shd w:val="clear" w:color="auto" w:fill="D9D9D9"/>
          </w:tcPr>
          <w:p w14:paraId="4C419202" w14:textId="77777777" w:rsidR="00667F43" w:rsidRPr="00A13709" w:rsidRDefault="00667F43" w:rsidP="00C61424">
            <w:pPr>
              <w:rPr>
                <w:rFonts w:cs="Arial"/>
              </w:rPr>
            </w:pPr>
          </w:p>
        </w:tc>
        <w:tc>
          <w:tcPr>
            <w:tcW w:w="652" w:type="dxa"/>
            <w:shd w:val="clear" w:color="auto" w:fill="D9D9D9"/>
          </w:tcPr>
          <w:p w14:paraId="4C419203" w14:textId="77777777" w:rsidR="00667F43" w:rsidRPr="00A13709" w:rsidRDefault="00667F43" w:rsidP="00C61424">
            <w:pPr>
              <w:rPr>
                <w:rFonts w:cs="Arial"/>
              </w:rPr>
            </w:pPr>
          </w:p>
        </w:tc>
        <w:tc>
          <w:tcPr>
            <w:tcW w:w="652" w:type="dxa"/>
            <w:shd w:val="clear" w:color="auto" w:fill="D9D9D9"/>
          </w:tcPr>
          <w:p w14:paraId="4C419204" w14:textId="77777777" w:rsidR="00667F43" w:rsidRPr="00A13709" w:rsidRDefault="00667F43" w:rsidP="00C61424">
            <w:pPr>
              <w:rPr>
                <w:rFonts w:cs="Arial"/>
              </w:rPr>
            </w:pPr>
          </w:p>
        </w:tc>
        <w:tc>
          <w:tcPr>
            <w:tcW w:w="652" w:type="dxa"/>
            <w:shd w:val="clear" w:color="auto" w:fill="D9D9D9"/>
          </w:tcPr>
          <w:p w14:paraId="4C419205" w14:textId="77777777" w:rsidR="00667F43" w:rsidRPr="00A13709" w:rsidRDefault="00667F43" w:rsidP="00C61424">
            <w:pPr>
              <w:rPr>
                <w:rFonts w:cs="Arial"/>
              </w:rPr>
            </w:pPr>
          </w:p>
        </w:tc>
        <w:tc>
          <w:tcPr>
            <w:tcW w:w="652" w:type="dxa"/>
            <w:shd w:val="clear" w:color="auto" w:fill="D9D9D9"/>
          </w:tcPr>
          <w:p w14:paraId="4C419206" w14:textId="77777777" w:rsidR="00667F43" w:rsidRPr="00A13709" w:rsidRDefault="00667F43" w:rsidP="00C61424">
            <w:pPr>
              <w:rPr>
                <w:rFonts w:cs="Arial"/>
              </w:rPr>
            </w:pPr>
          </w:p>
        </w:tc>
        <w:tc>
          <w:tcPr>
            <w:tcW w:w="652" w:type="dxa"/>
            <w:shd w:val="clear" w:color="auto" w:fill="D9D9D9"/>
          </w:tcPr>
          <w:p w14:paraId="4C419207" w14:textId="77777777" w:rsidR="00667F43" w:rsidRPr="00A13709" w:rsidRDefault="00667F43" w:rsidP="00C61424">
            <w:pPr>
              <w:rPr>
                <w:rFonts w:cs="Arial"/>
              </w:rPr>
            </w:pPr>
          </w:p>
        </w:tc>
        <w:tc>
          <w:tcPr>
            <w:tcW w:w="652" w:type="dxa"/>
            <w:shd w:val="clear" w:color="auto" w:fill="D9D9D9"/>
          </w:tcPr>
          <w:p w14:paraId="4C419208" w14:textId="77777777" w:rsidR="00667F43" w:rsidRPr="00A13709" w:rsidRDefault="00667F43" w:rsidP="00C61424">
            <w:pPr>
              <w:rPr>
                <w:rFonts w:cs="Arial"/>
              </w:rPr>
            </w:pPr>
          </w:p>
        </w:tc>
        <w:tc>
          <w:tcPr>
            <w:tcW w:w="1530" w:type="dxa"/>
            <w:shd w:val="clear" w:color="auto" w:fill="D9D9D9"/>
          </w:tcPr>
          <w:p w14:paraId="4C419209" w14:textId="77777777" w:rsidR="00667F43" w:rsidRPr="00A13709" w:rsidRDefault="00667F43" w:rsidP="00C61424">
            <w:pPr>
              <w:rPr>
                <w:rFonts w:cs="Arial"/>
              </w:rPr>
            </w:pPr>
          </w:p>
        </w:tc>
      </w:tr>
      <w:tr w:rsidR="00667F43" w:rsidRPr="00A13709" w14:paraId="4C419214" w14:textId="77777777" w:rsidTr="00C61424">
        <w:tc>
          <w:tcPr>
            <w:tcW w:w="2966" w:type="dxa"/>
            <w:shd w:val="clear" w:color="auto" w:fill="auto"/>
          </w:tcPr>
          <w:p w14:paraId="4C41920B" w14:textId="77777777" w:rsidR="00667F43" w:rsidRPr="00A13709" w:rsidRDefault="00667F43" w:rsidP="00C61424">
            <w:pPr>
              <w:rPr>
                <w:rFonts w:cs="Arial"/>
              </w:rPr>
            </w:pPr>
            <w:r w:rsidRPr="00A13709">
              <w:rPr>
                <w:rFonts w:cs="Arial"/>
              </w:rPr>
              <w:t>Electrical fixtures</w:t>
            </w:r>
          </w:p>
        </w:tc>
        <w:tc>
          <w:tcPr>
            <w:tcW w:w="846" w:type="dxa"/>
            <w:shd w:val="clear" w:color="auto" w:fill="auto"/>
          </w:tcPr>
          <w:p w14:paraId="4C41920C" w14:textId="77777777" w:rsidR="00667F43" w:rsidRPr="00A13709" w:rsidRDefault="00667F43" w:rsidP="00C61424">
            <w:pPr>
              <w:rPr>
                <w:rFonts w:cs="Arial"/>
              </w:rPr>
            </w:pPr>
          </w:p>
        </w:tc>
        <w:tc>
          <w:tcPr>
            <w:tcW w:w="652" w:type="dxa"/>
            <w:shd w:val="clear" w:color="auto" w:fill="auto"/>
          </w:tcPr>
          <w:p w14:paraId="4C41920D" w14:textId="77777777" w:rsidR="00667F43" w:rsidRPr="00A13709" w:rsidRDefault="00667F43" w:rsidP="00C61424">
            <w:pPr>
              <w:rPr>
                <w:rFonts w:cs="Arial"/>
              </w:rPr>
            </w:pPr>
          </w:p>
        </w:tc>
        <w:tc>
          <w:tcPr>
            <w:tcW w:w="652" w:type="dxa"/>
            <w:shd w:val="clear" w:color="auto" w:fill="auto"/>
          </w:tcPr>
          <w:p w14:paraId="4C41920E" w14:textId="77777777" w:rsidR="00667F43" w:rsidRPr="00A13709" w:rsidRDefault="00667F43" w:rsidP="00C61424">
            <w:pPr>
              <w:rPr>
                <w:rFonts w:cs="Arial"/>
              </w:rPr>
            </w:pPr>
          </w:p>
        </w:tc>
        <w:tc>
          <w:tcPr>
            <w:tcW w:w="652" w:type="dxa"/>
            <w:shd w:val="clear" w:color="auto" w:fill="auto"/>
          </w:tcPr>
          <w:p w14:paraId="4C41920F" w14:textId="77777777" w:rsidR="00667F43" w:rsidRPr="00A13709" w:rsidRDefault="00667F43" w:rsidP="00C61424">
            <w:pPr>
              <w:rPr>
                <w:rFonts w:cs="Arial"/>
              </w:rPr>
            </w:pPr>
          </w:p>
        </w:tc>
        <w:tc>
          <w:tcPr>
            <w:tcW w:w="652" w:type="dxa"/>
            <w:shd w:val="clear" w:color="auto" w:fill="auto"/>
          </w:tcPr>
          <w:p w14:paraId="4C419210" w14:textId="77777777" w:rsidR="00667F43" w:rsidRPr="00A13709" w:rsidRDefault="00667F43" w:rsidP="00C61424">
            <w:pPr>
              <w:rPr>
                <w:rFonts w:cs="Arial"/>
              </w:rPr>
            </w:pPr>
          </w:p>
        </w:tc>
        <w:tc>
          <w:tcPr>
            <w:tcW w:w="652" w:type="dxa"/>
            <w:shd w:val="clear" w:color="auto" w:fill="auto"/>
          </w:tcPr>
          <w:p w14:paraId="4C419211" w14:textId="77777777" w:rsidR="00667F43" w:rsidRPr="00A13709" w:rsidRDefault="00667F43" w:rsidP="00C61424">
            <w:pPr>
              <w:rPr>
                <w:rFonts w:cs="Arial"/>
              </w:rPr>
            </w:pPr>
          </w:p>
        </w:tc>
        <w:tc>
          <w:tcPr>
            <w:tcW w:w="652" w:type="dxa"/>
            <w:shd w:val="clear" w:color="auto" w:fill="auto"/>
          </w:tcPr>
          <w:p w14:paraId="4C419212" w14:textId="77777777" w:rsidR="00667F43" w:rsidRPr="00A13709" w:rsidRDefault="00667F43" w:rsidP="00C61424">
            <w:pPr>
              <w:rPr>
                <w:rFonts w:cs="Arial"/>
              </w:rPr>
            </w:pPr>
          </w:p>
        </w:tc>
        <w:tc>
          <w:tcPr>
            <w:tcW w:w="1530" w:type="dxa"/>
            <w:shd w:val="clear" w:color="auto" w:fill="auto"/>
          </w:tcPr>
          <w:p w14:paraId="4C419213" w14:textId="77777777" w:rsidR="00667F43" w:rsidRPr="00A13709" w:rsidRDefault="00667F43" w:rsidP="00C61424">
            <w:pPr>
              <w:rPr>
                <w:rFonts w:cs="Arial"/>
              </w:rPr>
            </w:pPr>
          </w:p>
        </w:tc>
      </w:tr>
      <w:tr w:rsidR="00667F43" w:rsidRPr="00A13709" w14:paraId="4C41921E" w14:textId="77777777" w:rsidTr="00C61424">
        <w:tc>
          <w:tcPr>
            <w:tcW w:w="2966" w:type="dxa"/>
            <w:shd w:val="clear" w:color="auto" w:fill="auto"/>
          </w:tcPr>
          <w:p w14:paraId="4C419215" w14:textId="77777777" w:rsidR="00667F43" w:rsidRPr="00A13709" w:rsidRDefault="00667F43" w:rsidP="00C61424">
            <w:pPr>
              <w:rPr>
                <w:rFonts w:cs="Arial"/>
              </w:rPr>
            </w:pPr>
            <w:r w:rsidRPr="00A13709">
              <w:rPr>
                <w:rFonts w:cs="Arial"/>
              </w:rPr>
              <w:t>Power outlets</w:t>
            </w:r>
          </w:p>
        </w:tc>
        <w:tc>
          <w:tcPr>
            <w:tcW w:w="846" w:type="dxa"/>
            <w:shd w:val="clear" w:color="auto" w:fill="auto"/>
          </w:tcPr>
          <w:p w14:paraId="4C419216" w14:textId="77777777" w:rsidR="00667F43" w:rsidRPr="00A13709" w:rsidRDefault="00667F43" w:rsidP="00C61424">
            <w:pPr>
              <w:rPr>
                <w:rFonts w:cs="Arial"/>
              </w:rPr>
            </w:pPr>
          </w:p>
        </w:tc>
        <w:tc>
          <w:tcPr>
            <w:tcW w:w="652" w:type="dxa"/>
            <w:shd w:val="clear" w:color="auto" w:fill="auto"/>
          </w:tcPr>
          <w:p w14:paraId="4C419217" w14:textId="77777777" w:rsidR="00667F43" w:rsidRPr="00A13709" w:rsidRDefault="00667F43" w:rsidP="00C61424">
            <w:pPr>
              <w:rPr>
                <w:rFonts w:cs="Arial"/>
              </w:rPr>
            </w:pPr>
          </w:p>
        </w:tc>
        <w:tc>
          <w:tcPr>
            <w:tcW w:w="652" w:type="dxa"/>
            <w:shd w:val="clear" w:color="auto" w:fill="auto"/>
          </w:tcPr>
          <w:p w14:paraId="4C419218" w14:textId="77777777" w:rsidR="00667F43" w:rsidRPr="00A13709" w:rsidRDefault="00667F43" w:rsidP="00C61424">
            <w:pPr>
              <w:rPr>
                <w:rFonts w:cs="Arial"/>
              </w:rPr>
            </w:pPr>
          </w:p>
        </w:tc>
        <w:tc>
          <w:tcPr>
            <w:tcW w:w="652" w:type="dxa"/>
            <w:shd w:val="clear" w:color="auto" w:fill="auto"/>
          </w:tcPr>
          <w:p w14:paraId="4C419219" w14:textId="77777777" w:rsidR="00667F43" w:rsidRPr="00A13709" w:rsidRDefault="00667F43" w:rsidP="00C61424">
            <w:pPr>
              <w:rPr>
                <w:rFonts w:cs="Arial"/>
              </w:rPr>
            </w:pPr>
          </w:p>
        </w:tc>
        <w:tc>
          <w:tcPr>
            <w:tcW w:w="652" w:type="dxa"/>
            <w:shd w:val="clear" w:color="auto" w:fill="auto"/>
          </w:tcPr>
          <w:p w14:paraId="4C41921A" w14:textId="77777777" w:rsidR="00667F43" w:rsidRPr="00A13709" w:rsidRDefault="00667F43" w:rsidP="00C61424">
            <w:pPr>
              <w:rPr>
                <w:rFonts w:cs="Arial"/>
              </w:rPr>
            </w:pPr>
          </w:p>
        </w:tc>
        <w:tc>
          <w:tcPr>
            <w:tcW w:w="652" w:type="dxa"/>
            <w:shd w:val="clear" w:color="auto" w:fill="auto"/>
          </w:tcPr>
          <w:p w14:paraId="4C41921B" w14:textId="77777777" w:rsidR="00667F43" w:rsidRPr="00A13709" w:rsidRDefault="00667F43" w:rsidP="00C61424">
            <w:pPr>
              <w:rPr>
                <w:rFonts w:cs="Arial"/>
              </w:rPr>
            </w:pPr>
          </w:p>
        </w:tc>
        <w:tc>
          <w:tcPr>
            <w:tcW w:w="652" w:type="dxa"/>
            <w:shd w:val="clear" w:color="auto" w:fill="auto"/>
          </w:tcPr>
          <w:p w14:paraId="4C41921C" w14:textId="77777777" w:rsidR="00667F43" w:rsidRPr="00A13709" w:rsidRDefault="00667F43" w:rsidP="00C61424">
            <w:pPr>
              <w:rPr>
                <w:rFonts w:cs="Arial"/>
              </w:rPr>
            </w:pPr>
          </w:p>
        </w:tc>
        <w:tc>
          <w:tcPr>
            <w:tcW w:w="1530" w:type="dxa"/>
            <w:shd w:val="clear" w:color="auto" w:fill="auto"/>
          </w:tcPr>
          <w:p w14:paraId="4C41921D" w14:textId="77777777" w:rsidR="00667F43" w:rsidRPr="00A13709" w:rsidRDefault="00667F43" w:rsidP="00C61424">
            <w:pPr>
              <w:rPr>
                <w:rFonts w:cs="Arial"/>
              </w:rPr>
            </w:pPr>
          </w:p>
        </w:tc>
      </w:tr>
      <w:tr w:rsidR="00667F43" w:rsidRPr="00A13709" w14:paraId="4C419228" w14:textId="77777777" w:rsidTr="00C61424">
        <w:tc>
          <w:tcPr>
            <w:tcW w:w="2966" w:type="dxa"/>
            <w:shd w:val="clear" w:color="auto" w:fill="auto"/>
          </w:tcPr>
          <w:p w14:paraId="4C41921F" w14:textId="77777777" w:rsidR="00667F43" w:rsidRPr="00A13709" w:rsidRDefault="00667F43" w:rsidP="00C61424">
            <w:pPr>
              <w:rPr>
                <w:rFonts w:cs="Arial"/>
              </w:rPr>
            </w:pPr>
            <w:r w:rsidRPr="00A13709">
              <w:rPr>
                <w:rFonts w:cs="Arial"/>
              </w:rPr>
              <w:t>Switch &amp; distribution boards</w:t>
            </w:r>
          </w:p>
        </w:tc>
        <w:tc>
          <w:tcPr>
            <w:tcW w:w="846" w:type="dxa"/>
            <w:shd w:val="clear" w:color="auto" w:fill="auto"/>
          </w:tcPr>
          <w:p w14:paraId="4C419220" w14:textId="77777777" w:rsidR="00667F43" w:rsidRPr="00A13709" w:rsidRDefault="00667F43" w:rsidP="00C61424">
            <w:pPr>
              <w:rPr>
                <w:rFonts w:cs="Arial"/>
              </w:rPr>
            </w:pPr>
          </w:p>
        </w:tc>
        <w:tc>
          <w:tcPr>
            <w:tcW w:w="652" w:type="dxa"/>
            <w:shd w:val="clear" w:color="auto" w:fill="auto"/>
          </w:tcPr>
          <w:p w14:paraId="4C419221" w14:textId="77777777" w:rsidR="00667F43" w:rsidRPr="00A13709" w:rsidRDefault="00667F43" w:rsidP="00C61424">
            <w:pPr>
              <w:rPr>
                <w:rFonts w:cs="Arial"/>
              </w:rPr>
            </w:pPr>
          </w:p>
        </w:tc>
        <w:tc>
          <w:tcPr>
            <w:tcW w:w="652" w:type="dxa"/>
            <w:shd w:val="clear" w:color="auto" w:fill="auto"/>
          </w:tcPr>
          <w:p w14:paraId="4C419222" w14:textId="77777777" w:rsidR="00667F43" w:rsidRPr="00A13709" w:rsidRDefault="00667F43" w:rsidP="00C61424">
            <w:pPr>
              <w:rPr>
                <w:rFonts w:cs="Arial"/>
              </w:rPr>
            </w:pPr>
          </w:p>
        </w:tc>
        <w:tc>
          <w:tcPr>
            <w:tcW w:w="652" w:type="dxa"/>
            <w:shd w:val="clear" w:color="auto" w:fill="auto"/>
          </w:tcPr>
          <w:p w14:paraId="4C419223" w14:textId="77777777" w:rsidR="00667F43" w:rsidRPr="00A13709" w:rsidRDefault="00667F43" w:rsidP="00C61424">
            <w:pPr>
              <w:rPr>
                <w:rFonts w:cs="Arial"/>
              </w:rPr>
            </w:pPr>
          </w:p>
        </w:tc>
        <w:tc>
          <w:tcPr>
            <w:tcW w:w="652" w:type="dxa"/>
            <w:shd w:val="clear" w:color="auto" w:fill="auto"/>
          </w:tcPr>
          <w:p w14:paraId="4C419224" w14:textId="77777777" w:rsidR="00667F43" w:rsidRPr="00A13709" w:rsidRDefault="00667F43" w:rsidP="00C61424">
            <w:pPr>
              <w:rPr>
                <w:rFonts w:cs="Arial"/>
              </w:rPr>
            </w:pPr>
          </w:p>
        </w:tc>
        <w:tc>
          <w:tcPr>
            <w:tcW w:w="652" w:type="dxa"/>
            <w:shd w:val="clear" w:color="auto" w:fill="auto"/>
          </w:tcPr>
          <w:p w14:paraId="4C419225" w14:textId="77777777" w:rsidR="00667F43" w:rsidRPr="00A13709" w:rsidRDefault="00667F43" w:rsidP="00C61424">
            <w:pPr>
              <w:rPr>
                <w:rFonts w:cs="Arial"/>
              </w:rPr>
            </w:pPr>
          </w:p>
        </w:tc>
        <w:tc>
          <w:tcPr>
            <w:tcW w:w="652" w:type="dxa"/>
            <w:shd w:val="clear" w:color="auto" w:fill="auto"/>
          </w:tcPr>
          <w:p w14:paraId="4C419226" w14:textId="77777777" w:rsidR="00667F43" w:rsidRPr="00A13709" w:rsidRDefault="00667F43" w:rsidP="00C61424">
            <w:pPr>
              <w:rPr>
                <w:rFonts w:cs="Arial"/>
              </w:rPr>
            </w:pPr>
          </w:p>
        </w:tc>
        <w:tc>
          <w:tcPr>
            <w:tcW w:w="1530" w:type="dxa"/>
            <w:shd w:val="clear" w:color="auto" w:fill="auto"/>
          </w:tcPr>
          <w:p w14:paraId="4C419227" w14:textId="77777777" w:rsidR="00667F43" w:rsidRPr="00A13709" w:rsidRDefault="00667F43" w:rsidP="00C61424">
            <w:pPr>
              <w:rPr>
                <w:rFonts w:cs="Arial"/>
              </w:rPr>
            </w:pPr>
          </w:p>
        </w:tc>
      </w:tr>
      <w:tr w:rsidR="00667F43" w:rsidRPr="00A13709" w14:paraId="4C419232" w14:textId="77777777" w:rsidTr="00C61424">
        <w:tc>
          <w:tcPr>
            <w:tcW w:w="2966" w:type="dxa"/>
            <w:shd w:val="clear" w:color="auto" w:fill="auto"/>
          </w:tcPr>
          <w:p w14:paraId="4C419229" w14:textId="77777777" w:rsidR="00667F43" w:rsidRPr="00A13709" w:rsidRDefault="00667F43" w:rsidP="00C61424">
            <w:pPr>
              <w:rPr>
                <w:rFonts w:cs="Arial"/>
              </w:rPr>
            </w:pPr>
            <w:r w:rsidRPr="00A13709">
              <w:rPr>
                <w:rFonts w:cs="Arial"/>
              </w:rPr>
              <w:t>Cable trays, ducts</w:t>
            </w:r>
          </w:p>
        </w:tc>
        <w:tc>
          <w:tcPr>
            <w:tcW w:w="846" w:type="dxa"/>
            <w:shd w:val="clear" w:color="auto" w:fill="auto"/>
          </w:tcPr>
          <w:p w14:paraId="4C41922A" w14:textId="77777777" w:rsidR="00667F43" w:rsidRPr="00A13709" w:rsidRDefault="00667F43" w:rsidP="00C61424">
            <w:pPr>
              <w:rPr>
                <w:rFonts w:cs="Arial"/>
              </w:rPr>
            </w:pPr>
          </w:p>
        </w:tc>
        <w:tc>
          <w:tcPr>
            <w:tcW w:w="652" w:type="dxa"/>
            <w:shd w:val="clear" w:color="auto" w:fill="auto"/>
          </w:tcPr>
          <w:p w14:paraId="4C41922B" w14:textId="77777777" w:rsidR="00667F43" w:rsidRPr="00A13709" w:rsidRDefault="00667F43" w:rsidP="00C61424">
            <w:pPr>
              <w:rPr>
                <w:rFonts w:cs="Arial"/>
              </w:rPr>
            </w:pPr>
          </w:p>
        </w:tc>
        <w:tc>
          <w:tcPr>
            <w:tcW w:w="652" w:type="dxa"/>
            <w:shd w:val="clear" w:color="auto" w:fill="auto"/>
          </w:tcPr>
          <w:p w14:paraId="4C41922C" w14:textId="77777777" w:rsidR="00667F43" w:rsidRPr="00A13709" w:rsidRDefault="00667F43" w:rsidP="00C61424">
            <w:pPr>
              <w:rPr>
                <w:rFonts w:cs="Arial"/>
              </w:rPr>
            </w:pPr>
          </w:p>
        </w:tc>
        <w:tc>
          <w:tcPr>
            <w:tcW w:w="652" w:type="dxa"/>
            <w:shd w:val="clear" w:color="auto" w:fill="auto"/>
          </w:tcPr>
          <w:p w14:paraId="4C41922D" w14:textId="77777777" w:rsidR="00667F43" w:rsidRPr="00A13709" w:rsidRDefault="00667F43" w:rsidP="00C61424">
            <w:pPr>
              <w:rPr>
                <w:rFonts w:cs="Arial"/>
              </w:rPr>
            </w:pPr>
          </w:p>
        </w:tc>
        <w:tc>
          <w:tcPr>
            <w:tcW w:w="652" w:type="dxa"/>
            <w:shd w:val="clear" w:color="auto" w:fill="auto"/>
          </w:tcPr>
          <w:p w14:paraId="4C41922E" w14:textId="77777777" w:rsidR="00667F43" w:rsidRPr="00A13709" w:rsidRDefault="00667F43" w:rsidP="00C61424">
            <w:pPr>
              <w:rPr>
                <w:rFonts w:cs="Arial"/>
              </w:rPr>
            </w:pPr>
          </w:p>
        </w:tc>
        <w:tc>
          <w:tcPr>
            <w:tcW w:w="652" w:type="dxa"/>
            <w:shd w:val="clear" w:color="auto" w:fill="auto"/>
          </w:tcPr>
          <w:p w14:paraId="4C41922F" w14:textId="77777777" w:rsidR="00667F43" w:rsidRPr="00A13709" w:rsidRDefault="00667F43" w:rsidP="00C61424">
            <w:pPr>
              <w:rPr>
                <w:rFonts w:cs="Arial"/>
              </w:rPr>
            </w:pPr>
          </w:p>
        </w:tc>
        <w:tc>
          <w:tcPr>
            <w:tcW w:w="652" w:type="dxa"/>
            <w:shd w:val="clear" w:color="auto" w:fill="auto"/>
          </w:tcPr>
          <w:p w14:paraId="4C419230" w14:textId="77777777" w:rsidR="00667F43" w:rsidRPr="00A13709" w:rsidRDefault="00667F43" w:rsidP="00C61424">
            <w:pPr>
              <w:rPr>
                <w:rFonts w:cs="Arial"/>
              </w:rPr>
            </w:pPr>
          </w:p>
        </w:tc>
        <w:tc>
          <w:tcPr>
            <w:tcW w:w="1530" w:type="dxa"/>
            <w:shd w:val="clear" w:color="auto" w:fill="auto"/>
          </w:tcPr>
          <w:p w14:paraId="4C419231" w14:textId="77777777" w:rsidR="00667F43" w:rsidRPr="00A13709" w:rsidRDefault="00667F43" w:rsidP="00C61424">
            <w:pPr>
              <w:rPr>
                <w:rFonts w:cs="Arial"/>
              </w:rPr>
            </w:pPr>
          </w:p>
        </w:tc>
      </w:tr>
      <w:tr w:rsidR="00667F43" w:rsidRPr="00A13709" w14:paraId="4C41923C" w14:textId="77777777" w:rsidTr="00C61424">
        <w:tc>
          <w:tcPr>
            <w:tcW w:w="2966" w:type="dxa"/>
            <w:shd w:val="clear" w:color="auto" w:fill="auto"/>
          </w:tcPr>
          <w:p w14:paraId="4C419233" w14:textId="77777777" w:rsidR="00667F43" w:rsidRPr="00A13709" w:rsidRDefault="00667F43" w:rsidP="00C61424">
            <w:pPr>
              <w:rPr>
                <w:rFonts w:cs="Arial"/>
              </w:rPr>
            </w:pPr>
            <w:r w:rsidRPr="00A13709">
              <w:rPr>
                <w:rFonts w:cs="Arial"/>
              </w:rPr>
              <w:t>Lighting</w:t>
            </w:r>
          </w:p>
        </w:tc>
        <w:tc>
          <w:tcPr>
            <w:tcW w:w="846" w:type="dxa"/>
            <w:shd w:val="clear" w:color="auto" w:fill="auto"/>
          </w:tcPr>
          <w:p w14:paraId="4C419234" w14:textId="77777777" w:rsidR="00667F43" w:rsidRPr="00A13709" w:rsidRDefault="00667F43" w:rsidP="00C61424">
            <w:pPr>
              <w:rPr>
                <w:rFonts w:cs="Arial"/>
              </w:rPr>
            </w:pPr>
          </w:p>
        </w:tc>
        <w:tc>
          <w:tcPr>
            <w:tcW w:w="652" w:type="dxa"/>
            <w:shd w:val="clear" w:color="auto" w:fill="auto"/>
          </w:tcPr>
          <w:p w14:paraId="4C419235" w14:textId="77777777" w:rsidR="00667F43" w:rsidRPr="00A13709" w:rsidRDefault="00667F43" w:rsidP="00C61424">
            <w:pPr>
              <w:rPr>
                <w:rFonts w:cs="Arial"/>
              </w:rPr>
            </w:pPr>
          </w:p>
        </w:tc>
        <w:tc>
          <w:tcPr>
            <w:tcW w:w="652" w:type="dxa"/>
            <w:shd w:val="clear" w:color="auto" w:fill="auto"/>
          </w:tcPr>
          <w:p w14:paraId="4C419236" w14:textId="77777777" w:rsidR="00667F43" w:rsidRPr="00A13709" w:rsidRDefault="00667F43" w:rsidP="00C61424">
            <w:pPr>
              <w:rPr>
                <w:rFonts w:cs="Arial"/>
              </w:rPr>
            </w:pPr>
          </w:p>
        </w:tc>
        <w:tc>
          <w:tcPr>
            <w:tcW w:w="652" w:type="dxa"/>
            <w:shd w:val="clear" w:color="auto" w:fill="auto"/>
          </w:tcPr>
          <w:p w14:paraId="4C419237" w14:textId="77777777" w:rsidR="00667F43" w:rsidRPr="00A13709" w:rsidRDefault="00667F43" w:rsidP="00C61424">
            <w:pPr>
              <w:rPr>
                <w:rFonts w:cs="Arial"/>
              </w:rPr>
            </w:pPr>
          </w:p>
        </w:tc>
        <w:tc>
          <w:tcPr>
            <w:tcW w:w="652" w:type="dxa"/>
            <w:shd w:val="clear" w:color="auto" w:fill="auto"/>
          </w:tcPr>
          <w:p w14:paraId="4C419238" w14:textId="77777777" w:rsidR="00667F43" w:rsidRPr="00A13709" w:rsidRDefault="00667F43" w:rsidP="00C61424">
            <w:pPr>
              <w:rPr>
                <w:rFonts w:cs="Arial"/>
              </w:rPr>
            </w:pPr>
          </w:p>
        </w:tc>
        <w:tc>
          <w:tcPr>
            <w:tcW w:w="652" w:type="dxa"/>
            <w:shd w:val="clear" w:color="auto" w:fill="auto"/>
          </w:tcPr>
          <w:p w14:paraId="4C419239" w14:textId="77777777" w:rsidR="00667F43" w:rsidRPr="00A13709" w:rsidRDefault="00667F43" w:rsidP="00C61424">
            <w:pPr>
              <w:rPr>
                <w:rFonts w:cs="Arial"/>
              </w:rPr>
            </w:pPr>
          </w:p>
        </w:tc>
        <w:tc>
          <w:tcPr>
            <w:tcW w:w="652" w:type="dxa"/>
            <w:shd w:val="clear" w:color="auto" w:fill="auto"/>
          </w:tcPr>
          <w:p w14:paraId="4C41923A" w14:textId="77777777" w:rsidR="00667F43" w:rsidRPr="00A13709" w:rsidRDefault="00667F43" w:rsidP="00C61424">
            <w:pPr>
              <w:rPr>
                <w:rFonts w:cs="Arial"/>
              </w:rPr>
            </w:pPr>
          </w:p>
        </w:tc>
        <w:tc>
          <w:tcPr>
            <w:tcW w:w="1530" w:type="dxa"/>
            <w:shd w:val="clear" w:color="auto" w:fill="auto"/>
          </w:tcPr>
          <w:p w14:paraId="4C41923B" w14:textId="77777777" w:rsidR="00667F43" w:rsidRPr="00A13709" w:rsidRDefault="00667F43" w:rsidP="00C61424">
            <w:pPr>
              <w:rPr>
                <w:rFonts w:cs="Arial"/>
              </w:rPr>
            </w:pPr>
          </w:p>
        </w:tc>
      </w:tr>
      <w:tr w:rsidR="00667F43" w:rsidRPr="00A13709" w14:paraId="4C419246" w14:textId="77777777" w:rsidTr="00C61424">
        <w:tc>
          <w:tcPr>
            <w:tcW w:w="2966" w:type="dxa"/>
            <w:shd w:val="clear" w:color="auto" w:fill="auto"/>
          </w:tcPr>
          <w:p w14:paraId="4C41923D" w14:textId="77777777" w:rsidR="00667F43" w:rsidRPr="00A13709" w:rsidRDefault="00667F43" w:rsidP="00C61424">
            <w:pPr>
              <w:rPr>
                <w:rFonts w:cs="Arial"/>
              </w:rPr>
            </w:pPr>
            <w:r w:rsidRPr="00A13709">
              <w:rPr>
                <w:rFonts w:cs="Arial"/>
              </w:rPr>
              <w:t>Communications</w:t>
            </w:r>
          </w:p>
        </w:tc>
        <w:tc>
          <w:tcPr>
            <w:tcW w:w="846" w:type="dxa"/>
            <w:shd w:val="clear" w:color="auto" w:fill="auto"/>
          </w:tcPr>
          <w:p w14:paraId="4C41923E" w14:textId="77777777" w:rsidR="00667F43" w:rsidRPr="00A13709" w:rsidRDefault="00667F43" w:rsidP="00C61424">
            <w:pPr>
              <w:rPr>
                <w:rFonts w:cs="Arial"/>
              </w:rPr>
            </w:pPr>
          </w:p>
        </w:tc>
        <w:tc>
          <w:tcPr>
            <w:tcW w:w="652" w:type="dxa"/>
            <w:shd w:val="clear" w:color="auto" w:fill="auto"/>
          </w:tcPr>
          <w:p w14:paraId="4C41923F" w14:textId="77777777" w:rsidR="00667F43" w:rsidRPr="00A13709" w:rsidRDefault="00667F43" w:rsidP="00C61424">
            <w:pPr>
              <w:rPr>
                <w:rFonts w:cs="Arial"/>
              </w:rPr>
            </w:pPr>
          </w:p>
        </w:tc>
        <w:tc>
          <w:tcPr>
            <w:tcW w:w="652" w:type="dxa"/>
            <w:shd w:val="clear" w:color="auto" w:fill="auto"/>
          </w:tcPr>
          <w:p w14:paraId="4C419240" w14:textId="77777777" w:rsidR="00667F43" w:rsidRPr="00A13709" w:rsidRDefault="00667F43" w:rsidP="00C61424">
            <w:pPr>
              <w:rPr>
                <w:rFonts w:cs="Arial"/>
              </w:rPr>
            </w:pPr>
          </w:p>
        </w:tc>
        <w:tc>
          <w:tcPr>
            <w:tcW w:w="652" w:type="dxa"/>
            <w:shd w:val="clear" w:color="auto" w:fill="auto"/>
          </w:tcPr>
          <w:p w14:paraId="4C419241" w14:textId="77777777" w:rsidR="00667F43" w:rsidRPr="00A13709" w:rsidRDefault="00667F43" w:rsidP="00C61424">
            <w:pPr>
              <w:rPr>
                <w:rFonts w:cs="Arial"/>
              </w:rPr>
            </w:pPr>
          </w:p>
        </w:tc>
        <w:tc>
          <w:tcPr>
            <w:tcW w:w="652" w:type="dxa"/>
            <w:shd w:val="clear" w:color="auto" w:fill="auto"/>
          </w:tcPr>
          <w:p w14:paraId="4C419242" w14:textId="77777777" w:rsidR="00667F43" w:rsidRPr="00A13709" w:rsidRDefault="00667F43" w:rsidP="00C61424">
            <w:pPr>
              <w:rPr>
                <w:rFonts w:cs="Arial"/>
              </w:rPr>
            </w:pPr>
          </w:p>
        </w:tc>
        <w:tc>
          <w:tcPr>
            <w:tcW w:w="652" w:type="dxa"/>
            <w:shd w:val="clear" w:color="auto" w:fill="auto"/>
          </w:tcPr>
          <w:p w14:paraId="4C419243" w14:textId="77777777" w:rsidR="00667F43" w:rsidRPr="00A13709" w:rsidRDefault="00667F43" w:rsidP="00C61424">
            <w:pPr>
              <w:rPr>
                <w:rFonts w:cs="Arial"/>
              </w:rPr>
            </w:pPr>
          </w:p>
        </w:tc>
        <w:tc>
          <w:tcPr>
            <w:tcW w:w="652" w:type="dxa"/>
            <w:shd w:val="clear" w:color="auto" w:fill="auto"/>
          </w:tcPr>
          <w:p w14:paraId="4C419244" w14:textId="77777777" w:rsidR="00667F43" w:rsidRPr="00A13709" w:rsidRDefault="00667F43" w:rsidP="00C61424">
            <w:pPr>
              <w:rPr>
                <w:rFonts w:cs="Arial"/>
              </w:rPr>
            </w:pPr>
          </w:p>
        </w:tc>
        <w:tc>
          <w:tcPr>
            <w:tcW w:w="1530" w:type="dxa"/>
            <w:shd w:val="clear" w:color="auto" w:fill="auto"/>
          </w:tcPr>
          <w:p w14:paraId="4C419245" w14:textId="77777777" w:rsidR="00667F43" w:rsidRPr="00A13709" w:rsidRDefault="00667F43" w:rsidP="00C61424">
            <w:pPr>
              <w:rPr>
                <w:rFonts w:cs="Arial"/>
              </w:rPr>
            </w:pPr>
          </w:p>
        </w:tc>
      </w:tr>
      <w:tr w:rsidR="00667F43" w:rsidRPr="00A13709" w14:paraId="4C419250" w14:textId="77777777" w:rsidTr="00C61424">
        <w:tc>
          <w:tcPr>
            <w:tcW w:w="2966" w:type="dxa"/>
            <w:shd w:val="clear" w:color="auto" w:fill="auto"/>
          </w:tcPr>
          <w:p w14:paraId="4C419247" w14:textId="77777777" w:rsidR="00667F43" w:rsidRPr="00A13709" w:rsidRDefault="00667F43" w:rsidP="00C61424">
            <w:pPr>
              <w:rPr>
                <w:rFonts w:cs="Arial"/>
              </w:rPr>
            </w:pPr>
            <w:r w:rsidRPr="00A13709">
              <w:rPr>
                <w:rFonts w:cs="Arial"/>
              </w:rPr>
              <w:t>Security</w:t>
            </w:r>
          </w:p>
        </w:tc>
        <w:tc>
          <w:tcPr>
            <w:tcW w:w="846" w:type="dxa"/>
            <w:shd w:val="clear" w:color="auto" w:fill="auto"/>
          </w:tcPr>
          <w:p w14:paraId="4C419248" w14:textId="77777777" w:rsidR="00667F43" w:rsidRPr="00A13709" w:rsidRDefault="00667F43" w:rsidP="00C61424">
            <w:pPr>
              <w:rPr>
                <w:rFonts w:cs="Arial"/>
              </w:rPr>
            </w:pPr>
          </w:p>
        </w:tc>
        <w:tc>
          <w:tcPr>
            <w:tcW w:w="652" w:type="dxa"/>
            <w:shd w:val="clear" w:color="auto" w:fill="auto"/>
          </w:tcPr>
          <w:p w14:paraId="4C419249" w14:textId="77777777" w:rsidR="00667F43" w:rsidRPr="00A13709" w:rsidRDefault="00667F43" w:rsidP="00C61424">
            <w:pPr>
              <w:rPr>
                <w:rFonts w:cs="Arial"/>
              </w:rPr>
            </w:pPr>
          </w:p>
        </w:tc>
        <w:tc>
          <w:tcPr>
            <w:tcW w:w="652" w:type="dxa"/>
            <w:shd w:val="clear" w:color="auto" w:fill="auto"/>
          </w:tcPr>
          <w:p w14:paraId="4C41924A" w14:textId="77777777" w:rsidR="00667F43" w:rsidRPr="00A13709" w:rsidRDefault="00667F43" w:rsidP="00C61424">
            <w:pPr>
              <w:rPr>
                <w:rFonts w:cs="Arial"/>
              </w:rPr>
            </w:pPr>
          </w:p>
        </w:tc>
        <w:tc>
          <w:tcPr>
            <w:tcW w:w="652" w:type="dxa"/>
            <w:shd w:val="clear" w:color="auto" w:fill="auto"/>
          </w:tcPr>
          <w:p w14:paraId="4C41924B" w14:textId="77777777" w:rsidR="00667F43" w:rsidRPr="00A13709" w:rsidRDefault="00667F43" w:rsidP="00C61424">
            <w:pPr>
              <w:rPr>
                <w:rFonts w:cs="Arial"/>
              </w:rPr>
            </w:pPr>
          </w:p>
        </w:tc>
        <w:tc>
          <w:tcPr>
            <w:tcW w:w="652" w:type="dxa"/>
            <w:shd w:val="clear" w:color="auto" w:fill="auto"/>
          </w:tcPr>
          <w:p w14:paraId="4C41924C" w14:textId="77777777" w:rsidR="00667F43" w:rsidRPr="00A13709" w:rsidRDefault="00667F43" w:rsidP="00C61424">
            <w:pPr>
              <w:rPr>
                <w:rFonts w:cs="Arial"/>
              </w:rPr>
            </w:pPr>
          </w:p>
        </w:tc>
        <w:tc>
          <w:tcPr>
            <w:tcW w:w="652" w:type="dxa"/>
            <w:shd w:val="clear" w:color="auto" w:fill="auto"/>
          </w:tcPr>
          <w:p w14:paraId="4C41924D" w14:textId="77777777" w:rsidR="00667F43" w:rsidRPr="00A13709" w:rsidRDefault="00667F43" w:rsidP="00C61424">
            <w:pPr>
              <w:rPr>
                <w:rFonts w:cs="Arial"/>
              </w:rPr>
            </w:pPr>
          </w:p>
        </w:tc>
        <w:tc>
          <w:tcPr>
            <w:tcW w:w="652" w:type="dxa"/>
            <w:shd w:val="clear" w:color="auto" w:fill="auto"/>
          </w:tcPr>
          <w:p w14:paraId="4C41924E" w14:textId="77777777" w:rsidR="00667F43" w:rsidRPr="00A13709" w:rsidRDefault="00667F43" w:rsidP="00C61424">
            <w:pPr>
              <w:rPr>
                <w:rFonts w:cs="Arial"/>
              </w:rPr>
            </w:pPr>
          </w:p>
        </w:tc>
        <w:tc>
          <w:tcPr>
            <w:tcW w:w="1530" w:type="dxa"/>
            <w:shd w:val="clear" w:color="auto" w:fill="auto"/>
          </w:tcPr>
          <w:p w14:paraId="4C41924F" w14:textId="77777777" w:rsidR="00667F43" w:rsidRPr="00A13709" w:rsidRDefault="00667F43" w:rsidP="00C61424">
            <w:pPr>
              <w:rPr>
                <w:rFonts w:cs="Arial"/>
              </w:rPr>
            </w:pPr>
          </w:p>
        </w:tc>
      </w:tr>
      <w:tr w:rsidR="008B4F04" w:rsidRPr="00A13709" w14:paraId="1DC4A87B" w14:textId="77777777" w:rsidTr="008B4F04">
        <w:tc>
          <w:tcPr>
            <w:tcW w:w="2966" w:type="dxa"/>
            <w:shd w:val="clear" w:color="auto" w:fill="auto"/>
          </w:tcPr>
          <w:p w14:paraId="11BE16EA" w14:textId="5BD6E244" w:rsidR="008B4F04" w:rsidRPr="00A13709" w:rsidRDefault="008B4F04" w:rsidP="008B4F04">
            <w:pPr>
              <w:rPr>
                <w:rFonts w:cs="Arial"/>
              </w:rPr>
            </w:pPr>
            <w:r w:rsidRPr="00A13709">
              <w:rPr>
                <w:rFonts w:cs="Arial"/>
              </w:rPr>
              <w:t>Electrical services in risers</w:t>
            </w:r>
          </w:p>
        </w:tc>
        <w:tc>
          <w:tcPr>
            <w:tcW w:w="846" w:type="dxa"/>
            <w:shd w:val="clear" w:color="auto" w:fill="auto"/>
          </w:tcPr>
          <w:p w14:paraId="4481B838" w14:textId="77777777" w:rsidR="008B4F04" w:rsidRPr="00A13709" w:rsidRDefault="008B4F04" w:rsidP="008B4F04">
            <w:pPr>
              <w:rPr>
                <w:rFonts w:cs="Arial"/>
              </w:rPr>
            </w:pPr>
          </w:p>
        </w:tc>
        <w:tc>
          <w:tcPr>
            <w:tcW w:w="652" w:type="dxa"/>
            <w:shd w:val="clear" w:color="auto" w:fill="auto"/>
          </w:tcPr>
          <w:p w14:paraId="3F851270" w14:textId="77777777" w:rsidR="008B4F04" w:rsidRPr="00A13709" w:rsidRDefault="008B4F04" w:rsidP="008B4F04">
            <w:pPr>
              <w:rPr>
                <w:rFonts w:cs="Arial"/>
              </w:rPr>
            </w:pPr>
          </w:p>
        </w:tc>
        <w:tc>
          <w:tcPr>
            <w:tcW w:w="652" w:type="dxa"/>
            <w:shd w:val="clear" w:color="auto" w:fill="auto"/>
          </w:tcPr>
          <w:p w14:paraId="6F212136" w14:textId="77777777" w:rsidR="008B4F04" w:rsidRPr="00A13709" w:rsidRDefault="008B4F04" w:rsidP="008B4F04">
            <w:pPr>
              <w:rPr>
                <w:rFonts w:cs="Arial"/>
              </w:rPr>
            </w:pPr>
          </w:p>
        </w:tc>
        <w:tc>
          <w:tcPr>
            <w:tcW w:w="652" w:type="dxa"/>
            <w:shd w:val="clear" w:color="auto" w:fill="auto"/>
          </w:tcPr>
          <w:p w14:paraId="6503FC3E" w14:textId="77777777" w:rsidR="008B4F04" w:rsidRPr="00A13709" w:rsidRDefault="008B4F04" w:rsidP="008B4F04">
            <w:pPr>
              <w:rPr>
                <w:rFonts w:cs="Arial"/>
              </w:rPr>
            </w:pPr>
          </w:p>
        </w:tc>
        <w:tc>
          <w:tcPr>
            <w:tcW w:w="652" w:type="dxa"/>
            <w:shd w:val="clear" w:color="auto" w:fill="auto"/>
          </w:tcPr>
          <w:p w14:paraId="64F0B874" w14:textId="77777777" w:rsidR="008B4F04" w:rsidRPr="00A13709" w:rsidRDefault="008B4F04" w:rsidP="008B4F04">
            <w:pPr>
              <w:rPr>
                <w:rFonts w:cs="Arial"/>
              </w:rPr>
            </w:pPr>
          </w:p>
        </w:tc>
        <w:tc>
          <w:tcPr>
            <w:tcW w:w="652" w:type="dxa"/>
            <w:shd w:val="clear" w:color="auto" w:fill="auto"/>
          </w:tcPr>
          <w:p w14:paraId="01E1237E" w14:textId="77777777" w:rsidR="008B4F04" w:rsidRPr="00A13709" w:rsidRDefault="008B4F04" w:rsidP="008B4F04">
            <w:pPr>
              <w:rPr>
                <w:rFonts w:cs="Arial"/>
              </w:rPr>
            </w:pPr>
          </w:p>
        </w:tc>
        <w:tc>
          <w:tcPr>
            <w:tcW w:w="652" w:type="dxa"/>
            <w:shd w:val="clear" w:color="auto" w:fill="auto"/>
          </w:tcPr>
          <w:p w14:paraId="351B5B16" w14:textId="77777777" w:rsidR="008B4F04" w:rsidRPr="00A13709" w:rsidRDefault="008B4F04" w:rsidP="008B4F04">
            <w:pPr>
              <w:rPr>
                <w:rFonts w:cs="Arial"/>
              </w:rPr>
            </w:pPr>
          </w:p>
        </w:tc>
        <w:tc>
          <w:tcPr>
            <w:tcW w:w="1530" w:type="dxa"/>
            <w:shd w:val="clear" w:color="auto" w:fill="auto"/>
          </w:tcPr>
          <w:p w14:paraId="75822B51" w14:textId="77777777" w:rsidR="008B4F04" w:rsidRPr="00A13709" w:rsidRDefault="008B4F04" w:rsidP="008B4F04">
            <w:pPr>
              <w:rPr>
                <w:rFonts w:cs="Arial"/>
              </w:rPr>
            </w:pPr>
          </w:p>
        </w:tc>
      </w:tr>
      <w:tr w:rsidR="00667F43" w:rsidRPr="00A13709" w14:paraId="4C41925A" w14:textId="77777777" w:rsidTr="00C61424">
        <w:tc>
          <w:tcPr>
            <w:tcW w:w="2966" w:type="dxa"/>
            <w:shd w:val="clear" w:color="auto" w:fill="D9D9D9"/>
          </w:tcPr>
          <w:p w14:paraId="4C419251" w14:textId="77777777" w:rsidR="00667F43" w:rsidRPr="00A13709" w:rsidRDefault="00667F43" w:rsidP="00C61424">
            <w:pPr>
              <w:rPr>
                <w:rFonts w:cs="Arial"/>
                <w:b/>
              </w:rPr>
            </w:pPr>
            <w:r w:rsidRPr="00A13709">
              <w:rPr>
                <w:rFonts w:cs="Arial"/>
                <w:b/>
              </w:rPr>
              <w:t>CONVEYING</w:t>
            </w:r>
          </w:p>
        </w:tc>
        <w:tc>
          <w:tcPr>
            <w:tcW w:w="846" w:type="dxa"/>
            <w:shd w:val="clear" w:color="auto" w:fill="D9D9D9"/>
          </w:tcPr>
          <w:p w14:paraId="4C419252" w14:textId="77777777" w:rsidR="00667F43" w:rsidRPr="00A13709" w:rsidRDefault="00667F43" w:rsidP="00C61424">
            <w:pPr>
              <w:rPr>
                <w:rFonts w:cs="Arial"/>
              </w:rPr>
            </w:pPr>
          </w:p>
        </w:tc>
        <w:tc>
          <w:tcPr>
            <w:tcW w:w="652" w:type="dxa"/>
            <w:shd w:val="clear" w:color="auto" w:fill="D9D9D9"/>
          </w:tcPr>
          <w:p w14:paraId="4C419253" w14:textId="77777777" w:rsidR="00667F43" w:rsidRPr="00A13709" w:rsidRDefault="00667F43" w:rsidP="00C61424">
            <w:pPr>
              <w:rPr>
                <w:rFonts w:cs="Arial"/>
              </w:rPr>
            </w:pPr>
          </w:p>
        </w:tc>
        <w:tc>
          <w:tcPr>
            <w:tcW w:w="652" w:type="dxa"/>
            <w:shd w:val="clear" w:color="auto" w:fill="D9D9D9"/>
          </w:tcPr>
          <w:p w14:paraId="4C419254" w14:textId="77777777" w:rsidR="00667F43" w:rsidRPr="00A13709" w:rsidRDefault="00667F43" w:rsidP="00C61424">
            <w:pPr>
              <w:rPr>
                <w:rFonts w:cs="Arial"/>
              </w:rPr>
            </w:pPr>
          </w:p>
        </w:tc>
        <w:tc>
          <w:tcPr>
            <w:tcW w:w="652" w:type="dxa"/>
            <w:shd w:val="clear" w:color="auto" w:fill="D9D9D9"/>
          </w:tcPr>
          <w:p w14:paraId="4C419255" w14:textId="77777777" w:rsidR="00667F43" w:rsidRPr="00A13709" w:rsidRDefault="00667F43" w:rsidP="00C61424">
            <w:pPr>
              <w:rPr>
                <w:rFonts w:cs="Arial"/>
              </w:rPr>
            </w:pPr>
          </w:p>
        </w:tc>
        <w:tc>
          <w:tcPr>
            <w:tcW w:w="652" w:type="dxa"/>
            <w:shd w:val="clear" w:color="auto" w:fill="D9D9D9"/>
          </w:tcPr>
          <w:p w14:paraId="4C419256" w14:textId="77777777" w:rsidR="00667F43" w:rsidRPr="00A13709" w:rsidRDefault="00667F43" w:rsidP="00C61424">
            <w:pPr>
              <w:rPr>
                <w:rFonts w:cs="Arial"/>
              </w:rPr>
            </w:pPr>
          </w:p>
        </w:tc>
        <w:tc>
          <w:tcPr>
            <w:tcW w:w="652" w:type="dxa"/>
            <w:shd w:val="clear" w:color="auto" w:fill="D9D9D9"/>
          </w:tcPr>
          <w:p w14:paraId="4C419257" w14:textId="77777777" w:rsidR="00667F43" w:rsidRPr="00A13709" w:rsidRDefault="00667F43" w:rsidP="00C61424">
            <w:pPr>
              <w:rPr>
                <w:rFonts w:cs="Arial"/>
              </w:rPr>
            </w:pPr>
          </w:p>
        </w:tc>
        <w:tc>
          <w:tcPr>
            <w:tcW w:w="652" w:type="dxa"/>
            <w:shd w:val="clear" w:color="auto" w:fill="D9D9D9"/>
          </w:tcPr>
          <w:p w14:paraId="4C419258" w14:textId="77777777" w:rsidR="00667F43" w:rsidRPr="00A13709" w:rsidRDefault="00667F43" w:rsidP="00C61424">
            <w:pPr>
              <w:rPr>
                <w:rFonts w:cs="Arial"/>
              </w:rPr>
            </w:pPr>
          </w:p>
        </w:tc>
        <w:tc>
          <w:tcPr>
            <w:tcW w:w="1530" w:type="dxa"/>
            <w:shd w:val="clear" w:color="auto" w:fill="D9D9D9"/>
          </w:tcPr>
          <w:p w14:paraId="4C419259" w14:textId="77777777" w:rsidR="00667F43" w:rsidRPr="00A13709" w:rsidRDefault="00667F43" w:rsidP="00C61424">
            <w:pPr>
              <w:rPr>
                <w:rFonts w:cs="Arial"/>
              </w:rPr>
            </w:pPr>
          </w:p>
        </w:tc>
      </w:tr>
      <w:tr w:rsidR="00667F43" w:rsidRPr="00A13709" w14:paraId="4C419264" w14:textId="77777777" w:rsidTr="00C61424">
        <w:tc>
          <w:tcPr>
            <w:tcW w:w="2966" w:type="dxa"/>
            <w:shd w:val="clear" w:color="auto" w:fill="auto"/>
          </w:tcPr>
          <w:p w14:paraId="4C41925B" w14:textId="77777777" w:rsidR="00667F43" w:rsidRPr="00A13709" w:rsidRDefault="00667F43" w:rsidP="00C61424">
            <w:pPr>
              <w:rPr>
                <w:rFonts w:cs="Arial"/>
              </w:rPr>
            </w:pPr>
            <w:r w:rsidRPr="00A13709">
              <w:rPr>
                <w:rFonts w:cs="Arial"/>
              </w:rPr>
              <w:t>Lifts, escalators</w:t>
            </w:r>
          </w:p>
        </w:tc>
        <w:tc>
          <w:tcPr>
            <w:tcW w:w="846" w:type="dxa"/>
            <w:shd w:val="clear" w:color="auto" w:fill="auto"/>
          </w:tcPr>
          <w:p w14:paraId="4C41925C" w14:textId="77777777" w:rsidR="00667F43" w:rsidRPr="00A13709" w:rsidRDefault="00667F43" w:rsidP="00C61424">
            <w:pPr>
              <w:rPr>
                <w:rFonts w:cs="Arial"/>
              </w:rPr>
            </w:pPr>
          </w:p>
        </w:tc>
        <w:tc>
          <w:tcPr>
            <w:tcW w:w="652" w:type="dxa"/>
            <w:shd w:val="clear" w:color="auto" w:fill="auto"/>
          </w:tcPr>
          <w:p w14:paraId="4C41925D" w14:textId="77777777" w:rsidR="00667F43" w:rsidRPr="00A13709" w:rsidRDefault="00667F43" w:rsidP="00C61424">
            <w:pPr>
              <w:rPr>
                <w:rFonts w:cs="Arial"/>
              </w:rPr>
            </w:pPr>
          </w:p>
        </w:tc>
        <w:tc>
          <w:tcPr>
            <w:tcW w:w="652" w:type="dxa"/>
            <w:shd w:val="clear" w:color="auto" w:fill="auto"/>
          </w:tcPr>
          <w:p w14:paraId="4C41925E" w14:textId="77777777" w:rsidR="00667F43" w:rsidRPr="00A13709" w:rsidRDefault="00667F43" w:rsidP="00C61424">
            <w:pPr>
              <w:rPr>
                <w:rFonts w:cs="Arial"/>
              </w:rPr>
            </w:pPr>
          </w:p>
        </w:tc>
        <w:tc>
          <w:tcPr>
            <w:tcW w:w="652" w:type="dxa"/>
            <w:shd w:val="clear" w:color="auto" w:fill="auto"/>
          </w:tcPr>
          <w:p w14:paraId="4C41925F" w14:textId="77777777" w:rsidR="00667F43" w:rsidRPr="00A13709" w:rsidRDefault="00667F43" w:rsidP="00C61424">
            <w:pPr>
              <w:rPr>
                <w:rFonts w:cs="Arial"/>
              </w:rPr>
            </w:pPr>
          </w:p>
        </w:tc>
        <w:tc>
          <w:tcPr>
            <w:tcW w:w="652" w:type="dxa"/>
            <w:shd w:val="clear" w:color="auto" w:fill="auto"/>
          </w:tcPr>
          <w:p w14:paraId="4C419260" w14:textId="77777777" w:rsidR="00667F43" w:rsidRPr="00A13709" w:rsidRDefault="00667F43" w:rsidP="00C61424">
            <w:pPr>
              <w:rPr>
                <w:rFonts w:cs="Arial"/>
              </w:rPr>
            </w:pPr>
          </w:p>
        </w:tc>
        <w:tc>
          <w:tcPr>
            <w:tcW w:w="652" w:type="dxa"/>
            <w:shd w:val="clear" w:color="auto" w:fill="auto"/>
          </w:tcPr>
          <w:p w14:paraId="4C419261" w14:textId="77777777" w:rsidR="00667F43" w:rsidRPr="00A13709" w:rsidRDefault="00667F43" w:rsidP="00C61424">
            <w:pPr>
              <w:rPr>
                <w:rFonts w:cs="Arial"/>
              </w:rPr>
            </w:pPr>
          </w:p>
        </w:tc>
        <w:tc>
          <w:tcPr>
            <w:tcW w:w="652" w:type="dxa"/>
            <w:shd w:val="clear" w:color="auto" w:fill="auto"/>
          </w:tcPr>
          <w:p w14:paraId="4C419262" w14:textId="77777777" w:rsidR="00667F43" w:rsidRPr="00A13709" w:rsidRDefault="00667F43" w:rsidP="00C61424">
            <w:pPr>
              <w:rPr>
                <w:rFonts w:cs="Arial"/>
              </w:rPr>
            </w:pPr>
          </w:p>
        </w:tc>
        <w:tc>
          <w:tcPr>
            <w:tcW w:w="1530" w:type="dxa"/>
            <w:shd w:val="clear" w:color="auto" w:fill="auto"/>
          </w:tcPr>
          <w:p w14:paraId="4C419263" w14:textId="77777777" w:rsidR="00667F43" w:rsidRPr="00A13709" w:rsidRDefault="00667F43" w:rsidP="00C61424">
            <w:pPr>
              <w:rPr>
                <w:rFonts w:cs="Arial"/>
              </w:rPr>
            </w:pPr>
          </w:p>
        </w:tc>
      </w:tr>
    </w:tbl>
    <w:p w14:paraId="4C419265" w14:textId="77777777" w:rsidR="00577AB9" w:rsidRDefault="00577AB9" w:rsidP="00667F43"/>
    <w:p w14:paraId="4C419266" w14:textId="75A443C1" w:rsidR="00667F43" w:rsidRPr="00A13709" w:rsidRDefault="001D5B8A" w:rsidP="00667F43">
      <w:pPr>
        <w:pStyle w:val="Heading2"/>
      </w:pPr>
      <w:bookmarkStart w:id="28" w:name="_Toc445217316"/>
      <w:r w:rsidRPr="00A13709">
        <w:t>LOD t</w:t>
      </w:r>
      <w:r w:rsidR="00281DE8" w:rsidRPr="00A13709">
        <w:t xml:space="preserve">able </w:t>
      </w:r>
      <w:r w:rsidR="00667F43" w:rsidRPr="00A13709">
        <w:t>(UniFormat alternative)</w:t>
      </w:r>
      <w:bookmarkEnd w:id="28"/>
    </w:p>
    <w:p w14:paraId="4C419267" w14:textId="6206FDC5" w:rsidR="00667F43" w:rsidRPr="00A13709" w:rsidRDefault="001D5B8A" w:rsidP="00667F43">
      <w:pPr>
        <w:pStyle w:val="Instructions"/>
      </w:pPr>
      <w:r w:rsidRPr="00A13709">
        <w:t>This LOD t</w:t>
      </w:r>
      <w:r w:rsidR="0000354A" w:rsidRPr="00A13709">
        <w:t>able</w:t>
      </w:r>
      <w:r w:rsidR="00667F43" w:rsidRPr="00A13709">
        <w:t xml:space="preserve"> can be substituted </w:t>
      </w:r>
      <w:r w:rsidR="0000354A" w:rsidRPr="00A13709">
        <w:t>for the previous one if you prefer</w:t>
      </w:r>
      <w:r w:rsidR="00667F43" w:rsidRPr="00A13709">
        <w:t xml:space="preserve"> to organise model elements by UniFormat classification.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1883"/>
        <w:gridCol w:w="705"/>
        <w:gridCol w:w="2614"/>
        <w:gridCol w:w="487"/>
        <w:gridCol w:w="487"/>
        <w:gridCol w:w="487"/>
        <w:gridCol w:w="487"/>
        <w:gridCol w:w="487"/>
        <w:gridCol w:w="487"/>
        <w:gridCol w:w="487"/>
        <w:gridCol w:w="540"/>
      </w:tblGrid>
      <w:tr w:rsidR="00667F43" w:rsidRPr="00A13709" w14:paraId="4C41926D" w14:textId="77777777" w:rsidTr="00A56085">
        <w:trPr>
          <w:trHeight w:val="279"/>
          <w:tblHeader/>
        </w:trPr>
        <w:tc>
          <w:tcPr>
            <w:tcW w:w="5202" w:type="dxa"/>
            <w:gridSpan w:val="3"/>
            <w:vMerge w:val="restart"/>
            <w:tcBorders>
              <w:top w:val="single" w:sz="4" w:space="0" w:color="auto"/>
              <w:left w:val="single" w:sz="4" w:space="0" w:color="auto"/>
              <w:right w:val="single" w:sz="4" w:space="0" w:color="auto"/>
            </w:tcBorders>
            <w:shd w:val="clear" w:color="auto" w:fill="DBE5F1" w:themeFill="accent1" w:themeFillTint="33"/>
          </w:tcPr>
          <w:p w14:paraId="4C419269" w14:textId="77777777" w:rsidR="00667F43" w:rsidRPr="00A13709" w:rsidRDefault="00667F43" w:rsidP="00C61424">
            <w:pPr>
              <w:pStyle w:val="Tabletitle"/>
              <w:rPr>
                <w:sz w:val="16"/>
                <w:szCs w:val="16"/>
              </w:rPr>
            </w:pPr>
            <w:r w:rsidRPr="00A13709">
              <w:t xml:space="preserve">Model Element by CSI </w:t>
            </w:r>
            <w:proofErr w:type="spellStart"/>
            <w:r w:rsidRPr="00A13709">
              <w:t>UniFormat</w:t>
            </w:r>
            <w:r w:rsidRPr="00A13709">
              <w:rPr>
                <w:vertAlign w:val="superscript"/>
              </w:rPr>
              <w:t>TM</w:t>
            </w:r>
            <w:proofErr w:type="spellEnd"/>
            <w:r w:rsidRPr="00A13709">
              <w:t xml:space="preserve"> classification</w:t>
            </w:r>
          </w:p>
        </w:tc>
        <w:tc>
          <w:tcPr>
            <w:tcW w:w="487" w:type="dxa"/>
            <w:vMerge w:val="restart"/>
            <w:tcBorders>
              <w:left w:val="single" w:sz="4" w:space="0" w:color="auto"/>
            </w:tcBorders>
            <w:shd w:val="clear" w:color="auto" w:fill="DBE5F1" w:themeFill="accent1" w:themeFillTint="33"/>
          </w:tcPr>
          <w:p w14:paraId="4C41926A" w14:textId="77777777" w:rsidR="00667F43" w:rsidRPr="00A13709" w:rsidRDefault="00667F43" w:rsidP="00C61424">
            <w:pPr>
              <w:pStyle w:val="Tabletitle"/>
              <w:rPr>
                <w:sz w:val="18"/>
                <w:szCs w:val="18"/>
              </w:rPr>
            </w:pPr>
            <w:r w:rsidRPr="00A13709">
              <w:rPr>
                <w:sz w:val="18"/>
                <w:szCs w:val="18"/>
              </w:rPr>
              <w:t>MEA</w:t>
            </w:r>
          </w:p>
        </w:tc>
        <w:tc>
          <w:tcPr>
            <w:tcW w:w="2922" w:type="dxa"/>
            <w:gridSpan w:val="6"/>
            <w:tcBorders>
              <w:left w:val="single" w:sz="4" w:space="0" w:color="auto"/>
            </w:tcBorders>
            <w:shd w:val="clear" w:color="auto" w:fill="DBE5F1" w:themeFill="accent1" w:themeFillTint="33"/>
          </w:tcPr>
          <w:p w14:paraId="4C41926B" w14:textId="0FE00C55" w:rsidR="00667F43" w:rsidRPr="00A13709" w:rsidRDefault="00C4771E" w:rsidP="00C61424">
            <w:pPr>
              <w:pStyle w:val="Tabletitle"/>
              <w:rPr>
                <w:szCs w:val="16"/>
              </w:rPr>
            </w:pPr>
            <w:r w:rsidRPr="00A13709">
              <w:rPr>
                <w:szCs w:val="16"/>
              </w:rPr>
              <w:t>Project Milestones</w:t>
            </w:r>
          </w:p>
        </w:tc>
        <w:tc>
          <w:tcPr>
            <w:tcW w:w="540" w:type="dxa"/>
            <w:vMerge w:val="restart"/>
            <w:shd w:val="clear" w:color="auto" w:fill="DBE5F1" w:themeFill="accent1" w:themeFillTint="33"/>
          </w:tcPr>
          <w:p w14:paraId="4C41926C" w14:textId="77777777" w:rsidR="00667F43" w:rsidRPr="00A13709" w:rsidRDefault="00667F43" w:rsidP="00C61424">
            <w:pPr>
              <w:pStyle w:val="Tabletitle"/>
              <w:rPr>
                <w:sz w:val="16"/>
                <w:szCs w:val="16"/>
              </w:rPr>
            </w:pPr>
            <w:r w:rsidRPr="00A13709">
              <w:rPr>
                <w:sz w:val="16"/>
                <w:szCs w:val="16"/>
              </w:rPr>
              <w:t>Notes</w:t>
            </w:r>
          </w:p>
        </w:tc>
      </w:tr>
      <w:tr w:rsidR="00C4771E" w:rsidRPr="00A13709" w14:paraId="4C419277" w14:textId="77777777" w:rsidTr="00C4771E">
        <w:trPr>
          <w:cantSplit/>
          <w:trHeight w:val="1222"/>
          <w:tblHeader/>
        </w:trPr>
        <w:tc>
          <w:tcPr>
            <w:tcW w:w="5202" w:type="dxa"/>
            <w:gridSpan w:val="3"/>
            <w:vMerge/>
            <w:tcBorders>
              <w:left w:val="single" w:sz="4" w:space="0" w:color="auto"/>
              <w:right w:val="single" w:sz="4" w:space="0" w:color="auto"/>
            </w:tcBorders>
            <w:shd w:val="clear" w:color="auto" w:fill="DBE5F1" w:themeFill="accent1" w:themeFillTint="33"/>
          </w:tcPr>
          <w:p w14:paraId="4C41926E" w14:textId="77777777" w:rsidR="00C4771E" w:rsidRPr="00A13709" w:rsidRDefault="00C4771E" w:rsidP="00C61424">
            <w:pPr>
              <w:rPr>
                <w:b/>
                <w:sz w:val="16"/>
                <w:szCs w:val="16"/>
              </w:rPr>
            </w:pPr>
          </w:p>
        </w:tc>
        <w:tc>
          <w:tcPr>
            <w:tcW w:w="487" w:type="dxa"/>
            <w:vMerge/>
            <w:tcBorders>
              <w:left w:val="single" w:sz="4" w:space="0" w:color="auto"/>
            </w:tcBorders>
            <w:shd w:val="clear" w:color="auto" w:fill="DBE5F1" w:themeFill="accent1" w:themeFillTint="33"/>
          </w:tcPr>
          <w:p w14:paraId="4C41926F" w14:textId="77777777" w:rsidR="00C4771E" w:rsidRPr="00A13709" w:rsidRDefault="00C4771E" w:rsidP="00C61424">
            <w:pPr>
              <w:rPr>
                <w:b/>
                <w:sz w:val="16"/>
                <w:szCs w:val="16"/>
              </w:rPr>
            </w:pPr>
          </w:p>
        </w:tc>
        <w:tc>
          <w:tcPr>
            <w:tcW w:w="487" w:type="dxa"/>
            <w:shd w:val="clear" w:color="auto" w:fill="DBE5F1" w:themeFill="accent1" w:themeFillTint="33"/>
            <w:textDirection w:val="btLr"/>
            <w:vAlign w:val="center"/>
          </w:tcPr>
          <w:p w14:paraId="4C419270" w14:textId="011B59DA" w:rsidR="00C4771E" w:rsidRPr="00A13709" w:rsidRDefault="00C4771E" w:rsidP="00C4771E">
            <w:pPr>
              <w:pStyle w:val="Tabletext"/>
              <w:ind w:right="113"/>
            </w:pPr>
            <w:r w:rsidRPr="00A13709">
              <w:t>Milestone 1</w:t>
            </w:r>
          </w:p>
        </w:tc>
        <w:tc>
          <w:tcPr>
            <w:tcW w:w="487" w:type="dxa"/>
            <w:shd w:val="clear" w:color="auto" w:fill="DBE5F1" w:themeFill="accent1" w:themeFillTint="33"/>
            <w:textDirection w:val="btLr"/>
          </w:tcPr>
          <w:p w14:paraId="4C419271" w14:textId="4A3018E3" w:rsidR="00C4771E" w:rsidRPr="00A13709" w:rsidRDefault="00C4771E" w:rsidP="00C4771E">
            <w:pPr>
              <w:pStyle w:val="Tabletext"/>
              <w:ind w:right="113"/>
            </w:pPr>
            <w:r w:rsidRPr="00A13709">
              <w:t>Milestone 2</w:t>
            </w:r>
          </w:p>
        </w:tc>
        <w:tc>
          <w:tcPr>
            <w:tcW w:w="487" w:type="dxa"/>
            <w:shd w:val="clear" w:color="auto" w:fill="DBE5F1" w:themeFill="accent1" w:themeFillTint="33"/>
            <w:textDirection w:val="btLr"/>
          </w:tcPr>
          <w:p w14:paraId="4C419272" w14:textId="72A94AF2" w:rsidR="00C4771E" w:rsidRPr="00A13709" w:rsidRDefault="00C4771E" w:rsidP="00C4771E">
            <w:pPr>
              <w:pStyle w:val="Tabletext"/>
              <w:ind w:right="113"/>
            </w:pPr>
            <w:r w:rsidRPr="00A13709">
              <w:t>Milestone 3</w:t>
            </w:r>
          </w:p>
        </w:tc>
        <w:tc>
          <w:tcPr>
            <w:tcW w:w="487" w:type="dxa"/>
            <w:shd w:val="clear" w:color="auto" w:fill="DBE5F1" w:themeFill="accent1" w:themeFillTint="33"/>
            <w:textDirection w:val="btLr"/>
          </w:tcPr>
          <w:p w14:paraId="4C419273" w14:textId="01E47DF2" w:rsidR="00C4771E" w:rsidRPr="00A13709" w:rsidRDefault="00C4771E" w:rsidP="00C4771E">
            <w:pPr>
              <w:pStyle w:val="Tabletext"/>
              <w:ind w:right="113"/>
            </w:pPr>
            <w:r w:rsidRPr="00A13709">
              <w:t>Milestone 4</w:t>
            </w:r>
          </w:p>
        </w:tc>
        <w:tc>
          <w:tcPr>
            <w:tcW w:w="487" w:type="dxa"/>
            <w:shd w:val="clear" w:color="auto" w:fill="DBE5F1" w:themeFill="accent1" w:themeFillTint="33"/>
            <w:textDirection w:val="btLr"/>
          </w:tcPr>
          <w:p w14:paraId="4C419274" w14:textId="31330303" w:rsidR="00C4771E" w:rsidRPr="00A13709" w:rsidRDefault="00C4771E" w:rsidP="00C4771E">
            <w:pPr>
              <w:pStyle w:val="Tabletext"/>
              <w:ind w:right="113"/>
            </w:pPr>
            <w:r w:rsidRPr="00A13709">
              <w:t>Milestone 5</w:t>
            </w:r>
          </w:p>
        </w:tc>
        <w:tc>
          <w:tcPr>
            <w:tcW w:w="487" w:type="dxa"/>
            <w:shd w:val="clear" w:color="auto" w:fill="DBE5F1" w:themeFill="accent1" w:themeFillTint="33"/>
            <w:textDirection w:val="btLr"/>
          </w:tcPr>
          <w:p w14:paraId="4C419275" w14:textId="6C725715" w:rsidR="00C4771E" w:rsidRPr="00A13709" w:rsidRDefault="00C4771E" w:rsidP="00C4771E">
            <w:pPr>
              <w:pStyle w:val="Tabletext"/>
              <w:ind w:right="113"/>
            </w:pPr>
            <w:r w:rsidRPr="00A13709">
              <w:t>Milestone 6</w:t>
            </w:r>
          </w:p>
        </w:tc>
        <w:tc>
          <w:tcPr>
            <w:tcW w:w="540" w:type="dxa"/>
            <w:vMerge/>
            <w:shd w:val="clear" w:color="auto" w:fill="DBE5F1" w:themeFill="accent1" w:themeFillTint="33"/>
          </w:tcPr>
          <w:p w14:paraId="4C419276" w14:textId="77777777" w:rsidR="00C4771E" w:rsidRPr="00A13709" w:rsidRDefault="00C4771E" w:rsidP="00C61424">
            <w:pPr>
              <w:rPr>
                <w:b/>
                <w:sz w:val="16"/>
                <w:szCs w:val="16"/>
              </w:rPr>
            </w:pPr>
          </w:p>
        </w:tc>
      </w:tr>
      <w:tr w:rsidR="00667F43" w:rsidRPr="00A13709" w14:paraId="4C419281" w14:textId="77777777" w:rsidTr="00A56085">
        <w:trPr>
          <w:cantSplit/>
          <w:trHeight w:val="213"/>
          <w:tblHeader/>
        </w:trPr>
        <w:tc>
          <w:tcPr>
            <w:tcW w:w="5202" w:type="dxa"/>
            <w:gridSpan w:val="3"/>
            <w:vMerge/>
            <w:tcBorders>
              <w:left w:val="single" w:sz="4" w:space="0" w:color="auto"/>
              <w:bottom w:val="single" w:sz="4" w:space="0" w:color="auto"/>
              <w:right w:val="single" w:sz="4" w:space="0" w:color="auto"/>
            </w:tcBorders>
            <w:shd w:val="clear" w:color="auto" w:fill="DBE5F1" w:themeFill="accent1" w:themeFillTint="33"/>
          </w:tcPr>
          <w:p w14:paraId="4C419278" w14:textId="77777777" w:rsidR="00667F43" w:rsidRPr="00A13709" w:rsidRDefault="00667F43" w:rsidP="00C61424">
            <w:pPr>
              <w:rPr>
                <w:b/>
                <w:sz w:val="16"/>
                <w:szCs w:val="16"/>
              </w:rPr>
            </w:pPr>
          </w:p>
        </w:tc>
        <w:tc>
          <w:tcPr>
            <w:tcW w:w="487" w:type="dxa"/>
            <w:vMerge/>
            <w:tcBorders>
              <w:left w:val="single" w:sz="4" w:space="0" w:color="auto"/>
              <w:bottom w:val="single" w:sz="4" w:space="0" w:color="auto"/>
            </w:tcBorders>
            <w:shd w:val="clear" w:color="auto" w:fill="DBE5F1" w:themeFill="accent1" w:themeFillTint="33"/>
          </w:tcPr>
          <w:p w14:paraId="4C419279" w14:textId="77777777" w:rsidR="00667F43" w:rsidRPr="00A13709" w:rsidRDefault="00667F43" w:rsidP="00C61424">
            <w:pPr>
              <w:rPr>
                <w:b/>
                <w:sz w:val="16"/>
                <w:szCs w:val="16"/>
              </w:rPr>
            </w:pPr>
          </w:p>
        </w:tc>
        <w:tc>
          <w:tcPr>
            <w:tcW w:w="487" w:type="dxa"/>
            <w:shd w:val="clear" w:color="auto" w:fill="DBE5F1" w:themeFill="accent1" w:themeFillTint="33"/>
            <w:vAlign w:val="center"/>
          </w:tcPr>
          <w:p w14:paraId="4C41927A" w14:textId="496F6866" w:rsidR="00667F43" w:rsidRPr="00A13709" w:rsidRDefault="00667F43" w:rsidP="00C4771E">
            <w:pPr>
              <w:pStyle w:val="Tabletitle"/>
              <w:jc w:val="center"/>
              <w:rPr>
                <w:szCs w:val="16"/>
              </w:rPr>
            </w:pPr>
          </w:p>
        </w:tc>
        <w:tc>
          <w:tcPr>
            <w:tcW w:w="487" w:type="dxa"/>
            <w:shd w:val="clear" w:color="auto" w:fill="DBE5F1" w:themeFill="accent1" w:themeFillTint="33"/>
            <w:vAlign w:val="center"/>
          </w:tcPr>
          <w:p w14:paraId="4C41927B" w14:textId="560399A4" w:rsidR="00667F43" w:rsidRPr="00A13709" w:rsidRDefault="00667F43" w:rsidP="00C4771E">
            <w:pPr>
              <w:pStyle w:val="Tabletitle"/>
              <w:jc w:val="center"/>
              <w:rPr>
                <w:szCs w:val="16"/>
              </w:rPr>
            </w:pPr>
          </w:p>
        </w:tc>
        <w:tc>
          <w:tcPr>
            <w:tcW w:w="487" w:type="dxa"/>
            <w:shd w:val="clear" w:color="auto" w:fill="DBE5F1" w:themeFill="accent1" w:themeFillTint="33"/>
            <w:vAlign w:val="center"/>
          </w:tcPr>
          <w:p w14:paraId="4C41927C" w14:textId="1DDEE2B2" w:rsidR="00667F43" w:rsidRPr="00A13709" w:rsidRDefault="00667F43" w:rsidP="00C4771E">
            <w:pPr>
              <w:pStyle w:val="Tabletitle"/>
              <w:jc w:val="center"/>
              <w:rPr>
                <w:szCs w:val="16"/>
              </w:rPr>
            </w:pPr>
          </w:p>
        </w:tc>
        <w:tc>
          <w:tcPr>
            <w:tcW w:w="487" w:type="dxa"/>
            <w:shd w:val="clear" w:color="auto" w:fill="DBE5F1" w:themeFill="accent1" w:themeFillTint="33"/>
            <w:vAlign w:val="center"/>
          </w:tcPr>
          <w:p w14:paraId="4C41927D" w14:textId="57688E15" w:rsidR="00667F43" w:rsidRPr="00A13709" w:rsidRDefault="00667F43" w:rsidP="00C4771E">
            <w:pPr>
              <w:pStyle w:val="Tabletitle"/>
              <w:jc w:val="center"/>
              <w:rPr>
                <w:szCs w:val="16"/>
              </w:rPr>
            </w:pPr>
          </w:p>
        </w:tc>
        <w:tc>
          <w:tcPr>
            <w:tcW w:w="487" w:type="dxa"/>
            <w:shd w:val="clear" w:color="auto" w:fill="DBE5F1" w:themeFill="accent1" w:themeFillTint="33"/>
            <w:vAlign w:val="center"/>
          </w:tcPr>
          <w:p w14:paraId="4C41927E" w14:textId="60DDA7A0" w:rsidR="00667F43" w:rsidRPr="00A13709" w:rsidRDefault="00667F43" w:rsidP="00C4771E">
            <w:pPr>
              <w:pStyle w:val="Tabletitle"/>
              <w:jc w:val="center"/>
              <w:rPr>
                <w:szCs w:val="16"/>
              </w:rPr>
            </w:pPr>
          </w:p>
        </w:tc>
        <w:tc>
          <w:tcPr>
            <w:tcW w:w="487" w:type="dxa"/>
            <w:shd w:val="clear" w:color="auto" w:fill="DBE5F1" w:themeFill="accent1" w:themeFillTint="33"/>
            <w:vAlign w:val="center"/>
          </w:tcPr>
          <w:p w14:paraId="4C41927F" w14:textId="4677406F" w:rsidR="00667F43" w:rsidRPr="00A13709" w:rsidRDefault="00667F43" w:rsidP="00C4771E">
            <w:pPr>
              <w:pStyle w:val="Tabletitle"/>
              <w:jc w:val="center"/>
              <w:rPr>
                <w:szCs w:val="16"/>
              </w:rPr>
            </w:pPr>
          </w:p>
        </w:tc>
        <w:tc>
          <w:tcPr>
            <w:tcW w:w="540" w:type="dxa"/>
            <w:vMerge/>
            <w:shd w:val="clear" w:color="auto" w:fill="DBE5F1" w:themeFill="accent1" w:themeFillTint="33"/>
          </w:tcPr>
          <w:p w14:paraId="4C419280" w14:textId="77777777" w:rsidR="00667F43" w:rsidRPr="00A13709" w:rsidRDefault="00667F43" w:rsidP="00C61424">
            <w:pPr>
              <w:rPr>
                <w:b/>
                <w:sz w:val="16"/>
                <w:szCs w:val="16"/>
              </w:rPr>
            </w:pPr>
          </w:p>
        </w:tc>
      </w:tr>
      <w:tr w:rsidR="00667F43" w:rsidRPr="00A13709" w14:paraId="4C41928C" w14:textId="77777777" w:rsidTr="00C61424">
        <w:tc>
          <w:tcPr>
            <w:tcW w:w="2588" w:type="dxa"/>
            <w:gridSpan w:val="2"/>
            <w:tcBorders>
              <w:top w:val="single" w:sz="4" w:space="0" w:color="auto"/>
              <w:left w:val="single" w:sz="4" w:space="0" w:color="auto"/>
              <w:bottom w:val="single" w:sz="4" w:space="0" w:color="auto"/>
              <w:right w:val="nil"/>
            </w:tcBorders>
            <w:shd w:val="clear" w:color="auto" w:fill="D9D9D9"/>
          </w:tcPr>
          <w:p w14:paraId="4C419282" w14:textId="77777777" w:rsidR="00667F43" w:rsidRPr="00A13709" w:rsidRDefault="00667F43" w:rsidP="00C61424">
            <w:pPr>
              <w:pStyle w:val="Tabletitle"/>
              <w:rPr>
                <w:szCs w:val="16"/>
              </w:rPr>
            </w:pPr>
            <w:r w:rsidRPr="00A13709">
              <w:rPr>
                <w:szCs w:val="16"/>
              </w:rPr>
              <w:t>A   SUBSTRUCTURE</w:t>
            </w:r>
          </w:p>
        </w:tc>
        <w:tc>
          <w:tcPr>
            <w:tcW w:w="2614" w:type="dxa"/>
            <w:tcBorders>
              <w:top w:val="single" w:sz="4" w:space="0" w:color="auto"/>
              <w:left w:val="nil"/>
              <w:bottom w:val="single" w:sz="4" w:space="0" w:color="auto"/>
              <w:right w:val="single" w:sz="4" w:space="0" w:color="auto"/>
            </w:tcBorders>
            <w:shd w:val="clear" w:color="auto" w:fill="D9D9D9"/>
          </w:tcPr>
          <w:p w14:paraId="4C419283" w14:textId="77777777" w:rsidR="00667F43" w:rsidRPr="00A13709" w:rsidRDefault="00667F43" w:rsidP="00C61424">
            <w:pPr>
              <w:rPr>
                <w:sz w:val="16"/>
                <w:szCs w:val="16"/>
              </w:rPr>
            </w:pPr>
          </w:p>
        </w:tc>
        <w:tc>
          <w:tcPr>
            <w:tcW w:w="487" w:type="dxa"/>
            <w:tcBorders>
              <w:left w:val="single" w:sz="4" w:space="0" w:color="auto"/>
            </w:tcBorders>
            <w:shd w:val="clear" w:color="auto" w:fill="D9D9D9"/>
          </w:tcPr>
          <w:p w14:paraId="4C419284" w14:textId="77777777" w:rsidR="00667F43" w:rsidRPr="00A13709" w:rsidRDefault="00667F43" w:rsidP="00C61424">
            <w:pPr>
              <w:rPr>
                <w:sz w:val="16"/>
                <w:szCs w:val="16"/>
              </w:rPr>
            </w:pPr>
          </w:p>
        </w:tc>
        <w:tc>
          <w:tcPr>
            <w:tcW w:w="487" w:type="dxa"/>
            <w:shd w:val="clear" w:color="auto" w:fill="D9D9D9"/>
          </w:tcPr>
          <w:p w14:paraId="4C419285" w14:textId="77777777" w:rsidR="00667F43" w:rsidRPr="00A13709" w:rsidRDefault="00667F43" w:rsidP="00C61424">
            <w:pPr>
              <w:rPr>
                <w:sz w:val="16"/>
                <w:szCs w:val="16"/>
              </w:rPr>
            </w:pPr>
          </w:p>
        </w:tc>
        <w:tc>
          <w:tcPr>
            <w:tcW w:w="487" w:type="dxa"/>
            <w:shd w:val="clear" w:color="auto" w:fill="D9D9D9"/>
          </w:tcPr>
          <w:p w14:paraId="4C419286" w14:textId="77777777" w:rsidR="00667F43" w:rsidRPr="00A13709" w:rsidRDefault="00667F43" w:rsidP="00C61424">
            <w:pPr>
              <w:rPr>
                <w:sz w:val="16"/>
                <w:szCs w:val="16"/>
              </w:rPr>
            </w:pPr>
          </w:p>
        </w:tc>
        <w:tc>
          <w:tcPr>
            <w:tcW w:w="487" w:type="dxa"/>
            <w:shd w:val="clear" w:color="auto" w:fill="D9D9D9"/>
          </w:tcPr>
          <w:p w14:paraId="4C419287" w14:textId="77777777" w:rsidR="00667F43" w:rsidRPr="00A13709" w:rsidRDefault="00667F43" w:rsidP="00C61424">
            <w:pPr>
              <w:rPr>
                <w:sz w:val="16"/>
                <w:szCs w:val="16"/>
              </w:rPr>
            </w:pPr>
          </w:p>
        </w:tc>
        <w:tc>
          <w:tcPr>
            <w:tcW w:w="487" w:type="dxa"/>
            <w:shd w:val="clear" w:color="auto" w:fill="D9D9D9"/>
          </w:tcPr>
          <w:p w14:paraId="4C419288" w14:textId="77777777" w:rsidR="00667F43" w:rsidRPr="00A13709" w:rsidRDefault="00667F43" w:rsidP="00C61424">
            <w:pPr>
              <w:rPr>
                <w:sz w:val="16"/>
                <w:szCs w:val="16"/>
              </w:rPr>
            </w:pPr>
          </w:p>
        </w:tc>
        <w:tc>
          <w:tcPr>
            <w:tcW w:w="487" w:type="dxa"/>
            <w:shd w:val="clear" w:color="auto" w:fill="D9D9D9"/>
          </w:tcPr>
          <w:p w14:paraId="4C419289" w14:textId="77777777" w:rsidR="00667F43" w:rsidRPr="00A13709" w:rsidRDefault="00667F43" w:rsidP="00C61424">
            <w:pPr>
              <w:rPr>
                <w:sz w:val="16"/>
                <w:szCs w:val="16"/>
              </w:rPr>
            </w:pPr>
          </w:p>
        </w:tc>
        <w:tc>
          <w:tcPr>
            <w:tcW w:w="487" w:type="dxa"/>
            <w:shd w:val="clear" w:color="auto" w:fill="D9D9D9"/>
          </w:tcPr>
          <w:p w14:paraId="4C41928A" w14:textId="77777777" w:rsidR="00667F43" w:rsidRPr="00A13709" w:rsidRDefault="00667F43" w:rsidP="00C61424">
            <w:pPr>
              <w:rPr>
                <w:sz w:val="16"/>
                <w:szCs w:val="16"/>
              </w:rPr>
            </w:pPr>
          </w:p>
        </w:tc>
        <w:tc>
          <w:tcPr>
            <w:tcW w:w="540" w:type="dxa"/>
            <w:shd w:val="clear" w:color="auto" w:fill="D9D9D9"/>
          </w:tcPr>
          <w:p w14:paraId="4C41928B" w14:textId="77777777" w:rsidR="00667F43" w:rsidRPr="00A13709" w:rsidRDefault="00667F43" w:rsidP="00C61424">
            <w:pPr>
              <w:rPr>
                <w:sz w:val="16"/>
                <w:szCs w:val="16"/>
              </w:rPr>
            </w:pPr>
          </w:p>
        </w:tc>
      </w:tr>
      <w:tr w:rsidR="00667F43" w:rsidRPr="00A13709" w14:paraId="4C419298" w14:textId="77777777" w:rsidTr="00C61424">
        <w:tc>
          <w:tcPr>
            <w:tcW w:w="1883" w:type="dxa"/>
            <w:tcBorders>
              <w:top w:val="single" w:sz="4" w:space="0" w:color="auto"/>
              <w:left w:val="single" w:sz="4" w:space="0" w:color="auto"/>
              <w:bottom w:val="nil"/>
              <w:right w:val="nil"/>
            </w:tcBorders>
            <w:shd w:val="clear" w:color="auto" w:fill="auto"/>
          </w:tcPr>
          <w:p w14:paraId="4C41928D" w14:textId="77777777" w:rsidR="00667F43" w:rsidRPr="00A13709" w:rsidRDefault="00667F43" w:rsidP="00C61424">
            <w:pPr>
              <w:rPr>
                <w:sz w:val="16"/>
                <w:szCs w:val="16"/>
              </w:rPr>
            </w:pPr>
            <w:r w:rsidRPr="00A13709">
              <w:rPr>
                <w:sz w:val="16"/>
                <w:szCs w:val="16"/>
              </w:rPr>
              <w:t>A10   Foundations</w:t>
            </w:r>
          </w:p>
        </w:tc>
        <w:tc>
          <w:tcPr>
            <w:tcW w:w="705" w:type="dxa"/>
            <w:tcBorders>
              <w:top w:val="single" w:sz="4" w:space="0" w:color="auto"/>
              <w:left w:val="nil"/>
              <w:bottom w:val="single" w:sz="4" w:space="0" w:color="auto"/>
              <w:right w:val="nil"/>
            </w:tcBorders>
          </w:tcPr>
          <w:p w14:paraId="4C41928E" w14:textId="77777777" w:rsidR="00667F43" w:rsidRPr="00A13709" w:rsidRDefault="00667F43" w:rsidP="00C61424">
            <w:pPr>
              <w:rPr>
                <w:sz w:val="16"/>
                <w:szCs w:val="16"/>
              </w:rPr>
            </w:pPr>
            <w:r w:rsidRPr="00A13709">
              <w:rPr>
                <w:sz w:val="16"/>
                <w:szCs w:val="16"/>
              </w:rPr>
              <w:t>A1010</w:t>
            </w:r>
          </w:p>
        </w:tc>
        <w:tc>
          <w:tcPr>
            <w:tcW w:w="2614" w:type="dxa"/>
            <w:tcBorders>
              <w:top w:val="single" w:sz="4" w:space="0" w:color="auto"/>
              <w:left w:val="nil"/>
            </w:tcBorders>
          </w:tcPr>
          <w:p w14:paraId="4C41928F" w14:textId="77777777" w:rsidR="00667F43" w:rsidRPr="00A13709" w:rsidRDefault="00667F43" w:rsidP="00C61424">
            <w:pPr>
              <w:rPr>
                <w:sz w:val="16"/>
                <w:szCs w:val="16"/>
              </w:rPr>
            </w:pPr>
            <w:r w:rsidRPr="00A13709">
              <w:rPr>
                <w:sz w:val="16"/>
                <w:szCs w:val="16"/>
              </w:rPr>
              <w:t>Standard foundations</w:t>
            </w:r>
          </w:p>
        </w:tc>
        <w:tc>
          <w:tcPr>
            <w:tcW w:w="487" w:type="dxa"/>
            <w:shd w:val="clear" w:color="auto" w:fill="auto"/>
          </w:tcPr>
          <w:p w14:paraId="4C419290" w14:textId="77777777" w:rsidR="00667F43" w:rsidRPr="00A13709" w:rsidRDefault="00667F43" w:rsidP="00C61424">
            <w:pPr>
              <w:rPr>
                <w:sz w:val="16"/>
                <w:szCs w:val="16"/>
              </w:rPr>
            </w:pPr>
          </w:p>
        </w:tc>
        <w:tc>
          <w:tcPr>
            <w:tcW w:w="487" w:type="dxa"/>
            <w:shd w:val="clear" w:color="auto" w:fill="auto"/>
          </w:tcPr>
          <w:p w14:paraId="4C419291" w14:textId="77777777" w:rsidR="00667F43" w:rsidRPr="00A13709" w:rsidRDefault="00667F43" w:rsidP="00C61424">
            <w:pPr>
              <w:rPr>
                <w:sz w:val="16"/>
                <w:szCs w:val="16"/>
              </w:rPr>
            </w:pPr>
          </w:p>
        </w:tc>
        <w:tc>
          <w:tcPr>
            <w:tcW w:w="487" w:type="dxa"/>
            <w:shd w:val="clear" w:color="auto" w:fill="auto"/>
          </w:tcPr>
          <w:p w14:paraId="4C419292" w14:textId="77777777" w:rsidR="00667F43" w:rsidRPr="00A13709" w:rsidRDefault="00667F43" w:rsidP="00C61424">
            <w:pPr>
              <w:rPr>
                <w:sz w:val="16"/>
                <w:szCs w:val="16"/>
              </w:rPr>
            </w:pPr>
          </w:p>
        </w:tc>
        <w:tc>
          <w:tcPr>
            <w:tcW w:w="487" w:type="dxa"/>
            <w:shd w:val="clear" w:color="auto" w:fill="auto"/>
          </w:tcPr>
          <w:p w14:paraId="4C419293" w14:textId="77777777" w:rsidR="00667F43" w:rsidRPr="00A13709" w:rsidRDefault="00667F43" w:rsidP="00C61424">
            <w:pPr>
              <w:rPr>
                <w:sz w:val="16"/>
                <w:szCs w:val="16"/>
              </w:rPr>
            </w:pPr>
          </w:p>
        </w:tc>
        <w:tc>
          <w:tcPr>
            <w:tcW w:w="487" w:type="dxa"/>
            <w:shd w:val="clear" w:color="auto" w:fill="auto"/>
          </w:tcPr>
          <w:p w14:paraId="4C419294" w14:textId="77777777" w:rsidR="00667F43" w:rsidRPr="00A13709" w:rsidRDefault="00667F43" w:rsidP="00C61424">
            <w:pPr>
              <w:rPr>
                <w:sz w:val="16"/>
                <w:szCs w:val="16"/>
              </w:rPr>
            </w:pPr>
          </w:p>
        </w:tc>
        <w:tc>
          <w:tcPr>
            <w:tcW w:w="487" w:type="dxa"/>
            <w:shd w:val="clear" w:color="auto" w:fill="auto"/>
          </w:tcPr>
          <w:p w14:paraId="4C419295" w14:textId="77777777" w:rsidR="00667F43" w:rsidRPr="00A13709" w:rsidRDefault="00667F43" w:rsidP="00C61424">
            <w:pPr>
              <w:rPr>
                <w:sz w:val="16"/>
                <w:szCs w:val="16"/>
              </w:rPr>
            </w:pPr>
          </w:p>
        </w:tc>
        <w:tc>
          <w:tcPr>
            <w:tcW w:w="487" w:type="dxa"/>
            <w:shd w:val="clear" w:color="auto" w:fill="auto"/>
          </w:tcPr>
          <w:p w14:paraId="4C419296" w14:textId="77777777" w:rsidR="00667F43" w:rsidRPr="00A13709" w:rsidRDefault="00667F43" w:rsidP="00C61424">
            <w:pPr>
              <w:rPr>
                <w:sz w:val="16"/>
                <w:szCs w:val="16"/>
              </w:rPr>
            </w:pPr>
          </w:p>
        </w:tc>
        <w:tc>
          <w:tcPr>
            <w:tcW w:w="540" w:type="dxa"/>
            <w:shd w:val="clear" w:color="auto" w:fill="auto"/>
          </w:tcPr>
          <w:p w14:paraId="4C419297" w14:textId="77777777" w:rsidR="00667F43" w:rsidRPr="00A13709" w:rsidRDefault="00667F43" w:rsidP="00C61424">
            <w:pPr>
              <w:rPr>
                <w:sz w:val="16"/>
                <w:szCs w:val="16"/>
              </w:rPr>
            </w:pPr>
          </w:p>
        </w:tc>
      </w:tr>
      <w:tr w:rsidR="00667F43" w:rsidRPr="00A13709" w14:paraId="4C4192A4" w14:textId="77777777" w:rsidTr="00C61424">
        <w:tc>
          <w:tcPr>
            <w:tcW w:w="1883" w:type="dxa"/>
            <w:tcBorders>
              <w:top w:val="nil"/>
              <w:left w:val="single" w:sz="4" w:space="0" w:color="auto"/>
              <w:bottom w:val="nil"/>
              <w:right w:val="nil"/>
            </w:tcBorders>
            <w:shd w:val="clear" w:color="auto" w:fill="auto"/>
          </w:tcPr>
          <w:p w14:paraId="4C419299"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29A" w14:textId="77777777" w:rsidR="00667F43" w:rsidRPr="00A13709" w:rsidRDefault="00667F43" w:rsidP="00C61424">
            <w:pPr>
              <w:rPr>
                <w:sz w:val="16"/>
                <w:szCs w:val="16"/>
              </w:rPr>
            </w:pPr>
            <w:r w:rsidRPr="00A13709">
              <w:rPr>
                <w:sz w:val="16"/>
                <w:szCs w:val="16"/>
              </w:rPr>
              <w:t>A1020</w:t>
            </w:r>
          </w:p>
        </w:tc>
        <w:tc>
          <w:tcPr>
            <w:tcW w:w="2614" w:type="dxa"/>
            <w:tcBorders>
              <w:left w:val="nil"/>
            </w:tcBorders>
          </w:tcPr>
          <w:p w14:paraId="4C41929B" w14:textId="77777777" w:rsidR="00667F43" w:rsidRPr="00A13709" w:rsidRDefault="00667F43" w:rsidP="00C61424">
            <w:pPr>
              <w:rPr>
                <w:sz w:val="16"/>
                <w:szCs w:val="16"/>
              </w:rPr>
            </w:pPr>
            <w:r w:rsidRPr="00A13709">
              <w:rPr>
                <w:sz w:val="16"/>
                <w:szCs w:val="16"/>
              </w:rPr>
              <w:t>Special foundations</w:t>
            </w:r>
          </w:p>
        </w:tc>
        <w:tc>
          <w:tcPr>
            <w:tcW w:w="487" w:type="dxa"/>
            <w:shd w:val="clear" w:color="auto" w:fill="auto"/>
          </w:tcPr>
          <w:p w14:paraId="4C41929C" w14:textId="77777777" w:rsidR="00667F43" w:rsidRPr="00A13709" w:rsidRDefault="00667F43" w:rsidP="00C61424">
            <w:pPr>
              <w:rPr>
                <w:sz w:val="16"/>
                <w:szCs w:val="16"/>
              </w:rPr>
            </w:pPr>
          </w:p>
        </w:tc>
        <w:tc>
          <w:tcPr>
            <w:tcW w:w="487" w:type="dxa"/>
            <w:shd w:val="clear" w:color="auto" w:fill="auto"/>
          </w:tcPr>
          <w:p w14:paraId="4C41929D" w14:textId="77777777" w:rsidR="00667F43" w:rsidRPr="00A13709" w:rsidRDefault="00667F43" w:rsidP="00C61424">
            <w:pPr>
              <w:rPr>
                <w:sz w:val="16"/>
                <w:szCs w:val="16"/>
              </w:rPr>
            </w:pPr>
          </w:p>
        </w:tc>
        <w:tc>
          <w:tcPr>
            <w:tcW w:w="487" w:type="dxa"/>
            <w:shd w:val="clear" w:color="auto" w:fill="auto"/>
          </w:tcPr>
          <w:p w14:paraId="4C41929E" w14:textId="77777777" w:rsidR="00667F43" w:rsidRPr="00A13709" w:rsidRDefault="00667F43" w:rsidP="00C61424">
            <w:pPr>
              <w:rPr>
                <w:sz w:val="16"/>
                <w:szCs w:val="16"/>
              </w:rPr>
            </w:pPr>
          </w:p>
        </w:tc>
        <w:tc>
          <w:tcPr>
            <w:tcW w:w="487" w:type="dxa"/>
            <w:shd w:val="clear" w:color="auto" w:fill="auto"/>
          </w:tcPr>
          <w:p w14:paraId="4C41929F" w14:textId="77777777" w:rsidR="00667F43" w:rsidRPr="00A13709" w:rsidRDefault="00667F43" w:rsidP="00C61424">
            <w:pPr>
              <w:rPr>
                <w:sz w:val="16"/>
                <w:szCs w:val="16"/>
              </w:rPr>
            </w:pPr>
          </w:p>
        </w:tc>
        <w:tc>
          <w:tcPr>
            <w:tcW w:w="487" w:type="dxa"/>
            <w:shd w:val="clear" w:color="auto" w:fill="auto"/>
          </w:tcPr>
          <w:p w14:paraId="4C4192A0" w14:textId="77777777" w:rsidR="00667F43" w:rsidRPr="00A13709" w:rsidRDefault="00667F43" w:rsidP="00C61424">
            <w:pPr>
              <w:rPr>
                <w:sz w:val="16"/>
                <w:szCs w:val="16"/>
              </w:rPr>
            </w:pPr>
          </w:p>
        </w:tc>
        <w:tc>
          <w:tcPr>
            <w:tcW w:w="487" w:type="dxa"/>
            <w:shd w:val="clear" w:color="auto" w:fill="auto"/>
          </w:tcPr>
          <w:p w14:paraId="4C4192A1" w14:textId="77777777" w:rsidR="00667F43" w:rsidRPr="00A13709" w:rsidRDefault="00667F43" w:rsidP="00C61424">
            <w:pPr>
              <w:rPr>
                <w:sz w:val="16"/>
                <w:szCs w:val="16"/>
              </w:rPr>
            </w:pPr>
          </w:p>
        </w:tc>
        <w:tc>
          <w:tcPr>
            <w:tcW w:w="487" w:type="dxa"/>
            <w:shd w:val="clear" w:color="auto" w:fill="auto"/>
          </w:tcPr>
          <w:p w14:paraId="4C4192A2" w14:textId="77777777" w:rsidR="00667F43" w:rsidRPr="00A13709" w:rsidRDefault="00667F43" w:rsidP="00C61424">
            <w:pPr>
              <w:rPr>
                <w:sz w:val="16"/>
                <w:szCs w:val="16"/>
              </w:rPr>
            </w:pPr>
          </w:p>
        </w:tc>
        <w:tc>
          <w:tcPr>
            <w:tcW w:w="540" w:type="dxa"/>
            <w:shd w:val="clear" w:color="auto" w:fill="auto"/>
          </w:tcPr>
          <w:p w14:paraId="4C4192A3" w14:textId="77777777" w:rsidR="00667F43" w:rsidRPr="00A13709" w:rsidRDefault="00667F43" w:rsidP="00C61424">
            <w:pPr>
              <w:rPr>
                <w:sz w:val="16"/>
                <w:szCs w:val="16"/>
              </w:rPr>
            </w:pPr>
          </w:p>
        </w:tc>
      </w:tr>
      <w:tr w:rsidR="00667F43" w:rsidRPr="00A13709" w14:paraId="4C4192B0" w14:textId="77777777" w:rsidTr="00C61424">
        <w:tc>
          <w:tcPr>
            <w:tcW w:w="1883" w:type="dxa"/>
            <w:tcBorders>
              <w:top w:val="nil"/>
              <w:left w:val="single" w:sz="4" w:space="0" w:color="auto"/>
              <w:bottom w:val="single" w:sz="4" w:space="0" w:color="auto"/>
              <w:right w:val="nil"/>
            </w:tcBorders>
            <w:shd w:val="clear" w:color="auto" w:fill="auto"/>
          </w:tcPr>
          <w:p w14:paraId="4C4192A5"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2A6" w14:textId="77777777" w:rsidR="00667F43" w:rsidRPr="00A13709" w:rsidRDefault="00667F43" w:rsidP="00C61424">
            <w:pPr>
              <w:rPr>
                <w:sz w:val="16"/>
                <w:szCs w:val="16"/>
              </w:rPr>
            </w:pPr>
            <w:r w:rsidRPr="00A13709">
              <w:rPr>
                <w:sz w:val="16"/>
                <w:szCs w:val="16"/>
              </w:rPr>
              <w:t>A1030</w:t>
            </w:r>
          </w:p>
        </w:tc>
        <w:tc>
          <w:tcPr>
            <w:tcW w:w="2614" w:type="dxa"/>
            <w:tcBorders>
              <w:left w:val="nil"/>
            </w:tcBorders>
          </w:tcPr>
          <w:p w14:paraId="4C4192A7" w14:textId="77777777" w:rsidR="00667F43" w:rsidRPr="00A13709" w:rsidRDefault="00667F43" w:rsidP="00C61424">
            <w:pPr>
              <w:rPr>
                <w:sz w:val="16"/>
                <w:szCs w:val="16"/>
              </w:rPr>
            </w:pPr>
            <w:r w:rsidRPr="00A13709">
              <w:rPr>
                <w:sz w:val="16"/>
                <w:szCs w:val="16"/>
              </w:rPr>
              <w:t>Slab on grade</w:t>
            </w:r>
          </w:p>
        </w:tc>
        <w:tc>
          <w:tcPr>
            <w:tcW w:w="487" w:type="dxa"/>
            <w:shd w:val="clear" w:color="auto" w:fill="auto"/>
          </w:tcPr>
          <w:p w14:paraId="4C4192A8" w14:textId="77777777" w:rsidR="00667F43" w:rsidRPr="00A13709" w:rsidRDefault="00667F43" w:rsidP="00C61424">
            <w:pPr>
              <w:rPr>
                <w:sz w:val="16"/>
                <w:szCs w:val="16"/>
              </w:rPr>
            </w:pPr>
          </w:p>
        </w:tc>
        <w:tc>
          <w:tcPr>
            <w:tcW w:w="487" w:type="dxa"/>
            <w:shd w:val="clear" w:color="auto" w:fill="auto"/>
          </w:tcPr>
          <w:p w14:paraId="4C4192A9" w14:textId="77777777" w:rsidR="00667F43" w:rsidRPr="00A13709" w:rsidRDefault="00667F43" w:rsidP="00C61424">
            <w:pPr>
              <w:rPr>
                <w:sz w:val="16"/>
                <w:szCs w:val="16"/>
              </w:rPr>
            </w:pPr>
          </w:p>
        </w:tc>
        <w:tc>
          <w:tcPr>
            <w:tcW w:w="487" w:type="dxa"/>
            <w:shd w:val="clear" w:color="auto" w:fill="auto"/>
          </w:tcPr>
          <w:p w14:paraId="4C4192AA" w14:textId="77777777" w:rsidR="00667F43" w:rsidRPr="00A13709" w:rsidRDefault="00667F43" w:rsidP="00C61424">
            <w:pPr>
              <w:rPr>
                <w:sz w:val="16"/>
                <w:szCs w:val="16"/>
              </w:rPr>
            </w:pPr>
          </w:p>
        </w:tc>
        <w:tc>
          <w:tcPr>
            <w:tcW w:w="487" w:type="dxa"/>
            <w:shd w:val="clear" w:color="auto" w:fill="auto"/>
          </w:tcPr>
          <w:p w14:paraId="4C4192AB" w14:textId="77777777" w:rsidR="00667F43" w:rsidRPr="00A13709" w:rsidRDefault="00667F43" w:rsidP="00C61424">
            <w:pPr>
              <w:rPr>
                <w:sz w:val="16"/>
                <w:szCs w:val="16"/>
              </w:rPr>
            </w:pPr>
          </w:p>
        </w:tc>
        <w:tc>
          <w:tcPr>
            <w:tcW w:w="487" w:type="dxa"/>
            <w:shd w:val="clear" w:color="auto" w:fill="auto"/>
          </w:tcPr>
          <w:p w14:paraId="4C4192AC" w14:textId="77777777" w:rsidR="00667F43" w:rsidRPr="00A13709" w:rsidRDefault="00667F43" w:rsidP="00C61424">
            <w:pPr>
              <w:rPr>
                <w:sz w:val="16"/>
                <w:szCs w:val="16"/>
              </w:rPr>
            </w:pPr>
          </w:p>
        </w:tc>
        <w:tc>
          <w:tcPr>
            <w:tcW w:w="487" w:type="dxa"/>
            <w:shd w:val="clear" w:color="auto" w:fill="auto"/>
          </w:tcPr>
          <w:p w14:paraId="4C4192AD" w14:textId="77777777" w:rsidR="00667F43" w:rsidRPr="00A13709" w:rsidRDefault="00667F43" w:rsidP="00C61424">
            <w:pPr>
              <w:rPr>
                <w:sz w:val="16"/>
                <w:szCs w:val="16"/>
              </w:rPr>
            </w:pPr>
          </w:p>
        </w:tc>
        <w:tc>
          <w:tcPr>
            <w:tcW w:w="487" w:type="dxa"/>
            <w:shd w:val="clear" w:color="auto" w:fill="auto"/>
          </w:tcPr>
          <w:p w14:paraId="4C4192AE" w14:textId="77777777" w:rsidR="00667F43" w:rsidRPr="00A13709" w:rsidRDefault="00667F43" w:rsidP="00C61424">
            <w:pPr>
              <w:rPr>
                <w:sz w:val="16"/>
                <w:szCs w:val="16"/>
              </w:rPr>
            </w:pPr>
          </w:p>
        </w:tc>
        <w:tc>
          <w:tcPr>
            <w:tcW w:w="540" w:type="dxa"/>
            <w:shd w:val="clear" w:color="auto" w:fill="auto"/>
          </w:tcPr>
          <w:p w14:paraId="4C4192AF" w14:textId="77777777" w:rsidR="00667F43" w:rsidRPr="00A13709" w:rsidRDefault="00667F43" w:rsidP="00C61424">
            <w:pPr>
              <w:rPr>
                <w:sz w:val="16"/>
                <w:szCs w:val="16"/>
              </w:rPr>
            </w:pPr>
          </w:p>
        </w:tc>
      </w:tr>
      <w:tr w:rsidR="00667F43" w:rsidRPr="00A13709" w14:paraId="4C4192BC" w14:textId="77777777" w:rsidTr="00C61424">
        <w:tc>
          <w:tcPr>
            <w:tcW w:w="1883" w:type="dxa"/>
            <w:tcBorders>
              <w:top w:val="single" w:sz="4" w:space="0" w:color="auto"/>
              <w:left w:val="single" w:sz="4" w:space="0" w:color="auto"/>
              <w:bottom w:val="nil"/>
              <w:right w:val="nil"/>
            </w:tcBorders>
            <w:shd w:val="clear" w:color="auto" w:fill="auto"/>
          </w:tcPr>
          <w:p w14:paraId="4C4192B1" w14:textId="77777777" w:rsidR="00667F43" w:rsidRPr="00A13709" w:rsidRDefault="00667F43" w:rsidP="00C61424">
            <w:pPr>
              <w:rPr>
                <w:sz w:val="16"/>
                <w:szCs w:val="16"/>
              </w:rPr>
            </w:pPr>
            <w:r w:rsidRPr="00A13709">
              <w:rPr>
                <w:sz w:val="16"/>
                <w:szCs w:val="16"/>
              </w:rPr>
              <w:t>A20   Basement construction</w:t>
            </w:r>
          </w:p>
        </w:tc>
        <w:tc>
          <w:tcPr>
            <w:tcW w:w="705" w:type="dxa"/>
            <w:tcBorders>
              <w:top w:val="single" w:sz="4" w:space="0" w:color="auto"/>
              <w:left w:val="nil"/>
              <w:bottom w:val="single" w:sz="4" w:space="0" w:color="auto"/>
              <w:right w:val="nil"/>
            </w:tcBorders>
          </w:tcPr>
          <w:p w14:paraId="4C4192B2" w14:textId="77777777" w:rsidR="00667F43" w:rsidRPr="00A13709" w:rsidRDefault="00667F43" w:rsidP="00C61424">
            <w:pPr>
              <w:rPr>
                <w:sz w:val="16"/>
                <w:szCs w:val="16"/>
              </w:rPr>
            </w:pPr>
            <w:r w:rsidRPr="00A13709">
              <w:rPr>
                <w:sz w:val="16"/>
                <w:szCs w:val="16"/>
              </w:rPr>
              <w:t>A2010</w:t>
            </w:r>
          </w:p>
        </w:tc>
        <w:tc>
          <w:tcPr>
            <w:tcW w:w="2614" w:type="dxa"/>
            <w:tcBorders>
              <w:left w:val="nil"/>
            </w:tcBorders>
          </w:tcPr>
          <w:p w14:paraId="4C4192B3" w14:textId="77777777" w:rsidR="00667F43" w:rsidRPr="00A13709" w:rsidRDefault="00667F43" w:rsidP="00C61424">
            <w:pPr>
              <w:rPr>
                <w:sz w:val="16"/>
                <w:szCs w:val="16"/>
              </w:rPr>
            </w:pPr>
            <w:r w:rsidRPr="00A13709">
              <w:rPr>
                <w:sz w:val="16"/>
                <w:szCs w:val="16"/>
              </w:rPr>
              <w:t>Basement excavation</w:t>
            </w:r>
          </w:p>
        </w:tc>
        <w:tc>
          <w:tcPr>
            <w:tcW w:w="487" w:type="dxa"/>
            <w:shd w:val="clear" w:color="auto" w:fill="auto"/>
          </w:tcPr>
          <w:p w14:paraId="4C4192B4" w14:textId="77777777" w:rsidR="00667F43" w:rsidRPr="00A13709" w:rsidRDefault="00667F43" w:rsidP="00C61424">
            <w:pPr>
              <w:rPr>
                <w:sz w:val="16"/>
                <w:szCs w:val="16"/>
              </w:rPr>
            </w:pPr>
          </w:p>
        </w:tc>
        <w:tc>
          <w:tcPr>
            <w:tcW w:w="487" w:type="dxa"/>
            <w:shd w:val="clear" w:color="auto" w:fill="auto"/>
          </w:tcPr>
          <w:p w14:paraId="4C4192B5" w14:textId="77777777" w:rsidR="00667F43" w:rsidRPr="00A13709" w:rsidRDefault="00667F43" w:rsidP="00C61424">
            <w:pPr>
              <w:rPr>
                <w:sz w:val="16"/>
                <w:szCs w:val="16"/>
              </w:rPr>
            </w:pPr>
          </w:p>
        </w:tc>
        <w:tc>
          <w:tcPr>
            <w:tcW w:w="487" w:type="dxa"/>
            <w:shd w:val="clear" w:color="auto" w:fill="auto"/>
          </w:tcPr>
          <w:p w14:paraId="4C4192B6" w14:textId="77777777" w:rsidR="00667F43" w:rsidRPr="00A13709" w:rsidRDefault="00667F43" w:rsidP="00C61424">
            <w:pPr>
              <w:rPr>
                <w:sz w:val="16"/>
                <w:szCs w:val="16"/>
              </w:rPr>
            </w:pPr>
          </w:p>
        </w:tc>
        <w:tc>
          <w:tcPr>
            <w:tcW w:w="487" w:type="dxa"/>
            <w:shd w:val="clear" w:color="auto" w:fill="auto"/>
          </w:tcPr>
          <w:p w14:paraId="4C4192B7" w14:textId="77777777" w:rsidR="00667F43" w:rsidRPr="00A13709" w:rsidRDefault="00667F43" w:rsidP="00C61424">
            <w:pPr>
              <w:rPr>
                <w:sz w:val="16"/>
                <w:szCs w:val="16"/>
              </w:rPr>
            </w:pPr>
          </w:p>
        </w:tc>
        <w:tc>
          <w:tcPr>
            <w:tcW w:w="487" w:type="dxa"/>
            <w:shd w:val="clear" w:color="auto" w:fill="auto"/>
          </w:tcPr>
          <w:p w14:paraId="4C4192B8" w14:textId="77777777" w:rsidR="00667F43" w:rsidRPr="00A13709" w:rsidRDefault="00667F43" w:rsidP="00C61424">
            <w:pPr>
              <w:rPr>
                <w:sz w:val="16"/>
                <w:szCs w:val="16"/>
              </w:rPr>
            </w:pPr>
          </w:p>
        </w:tc>
        <w:tc>
          <w:tcPr>
            <w:tcW w:w="487" w:type="dxa"/>
            <w:shd w:val="clear" w:color="auto" w:fill="auto"/>
          </w:tcPr>
          <w:p w14:paraId="4C4192B9" w14:textId="77777777" w:rsidR="00667F43" w:rsidRPr="00A13709" w:rsidRDefault="00667F43" w:rsidP="00C61424">
            <w:pPr>
              <w:rPr>
                <w:sz w:val="16"/>
                <w:szCs w:val="16"/>
              </w:rPr>
            </w:pPr>
          </w:p>
        </w:tc>
        <w:tc>
          <w:tcPr>
            <w:tcW w:w="487" w:type="dxa"/>
            <w:shd w:val="clear" w:color="auto" w:fill="auto"/>
          </w:tcPr>
          <w:p w14:paraId="4C4192BA" w14:textId="77777777" w:rsidR="00667F43" w:rsidRPr="00A13709" w:rsidRDefault="00667F43" w:rsidP="00C61424">
            <w:pPr>
              <w:rPr>
                <w:sz w:val="16"/>
                <w:szCs w:val="16"/>
              </w:rPr>
            </w:pPr>
          </w:p>
        </w:tc>
        <w:tc>
          <w:tcPr>
            <w:tcW w:w="540" w:type="dxa"/>
            <w:shd w:val="clear" w:color="auto" w:fill="auto"/>
          </w:tcPr>
          <w:p w14:paraId="4C4192BB" w14:textId="77777777" w:rsidR="00667F43" w:rsidRPr="00A13709" w:rsidRDefault="00667F43" w:rsidP="00C61424">
            <w:pPr>
              <w:rPr>
                <w:sz w:val="16"/>
                <w:szCs w:val="16"/>
              </w:rPr>
            </w:pPr>
          </w:p>
        </w:tc>
      </w:tr>
      <w:tr w:rsidR="00667F43" w:rsidRPr="00A13709" w14:paraId="4C4192C8" w14:textId="77777777" w:rsidTr="00C61424">
        <w:tc>
          <w:tcPr>
            <w:tcW w:w="1883" w:type="dxa"/>
            <w:tcBorders>
              <w:top w:val="nil"/>
              <w:left w:val="single" w:sz="4" w:space="0" w:color="auto"/>
              <w:bottom w:val="single" w:sz="4" w:space="0" w:color="auto"/>
              <w:right w:val="nil"/>
            </w:tcBorders>
            <w:shd w:val="clear" w:color="auto" w:fill="auto"/>
          </w:tcPr>
          <w:p w14:paraId="4C4192BD"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2BE" w14:textId="77777777" w:rsidR="00667F43" w:rsidRPr="00A13709" w:rsidRDefault="00667F43" w:rsidP="00C61424">
            <w:pPr>
              <w:rPr>
                <w:sz w:val="16"/>
                <w:szCs w:val="16"/>
              </w:rPr>
            </w:pPr>
            <w:r w:rsidRPr="00A13709">
              <w:rPr>
                <w:sz w:val="16"/>
                <w:szCs w:val="16"/>
              </w:rPr>
              <w:t>A2020</w:t>
            </w:r>
          </w:p>
        </w:tc>
        <w:tc>
          <w:tcPr>
            <w:tcW w:w="2614" w:type="dxa"/>
            <w:tcBorders>
              <w:left w:val="nil"/>
              <w:bottom w:val="single" w:sz="4" w:space="0" w:color="auto"/>
            </w:tcBorders>
          </w:tcPr>
          <w:p w14:paraId="4C4192BF" w14:textId="77777777" w:rsidR="00667F43" w:rsidRPr="00A13709" w:rsidRDefault="00667F43" w:rsidP="00C61424">
            <w:pPr>
              <w:rPr>
                <w:sz w:val="16"/>
                <w:szCs w:val="16"/>
              </w:rPr>
            </w:pPr>
            <w:r w:rsidRPr="00A13709">
              <w:rPr>
                <w:sz w:val="16"/>
                <w:szCs w:val="16"/>
              </w:rPr>
              <w:t>Basement walls</w:t>
            </w:r>
          </w:p>
        </w:tc>
        <w:tc>
          <w:tcPr>
            <w:tcW w:w="487" w:type="dxa"/>
            <w:tcBorders>
              <w:bottom w:val="single" w:sz="4" w:space="0" w:color="auto"/>
            </w:tcBorders>
            <w:shd w:val="clear" w:color="auto" w:fill="auto"/>
          </w:tcPr>
          <w:p w14:paraId="4C4192C0" w14:textId="77777777" w:rsidR="00667F43" w:rsidRPr="00A13709" w:rsidRDefault="00667F43" w:rsidP="00C61424">
            <w:pPr>
              <w:rPr>
                <w:sz w:val="16"/>
                <w:szCs w:val="16"/>
              </w:rPr>
            </w:pPr>
          </w:p>
        </w:tc>
        <w:tc>
          <w:tcPr>
            <w:tcW w:w="487" w:type="dxa"/>
            <w:shd w:val="clear" w:color="auto" w:fill="auto"/>
          </w:tcPr>
          <w:p w14:paraId="4C4192C1" w14:textId="77777777" w:rsidR="00667F43" w:rsidRPr="00A13709" w:rsidRDefault="00667F43" w:rsidP="00C61424">
            <w:pPr>
              <w:rPr>
                <w:sz w:val="16"/>
                <w:szCs w:val="16"/>
              </w:rPr>
            </w:pPr>
          </w:p>
        </w:tc>
        <w:tc>
          <w:tcPr>
            <w:tcW w:w="487" w:type="dxa"/>
            <w:shd w:val="clear" w:color="auto" w:fill="auto"/>
          </w:tcPr>
          <w:p w14:paraId="4C4192C2" w14:textId="77777777" w:rsidR="00667F43" w:rsidRPr="00A13709" w:rsidRDefault="00667F43" w:rsidP="00C61424">
            <w:pPr>
              <w:rPr>
                <w:sz w:val="16"/>
                <w:szCs w:val="16"/>
              </w:rPr>
            </w:pPr>
          </w:p>
        </w:tc>
        <w:tc>
          <w:tcPr>
            <w:tcW w:w="487" w:type="dxa"/>
            <w:shd w:val="clear" w:color="auto" w:fill="auto"/>
          </w:tcPr>
          <w:p w14:paraId="4C4192C3" w14:textId="77777777" w:rsidR="00667F43" w:rsidRPr="00A13709" w:rsidRDefault="00667F43" w:rsidP="00C61424">
            <w:pPr>
              <w:rPr>
                <w:sz w:val="16"/>
                <w:szCs w:val="16"/>
              </w:rPr>
            </w:pPr>
          </w:p>
        </w:tc>
        <w:tc>
          <w:tcPr>
            <w:tcW w:w="487" w:type="dxa"/>
            <w:shd w:val="clear" w:color="auto" w:fill="auto"/>
          </w:tcPr>
          <w:p w14:paraId="4C4192C4" w14:textId="77777777" w:rsidR="00667F43" w:rsidRPr="00A13709" w:rsidRDefault="00667F43" w:rsidP="00C61424">
            <w:pPr>
              <w:rPr>
                <w:sz w:val="16"/>
                <w:szCs w:val="16"/>
              </w:rPr>
            </w:pPr>
          </w:p>
        </w:tc>
        <w:tc>
          <w:tcPr>
            <w:tcW w:w="487" w:type="dxa"/>
            <w:shd w:val="clear" w:color="auto" w:fill="auto"/>
          </w:tcPr>
          <w:p w14:paraId="4C4192C5" w14:textId="77777777" w:rsidR="00667F43" w:rsidRPr="00A13709" w:rsidRDefault="00667F43" w:rsidP="00C61424">
            <w:pPr>
              <w:rPr>
                <w:sz w:val="16"/>
                <w:szCs w:val="16"/>
              </w:rPr>
            </w:pPr>
          </w:p>
        </w:tc>
        <w:tc>
          <w:tcPr>
            <w:tcW w:w="487" w:type="dxa"/>
            <w:shd w:val="clear" w:color="auto" w:fill="auto"/>
          </w:tcPr>
          <w:p w14:paraId="4C4192C6" w14:textId="77777777" w:rsidR="00667F43" w:rsidRPr="00A13709" w:rsidRDefault="00667F43" w:rsidP="00C61424">
            <w:pPr>
              <w:rPr>
                <w:sz w:val="16"/>
                <w:szCs w:val="16"/>
              </w:rPr>
            </w:pPr>
          </w:p>
        </w:tc>
        <w:tc>
          <w:tcPr>
            <w:tcW w:w="540" w:type="dxa"/>
            <w:shd w:val="clear" w:color="auto" w:fill="auto"/>
          </w:tcPr>
          <w:p w14:paraId="4C4192C7" w14:textId="77777777" w:rsidR="00667F43" w:rsidRPr="00A13709" w:rsidRDefault="00667F43" w:rsidP="00C61424">
            <w:pPr>
              <w:rPr>
                <w:sz w:val="16"/>
                <w:szCs w:val="16"/>
              </w:rPr>
            </w:pPr>
          </w:p>
        </w:tc>
      </w:tr>
      <w:tr w:rsidR="00667F43" w:rsidRPr="00A13709" w14:paraId="4C4192D3" w14:textId="77777777" w:rsidTr="00C61424">
        <w:tc>
          <w:tcPr>
            <w:tcW w:w="2588" w:type="dxa"/>
            <w:gridSpan w:val="2"/>
            <w:tcBorders>
              <w:top w:val="single" w:sz="4" w:space="0" w:color="auto"/>
              <w:left w:val="single" w:sz="4" w:space="0" w:color="auto"/>
              <w:bottom w:val="single" w:sz="4" w:space="0" w:color="auto"/>
              <w:right w:val="nil"/>
            </w:tcBorders>
            <w:shd w:val="clear" w:color="auto" w:fill="D9D9D9"/>
          </w:tcPr>
          <w:p w14:paraId="4C4192C9" w14:textId="77777777" w:rsidR="00667F43" w:rsidRPr="00A13709" w:rsidRDefault="00667F43" w:rsidP="00C61424">
            <w:pPr>
              <w:pStyle w:val="Tabletitle"/>
              <w:rPr>
                <w:szCs w:val="16"/>
              </w:rPr>
            </w:pPr>
            <w:r w:rsidRPr="00A13709">
              <w:rPr>
                <w:szCs w:val="16"/>
              </w:rPr>
              <w:t>B   SHELL</w:t>
            </w:r>
          </w:p>
        </w:tc>
        <w:tc>
          <w:tcPr>
            <w:tcW w:w="2614" w:type="dxa"/>
            <w:tcBorders>
              <w:top w:val="single" w:sz="4" w:space="0" w:color="auto"/>
              <w:left w:val="nil"/>
              <w:bottom w:val="single" w:sz="4" w:space="0" w:color="auto"/>
              <w:right w:val="single" w:sz="4" w:space="0" w:color="auto"/>
            </w:tcBorders>
            <w:shd w:val="clear" w:color="auto" w:fill="D9D9D9"/>
          </w:tcPr>
          <w:p w14:paraId="4C4192CA" w14:textId="77777777" w:rsidR="00667F43" w:rsidRPr="00A13709" w:rsidRDefault="00667F43" w:rsidP="00C61424">
            <w:pPr>
              <w:rPr>
                <w:sz w:val="16"/>
                <w:szCs w:val="16"/>
              </w:rPr>
            </w:pPr>
          </w:p>
        </w:tc>
        <w:tc>
          <w:tcPr>
            <w:tcW w:w="487" w:type="dxa"/>
            <w:tcBorders>
              <w:left w:val="single" w:sz="4" w:space="0" w:color="auto"/>
              <w:bottom w:val="single" w:sz="4" w:space="0" w:color="auto"/>
            </w:tcBorders>
            <w:shd w:val="clear" w:color="auto" w:fill="D9D9D9"/>
          </w:tcPr>
          <w:p w14:paraId="4C4192CB" w14:textId="77777777" w:rsidR="00667F43" w:rsidRPr="00A13709" w:rsidRDefault="00667F43" w:rsidP="00C61424">
            <w:pPr>
              <w:rPr>
                <w:sz w:val="16"/>
                <w:szCs w:val="16"/>
              </w:rPr>
            </w:pPr>
          </w:p>
        </w:tc>
        <w:tc>
          <w:tcPr>
            <w:tcW w:w="487" w:type="dxa"/>
            <w:shd w:val="clear" w:color="auto" w:fill="D9D9D9"/>
          </w:tcPr>
          <w:p w14:paraId="4C4192CC" w14:textId="77777777" w:rsidR="00667F43" w:rsidRPr="00A13709" w:rsidRDefault="00667F43" w:rsidP="00C61424">
            <w:pPr>
              <w:rPr>
                <w:sz w:val="16"/>
                <w:szCs w:val="16"/>
              </w:rPr>
            </w:pPr>
          </w:p>
        </w:tc>
        <w:tc>
          <w:tcPr>
            <w:tcW w:w="487" w:type="dxa"/>
            <w:shd w:val="clear" w:color="auto" w:fill="D9D9D9"/>
          </w:tcPr>
          <w:p w14:paraId="4C4192CD" w14:textId="77777777" w:rsidR="00667F43" w:rsidRPr="00A13709" w:rsidRDefault="00667F43" w:rsidP="00C61424">
            <w:pPr>
              <w:rPr>
                <w:sz w:val="16"/>
                <w:szCs w:val="16"/>
              </w:rPr>
            </w:pPr>
          </w:p>
        </w:tc>
        <w:tc>
          <w:tcPr>
            <w:tcW w:w="487" w:type="dxa"/>
            <w:shd w:val="clear" w:color="auto" w:fill="D9D9D9"/>
          </w:tcPr>
          <w:p w14:paraId="4C4192CE" w14:textId="77777777" w:rsidR="00667F43" w:rsidRPr="00A13709" w:rsidRDefault="00667F43" w:rsidP="00C61424">
            <w:pPr>
              <w:rPr>
                <w:sz w:val="16"/>
                <w:szCs w:val="16"/>
              </w:rPr>
            </w:pPr>
          </w:p>
        </w:tc>
        <w:tc>
          <w:tcPr>
            <w:tcW w:w="487" w:type="dxa"/>
            <w:shd w:val="clear" w:color="auto" w:fill="D9D9D9"/>
          </w:tcPr>
          <w:p w14:paraId="4C4192CF" w14:textId="77777777" w:rsidR="00667F43" w:rsidRPr="00A13709" w:rsidRDefault="00667F43" w:rsidP="00C61424">
            <w:pPr>
              <w:rPr>
                <w:sz w:val="16"/>
                <w:szCs w:val="16"/>
              </w:rPr>
            </w:pPr>
          </w:p>
        </w:tc>
        <w:tc>
          <w:tcPr>
            <w:tcW w:w="487" w:type="dxa"/>
            <w:shd w:val="clear" w:color="auto" w:fill="D9D9D9"/>
          </w:tcPr>
          <w:p w14:paraId="4C4192D0" w14:textId="77777777" w:rsidR="00667F43" w:rsidRPr="00A13709" w:rsidRDefault="00667F43" w:rsidP="00C61424">
            <w:pPr>
              <w:rPr>
                <w:sz w:val="16"/>
                <w:szCs w:val="16"/>
              </w:rPr>
            </w:pPr>
          </w:p>
        </w:tc>
        <w:tc>
          <w:tcPr>
            <w:tcW w:w="487" w:type="dxa"/>
            <w:shd w:val="clear" w:color="auto" w:fill="D9D9D9"/>
          </w:tcPr>
          <w:p w14:paraId="4C4192D1" w14:textId="77777777" w:rsidR="00667F43" w:rsidRPr="00A13709" w:rsidRDefault="00667F43" w:rsidP="00C61424">
            <w:pPr>
              <w:rPr>
                <w:sz w:val="16"/>
                <w:szCs w:val="16"/>
              </w:rPr>
            </w:pPr>
          </w:p>
        </w:tc>
        <w:tc>
          <w:tcPr>
            <w:tcW w:w="540" w:type="dxa"/>
            <w:shd w:val="clear" w:color="auto" w:fill="D9D9D9"/>
          </w:tcPr>
          <w:p w14:paraId="4C4192D2" w14:textId="77777777" w:rsidR="00667F43" w:rsidRPr="00A13709" w:rsidRDefault="00667F43" w:rsidP="00C61424">
            <w:pPr>
              <w:rPr>
                <w:sz w:val="16"/>
                <w:szCs w:val="16"/>
              </w:rPr>
            </w:pPr>
          </w:p>
        </w:tc>
      </w:tr>
      <w:tr w:rsidR="00667F43" w:rsidRPr="00A13709" w14:paraId="4C4192DF" w14:textId="77777777" w:rsidTr="00C61424">
        <w:tc>
          <w:tcPr>
            <w:tcW w:w="1883" w:type="dxa"/>
            <w:tcBorders>
              <w:top w:val="single" w:sz="4" w:space="0" w:color="auto"/>
              <w:left w:val="single" w:sz="4" w:space="0" w:color="auto"/>
              <w:bottom w:val="nil"/>
              <w:right w:val="nil"/>
            </w:tcBorders>
            <w:shd w:val="clear" w:color="auto" w:fill="auto"/>
          </w:tcPr>
          <w:p w14:paraId="4C4192D4" w14:textId="77777777" w:rsidR="00667F43" w:rsidRPr="00A13709" w:rsidRDefault="00667F43" w:rsidP="00C61424">
            <w:pPr>
              <w:rPr>
                <w:sz w:val="16"/>
                <w:szCs w:val="16"/>
              </w:rPr>
            </w:pPr>
            <w:r w:rsidRPr="00A13709">
              <w:rPr>
                <w:sz w:val="16"/>
                <w:szCs w:val="16"/>
              </w:rPr>
              <w:t>B10   Superstructure</w:t>
            </w:r>
          </w:p>
        </w:tc>
        <w:tc>
          <w:tcPr>
            <w:tcW w:w="705" w:type="dxa"/>
            <w:tcBorders>
              <w:top w:val="single" w:sz="4" w:space="0" w:color="auto"/>
              <w:left w:val="nil"/>
              <w:bottom w:val="single" w:sz="4" w:space="0" w:color="auto"/>
              <w:right w:val="nil"/>
            </w:tcBorders>
          </w:tcPr>
          <w:p w14:paraId="4C4192D5" w14:textId="77777777" w:rsidR="00667F43" w:rsidRPr="00A13709" w:rsidRDefault="00667F43" w:rsidP="00C61424">
            <w:pPr>
              <w:rPr>
                <w:sz w:val="16"/>
                <w:szCs w:val="16"/>
              </w:rPr>
            </w:pPr>
            <w:r w:rsidRPr="00A13709">
              <w:rPr>
                <w:sz w:val="16"/>
                <w:szCs w:val="16"/>
              </w:rPr>
              <w:t>B1010</w:t>
            </w:r>
          </w:p>
        </w:tc>
        <w:tc>
          <w:tcPr>
            <w:tcW w:w="2614" w:type="dxa"/>
            <w:tcBorders>
              <w:top w:val="single" w:sz="4" w:space="0" w:color="auto"/>
              <w:left w:val="nil"/>
              <w:bottom w:val="single" w:sz="4" w:space="0" w:color="auto"/>
              <w:right w:val="single" w:sz="4" w:space="0" w:color="auto"/>
            </w:tcBorders>
          </w:tcPr>
          <w:p w14:paraId="4C4192D6" w14:textId="77777777" w:rsidR="00667F43" w:rsidRPr="00A13709" w:rsidRDefault="00667F43" w:rsidP="00C61424">
            <w:pPr>
              <w:rPr>
                <w:sz w:val="16"/>
                <w:szCs w:val="16"/>
              </w:rPr>
            </w:pPr>
            <w:r w:rsidRPr="00A13709">
              <w:rPr>
                <w:sz w:val="16"/>
                <w:szCs w:val="16"/>
              </w:rPr>
              <w:t>Floor construction</w:t>
            </w:r>
          </w:p>
        </w:tc>
        <w:tc>
          <w:tcPr>
            <w:tcW w:w="487" w:type="dxa"/>
            <w:tcBorders>
              <w:left w:val="single" w:sz="4" w:space="0" w:color="auto"/>
            </w:tcBorders>
            <w:shd w:val="clear" w:color="auto" w:fill="auto"/>
          </w:tcPr>
          <w:p w14:paraId="4C4192D7" w14:textId="77777777" w:rsidR="00667F43" w:rsidRPr="00A13709" w:rsidRDefault="00667F43" w:rsidP="00C61424">
            <w:pPr>
              <w:rPr>
                <w:sz w:val="16"/>
                <w:szCs w:val="16"/>
              </w:rPr>
            </w:pPr>
          </w:p>
        </w:tc>
        <w:tc>
          <w:tcPr>
            <w:tcW w:w="487" w:type="dxa"/>
            <w:shd w:val="clear" w:color="auto" w:fill="auto"/>
          </w:tcPr>
          <w:p w14:paraId="4C4192D8" w14:textId="77777777" w:rsidR="00667F43" w:rsidRPr="00A13709" w:rsidRDefault="00667F43" w:rsidP="00C61424">
            <w:pPr>
              <w:rPr>
                <w:sz w:val="16"/>
                <w:szCs w:val="16"/>
              </w:rPr>
            </w:pPr>
          </w:p>
        </w:tc>
        <w:tc>
          <w:tcPr>
            <w:tcW w:w="487" w:type="dxa"/>
            <w:shd w:val="clear" w:color="auto" w:fill="auto"/>
          </w:tcPr>
          <w:p w14:paraId="4C4192D9" w14:textId="77777777" w:rsidR="00667F43" w:rsidRPr="00A13709" w:rsidRDefault="00667F43" w:rsidP="00C61424">
            <w:pPr>
              <w:rPr>
                <w:sz w:val="16"/>
                <w:szCs w:val="16"/>
              </w:rPr>
            </w:pPr>
          </w:p>
        </w:tc>
        <w:tc>
          <w:tcPr>
            <w:tcW w:w="487" w:type="dxa"/>
            <w:shd w:val="clear" w:color="auto" w:fill="auto"/>
          </w:tcPr>
          <w:p w14:paraId="4C4192DA" w14:textId="77777777" w:rsidR="00667F43" w:rsidRPr="00A13709" w:rsidRDefault="00667F43" w:rsidP="00C61424">
            <w:pPr>
              <w:rPr>
                <w:sz w:val="16"/>
                <w:szCs w:val="16"/>
              </w:rPr>
            </w:pPr>
          </w:p>
        </w:tc>
        <w:tc>
          <w:tcPr>
            <w:tcW w:w="487" w:type="dxa"/>
            <w:shd w:val="clear" w:color="auto" w:fill="auto"/>
          </w:tcPr>
          <w:p w14:paraId="4C4192DB" w14:textId="77777777" w:rsidR="00667F43" w:rsidRPr="00A13709" w:rsidRDefault="00667F43" w:rsidP="00C61424">
            <w:pPr>
              <w:rPr>
                <w:sz w:val="16"/>
                <w:szCs w:val="16"/>
              </w:rPr>
            </w:pPr>
          </w:p>
        </w:tc>
        <w:tc>
          <w:tcPr>
            <w:tcW w:w="487" w:type="dxa"/>
            <w:shd w:val="clear" w:color="auto" w:fill="auto"/>
          </w:tcPr>
          <w:p w14:paraId="4C4192DC" w14:textId="77777777" w:rsidR="00667F43" w:rsidRPr="00A13709" w:rsidRDefault="00667F43" w:rsidP="00C61424">
            <w:pPr>
              <w:rPr>
                <w:sz w:val="16"/>
                <w:szCs w:val="16"/>
              </w:rPr>
            </w:pPr>
          </w:p>
        </w:tc>
        <w:tc>
          <w:tcPr>
            <w:tcW w:w="487" w:type="dxa"/>
            <w:shd w:val="clear" w:color="auto" w:fill="auto"/>
          </w:tcPr>
          <w:p w14:paraId="4C4192DD" w14:textId="77777777" w:rsidR="00667F43" w:rsidRPr="00A13709" w:rsidRDefault="00667F43" w:rsidP="00C61424">
            <w:pPr>
              <w:rPr>
                <w:sz w:val="16"/>
                <w:szCs w:val="16"/>
              </w:rPr>
            </w:pPr>
          </w:p>
        </w:tc>
        <w:tc>
          <w:tcPr>
            <w:tcW w:w="540" w:type="dxa"/>
            <w:shd w:val="clear" w:color="auto" w:fill="auto"/>
          </w:tcPr>
          <w:p w14:paraId="4C4192DE" w14:textId="77777777" w:rsidR="00667F43" w:rsidRPr="00A13709" w:rsidRDefault="00667F43" w:rsidP="00C61424">
            <w:pPr>
              <w:rPr>
                <w:sz w:val="16"/>
                <w:szCs w:val="16"/>
              </w:rPr>
            </w:pPr>
          </w:p>
        </w:tc>
      </w:tr>
      <w:tr w:rsidR="00667F43" w:rsidRPr="00A13709" w14:paraId="4C4192EB" w14:textId="77777777" w:rsidTr="00C61424">
        <w:tc>
          <w:tcPr>
            <w:tcW w:w="1883" w:type="dxa"/>
            <w:tcBorders>
              <w:top w:val="nil"/>
              <w:left w:val="single" w:sz="4" w:space="0" w:color="auto"/>
              <w:bottom w:val="single" w:sz="4" w:space="0" w:color="auto"/>
              <w:right w:val="nil"/>
            </w:tcBorders>
            <w:shd w:val="clear" w:color="auto" w:fill="auto"/>
          </w:tcPr>
          <w:p w14:paraId="4C4192E0"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2E1" w14:textId="77777777" w:rsidR="00667F43" w:rsidRPr="00A13709" w:rsidRDefault="00667F43" w:rsidP="00C61424">
            <w:pPr>
              <w:rPr>
                <w:sz w:val="16"/>
                <w:szCs w:val="16"/>
              </w:rPr>
            </w:pPr>
            <w:r w:rsidRPr="00A13709">
              <w:rPr>
                <w:sz w:val="16"/>
                <w:szCs w:val="16"/>
              </w:rPr>
              <w:t>B1020</w:t>
            </w:r>
          </w:p>
        </w:tc>
        <w:tc>
          <w:tcPr>
            <w:tcW w:w="2614" w:type="dxa"/>
            <w:tcBorders>
              <w:top w:val="single" w:sz="4" w:space="0" w:color="auto"/>
              <w:left w:val="nil"/>
              <w:bottom w:val="single" w:sz="4" w:space="0" w:color="auto"/>
              <w:right w:val="single" w:sz="4" w:space="0" w:color="auto"/>
            </w:tcBorders>
          </w:tcPr>
          <w:p w14:paraId="4C4192E2" w14:textId="77777777" w:rsidR="00667F43" w:rsidRPr="00A13709" w:rsidRDefault="00667F43" w:rsidP="00C61424">
            <w:pPr>
              <w:rPr>
                <w:sz w:val="16"/>
                <w:szCs w:val="16"/>
              </w:rPr>
            </w:pPr>
            <w:r w:rsidRPr="00A13709">
              <w:rPr>
                <w:sz w:val="16"/>
                <w:szCs w:val="16"/>
              </w:rPr>
              <w:t>Roof construction</w:t>
            </w:r>
          </w:p>
        </w:tc>
        <w:tc>
          <w:tcPr>
            <w:tcW w:w="487" w:type="dxa"/>
            <w:tcBorders>
              <w:left w:val="single" w:sz="4" w:space="0" w:color="auto"/>
            </w:tcBorders>
            <w:shd w:val="clear" w:color="auto" w:fill="auto"/>
          </w:tcPr>
          <w:p w14:paraId="4C4192E3" w14:textId="77777777" w:rsidR="00667F43" w:rsidRPr="00A13709" w:rsidRDefault="00667F43" w:rsidP="00C61424">
            <w:pPr>
              <w:rPr>
                <w:sz w:val="16"/>
                <w:szCs w:val="16"/>
              </w:rPr>
            </w:pPr>
          </w:p>
        </w:tc>
        <w:tc>
          <w:tcPr>
            <w:tcW w:w="487" w:type="dxa"/>
            <w:shd w:val="clear" w:color="auto" w:fill="auto"/>
          </w:tcPr>
          <w:p w14:paraId="4C4192E4" w14:textId="77777777" w:rsidR="00667F43" w:rsidRPr="00A13709" w:rsidRDefault="00667F43" w:rsidP="00C61424">
            <w:pPr>
              <w:rPr>
                <w:sz w:val="16"/>
                <w:szCs w:val="16"/>
              </w:rPr>
            </w:pPr>
          </w:p>
        </w:tc>
        <w:tc>
          <w:tcPr>
            <w:tcW w:w="487" w:type="dxa"/>
            <w:shd w:val="clear" w:color="auto" w:fill="auto"/>
          </w:tcPr>
          <w:p w14:paraId="4C4192E5" w14:textId="77777777" w:rsidR="00667F43" w:rsidRPr="00A13709" w:rsidRDefault="00667F43" w:rsidP="00C61424">
            <w:pPr>
              <w:rPr>
                <w:sz w:val="16"/>
                <w:szCs w:val="16"/>
              </w:rPr>
            </w:pPr>
          </w:p>
        </w:tc>
        <w:tc>
          <w:tcPr>
            <w:tcW w:w="487" w:type="dxa"/>
            <w:shd w:val="clear" w:color="auto" w:fill="auto"/>
          </w:tcPr>
          <w:p w14:paraId="4C4192E6" w14:textId="77777777" w:rsidR="00667F43" w:rsidRPr="00A13709" w:rsidRDefault="00667F43" w:rsidP="00C61424">
            <w:pPr>
              <w:rPr>
                <w:sz w:val="16"/>
                <w:szCs w:val="16"/>
              </w:rPr>
            </w:pPr>
          </w:p>
        </w:tc>
        <w:tc>
          <w:tcPr>
            <w:tcW w:w="487" w:type="dxa"/>
            <w:shd w:val="clear" w:color="auto" w:fill="auto"/>
          </w:tcPr>
          <w:p w14:paraId="4C4192E7" w14:textId="77777777" w:rsidR="00667F43" w:rsidRPr="00A13709" w:rsidRDefault="00667F43" w:rsidP="00C61424">
            <w:pPr>
              <w:rPr>
                <w:sz w:val="16"/>
                <w:szCs w:val="16"/>
              </w:rPr>
            </w:pPr>
          </w:p>
        </w:tc>
        <w:tc>
          <w:tcPr>
            <w:tcW w:w="487" w:type="dxa"/>
            <w:shd w:val="clear" w:color="auto" w:fill="auto"/>
          </w:tcPr>
          <w:p w14:paraId="4C4192E8" w14:textId="77777777" w:rsidR="00667F43" w:rsidRPr="00A13709" w:rsidRDefault="00667F43" w:rsidP="00C61424">
            <w:pPr>
              <w:rPr>
                <w:sz w:val="16"/>
                <w:szCs w:val="16"/>
              </w:rPr>
            </w:pPr>
          </w:p>
        </w:tc>
        <w:tc>
          <w:tcPr>
            <w:tcW w:w="487" w:type="dxa"/>
            <w:shd w:val="clear" w:color="auto" w:fill="auto"/>
          </w:tcPr>
          <w:p w14:paraId="4C4192E9" w14:textId="77777777" w:rsidR="00667F43" w:rsidRPr="00A13709" w:rsidRDefault="00667F43" w:rsidP="00C61424">
            <w:pPr>
              <w:rPr>
                <w:sz w:val="16"/>
                <w:szCs w:val="16"/>
              </w:rPr>
            </w:pPr>
          </w:p>
        </w:tc>
        <w:tc>
          <w:tcPr>
            <w:tcW w:w="540" w:type="dxa"/>
            <w:shd w:val="clear" w:color="auto" w:fill="auto"/>
          </w:tcPr>
          <w:p w14:paraId="4C4192EA" w14:textId="77777777" w:rsidR="00667F43" w:rsidRPr="00A13709" w:rsidRDefault="00667F43" w:rsidP="00C61424">
            <w:pPr>
              <w:rPr>
                <w:sz w:val="16"/>
                <w:szCs w:val="16"/>
              </w:rPr>
            </w:pPr>
          </w:p>
        </w:tc>
      </w:tr>
      <w:tr w:rsidR="00667F43" w:rsidRPr="00A13709" w14:paraId="4C4192F7" w14:textId="77777777" w:rsidTr="00C61424">
        <w:tc>
          <w:tcPr>
            <w:tcW w:w="1883" w:type="dxa"/>
            <w:tcBorders>
              <w:top w:val="single" w:sz="4" w:space="0" w:color="auto"/>
              <w:left w:val="single" w:sz="4" w:space="0" w:color="auto"/>
              <w:bottom w:val="nil"/>
              <w:right w:val="nil"/>
            </w:tcBorders>
            <w:shd w:val="clear" w:color="auto" w:fill="auto"/>
          </w:tcPr>
          <w:p w14:paraId="4C4192EC" w14:textId="77777777" w:rsidR="00667F43" w:rsidRPr="00A13709" w:rsidRDefault="00667F43" w:rsidP="00C61424">
            <w:pPr>
              <w:rPr>
                <w:sz w:val="16"/>
                <w:szCs w:val="16"/>
              </w:rPr>
            </w:pPr>
            <w:r w:rsidRPr="00A13709">
              <w:rPr>
                <w:sz w:val="16"/>
                <w:szCs w:val="16"/>
              </w:rPr>
              <w:t>B20   Exterior enclosure</w:t>
            </w:r>
          </w:p>
        </w:tc>
        <w:tc>
          <w:tcPr>
            <w:tcW w:w="705" w:type="dxa"/>
            <w:tcBorders>
              <w:top w:val="single" w:sz="4" w:space="0" w:color="auto"/>
              <w:left w:val="nil"/>
              <w:bottom w:val="single" w:sz="4" w:space="0" w:color="auto"/>
              <w:right w:val="nil"/>
            </w:tcBorders>
          </w:tcPr>
          <w:p w14:paraId="4C4192ED" w14:textId="77777777" w:rsidR="00667F43" w:rsidRPr="00A13709" w:rsidRDefault="00667F43" w:rsidP="00C61424">
            <w:pPr>
              <w:rPr>
                <w:sz w:val="16"/>
                <w:szCs w:val="16"/>
              </w:rPr>
            </w:pPr>
            <w:r w:rsidRPr="00A13709">
              <w:rPr>
                <w:sz w:val="16"/>
                <w:szCs w:val="16"/>
              </w:rPr>
              <w:t>B2010</w:t>
            </w:r>
          </w:p>
        </w:tc>
        <w:tc>
          <w:tcPr>
            <w:tcW w:w="2614" w:type="dxa"/>
            <w:tcBorders>
              <w:top w:val="single" w:sz="4" w:space="0" w:color="auto"/>
              <w:left w:val="nil"/>
              <w:bottom w:val="single" w:sz="4" w:space="0" w:color="auto"/>
              <w:right w:val="single" w:sz="4" w:space="0" w:color="auto"/>
            </w:tcBorders>
          </w:tcPr>
          <w:p w14:paraId="4C4192EE" w14:textId="77777777" w:rsidR="00667F43" w:rsidRPr="00A13709" w:rsidRDefault="00667F43" w:rsidP="00C61424">
            <w:pPr>
              <w:rPr>
                <w:sz w:val="16"/>
                <w:szCs w:val="16"/>
              </w:rPr>
            </w:pPr>
            <w:r w:rsidRPr="00A13709">
              <w:rPr>
                <w:sz w:val="16"/>
                <w:szCs w:val="16"/>
              </w:rPr>
              <w:t>Exterior walls</w:t>
            </w:r>
          </w:p>
        </w:tc>
        <w:tc>
          <w:tcPr>
            <w:tcW w:w="487" w:type="dxa"/>
            <w:tcBorders>
              <w:left w:val="single" w:sz="4" w:space="0" w:color="auto"/>
            </w:tcBorders>
            <w:shd w:val="clear" w:color="auto" w:fill="auto"/>
          </w:tcPr>
          <w:p w14:paraId="4C4192EF" w14:textId="77777777" w:rsidR="00667F43" w:rsidRPr="00A13709" w:rsidRDefault="00667F43" w:rsidP="00C61424">
            <w:pPr>
              <w:rPr>
                <w:sz w:val="16"/>
                <w:szCs w:val="16"/>
              </w:rPr>
            </w:pPr>
          </w:p>
        </w:tc>
        <w:tc>
          <w:tcPr>
            <w:tcW w:w="487" w:type="dxa"/>
            <w:shd w:val="clear" w:color="auto" w:fill="auto"/>
          </w:tcPr>
          <w:p w14:paraId="4C4192F0" w14:textId="77777777" w:rsidR="00667F43" w:rsidRPr="00A13709" w:rsidRDefault="00667F43" w:rsidP="00C61424">
            <w:pPr>
              <w:rPr>
                <w:sz w:val="16"/>
                <w:szCs w:val="16"/>
              </w:rPr>
            </w:pPr>
          </w:p>
        </w:tc>
        <w:tc>
          <w:tcPr>
            <w:tcW w:w="487" w:type="dxa"/>
            <w:shd w:val="clear" w:color="auto" w:fill="auto"/>
          </w:tcPr>
          <w:p w14:paraId="4C4192F1" w14:textId="77777777" w:rsidR="00667F43" w:rsidRPr="00A13709" w:rsidRDefault="00667F43" w:rsidP="00C61424">
            <w:pPr>
              <w:rPr>
                <w:sz w:val="16"/>
                <w:szCs w:val="16"/>
              </w:rPr>
            </w:pPr>
          </w:p>
        </w:tc>
        <w:tc>
          <w:tcPr>
            <w:tcW w:w="487" w:type="dxa"/>
            <w:shd w:val="clear" w:color="auto" w:fill="auto"/>
          </w:tcPr>
          <w:p w14:paraId="4C4192F2" w14:textId="77777777" w:rsidR="00667F43" w:rsidRPr="00A13709" w:rsidRDefault="00667F43" w:rsidP="00C61424">
            <w:pPr>
              <w:rPr>
                <w:sz w:val="16"/>
                <w:szCs w:val="16"/>
              </w:rPr>
            </w:pPr>
          </w:p>
        </w:tc>
        <w:tc>
          <w:tcPr>
            <w:tcW w:w="487" w:type="dxa"/>
            <w:shd w:val="clear" w:color="auto" w:fill="auto"/>
          </w:tcPr>
          <w:p w14:paraId="4C4192F3" w14:textId="77777777" w:rsidR="00667F43" w:rsidRPr="00A13709" w:rsidRDefault="00667F43" w:rsidP="00C61424">
            <w:pPr>
              <w:rPr>
                <w:sz w:val="16"/>
                <w:szCs w:val="16"/>
              </w:rPr>
            </w:pPr>
          </w:p>
        </w:tc>
        <w:tc>
          <w:tcPr>
            <w:tcW w:w="487" w:type="dxa"/>
            <w:shd w:val="clear" w:color="auto" w:fill="auto"/>
          </w:tcPr>
          <w:p w14:paraId="4C4192F4" w14:textId="77777777" w:rsidR="00667F43" w:rsidRPr="00A13709" w:rsidRDefault="00667F43" w:rsidP="00C61424">
            <w:pPr>
              <w:rPr>
                <w:sz w:val="16"/>
                <w:szCs w:val="16"/>
              </w:rPr>
            </w:pPr>
          </w:p>
        </w:tc>
        <w:tc>
          <w:tcPr>
            <w:tcW w:w="487" w:type="dxa"/>
            <w:shd w:val="clear" w:color="auto" w:fill="auto"/>
          </w:tcPr>
          <w:p w14:paraId="4C4192F5" w14:textId="77777777" w:rsidR="00667F43" w:rsidRPr="00A13709" w:rsidRDefault="00667F43" w:rsidP="00C61424">
            <w:pPr>
              <w:rPr>
                <w:sz w:val="16"/>
                <w:szCs w:val="16"/>
              </w:rPr>
            </w:pPr>
          </w:p>
        </w:tc>
        <w:tc>
          <w:tcPr>
            <w:tcW w:w="540" w:type="dxa"/>
            <w:shd w:val="clear" w:color="auto" w:fill="auto"/>
          </w:tcPr>
          <w:p w14:paraId="4C4192F6" w14:textId="77777777" w:rsidR="00667F43" w:rsidRPr="00A13709" w:rsidRDefault="00667F43" w:rsidP="00C61424">
            <w:pPr>
              <w:rPr>
                <w:sz w:val="16"/>
                <w:szCs w:val="16"/>
              </w:rPr>
            </w:pPr>
          </w:p>
        </w:tc>
      </w:tr>
      <w:tr w:rsidR="00667F43" w:rsidRPr="00A13709" w14:paraId="4C419303" w14:textId="77777777" w:rsidTr="00C61424">
        <w:tc>
          <w:tcPr>
            <w:tcW w:w="1883" w:type="dxa"/>
            <w:tcBorders>
              <w:top w:val="nil"/>
              <w:left w:val="single" w:sz="4" w:space="0" w:color="auto"/>
              <w:bottom w:val="nil"/>
              <w:right w:val="nil"/>
            </w:tcBorders>
            <w:shd w:val="clear" w:color="auto" w:fill="auto"/>
          </w:tcPr>
          <w:p w14:paraId="4C4192F8"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2F9" w14:textId="77777777" w:rsidR="00667F43" w:rsidRPr="00A13709" w:rsidRDefault="00667F43" w:rsidP="00C61424">
            <w:pPr>
              <w:rPr>
                <w:sz w:val="16"/>
                <w:szCs w:val="16"/>
              </w:rPr>
            </w:pPr>
            <w:r w:rsidRPr="00A13709">
              <w:rPr>
                <w:sz w:val="16"/>
                <w:szCs w:val="16"/>
              </w:rPr>
              <w:t>B2020</w:t>
            </w:r>
          </w:p>
        </w:tc>
        <w:tc>
          <w:tcPr>
            <w:tcW w:w="2614" w:type="dxa"/>
            <w:tcBorders>
              <w:top w:val="single" w:sz="4" w:space="0" w:color="auto"/>
              <w:left w:val="nil"/>
              <w:bottom w:val="single" w:sz="4" w:space="0" w:color="auto"/>
              <w:right w:val="single" w:sz="4" w:space="0" w:color="auto"/>
            </w:tcBorders>
          </w:tcPr>
          <w:p w14:paraId="4C4192FA" w14:textId="77777777" w:rsidR="00667F43" w:rsidRPr="00A13709" w:rsidRDefault="00667F43" w:rsidP="00C61424">
            <w:pPr>
              <w:rPr>
                <w:sz w:val="16"/>
                <w:szCs w:val="16"/>
              </w:rPr>
            </w:pPr>
            <w:r w:rsidRPr="00A13709">
              <w:rPr>
                <w:sz w:val="16"/>
                <w:szCs w:val="16"/>
              </w:rPr>
              <w:t>Exterior windows</w:t>
            </w:r>
          </w:p>
        </w:tc>
        <w:tc>
          <w:tcPr>
            <w:tcW w:w="487" w:type="dxa"/>
            <w:tcBorders>
              <w:left w:val="single" w:sz="4" w:space="0" w:color="auto"/>
            </w:tcBorders>
            <w:shd w:val="clear" w:color="auto" w:fill="auto"/>
          </w:tcPr>
          <w:p w14:paraId="4C4192FB" w14:textId="77777777" w:rsidR="00667F43" w:rsidRPr="00A13709" w:rsidRDefault="00667F43" w:rsidP="00C61424">
            <w:pPr>
              <w:rPr>
                <w:sz w:val="16"/>
                <w:szCs w:val="16"/>
              </w:rPr>
            </w:pPr>
          </w:p>
        </w:tc>
        <w:tc>
          <w:tcPr>
            <w:tcW w:w="487" w:type="dxa"/>
            <w:shd w:val="clear" w:color="auto" w:fill="auto"/>
          </w:tcPr>
          <w:p w14:paraId="4C4192FC" w14:textId="77777777" w:rsidR="00667F43" w:rsidRPr="00A13709" w:rsidRDefault="00667F43" w:rsidP="00C61424">
            <w:pPr>
              <w:rPr>
                <w:sz w:val="16"/>
                <w:szCs w:val="16"/>
              </w:rPr>
            </w:pPr>
          </w:p>
        </w:tc>
        <w:tc>
          <w:tcPr>
            <w:tcW w:w="487" w:type="dxa"/>
            <w:shd w:val="clear" w:color="auto" w:fill="auto"/>
          </w:tcPr>
          <w:p w14:paraId="4C4192FD" w14:textId="77777777" w:rsidR="00667F43" w:rsidRPr="00A13709" w:rsidRDefault="00667F43" w:rsidP="00C61424">
            <w:pPr>
              <w:rPr>
                <w:sz w:val="16"/>
                <w:szCs w:val="16"/>
              </w:rPr>
            </w:pPr>
          </w:p>
        </w:tc>
        <w:tc>
          <w:tcPr>
            <w:tcW w:w="487" w:type="dxa"/>
            <w:shd w:val="clear" w:color="auto" w:fill="auto"/>
          </w:tcPr>
          <w:p w14:paraId="4C4192FE" w14:textId="77777777" w:rsidR="00667F43" w:rsidRPr="00A13709" w:rsidRDefault="00667F43" w:rsidP="00C61424">
            <w:pPr>
              <w:rPr>
                <w:sz w:val="16"/>
                <w:szCs w:val="16"/>
              </w:rPr>
            </w:pPr>
          </w:p>
        </w:tc>
        <w:tc>
          <w:tcPr>
            <w:tcW w:w="487" w:type="dxa"/>
            <w:shd w:val="clear" w:color="auto" w:fill="auto"/>
          </w:tcPr>
          <w:p w14:paraId="4C4192FF" w14:textId="77777777" w:rsidR="00667F43" w:rsidRPr="00A13709" w:rsidRDefault="00667F43" w:rsidP="00C61424">
            <w:pPr>
              <w:rPr>
                <w:sz w:val="16"/>
                <w:szCs w:val="16"/>
              </w:rPr>
            </w:pPr>
          </w:p>
        </w:tc>
        <w:tc>
          <w:tcPr>
            <w:tcW w:w="487" w:type="dxa"/>
            <w:shd w:val="clear" w:color="auto" w:fill="auto"/>
          </w:tcPr>
          <w:p w14:paraId="4C419300" w14:textId="77777777" w:rsidR="00667F43" w:rsidRPr="00A13709" w:rsidRDefault="00667F43" w:rsidP="00C61424">
            <w:pPr>
              <w:rPr>
                <w:sz w:val="16"/>
                <w:szCs w:val="16"/>
              </w:rPr>
            </w:pPr>
          </w:p>
        </w:tc>
        <w:tc>
          <w:tcPr>
            <w:tcW w:w="487" w:type="dxa"/>
            <w:shd w:val="clear" w:color="auto" w:fill="auto"/>
          </w:tcPr>
          <w:p w14:paraId="4C419301" w14:textId="77777777" w:rsidR="00667F43" w:rsidRPr="00A13709" w:rsidRDefault="00667F43" w:rsidP="00C61424">
            <w:pPr>
              <w:rPr>
                <w:sz w:val="16"/>
                <w:szCs w:val="16"/>
              </w:rPr>
            </w:pPr>
          </w:p>
        </w:tc>
        <w:tc>
          <w:tcPr>
            <w:tcW w:w="540" w:type="dxa"/>
            <w:shd w:val="clear" w:color="auto" w:fill="auto"/>
          </w:tcPr>
          <w:p w14:paraId="4C419302" w14:textId="77777777" w:rsidR="00667F43" w:rsidRPr="00A13709" w:rsidRDefault="00667F43" w:rsidP="00C61424">
            <w:pPr>
              <w:rPr>
                <w:sz w:val="16"/>
                <w:szCs w:val="16"/>
              </w:rPr>
            </w:pPr>
          </w:p>
        </w:tc>
      </w:tr>
      <w:tr w:rsidR="00667F43" w:rsidRPr="00A13709" w14:paraId="4C41930F" w14:textId="77777777" w:rsidTr="00C61424">
        <w:tc>
          <w:tcPr>
            <w:tcW w:w="1883" w:type="dxa"/>
            <w:tcBorders>
              <w:top w:val="nil"/>
              <w:left w:val="single" w:sz="4" w:space="0" w:color="auto"/>
              <w:bottom w:val="single" w:sz="4" w:space="0" w:color="auto"/>
              <w:right w:val="nil"/>
            </w:tcBorders>
            <w:shd w:val="clear" w:color="auto" w:fill="auto"/>
          </w:tcPr>
          <w:p w14:paraId="4C419304"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05" w14:textId="77777777" w:rsidR="00667F43" w:rsidRPr="00A13709" w:rsidRDefault="00667F43" w:rsidP="00C61424">
            <w:pPr>
              <w:rPr>
                <w:sz w:val="16"/>
                <w:szCs w:val="16"/>
              </w:rPr>
            </w:pPr>
            <w:r w:rsidRPr="00A13709">
              <w:rPr>
                <w:sz w:val="16"/>
                <w:szCs w:val="16"/>
              </w:rPr>
              <w:t>B2030</w:t>
            </w:r>
          </w:p>
        </w:tc>
        <w:tc>
          <w:tcPr>
            <w:tcW w:w="2614" w:type="dxa"/>
            <w:tcBorders>
              <w:top w:val="single" w:sz="4" w:space="0" w:color="auto"/>
              <w:left w:val="nil"/>
              <w:bottom w:val="single" w:sz="4" w:space="0" w:color="auto"/>
              <w:right w:val="single" w:sz="4" w:space="0" w:color="auto"/>
            </w:tcBorders>
          </w:tcPr>
          <w:p w14:paraId="4C419306" w14:textId="77777777" w:rsidR="00667F43" w:rsidRPr="00A13709" w:rsidRDefault="00667F43" w:rsidP="00C61424">
            <w:pPr>
              <w:rPr>
                <w:sz w:val="16"/>
                <w:szCs w:val="16"/>
              </w:rPr>
            </w:pPr>
            <w:r w:rsidRPr="00A13709">
              <w:rPr>
                <w:sz w:val="16"/>
                <w:szCs w:val="16"/>
              </w:rPr>
              <w:t>Exterior doors</w:t>
            </w:r>
          </w:p>
        </w:tc>
        <w:tc>
          <w:tcPr>
            <w:tcW w:w="487" w:type="dxa"/>
            <w:tcBorders>
              <w:left w:val="single" w:sz="4" w:space="0" w:color="auto"/>
            </w:tcBorders>
            <w:shd w:val="clear" w:color="auto" w:fill="auto"/>
          </w:tcPr>
          <w:p w14:paraId="4C419307" w14:textId="77777777" w:rsidR="00667F43" w:rsidRPr="00A13709" w:rsidRDefault="00667F43" w:rsidP="00C61424">
            <w:pPr>
              <w:rPr>
                <w:sz w:val="16"/>
                <w:szCs w:val="16"/>
              </w:rPr>
            </w:pPr>
          </w:p>
        </w:tc>
        <w:tc>
          <w:tcPr>
            <w:tcW w:w="487" w:type="dxa"/>
            <w:shd w:val="clear" w:color="auto" w:fill="auto"/>
          </w:tcPr>
          <w:p w14:paraId="4C419308" w14:textId="77777777" w:rsidR="00667F43" w:rsidRPr="00A13709" w:rsidRDefault="00667F43" w:rsidP="00C61424">
            <w:pPr>
              <w:rPr>
                <w:sz w:val="16"/>
                <w:szCs w:val="16"/>
              </w:rPr>
            </w:pPr>
          </w:p>
        </w:tc>
        <w:tc>
          <w:tcPr>
            <w:tcW w:w="487" w:type="dxa"/>
            <w:shd w:val="clear" w:color="auto" w:fill="auto"/>
          </w:tcPr>
          <w:p w14:paraId="4C419309" w14:textId="77777777" w:rsidR="00667F43" w:rsidRPr="00A13709" w:rsidRDefault="00667F43" w:rsidP="00C61424">
            <w:pPr>
              <w:rPr>
                <w:sz w:val="16"/>
                <w:szCs w:val="16"/>
              </w:rPr>
            </w:pPr>
          </w:p>
        </w:tc>
        <w:tc>
          <w:tcPr>
            <w:tcW w:w="487" w:type="dxa"/>
            <w:shd w:val="clear" w:color="auto" w:fill="auto"/>
          </w:tcPr>
          <w:p w14:paraId="4C41930A" w14:textId="77777777" w:rsidR="00667F43" w:rsidRPr="00A13709" w:rsidRDefault="00667F43" w:rsidP="00C61424">
            <w:pPr>
              <w:rPr>
                <w:sz w:val="16"/>
                <w:szCs w:val="16"/>
              </w:rPr>
            </w:pPr>
          </w:p>
        </w:tc>
        <w:tc>
          <w:tcPr>
            <w:tcW w:w="487" w:type="dxa"/>
            <w:shd w:val="clear" w:color="auto" w:fill="auto"/>
          </w:tcPr>
          <w:p w14:paraId="4C41930B" w14:textId="77777777" w:rsidR="00667F43" w:rsidRPr="00A13709" w:rsidRDefault="00667F43" w:rsidP="00C61424">
            <w:pPr>
              <w:rPr>
                <w:sz w:val="16"/>
                <w:szCs w:val="16"/>
              </w:rPr>
            </w:pPr>
          </w:p>
        </w:tc>
        <w:tc>
          <w:tcPr>
            <w:tcW w:w="487" w:type="dxa"/>
            <w:shd w:val="clear" w:color="auto" w:fill="auto"/>
          </w:tcPr>
          <w:p w14:paraId="4C41930C" w14:textId="77777777" w:rsidR="00667F43" w:rsidRPr="00A13709" w:rsidRDefault="00667F43" w:rsidP="00C61424">
            <w:pPr>
              <w:rPr>
                <w:sz w:val="16"/>
                <w:szCs w:val="16"/>
              </w:rPr>
            </w:pPr>
          </w:p>
        </w:tc>
        <w:tc>
          <w:tcPr>
            <w:tcW w:w="487" w:type="dxa"/>
            <w:shd w:val="clear" w:color="auto" w:fill="auto"/>
          </w:tcPr>
          <w:p w14:paraId="4C41930D" w14:textId="77777777" w:rsidR="00667F43" w:rsidRPr="00A13709" w:rsidRDefault="00667F43" w:rsidP="00C61424">
            <w:pPr>
              <w:rPr>
                <w:sz w:val="16"/>
                <w:szCs w:val="16"/>
              </w:rPr>
            </w:pPr>
          </w:p>
        </w:tc>
        <w:tc>
          <w:tcPr>
            <w:tcW w:w="540" w:type="dxa"/>
            <w:shd w:val="clear" w:color="auto" w:fill="auto"/>
          </w:tcPr>
          <w:p w14:paraId="4C41930E" w14:textId="77777777" w:rsidR="00667F43" w:rsidRPr="00A13709" w:rsidRDefault="00667F43" w:rsidP="00C61424">
            <w:pPr>
              <w:rPr>
                <w:sz w:val="16"/>
                <w:szCs w:val="16"/>
              </w:rPr>
            </w:pPr>
          </w:p>
        </w:tc>
      </w:tr>
      <w:tr w:rsidR="00667F43" w:rsidRPr="00A13709" w14:paraId="4C41931B" w14:textId="77777777" w:rsidTr="00C61424">
        <w:tc>
          <w:tcPr>
            <w:tcW w:w="1883" w:type="dxa"/>
            <w:tcBorders>
              <w:top w:val="single" w:sz="4" w:space="0" w:color="auto"/>
              <w:left w:val="single" w:sz="4" w:space="0" w:color="auto"/>
              <w:bottom w:val="nil"/>
              <w:right w:val="nil"/>
            </w:tcBorders>
            <w:shd w:val="clear" w:color="auto" w:fill="auto"/>
          </w:tcPr>
          <w:p w14:paraId="4C419310" w14:textId="77777777" w:rsidR="00667F43" w:rsidRPr="00A13709" w:rsidRDefault="00667F43" w:rsidP="00C61424">
            <w:pPr>
              <w:rPr>
                <w:sz w:val="16"/>
                <w:szCs w:val="16"/>
              </w:rPr>
            </w:pPr>
            <w:r w:rsidRPr="00A13709">
              <w:rPr>
                <w:sz w:val="16"/>
                <w:szCs w:val="16"/>
              </w:rPr>
              <w:t>B30   Roofing</w:t>
            </w:r>
          </w:p>
        </w:tc>
        <w:tc>
          <w:tcPr>
            <w:tcW w:w="705" w:type="dxa"/>
            <w:tcBorders>
              <w:top w:val="single" w:sz="4" w:space="0" w:color="auto"/>
              <w:left w:val="nil"/>
              <w:bottom w:val="single" w:sz="4" w:space="0" w:color="auto"/>
              <w:right w:val="nil"/>
            </w:tcBorders>
          </w:tcPr>
          <w:p w14:paraId="4C419311" w14:textId="77777777" w:rsidR="00667F43" w:rsidRPr="00A13709" w:rsidRDefault="00667F43" w:rsidP="00C61424">
            <w:pPr>
              <w:rPr>
                <w:sz w:val="16"/>
                <w:szCs w:val="16"/>
              </w:rPr>
            </w:pPr>
            <w:r w:rsidRPr="00A13709">
              <w:rPr>
                <w:sz w:val="16"/>
                <w:szCs w:val="16"/>
              </w:rPr>
              <w:t>B3010</w:t>
            </w:r>
          </w:p>
        </w:tc>
        <w:tc>
          <w:tcPr>
            <w:tcW w:w="2614" w:type="dxa"/>
            <w:tcBorders>
              <w:top w:val="single" w:sz="4" w:space="0" w:color="auto"/>
              <w:left w:val="nil"/>
              <w:bottom w:val="single" w:sz="4" w:space="0" w:color="auto"/>
              <w:right w:val="single" w:sz="4" w:space="0" w:color="auto"/>
            </w:tcBorders>
          </w:tcPr>
          <w:p w14:paraId="4C419312" w14:textId="77777777" w:rsidR="00667F43" w:rsidRPr="00A13709" w:rsidRDefault="00667F43" w:rsidP="00C61424">
            <w:pPr>
              <w:rPr>
                <w:sz w:val="16"/>
                <w:szCs w:val="16"/>
              </w:rPr>
            </w:pPr>
            <w:r w:rsidRPr="00A13709">
              <w:rPr>
                <w:sz w:val="16"/>
                <w:szCs w:val="16"/>
              </w:rPr>
              <w:t>Roof coverings</w:t>
            </w:r>
          </w:p>
        </w:tc>
        <w:tc>
          <w:tcPr>
            <w:tcW w:w="487" w:type="dxa"/>
            <w:tcBorders>
              <w:left w:val="single" w:sz="4" w:space="0" w:color="auto"/>
            </w:tcBorders>
            <w:shd w:val="clear" w:color="auto" w:fill="auto"/>
          </w:tcPr>
          <w:p w14:paraId="4C419313" w14:textId="77777777" w:rsidR="00667F43" w:rsidRPr="00A13709" w:rsidRDefault="00667F43" w:rsidP="00C61424">
            <w:pPr>
              <w:rPr>
                <w:sz w:val="16"/>
                <w:szCs w:val="16"/>
              </w:rPr>
            </w:pPr>
          </w:p>
        </w:tc>
        <w:tc>
          <w:tcPr>
            <w:tcW w:w="487" w:type="dxa"/>
            <w:shd w:val="clear" w:color="auto" w:fill="auto"/>
          </w:tcPr>
          <w:p w14:paraId="4C419314" w14:textId="77777777" w:rsidR="00667F43" w:rsidRPr="00A13709" w:rsidRDefault="00667F43" w:rsidP="00C61424">
            <w:pPr>
              <w:rPr>
                <w:sz w:val="16"/>
                <w:szCs w:val="16"/>
              </w:rPr>
            </w:pPr>
          </w:p>
        </w:tc>
        <w:tc>
          <w:tcPr>
            <w:tcW w:w="487" w:type="dxa"/>
            <w:shd w:val="clear" w:color="auto" w:fill="auto"/>
          </w:tcPr>
          <w:p w14:paraId="4C419315" w14:textId="77777777" w:rsidR="00667F43" w:rsidRPr="00A13709" w:rsidRDefault="00667F43" w:rsidP="00C61424">
            <w:pPr>
              <w:rPr>
                <w:sz w:val="16"/>
                <w:szCs w:val="16"/>
              </w:rPr>
            </w:pPr>
          </w:p>
        </w:tc>
        <w:tc>
          <w:tcPr>
            <w:tcW w:w="487" w:type="dxa"/>
            <w:shd w:val="clear" w:color="auto" w:fill="auto"/>
          </w:tcPr>
          <w:p w14:paraId="4C419316" w14:textId="77777777" w:rsidR="00667F43" w:rsidRPr="00A13709" w:rsidRDefault="00667F43" w:rsidP="00C61424">
            <w:pPr>
              <w:rPr>
                <w:sz w:val="16"/>
                <w:szCs w:val="16"/>
              </w:rPr>
            </w:pPr>
          </w:p>
        </w:tc>
        <w:tc>
          <w:tcPr>
            <w:tcW w:w="487" w:type="dxa"/>
            <w:shd w:val="clear" w:color="auto" w:fill="auto"/>
          </w:tcPr>
          <w:p w14:paraId="4C419317" w14:textId="77777777" w:rsidR="00667F43" w:rsidRPr="00A13709" w:rsidRDefault="00667F43" w:rsidP="00C61424">
            <w:pPr>
              <w:rPr>
                <w:sz w:val="16"/>
                <w:szCs w:val="16"/>
              </w:rPr>
            </w:pPr>
          </w:p>
        </w:tc>
        <w:tc>
          <w:tcPr>
            <w:tcW w:w="487" w:type="dxa"/>
            <w:shd w:val="clear" w:color="auto" w:fill="auto"/>
          </w:tcPr>
          <w:p w14:paraId="4C419318" w14:textId="77777777" w:rsidR="00667F43" w:rsidRPr="00A13709" w:rsidRDefault="00667F43" w:rsidP="00C61424">
            <w:pPr>
              <w:rPr>
                <w:sz w:val="16"/>
                <w:szCs w:val="16"/>
              </w:rPr>
            </w:pPr>
          </w:p>
        </w:tc>
        <w:tc>
          <w:tcPr>
            <w:tcW w:w="487" w:type="dxa"/>
            <w:shd w:val="clear" w:color="auto" w:fill="auto"/>
          </w:tcPr>
          <w:p w14:paraId="4C419319" w14:textId="77777777" w:rsidR="00667F43" w:rsidRPr="00A13709" w:rsidRDefault="00667F43" w:rsidP="00C61424">
            <w:pPr>
              <w:rPr>
                <w:sz w:val="16"/>
                <w:szCs w:val="16"/>
              </w:rPr>
            </w:pPr>
          </w:p>
        </w:tc>
        <w:tc>
          <w:tcPr>
            <w:tcW w:w="540" w:type="dxa"/>
            <w:shd w:val="clear" w:color="auto" w:fill="auto"/>
          </w:tcPr>
          <w:p w14:paraId="4C41931A" w14:textId="77777777" w:rsidR="00667F43" w:rsidRPr="00A13709" w:rsidRDefault="00667F43" w:rsidP="00C61424">
            <w:pPr>
              <w:rPr>
                <w:sz w:val="16"/>
                <w:szCs w:val="16"/>
              </w:rPr>
            </w:pPr>
          </w:p>
        </w:tc>
      </w:tr>
      <w:tr w:rsidR="00667F43" w:rsidRPr="00A13709" w14:paraId="4C419327" w14:textId="77777777" w:rsidTr="00C61424">
        <w:tc>
          <w:tcPr>
            <w:tcW w:w="1883" w:type="dxa"/>
            <w:tcBorders>
              <w:top w:val="nil"/>
              <w:left w:val="single" w:sz="4" w:space="0" w:color="auto"/>
              <w:bottom w:val="single" w:sz="4" w:space="0" w:color="auto"/>
              <w:right w:val="nil"/>
            </w:tcBorders>
            <w:shd w:val="clear" w:color="auto" w:fill="auto"/>
          </w:tcPr>
          <w:p w14:paraId="4C41931C"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1D" w14:textId="77777777" w:rsidR="00667F43" w:rsidRPr="00A13709" w:rsidRDefault="00667F43" w:rsidP="00C61424">
            <w:pPr>
              <w:rPr>
                <w:sz w:val="16"/>
                <w:szCs w:val="16"/>
              </w:rPr>
            </w:pPr>
            <w:r w:rsidRPr="00A13709">
              <w:rPr>
                <w:sz w:val="16"/>
                <w:szCs w:val="16"/>
              </w:rPr>
              <w:t>B3020</w:t>
            </w:r>
          </w:p>
        </w:tc>
        <w:tc>
          <w:tcPr>
            <w:tcW w:w="2614" w:type="dxa"/>
            <w:tcBorders>
              <w:top w:val="single" w:sz="4" w:space="0" w:color="auto"/>
              <w:left w:val="nil"/>
              <w:bottom w:val="single" w:sz="4" w:space="0" w:color="auto"/>
              <w:right w:val="single" w:sz="4" w:space="0" w:color="auto"/>
            </w:tcBorders>
          </w:tcPr>
          <w:p w14:paraId="4C41931E" w14:textId="77777777" w:rsidR="00667F43" w:rsidRPr="00A13709" w:rsidRDefault="00667F43" w:rsidP="00C61424">
            <w:pPr>
              <w:rPr>
                <w:sz w:val="16"/>
                <w:szCs w:val="16"/>
              </w:rPr>
            </w:pPr>
            <w:r w:rsidRPr="00A13709">
              <w:rPr>
                <w:sz w:val="16"/>
                <w:szCs w:val="16"/>
              </w:rPr>
              <w:t>Roof openings</w:t>
            </w:r>
          </w:p>
        </w:tc>
        <w:tc>
          <w:tcPr>
            <w:tcW w:w="487" w:type="dxa"/>
            <w:tcBorders>
              <w:left w:val="single" w:sz="4" w:space="0" w:color="auto"/>
              <w:bottom w:val="single" w:sz="4" w:space="0" w:color="auto"/>
            </w:tcBorders>
            <w:shd w:val="clear" w:color="auto" w:fill="auto"/>
          </w:tcPr>
          <w:p w14:paraId="4C41931F" w14:textId="77777777" w:rsidR="00667F43" w:rsidRPr="00A13709" w:rsidRDefault="00667F43" w:rsidP="00C61424">
            <w:pPr>
              <w:rPr>
                <w:sz w:val="16"/>
                <w:szCs w:val="16"/>
              </w:rPr>
            </w:pPr>
          </w:p>
        </w:tc>
        <w:tc>
          <w:tcPr>
            <w:tcW w:w="487" w:type="dxa"/>
            <w:shd w:val="clear" w:color="auto" w:fill="auto"/>
          </w:tcPr>
          <w:p w14:paraId="4C419320" w14:textId="77777777" w:rsidR="00667F43" w:rsidRPr="00A13709" w:rsidRDefault="00667F43" w:rsidP="00C61424">
            <w:pPr>
              <w:rPr>
                <w:sz w:val="16"/>
                <w:szCs w:val="16"/>
              </w:rPr>
            </w:pPr>
          </w:p>
        </w:tc>
        <w:tc>
          <w:tcPr>
            <w:tcW w:w="487" w:type="dxa"/>
            <w:shd w:val="clear" w:color="auto" w:fill="auto"/>
          </w:tcPr>
          <w:p w14:paraId="4C419321" w14:textId="77777777" w:rsidR="00667F43" w:rsidRPr="00A13709" w:rsidRDefault="00667F43" w:rsidP="00C61424">
            <w:pPr>
              <w:rPr>
                <w:sz w:val="16"/>
                <w:szCs w:val="16"/>
              </w:rPr>
            </w:pPr>
          </w:p>
        </w:tc>
        <w:tc>
          <w:tcPr>
            <w:tcW w:w="487" w:type="dxa"/>
            <w:shd w:val="clear" w:color="auto" w:fill="auto"/>
          </w:tcPr>
          <w:p w14:paraId="4C419322" w14:textId="77777777" w:rsidR="00667F43" w:rsidRPr="00A13709" w:rsidRDefault="00667F43" w:rsidP="00C61424">
            <w:pPr>
              <w:rPr>
                <w:sz w:val="16"/>
                <w:szCs w:val="16"/>
              </w:rPr>
            </w:pPr>
          </w:p>
        </w:tc>
        <w:tc>
          <w:tcPr>
            <w:tcW w:w="487" w:type="dxa"/>
            <w:shd w:val="clear" w:color="auto" w:fill="auto"/>
          </w:tcPr>
          <w:p w14:paraId="4C419323" w14:textId="77777777" w:rsidR="00667F43" w:rsidRPr="00A13709" w:rsidRDefault="00667F43" w:rsidP="00C61424">
            <w:pPr>
              <w:rPr>
                <w:sz w:val="16"/>
                <w:szCs w:val="16"/>
              </w:rPr>
            </w:pPr>
          </w:p>
        </w:tc>
        <w:tc>
          <w:tcPr>
            <w:tcW w:w="487" w:type="dxa"/>
            <w:shd w:val="clear" w:color="auto" w:fill="auto"/>
          </w:tcPr>
          <w:p w14:paraId="4C419324" w14:textId="77777777" w:rsidR="00667F43" w:rsidRPr="00A13709" w:rsidRDefault="00667F43" w:rsidP="00C61424">
            <w:pPr>
              <w:rPr>
                <w:sz w:val="16"/>
                <w:szCs w:val="16"/>
              </w:rPr>
            </w:pPr>
          </w:p>
        </w:tc>
        <w:tc>
          <w:tcPr>
            <w:tcW w:w="487" w:type="dxa"/>
            <w:shd w:val="clear" w:color="auto" w:fill="auto"/>
          </w:tcPr>
          <w:p w14:paraId="4C419325" w14:textId="77777777" w:rsidR="00667F43" w:rsidRPr="00A13709" w:rsidRDefault="00667F43" w:rsidP="00C61424">
            <w:pPr>
              <w:rPr>
                <w:sz w:val="16"/>
                <w:szCs w:val="16"/>
              </w:rPr>
            </w:pPr>
          </w:p>
        </w:tc>
        <w:tc>
          <w:tcPr>
            <w:tcW w:w="540" w:type="dxa"/>
            <w:shd w:val="clear" w:color="auto" w:fill="auto"/>
          </w:tcPr>
          <w:p w14:paraId="4C419326" w14:textId="77777777" w:rsidR="00667F43" w:rsidRPr="00A13709" w:rsidRDefault="00667F43" w:rsidP="00C61424">
            <w:pPr>
              <w:rPr>
                <w:sz w:val="16"/>
                <w:szCs w:val="16"/>
              </w:rPr>
            </w:pPr>
          </w:p>
        </w:tc>
      </w:tr>
      <w:tr w:rsidR="00667F43" w:rsidRPr="00A13709" w14:paraId="4C419332" w14:textId="77777777" w:rsidTr="00C61424">
        <w:tc>
          <w:tcPr>
            <w:tcW w:w="2588" w:type="dxa"/>
            <w:gridSpan w:val="2"/>
            <w:tcBorders>
              <w:top w:val="single" w:sz="4" w:space="0" w:color="auto"/>
              <w:left w:val="single" w:sz="4" w:space="0" w:color="auto"/>
              <w:bottom w:val="single" w:sz="4" w:space="0" w:color="auto"/>
              <w:right w:val="nil"/>
            </w:tcBorders>
            <w:shd w:val="clear" w:color="auto" w:fill="D9D9D9"/>
          </w:tcPr>
          <w:p w14:paraId="4C419328" w14:textId="77777777" w:rsidR="00667F43" w:rsidRPr="00A13709" w:rsidRDefault="00667F43" w:rsidP="00C61424">
            <w:pPr>
              <w:pStyle w:val="Tabletitle"/>
              <w:rPr>
                <w:szCs w:val="16"/>
              </w:rPr>
            </w:pPr>
            <w:r w:rsidRPr="00A13709">
              <w:rPr>
                <w:szCs w:val="16"/>
              </w:rPr>
              <w:t>C   INTERIORS</w:t>
            </w:r>
          </w:p>
        </w:tc>
        <w:tc>
          <w:tcPr>
            <w:tcW w:w="2614" w:type="dxa"/>
            <w:tcBorders>
              <w:top w:val="single" w:sz="4" w:space="0" w:color="auto"/>
              <w:left w:val="nil"/>
              <w:bottom w:val="single" w:sz="4" w:space="0" w:color="auto"/>
              <w:right w:val="single" w:sz="4" w:space="0" w:color="auto"/>
            </w:tcBorders>
            <w:shd w:val="clear" w:color="auto" w:fill="D9D9D9"/>
          </w:tcPr>
          <w:p w14:paraId="4C419329" w14:textId="77777777" w:rsidR="00667F43" w:rsidRPr="00A13709" w:rsidRDefault="00667F43" w:rsidP="00C61424">
            <w:pPr>
              <w:rPr>
                <w:sz w:val="16"/>
                <w:szCs w:val="16"/>
              </w:rPr>
            </w:pPr>
          </w:p>
        </w:tc>
        <w:tc>
          <w:tcPr>
            <w:tcW w:w="487" w:type="dxa"/>
            <w:tcBorders>
              <w:left w:val="single" w:sz="4" w:space="0" w:color="auto"/>
              <w:bottom w:val="single" w:sz="4" w:space="0" w:color="auto"/>
            </w:tcBorders>
            <w:shd w:val="clear" w:color="auto" w:fill="D9D9D9"/>
          </w:tcPr>
          <w:p w14:paraId="4C41932A" w14:textId="77777777" w:rsidR="00667F43" w:rsidRPr="00A13709" w:rsidRDefault="00667F43" w:rsidP="00C61424">
            <w:pPr>
              <w:rPr>
                <w:sz w:val="16"/>
                <w:szCs w:val="16"/>
              </w:rPr>
            </w:pPr>
          </w:p>
        </w:tc>
        <w:tc>
          <w:tcPr>
            <w:tcW w:w="487" w:type="dxa"/>
            <w:shd w:val="clear" w:color="auto" w:fill="D9D9D9"/>
          </w:tcPr>
          <w:p w14:paraId="4C41932B" w14:textId="77777777" w:rsidR="00667F43" w:rsidRPr="00A13709" w:rsidRDefault="00667F43" w:rsidP="00C61424">
            <w:pPr>
              <w:rPr>
                <w:sz w:val="16"/>
                <w:szCs w:val="16"/>
              </w:rPr>
            </w:pPr>
          </w:p>
        </w:tc>
        <w:tc>
          <w:tcPr>
            <w:tcW w:w="487" w:type="dxa"/>
            <w:shd w:val="clear" w:color="auto" w:fill="D9D9D9"/>
          </w:tcPr>
          <w:p w14:paraId="4C41932C" w14:textId="77777777" w:rsidR="00667F43" w:rsidRPr="00A13709" w:rsidRDefault="00667F43" w:rsidP="00C61424">
            <w:pPr>
              <w:rPr>
                <w:sz w:val="16"/>
                <w:szCs w:val="16"/>
              </w:rPr>
            </w:pPr>
          </w:p>
        </w:tc>
        <w:tc>
          <w:tcPr>
            <w:tcW w:w="487" w:type="dxa"/>
            <w:shd w:val="clear" w:color="auto" w:fill="D9D9D9"/>
          </w:tcPr>
          <w:p w14:paraId="4C41932D" w14:textId="77777777" w:rsidR="00667F43" w:rsidRPr="00A13709" w:rsidRDefault="00667F43" w:rsidP="00C61424">
            <w:pPr>
              <w:rPr>
                <w:sz w:val="16"/>
                <w:szCs w:val="16"/>
              </w:rPr>
            </w:pPr>
          </w:p>
        </w:tc>
        <w:tc>
          <w:tcPr>
            <w:tcW w:w="487" w:type="dxa"/>
            <w:shd w:val="clear" w:color="auto" w:fill="D9D9D9"/>
          </w:tcPr>
          <w:p w14:paraId="4C41932E" w14:textId="77777777" w:rsidR="00667F43" w:rsidRPr="00A13709" w:rsidRDefault="00667F43" w:rsidP="00C61424">
            <w:pPr>
              <w:rPr>
                <w:sz w:val="16"/>
                <w:szCs w:val="16"/>
              </w:rPr>
            </w:pPr>
          </w:p>
        </w:tc>
        <w:tc>
          <w:tcPr>
            <w:tcW w:w="487" w:type="dxa"/>
            <w:shd w:val="clear" w:color="auto" w:fill="D9D9D9"/>
          </w:tcPr>
          <w:p w14:paraId="4C41932F" w14:textId="77777777" w:rsidR="00667F43" w:rsidRPr="00A13709" w:rsidRDefault="00667F43" w:rsidP="00C61424">
            <w:pPr>
              <w:rPr>
                <w:sz w:val="16"/>
                <w:szCs w:val="16"/>
              </w:rPr>
            </w:pPr>
          </w:p>
        </w:tc>
        <w:tc>
          <w:tcPr>
            <w:tcW w:w="487" w:type="dxa"/>
            <w:shd w:val="clear" w:color="auto" w:fill="D9D9D9"/>
          </w:tcPr>
          <w:p w14:paraId="4C419330" w14:textId="77777777" w:rsidR="00667F43" w:rsidRPr="00A13709" w:rsidRDefault="00667F43" w:rsidP="00C61424">
            <w:pPr>
              <w:rPr>
                <w:sz w:val="16"/>
                <w:szCs w:val="16"/>
              </w:rPr>
            </w:pPr>
          </w:p>
        </w:tc>
        <w:tc>
          <w:tcPr>
            <w:tcW w:w="540" w:type="dxa"/>
            <w:shd w:val="clear" w:color="auto" w:fill="D9D9D9"/>
          </w:tcPr>
          <w:p w14:paraId="4C419331" w14:textId="77777777" w:rsidR="00667F43" w:rsidRPr="00A13709" w:rsidRDefault="00667F43" w:rsidP="00C61424">
            <w:pPr>
              <w:rPr>
                <w:sz w:val="16"/>
                <w:szCs w:val="16"/>
              </w:rPr>
            </w:pPr>
          </w:p>
        </w:tc>
      </w:tr>
      <w:tr w:rsidR="00667F43" w:rsidRPr="00A13709" w14:paraId="4C41933E" w14:textId="77777777" w:rsidTr="00C61424">
        <w:tc>
          <w:tcPr>
            <w:tcW w:w="1883" w:type="dxa"/>
            <w:tcBorders>
              <w:top w:val="single" w:sz="4" w:space="0" w:color="auto"/>
              <w:left w:val="single" w:sz="4" w:space="0" w:color="auto"/>
              <w:bottom w:val="nil"/>
              <w:right w:val="nil"/>
            </w:tcBorders>
            <w:shd w:val="clear" w:color="auto" w:fill="auto"/>
          </w:tcPr>
          <w:p w14:paraId="4C419333" w14:textId="77777777" w:rsidR="00667F43" w:rsidRPr="00A13709" w:rsidRDefault="00667F43" w:rsidP="00C61424">
            <w:pPr>
              <w:rPr>
                <w:sz w:val="16"/>
                <w:szCs w:val="16"/>
              </w:rPr>
            </w:pPr>
            <w:r w:rsidRPr="00A13709">
              <w:rPr>
                <w:sz w:val="16"/>
                <w:szCs w:val="16"/>
              </w:rPr>
              <w:t>C10   Interior construction</w:t>
            </w:r>
          </w:p>
        </w:tc>
        <w:tc>
          <w:tcPr>
            <w:tcW w:w="705" w:type="dxa"/>
            <w:tcBorders>
              <w:top w:val="single" w:sz="4" w:space="0" w:color="auto"/>
              <w:left w:val="nil"/>
              <w:bottom w:val="single" w:sz="4" w:space="0" w:color="auto"/>
              <w:right w:val="nil"/>
            </w:tcBorders>
          </w:tcPr>
          <w:p w14:paraId="4C419334" w14:textId="77777777" w:rsidR="00667F43" w:rsidRPr="00A13709" w:rsidRDefault="00667F43" w:rsidP="00C61424">
            <w:pPr>
              <w:rPr>
                <w:sz w:val="16"/>
                <w:szCs w:val="16"/>
              </w:rPr>
            </w:pPr>
            <w:r w:rsidRPr="00A13709">
              <w:rPr>
                <w:sz w:val="16"/>
                <w:szCs w:val="16"/>
              </w:rPr>
              <w:t>C1010</w:t>
            </w:r>
          </w:p>
        </w:tc>
        <w:tc>
          <w:tcPr>
            <w:tcW w:w="2614" w:type="dxa"/>
            <w:tcBorders>
              <w:top w:val="single" w:sz="4" w:space="0" w:color="auto"/>
              <w:left w:val="nil"/>
              <w:bottom w:val="single" w:sz="4" w:space="0" w:color="auto"/>
              <w:right w:val="single" w:sz="4" w:space="0" w:color="auto"/>
            </w:tcBorders>
          </w:tcPr>
          <w:p w14:paraId="4C419335" w14:textId="77777777" w:rsidR="00667F43" w:rsidRPr="00A13709" w:rsidRDefault="00667F43" w:rsidP="00C61424">
            <w:pPr>
              <w:rPr>
                <w:sz w:val="16"/>
                <w:szCs w:val="16"/>
              </w:rPr>
            </w:pPr>
            <w:r w:rsidRPr="00A13709">
              <w:rPr>
                <w:sz w:val="16"/>
                <w:szCs w:val="16"/>
              </w:rPr>
              <w:t>Partitions</w:t>
            </w:r>
          </w:p>
        </w:tc>
        <w:tc>
          <w:tcPr>
            <w:tcW w:w="487" w:type="dxa"/>
            <w:tcBorders>
              <w:left w:val="single" w:sz="4" w:space="0" w:color="auto"/>
            </w:tcBorders>
            <w:shd w:val="clear" w:color="auto" w:fill="auto"/>
          </w:tcPr>
          <w:p w14:paraId="4C419336" w14:textId="77777777" w:rsidR="00667F43" w:rsidRPr="00A13709" w:rsidRDefault="00667F43" w:rsidP="00C61424">
            <w:pPr>
              <w:rPr>
                <w:sz w:val="16"/>
                <w:szCs w:val="16"/>
              </w:rPr>
            </w:pPr>
          </w:p>
        </w:tc>
        <w:tc>
          <w:tcPr>
            <w:tcW w:w="487" w:type="dxa"/>
            <w:shd w:val="clear" w:color="auto" w:fill="auto"/>
          </w:tcPr>
          <w:p w14:paraId="4C419337" w14:textId="77777777" w:rsidR="00667F43" w:rsidRPr="00A13709" w:rsidRDefault="00667F43" w:rsidP="00C61424">
            <w:pPr>
              <w:rPr>
                <w:sz w:val="16"/>
                <w:szCs w:val="16"/>
              </w:rPr>
            </w:pPr>
          </w:p>
        </w:tc>
        <w:tc>
          <w:tcPr>
            <w:tcW w:w="487" w:type="dxa"/>
            <w:shd w:val="clear" w:color="auto" w:fill="auto"/>
          </w:tcPr>
          <w:p w14:paraId="4C419338" w14:textId="77777777" w:rsidR="00667F43" w:rsidRPr="00A13709" w:rsidRDefault="00667F43" w:rsidP="00C61424">
            <w:pPr>
              <w:rPr>
                <w:sz w:val="16"/>
                <w:szCs w:val="16"/>
              </w:rPr>
            </w:pPr>
          </w:p>
        </w:tc>
        <w:tc>
          <w:tcPr>
            <w:tcW w:w="487" w:type="dxa"/>
            <w:shd w:val="clear" w:color="auto" w:fill="auto"/>
          </w:tcPr>
          <w:p w14:paraId="4C419339" w14:textId="77777777" w:rsidR="00667F43" w:rsidRPr="00A13709" w:rsidRDefault="00667F43" w:rsidP="00C61424">
            <w:pPr>
              <w:rPr>
                <w:sz w:val="16"/>
                <w:szCs w:val="16"/>
              </w:rPr>
            </w:pPr>
          </w:p>
        </w:tc>
        <w:tc>
          <w:tcPr>
            <w:tcW w:w="487" w:type="dxa"/>
            <w:shd w:val="clear" w:color="auto" w:fill="auto"/>
          </w:tcPr>
          <w:p w14:paraId="4C41933A" w14:textId="77777777" w:rsidR="00667F43" w:rsidRPr="00A13709" w:rsidRDefault="00667F43" w:rsidP="00C61424">
            <w:pPr>
              <w:rPr>
                <w:sz w:val="16"/>
                <w:szCs w:val="16"/>
              </w:rPr>
            </w:pPr>
          </w:p>
        </w:tc>
        <w:tc>
          <w:tcPr>
            <w:tcW w:w="487" w:type="dxa"/>
            <w:shd w:val="clear" w:color="auto" w:fill="auto"/>
          </w:tcPr>
          <w:p w14:paraId="4C41933B" w14:textId="77777777" w:rsidR="00667F43" w:rsidRPr="00A13709" w:rsidRDefault="00667F43" w:rsidP="00C61424">
            <w:pPr>
              <w:rPr>
                <w:sz w:val="16"/>
                <w:szCs w:val="16"/>
              </w:rPr>
            </w:pPr>
          </w:p>
        </w:tc>
        <w:tc>
          <w:tcPr>
            <w:tcW w:w="487" w:type="dxa"/>
            <w:shd w:val="clear" w:color="auto" w:fill="auto"/>
          </w:tcPr>
          <w:p w14:paraId="4C41933C" w14:textId="77777777" w:rsidR="00667F43" w:rsidRPr="00A13709" w:rsidRDefault="00667F43" w:rsidP="00C61424">
            <w:pPr>
              <w:rPr>
                <w:sz w:val="16"/>
                <w:szCs w:val="16"/>
              </w:rPr>
            </w:pPr>
          </w:p>
        </w:tc>
        <w:tc>
          <w:tcPr>
            <w:tcW w:w="540" w:type="dxa"/>
            <w:shd w:val="clear" w:color="auto" w:fill="auto"/>
          </w:tcPr>
          <w:p w14:paraId="4C41933D" w14:textId="77777777" w:rsidR="00667F43" w:rsidRPr="00A13709" w:rsidRDefault="00667F43" w:rsidP="00C61424">
            <w:pPr>
              <w:rPr>
                <w:sz w:val="16"/>
                <w:szCs w:val="16"/>
              </w:rPr>
            </w:pPr>
          </w:p>
        </w:tc>
      </w:tr>
      <w:tr w:rsidR="00667F43" w:rsidRPr="00A13709" w14:paraId="4C41934A" w14:textId="77777777" w:rsidTr="00C61424">
        <w:tc>
          <w:tcPr>
            <w:tcW w:w="1883" w:type="dxa"/>
            <w:tcBorders>
              <w:top w:val="nil"/>
              <w:left w:val="single" w:sz="4" w:space="0" w:color="auto"/>
              <w:bottom w:val="nil"/>
              <w:right w:val="nil"/>
            </w:tcBorders>
            <w:shd w:val="clear" w:color="auto" w:fill="auto"/>
          </w:tcPr>
          <w:p w14:paraId="4C41933F"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40" w14:textId="77777777" w:rsidR="00667F43" w:rsidRPr="00A13709" w:rsidRDefault="00667F43" w:rsidP="00C61424">
            <w:pPr>
              <w:rPr>
                <w:sz w:val="16"/>
                <w:szCs w:val="16"/>
              </w:rPr>
            </w:pPr>
            <w:r w:rsidRPr="00A13709">
              <w:rPr>
                <w:sz w:val="16"/>
                <w:szCs w:val="16"/>
              </w:rPr>
              <w:t>C1020</w:t>
            </w:r>
          </w:p>
        </w:tc>
        <w:tc>
          <w:tcPr>
            <w:tcW w:w="2614" w:type="dxa"/>
            <w:tcBorders>
              <w:top w:val="single" w:sz="4" w:space="0" w:color="auto"/>
              <w:left w:val="nil"/>
              <w:bottom w:val="single" w:sz="4" w:space="0" w:color="auto"/>
              <w:right w:val="single" w:sz="4" w:space="0" w:color="auto"/>
            </w:tcBorders>
          </w:tcPr>
          <w:p w14:paraId="4C419341" w14:textId="77777777" w:rsidR="00667F43" w:rsidRPr="00A13709" w:rsidRDefault="00667F43" w:rsidP="00C61424">
            <w:pPr>
              <w:rPr>
                <w:sz w:val="16"/>
                <w:szCs w:val="16"/>
              </w:rPr>
            </w:pPr>
            <w:r w:rsidRPr="00A13709">
              <w:rPr>
                <w:sz w:val="16"/>
                <w:szCs w:val="16"/>
              </w:rPr>
              <w:t>Interior doors</w:t>
            </w:r>
          </w:p>
        </w:tc>
        <w:tc>
          <w:tcPr>
            <w:tcW w:w="487" w:type="dxa"/>
            <w:tcBorders>
              <w:left w:val="single" w:sz="4" w:space="0" w:color="auto"/>
            </w:tcBorders>
            <w:shd w:val="clear" w:color="auto" w:fill="auto"/>
          </w:tcPr>
          <w:p w14:paraId="4C419342" w14:textId="77777777" w:rsidR="00667F43" w:rsidRPr="00A13709" w:rsidRDefault="00667F43" w:rsidP="00C61424">
            <w:pPr>
              <w:rPr>
                <w:sz w:val="16"/>
                <w:szCs w:val="16"/>
              </w:rPr>
            </w:pPr>
          </w:p>
        </w:tc>
        <w:tc>
          <w:tcPr>
            <w:tcW w:w="487" w:type="dxa"/>
            <w:shd w:val="clear" w:color="auto" w:fill="auto"/>
          </w:tcPr>
          <w:p w14:paraId="4C419343" w14:textId="77777777" w:rsidR="00667F43" w:rsidRPr="00A13709" w:rsidRDefault="00667F43" w:rsidP="00C61424">
            <w:pPr>
              <w:rPr>
                <w:sz w:val="16"/>
                <w:szCs w:val="16"/>
              </w:rPr>
            </w:pPr>
          </w:p>
        </w:tc>
        <w:tc>
          <w:tcPr>
            <w:tcW w:w="487" w:type="dxa"/>
            <w:shd w:val="clear" w:color="auto" w:fill="auto"/>
          </w:tcPr>
          <w:p w14:paraId="4C419344" w14:textId="77777777" w:rsidR="00667F43" w:rsidRPr="00A13709" w:rsidRDefault="00667F43" w:rsidP="00C61424">
            <w:pPr>
              <w:rPr>
                <w:sz w:val="16"/>
                <w:szCs w:val="16"/>
              </w:rPr>
            </w:pPr>
          </w:p>
        </w:tc>
        <w:tc>
          <w:tcPr>
            <w:tcW w:w="487" w:type="dxa"/>
            <w:shd w:val="clear" w:color="auto" w:fill="auto"/>
          </w:tcPr>
          <w:p w14:paraId="4C419345" w14:textId="77777777" w:rsidR="00667F43" w:rsidRPr="00A13709" w:rsidRDefault="00667F43" w:rsidP="00C61424">
            <w:pPr>
              <w:rPr>
                <w:sz w:val="16"/>
                <w:szCs w:val="16"/>
              </w:rPr>
            </w:pPr>
          </w:p>
        </w:tc>
        <w:tc>
          <w:tcPr>
            <w:tcW w:w="487" w:type="dxa"/>
            <w:shd w:val="clear" w:color="auto" w:fill="auto"/>
          </w:tcPr>
          <w:p w14:paraId="4C419346" w14:textId="77777777" w:rsidR="00667F43" w:rsidRPr="00A13709" w:rsidRDefault="00667F43" w:rsidP="00C61424">
            <w:pPr>
              <w:rPr>
                <w:sz w:val="16"/>
                <w:szCs w:val="16"/>
              </w:rPr>
            </w:pPr>
          </w:p>
        </w:tc>
        <w:tc>
          <w:tcPr>
            <w:tcW w:w="487" w:type="dxa"/>
            <w:shd w:val="clear" w:color="auto" w:fill="auto"/>
          </w:tcPr>
          <w:p w14:paraId="4C419347" w14:textId="77777777" w:rsidR="00667F43" w:rsidRPr="00A13709" w:rsidRDefault="00667F43" w:rsidP="00C61424">
            <w:pPr>
              <w:rPr>
                <w:sz w:val="16"/>
                <w:szCs w:val="16"/>
              </w:rPr>
            </w:pPr>
          </w:p>
        </w:tc>
        <w:tc>
          <w:tcPr>
            <w:tcW w:w="487" w:type="dxa"/>
            <w:shd w:val="clear" w:color="auto" w:fill="auto"/>
          </w:tcPr>
          <w:p w14:paraId="4C419348" w14:textId="77777777" w:rsidR="00667F43" w:rsidRPr="00A13709" w:rsidRDefault="00667F43" w:rsidP="00C61424">
            <w:pPr>
              <w:rPr>
                <w:sz w:val="16"/>
                <w:szCs w:val="16"/>
              </w:rPr>
            </w:pPr>
          </w:p>
        </w:tc>
        <w:tc>
          <w:tcPr>
            <w:tcW w:w="540" w:type="dxa"/>
            <w:shd w:val="clear" w:color="auto" w:fill="auto"/>
          </w:tcPr>
          <w:p w14:paraId="4C419349" w14:textId="77777777" w:rsidR="00667F43" w:rsidRPr="00A13709" w:rsidRDefault="00667F43" w:rsidP="00C61424">
            <w:pPr>
              <w:rPr>
                <w:sz w:val="16"/>
                <w:szCs w:val="16"/>
              </w:rPr>
            </w:pPr>
          </w:p>
        </w:tc>
      </w:tr>
      <w:tr w:rsidR="00667F43" w:rsidRPr="00A13709" w14:paraId="4C419356" w14:textId="77777777" w:rsidTr="00C61424">
        <w:tc>
          <w:tcPr>
            <w:tcW w:w="1883" w:type="dxa"/>
            <w:tcBorders>
              <w:top w:val="nil"/>
              <w:left w:val="single" w:sz="4" w:space="0" w:color="auto"/>
              <w:bottom w:val="single" w:sz="4" w:space="0" w:color="auto"/>
              <w:right w:val="nil"/>
            </w:tcBorders>
            <w:shd w:val="clear" w:color="auto" w:fill="auto"/>
          </w:tcPr>
          <w:p w14:paraId="4C41934B"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4C" w14:textId="77777777" w:rsidR="00667F43" w:rsidRPr="00A13709" w:rsidRDefault="00667F43" w:rsidP="00C61424">
            <w:pPr>
              <w:rPr>
                <w:sz w:val="16"/>
                <w:szCs w:val="16"/>
              </w:rPr>
            </w:pPr>
            <w:r w:rsidRPr="00A13709">
              <w:rPr>
                <w:sz w:val="16"/>
                <w:szCs w:val="16"/>
              </w:rPr>
              <w:t>C1030</w:t>
            </w:r>
          </w:p>
        </w:tc>
        <w:tc>
          <w:tcPr>
            <w:tcW w:w="2614" w:type="dxa"/>
            <w:tcBorders>
              <w:top w:val="single" w:sz="4" w:space="0" w:color="auto"/>
              <w:left w:val="nil"/>
              <w:bottom w:val="single" w:sz="4" w:space="0" w:color="auto"/>
              <w:right w:val="single" w:sz="4" w:space="0" w:color="auto"/>
            </w:tcBorders>
          </w:tcPr>
          <w:p w14:paraId="4C41934D" w14:textId="77777777" w:rsidR="00667F43" w:rsidRPr="00A13709" w:rsidRDefault="00667F43" w:rsidP="00C61424">
            <w:pPr>
              <w:rPr>
                <w:sz w:val="16"/>
                <w:szCs w:val="16"/>
              </w:rPr>
            </w:pPr>
            <w:r w:rsidRPr="00A13709">
              <w:rPr>
                <w:sz w:val="16"/>
                <w:szCs w:val="16"/>
              </w:rPr>
              <w:t>Fittings</w:t>
            </w:r>
          </w:p>
        </w:tc>
        <w:tc>
          <w:tcPr>
            <w:tcW w:w="487" w:type="dxa"/>
            <w:tcBorders>
              <w:left w:val="single" w:sz="4" w:space="0" w:color="auto"/>
            </w:tcBorders>
            <w:shd w:val="clear" w:color="auto" w:fill="auto"/>
          </w:tcPr>
          <w:p w14:paraId="4C41934E" w14:textId="77777777" w:rsidR="00667F43" w:rsidRPr="00A13709" w:rsidRDefault="00667F43" w:rsidP="00C61424">
            <w:pPr>
              <w:rPr>
                <w:sz w:val="16"/>
                <w:szCs w:val="16"/>
              </w:rPr>
            </w:pPr>
          </w:p>
        </w:tc>
        <w:tc>
          <w:tcPr>
            <w:tcW w:w="487" w:type="dxa"/>
            <w:shd w:val="clear" w:color="auto" w:fill="auto"/>
          </w:tcPr>
          <w:p w14:paraId="4C41934F" w14:textId="77777777" w:rsidR="00667F43" w:rsidRPr="00A13709" w:rsidRDefault="00667F43" w:rsidP="00C61424">
            <w:pPr>
              <w:rPr>
                <w:sz w:val="16"/>
                <w:szCs w:val="16"/>
              </w:rPr>
            </w:pPr>
          </w:p>
        </w:tc>
        <w:tc>
          <w:tcPr>
            <w:tcW w:w="487" w:type="dxa"/>
            <w:shd w:val="clear" w:color="auto" w:fill="auto"/>
          </w:tcPr>
          <w:p w14:paraId="4C419350" w14:textId="77777777" w:rsidR="00667F43" w:rsidRPr="00A13709" w:rsidRDefault="00667F43" w:rsidP="00C61424">
            <w:pPr>
              <w:rPr>
                <w:sz w:val="16"/>
                <w:szCs w:val="16"/>
              </w:rPr>
            </w:pPr>
          </w:p>
        </w:tc>
        <w:tc>
          <w:tcPr>
            <w:tcW w:w="487" w:type="dxa"/>
            <w:shd w:val="clear" w:color="auto" w:fill="auto"/>
          </w:tcPr>
          <w:p w14:paraId="4C419351" w14:textId="77777777" w:rsidR="00667F43" w:rsidRPr="00A13709" w:rsidRDefault="00667F43" w:rsidP="00C61424">
            <w:pPr>
              <w:rPr>
                <w:sz w:val="16"/>
                <w:szCs w:val="16"/>
              </w:rPr>
            </w:pPr>
          </w:p>
        </w:tc>
        <w:tc>
          <w:tcPr>
            <w:tcW w:w="487" w:type="dxa"/>
            <w:shd w:val="clear" w:color="auto" w:fill="auto"/>
          </w:tcPr>
          <w:p w14:paraId="4C419352" w14:textId="77777777" w:rsidR="00667F43" w:rsidRPr="00A13709" w:rsidRDefault="00667F43" w:rsidP="00C61424">
            <w:pPr>
              <w:rPr>
                <w:sz w:val="16"/>
                <w:szCs w:val="16"/>
              </w:rPr>
            </w:pPr>
          </w:p>
        </w:tc>
        <w:tc>
          <w:tcPr>
            <w:tcW w:w="487" w:type="dxa"/>
            <w:shd w:val="clear" w:color="auto" w:fill="auto"/>
          </w:tcPr>
          <w:p w14:paraId="4C419353" w14:textId="77777777" w:rsidR="00667F43" w:rsidRPr="00A13709" w:rsidRDefault="00667F43" w:rsidP="00C61424">
            <w:pPr>
              <w:rPr>
                <w:sz w:val="16"/>
                <w:szCs w:val="16"/>
              </w:rPr>
            </w:pPr>
          </w:p>
        </w:tc>
        <w:tc>
          <w:tcPr>
            <w:tcW w:w="487" w:type="dxa"/>
            <w:shd w:val="clear" w:color="auto" w:fill="auto"/>
          </w:tcPr>
          <w:p w14:paraId="4C419354" w14:textId="77777777" w:rsidR="00667F43" w:rsidRPr="00A13709" w:rsidRDefault="00667F43" w:rsidP="00C61424">
            <w:pPr>
              <w:rPr>
                <w:sz w:val="16"/>
                <w:szCs w:val="16"/>
              </w:rPr>
            </w:pPr>
          </w:p>
        </w:tc>
        <w:tc>
          <w:tcPr>
            <w:tcW w:w="540" w:type="dxa"/>
            <w:shd w:val="clear" w:color="auto" w:fill="auto"/>
          </w:tcPr>
          <w:p w14:paraId="4C419355" w14:textId="77777777" w:rsidR="00667F43" w:rsidRPr="00A13709" w:rsidRDefault="00667F43" w:rsidP="00C61424">
            <w:pPr>
              <w:rPr>
                <w:sz w:val="16"/>
                <w:szCs w:val="16"/>
              </w:rPr>
            </w:pPr>
          </w:p>
        </w:tc>
      </w:tr>
      <w:tr w:rsidR="00667F43" w:rsidRPr="00A13709" w14:paraId="4C419362" w14:textId="77777777" w:rsidTr="00C61424">
        <w:tc>
          <w:tcPr>
            <w:tcW w:w="1883" w:type="dxa"/>
            <w:tcBorders>
              <w:top w:val="single" w:sz="4" w:space="0" w:color="auto"/>
              <w:left w:val="single" w:sz="4" w:space="0" w:color="auto"/>
              <w:bottom w:val="nil"/>
              <w:right w:val="nil"/>
            </w:tcBorders>
            <w:shd w:val="clear" w:color="auto" w:fill="auto"/>
          </w:tcPr>
          <w:p w14:paraId="4C419357" w14:textId="77777777" w:rsidR="00667F43" w:rsidRPr="00A13709" w:rsidRDefault="00667F43" w:rsidP="00C61424">
            <w:pPr>
              <w:rPr>
                <w:sz w:val="16"/>
                <w:szCs w:val="16"/>
              </w:rPr>
            </w:pPr>
            <w:r w:rsidRPr="00A13709">
              <w:rPr>
                <w:sz w:val="16"/>
                <w:szCs w:val="16"/>
              </w:rPr>
              <w:t>C20   Stairs</w:t>
            </w:r>
          </w:p>
        </w:tc>
        <w:tc>
          <w:tcPr>
            <w:tcW w:w="705" w:type="dxa"/>
            <w:tcBorders>
              <w:top w:val="single" w:sz="4" w:space="0" w:color="auto"/>
              <w:left w:val="nil"/>
              <w:bottom w:val="single" w:sz="4" w:space="0" w:color="auto"/>
              <w:right w:val="nil"/>
            </w:tcBorders>
          </w:tcPr>
          <w:p w14:paraId="4C419358" w14:textId="77777777" w:rsidR="00667F43" w:rsidRPr="00A13709" w:rsidRDefault="00667F43" w:rsidP="00C61424">
            <w:pPr>
              <w:rPr>
                <w:sz w:val="16"/>
                <w:szCs w:val="16"/>
              </w:rPr>
            </w:pPr>
            <w:r w:rsidRPr="00A13709">
              <w:rPr>
                <w:sz w:val="16"/>
                <w:szCs w:val="16"/>
              </w:rPr>
              <w:t>C2010</w:t>
            </w:r>
          </w:p>
        </w:tc>
        <w:tc>
          <w:tcPr>
            <w:tcW w:w="2614" w:type="dxa"/>
            <w:tcBorders>
              <w:top w:val="single" w:sz="4" w:space="0" w:color="auto"/>
              <w:left w:val="nil"/>
              <w:bottom w:val="single" w:sz="4" w:space="0" w:color="auto"/>
              <w:right w:val="single" w:sz="4" w:space="0" w:color="auto"/>
            </w:tcBorders>
          </w:tcPr>
          <w:p w14:paraId="4C419359" w14:textId="77777777" w:rsidR="00667F43" w:rsidRPr="00A13709" w:rsidRDefault="00667F43" w:rsidP="00C61424">
            <w:pPr>
              <w:rPr>
                <w:sz w:val="16"/>
                <w:szCs w:val="16"/>
              </w:rPr>
            </w:pPr>
            <w:r w:rsidRPr="00A13709">
              <w:rPr>
                <w:sz w:val="16"/>
                <w:szCs w:val="16"/>
              </w:rPr>
              <w:t>Stair construction</w:t>
            </w:r>
          </w:p>
        </w:tc>
        <w:tc>
          <w:tcPr>
            <w:tcW w:w="487" w:type="dxa"/>
            <w:tcBorders>
              <w:left w:val="single" w:sz="4" w:space="0" w:color="auto"/>
            </w:tcBorders>
            <w:shd w:val="clear" w:color="auto" w:fill="auto"/>
          </w:tcPr>
          <w:p w14:paraId="4C41935A" w14:textId="77777777" w:rsidR="00667F43" w:rsidRPr="00A13709" w:rsidRDefault="00667F43" w:rsidP="00C61424">
            <w:pPr>
              <w:rPr>
                <w:sz w:val="16"/>
                <w:szCs w:val="16"/>
              </w:rPr>
            </w:pPr>
          </w:p>
        </w:tc>
        <w:tc>
          <w:tcPr>
            <w:tcW w:w="487" w:type="dxa"/>
            <w:shd w:val="clear" w:color="auto" w:fill="auto"/>
          </w:tcPr>
          <w:p w14:paraId="4C41935B" w14:textId="77777777" w:rsidR="00667F43" w:rsidRPr="00A13709" w:rsidRDefault="00667F43" w:rsidP="00C61424">
            <w:pPr>
              <w:rPr>
                <w:sz w:val="16"/>
                <w:szCs w:val="16"/>
              </w:rPr>
            </w:pPr>
          </w:p>
        </w:tc>
        <w:tc>
          <w:tcPr>
            <w:tcW w:w="487" w:type="dxa"/>
            <w:shd w:val="clear" w:color="auto" w:fill="auto"/>
          </w:tcPr>
          <w:p w14:paraId="4C41935C" w14:textId="77777777" w:rsidR="00667F43" w:rsidRPr="00A13709" w:rsidRDefault="00667F43" w:rsidP="00C61424">
            <w:pPr>
              <w:rPr>
                <w:sz w:val="16"/>
                <w:szCs w:val="16"/>
              </w:rPr>
            </w:pPr>
          </w:p>
        </w:tc>
        <w:tc>
          <w:tcPr>
            <w:tcW w:w="487" w:type="dxa"/>
            <w:shd w:val="clear" w:color="auto" w:fill="auto"/>
          </w:tcPr>
          <w:p w14:paraId="4C41935D" w14:textId="77777777" w:rsidR="00667F43" w:rsidRPr="00A13709" w:rsidRDefault="00667F43" w:rsidP="00C61424">
            <w:pPr>
              <w:rPr>
                <w:sz w:val="16"/>
                <w:szCs w:val="16"/>
              </w:rPr>
            </w:pPr>
          </w:p>
        </w:tc>
        <w:tc>
          <w:tcPr>
            <w:tcW w:w="487" w:type="dxa"/>
            <w:shd w:val="clear" w:color="auto" w:fill="auto"/>
          </w:tcPr>
          <w:p w14:paraId="4C41935E" w14:textId="77777777" w:rsidR="00667F43" w:rsidRPr="00A13709" w:rsidRDefault="00667F43" w:rsidP="00C61424">
            <w:pPr>
              <w:rPr>
                <w:sz w:val="16"/>
                <w:szCs w:val="16"/>
              </w:rPr>
            </w:pPr>
          </w:p>
        </w:tc>
        <w:tc>
          <w:tcPr>
            <w:tcW w:w="487" w:type="dxa"/>
            <w:shd w:val="clear" w:color="auto" w:fill="auto"/>
          </w:tcPr>
          <w:p w14:paraId="4C41935F" w14:textId="77777777" w:rsidR="00667F43" w:rsidRPr="00A13709" w:rsidRDefault="00667F43" w:rsidP="00C61424">
            <w:pPr>
              <w:rPr>
                <w:sz w:val="16"/>
                <w:szCs w:val="16"/>
              </w:rPr>
            </w:pPr>
          </w:p>
        </w:tc>
        <w:tc>
          <w:tcPr>
            <w:tcW w:w="487" w:type="dxa"/>
            <w:shd w:val="clear" w:color="auto" w:fill="auto"/>
          </w:tcPr>
          <w:p w14:paraId="4C419360" w14:textId="77777777" w:rsidR="00667F43" w:rsidRPr="00A13709" w:rsidRDefault="00667F43" w:rsidP="00C61424">
            <w:pPr>
              <w:rPr>
                <w:sz w:val="16"/>
                <w:szCs w:val="16"/>
              </w:rPr>
            </w:pPr>
          </w:p>
        </w:tc>
        <w:tc>
          <w:tcPr>
            <w:tcW w:w="540" w:type="dxa"/>
            <w:shd w:val="clear" w:color="auto" w:fill="auto"/>
          </w:tcPr>
          <w:p w14:paraId="4C419361" w14:textId="77777777" w:rsidR="00667F43" w:rsidRPr="00A13709" w:rsidRDefault="00667F43" w:rsidP="00C61424">
            <w:pPr>
              <w:rPr>
                <w:sz w:val="16"/>
                <w:szCs w:val="16"/>
              </w:rPr>
            </w:pPr>
          </w:p>
        </w:tc>
      </w:tr>
      <w:tr w:rsidR="00667F43" w:rsidRPr="00A13709" w14:paraId="4C41936E" w14:textId="77777777" w:rsidTr="00C61424">
        <w:tc>
          <w:tcPr>
            <w:tcW w:w="1883" w:type="dxa"/>
            <w:tcBorders>
              <w:top w:val="nil"/>
              <w:left w:val="single" w:sz="4" w:space="0" w:color="auto"/>
              <w:bottom w:val="single" w:sz="4" w:space="0" w:color="auto"/>
              <w:right w:val="nil"/>
            </w:tcBorders>
            <w:shd w:val="clear" w:color="auto" w:fill="auto"/>
          </w:tcPr>
          <w:p w14:paraId="4C419363"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64" w14:textId="77777777" w:rsidR="00667F43" w:rsidRPr="00A13709" w:rsidRDefault="00667F43" w:rsidP="00C61424">
            <w:pPr>
              <w:rPr>
                <w:sz w:val="16"/>
                <w:szCs w:val="16"/>
              </w:rPr>
            </w:pPr>
            <w:r w:rsidRPr="00A13709">
              <w:rPr>
                <w:sz w:val="16"/>
                <w:szCs w:val="16"/>
              </w:rPr>
              <w:t>C2020</w:t>
            </w:r>
          </w:p>
        </w:tc>
        <w:tc>
          <w:tcPr>
            <w:tcW w:w="2614" w:type="dxa"/>
            <w:tcBorders>
              <w:top w:val="single" w:sz="4" w:space="0" w:color="auto"/>
              <w:left w:val="nil"/>
              <w:bottom w:val="single" w:sz="4" w:space="0" w:color="auto"/>
              <w:right w:val="single" w:sz="4" w:space="0" w:color="auto"/>
            </w:tcBorders>
          </w:tcPr>
          <w:p w14:paraId="4C419365" w14:textId="77777777" w:rsidR="00667F43" w:rsidRPr="00A13709" w:rsidRDefault="00667F43" w:rsidP="00C61424">
            <w:pPr>
              <w:rPr>
                <w:sz w:val="16"/>
                <w:szCs w:val="16"/>
              </w:rPr>
            </w:pPr>
            <w:r w:rsidRPr="00A13709">
              <w:rPr>
                <w:sz w:val="16"/>
                <w:szCs w:val="16"/>
              </w:rPr>
              <w:t>Stair finishes</w:t>
            </w:r>
          </w:p>
        </w:tc>
        <w:tc>
          <w:tcPr>
            <w:tcW w:w="487" w:type="dxa"/>
            <w:tcBorders>
              <w:left w:val="single" w:sz="4" w:space="0" w:color="auto"/>
            </w:tcBorders>
            <w:shd w:val="clear" w:color="auto" w:fill="auto"/>
          </w:tcPr>
          <w:p w14:paraId="4C419366" w14:textId="77777777" w:rsidR="00667F43" w:rsidRPr="00A13709" w:rsidRDefault="00667F43" w:rsidP="00C61424">
            <w:pPr>
              <w:rPr>
                <w:sz w:val="16"/>
                <w:szCs w:val="16"/>
              </w:rPr>
            </w:pPr>
          </w:p>
        </w:tc>
        <w:tc>
          <w:tcPr>
            <w:tcW w:w="487" w:type="dxa"/>
            <w:shd w:val="clear" w:color="auto" w:fill="auto"/>
          </w:tcPr>
          <w:p w14:paraId="4C419367" w14:textId="77777777" w:rsidR="00667F43" w:rsidRPr="00A13709" w:rsidRDefault="00667F43" w:rsidP="00C61424">
            <w:pPr>
              <w:rPr>
                <w:sz w:val="16"/>
                <w:szCs w:val="16"/>
              </w:rPr>
            </w:pPr>
          </w:p>
        </w:tc>
        <w:tc>
          <w:tcPr>
            <w:tcW w:w="487" w:type="dxa"/>
            <w:shd w:val="clear" w:color="auto" w:fill="auto"/>
          </w:tcPr>
          <w:p w14:paraId="4C419368" w14:textId="77777777" w:rsidR="00667F43" w:rsidRPr="00A13709" w:rsidRDefault="00667F43" w:rsidP="00C61424">
            <w:pPr>
              <w:rPr>
                <w:sz w:val="16"/>
                <w:szCs w:val="16"/>
              </w:rPr>
            </w:pPr>
          </w:p>
        </w:tc>
        <w:tc>
          <w:tcPr>
            <w:tcW w:w="487" w:type="dxa"/>
            <w:shd w:val="clear" w:color="auto" w:fill="auto"/>
          </w:tcPr>
          <w:p w14:paraId="4C419369" w14:textId="77777777" w:rsidR="00667F43" w:rsidRPr="00A13709" w:rsidRDefault="00667F43" w:rsidP="00C61424">
            <w:pPr>
              <w:rPr>
                <w:sz w:val="16"/>
                <w:szCs w:val="16"/>
              </w:rPr>
            </w:pPr>
          </w:p>
        </w:tc>
        <w:tc>
          <w:tcPr>
            <w:tcW w:w="487" w:type="dxa"/>
            <w:shd w:val="clear" w:color="auto" w:fill="auto"/>
          </w:tcPr>
          <w:p w14:paraId="4C41936A" w14:textId="77777777" w:rsidR="00667F43" w:rsidRPr="00A13709" w:rsidRDefault="00667F43" w:rsidP="00C61424">
            <w:pPr>
              <w:rPr>
                <w:sz w:val="16"/>
                <w:szCs w:val="16"/>
              </w:rPr>
            </w:pPr>
          </w:p>
        </w:tc>
        <w:tc>
          <w:tcPr>
            <w:tcW w:w="487" w:type="dxa"/>
            <w:shd w:val="clear" w:color="auto" w:fill="auto"/>
          </w:tcPr>
          <w:p w14:paraId="4C41936B" w14:textId="77777777" w:rsidR="00667F43" w:rsidRPr="00A13709" w:rsidRDefault="00667F43" w:rsidP="00C61424">
            <w:pPr>
              <w:rPr>
                <w:sz w:val="16"/>
                <w:szCs w:val="16"/>
              </w:rPr>
            </w:pPr>
          </w:p>
        </w:tc>
        <w:tc>
          <w:tcPr>
            <w:tcW w:w="487" w:type="dxa"/>
            <w:shd w:val="clear" w:color="auto" w:fill="auto"/>
          </w:tcPr>
          <w:p w14:paraId="4C41936C" w14:textId="77777777" w:rsidR="00667F43" w:rsidRPr="00A13709" w:rsidRDefault="00667F43" w:rsidP="00C61424">
            <w:pPr>
              <w:rPr>
                <w:sz w:val="16"/>
                <w:szCs w:val="16"/>
              </w:rPr>
            </w:pPr>
          </w:p>
        </w:tc>
        <w:tc>
          <w:tcPr>
            <w:tcW w:w="540" w:type="dxa"/>
            <w:shd w:val="clear" w:color="auto" w:fill="auto"/>
          </w:tcPr>
          <w:p w14:paraId="4C41936D" w14:textId="77777777" w:rsidR="00667F43" w:rsidRPr="00A13709" w:rsidRDefault="00667F43" w:rsidP="00C61424">
            <w:pPr>
              <w:rPr>
                <w:sz w:val="16"/>
                <w:szCs w:val="16"/>
              </w:rPr>
            </w:pPr>
          </w:p>
        </w:tc>
      </w:tr>
      <w:tr w:rsidR="00667F43" w:rsidRPr="00A13709" w14:paraId="4C41937A" w14:textId="77777777" w:rsidTr="00C61424">
        <w:tc>
          <w:tcPr>
            <w:tcW w:w="1883" w:type="dxa"/>
            <w:tcBorders>
              <w:top w:val="single" w:sz="4" w:space="0" w:color="auto"/>
              <w:left w:val="single" w:sz="4" w:space="0" w:color="auto"/>
              <w:bottom w:val="nil"/>
              <w:right w:val="nil"/>
            </w:tcBorders>
            <w:shd w:val="clear" w:color="auto" w:fill="auto"/>
          </w:tcPr>
          <w:p w14:paraId="4C41936F" w14:textId="77777777" w:rsidR="00667F43" w:rsidRPr="00A13709" w:rsidRDefault="00667F43" w:rsidP="00C61424">
            <w:pPr>
              <w:rPr>
                <w:sz w:val="16"/>
                <w:szCs w:val="16"/>
              </w:rPr>
            </w:pPr>
            <w:r w:rsidRPr="00A13709">
              <w:rPr>
                <w:sz w:val="16"/>
                <w:szCs w:val="16"/>
              </w:rPr>
              <w:t>C30   Interior finishes</w:t>
            </w:r>
          </w:p>
        </w:tc>
        <w:tc>
          <w:tcPr>
            <w:tcW w:w="705" w:type="dxa"/>
            <w:tcBorders>
              <w:top w:val="single" w:sz="4" w:space="0" w:color="auto"/>
              <w:left w:val="nil"/>
              <w:bottom w:val="single" w:sz="4" w:space="0" w:color="auto"/>
              <w:right w:val="nil"/>
            </w:tcBorders>
          </w:tcPr>
          <w:p w14:paraId="4C419370" w14:textId="77777777" w:rsidR="00667F43" w:rsidRPr="00A13709" w:rsidRDefault="00667F43" w:rsidP="00C61424">
            <w:pPr>
              <w:rPr>
                <w:sz w:val="16"/>
                <w:szCs w:val="16"/>
              </w:rPr>
            </w:pPr>
            <w:r w:rsidRPr="00A13709">
              <w:rPr>
                <w:sz w:val="16"/>
                <w:szCs w:val="16"/>
              </w:rPr>
              <w:t>C3010</w:t>
            </w:r>
          </w:p>
        </w:tc>
        <w:tc>
          <w:tcPr>
            <w:tcW w:w="2614" w:type="dxa"/>
            <w:tcBorders>
              <w:top w:val="single" w:sz="4" w:space="0" w:color="auto"/>
              <w:left w:val="nil"/>
              <w:bottom w:val="single" w:sz="4" w:space="0" w:color="auto"/>
              <w:right w:val="single" w:sz="4" w:space="0" w:color="auto"/>
            </w:tcBorders>
          </w:tcPr>
          <w:p w14:paraId="4C419371" w14:textId="77777777" w:rsidR="00667F43" w:rsidRPr="00A13709" w:rsidRDefault="00667F43" w:rsidP="00C61424">
            <w:pPr>
              <w:rPr>
                <w:sz w:val="16"/>
                <w:szCs w:val="16"/>
              </w:rPr>
            </w:pPr>
            <w:r w:rsidRPr="00A13709">
              <w:rPr>
                <w:sz w:val="16"/>
                <w:szCs w:val="16"/>
              </w:rPr>
              <w:t>Wall finishes</w:t>
            </w:r>
          </w:p>
        </w:tc>
        <w:tc>
          <w:tcPr>
            <w:tcW w:w="487" w:type="dxa"/>
            <w:tcBorders>
              <w:left w:val="single" w:sz="4" w:space="0" w:color="auto"/>
            </w:tcBorders>
            <w:shd w:val="clear" w:color="auto" w:fill="auto"/>
          </w:tcPr>
          <w:p w14:paraId="4C419372" w14:textId="77777777" w:rsidR="00667F43" w:rsidRPr="00A13709" w:rsidRDefault="00667F43" w:rsidP="00C61424">
            <w:pPr>
              <w:rPr>
                <w:sz w:val="16"/>
                <w:szCs w:val="16"/>
              </w:rPr>
            </w:pPr>
          </w:p>
        </w:tc>
        <w:tc>
          <w:tcPr>
            <w:tcW w:w="487" w:type="dxa"/>
            <w:shd w:val="clear" w:color="auto" w:fill="auto"/>
          </w:tcPr>
          <w:p w14:paraId="4C419373" w14:textId="77777777" w:rsidR="00667F43" w:rsidRPr="00A13709" w:rsidRDefault="00667F43" w:rsidP="00C61424">
            <w:pPr>
              <w:rPr>
                <w:sz w:val="16"/>
                <w:szCs w:val="16"/>
              </w:rPr>
            </w:pPr>
          </w:p>
        </w:tc>
        <w:tc>
          <w:tcPr>
            <w:tcW w:w="487" w:type="dxa"/>
            <w:shd w:val="clear" w:color="auto" w:fill="auto"/>
          </w:tcPr>
          <w:p w14:paraId="4C419374" w14:textId="77777777" w:rsidR="00667F43" w:rsidRPr="00A13709" w:rsidRDefault="00667F43" w:rsidP="00C61424">
            <w:pPr>
              <w:rPr>
                <w:sz w:val="16"/>
                <w:szCs w:val="16"/>
              </w:rPr>
            </w:pPr>
          </w:p>
        </w:tc>
        <w:tc>
          <w:tcPr>
            <w:tcW w:w="487" w:type="dxa"/>
            <w:shd w:val="clear" w:color="auto" w:fill="auto"/>
          </w:tcPr>
          <w:p w14:paraId="4C419375" w14:textId="77777777" w:rsidR="00667F43" w:rsidRPr="00A13709" w:rsidRDefault="00667F43" w:rsidP="00C61424">
            <w:pPr>
              <w:rPr>
                <w:sz w:val="16"/>
                <w:szCs w:val="16"/>
              </w:rPr>
            </w:pPr>
          </w:p>
        </w:tc>
        <w:tc>
          <w:tcPr>
            <w:tcW w:w="487" w:type="dxa"/>
            <w:shd w:val="clear" w:color="auto" w:fill="auto"/>
          </w:tcPr>
          <w:p w14:paraId="4C419376" w14:textId="77777777" w:rsidR="00667F43" w:rsidRPr="00A13709" w:rsidRDefault="00667F43" w:rsidP="00C61424">
            <w:pPr>
              <w:rPr>
                <w:sz w:val="16"/>
                <w:szCs w:val="16"/>
              </w:rPr>
            </w:pPr>
          </w:p>
        </w:tc>
        <w:tc>
          <w:tcPr>
            <w:tcW w:w="487" w:type="dxa"/>
            <w:shd w:val="clear" w:color="auto" w:fill="auto"/>
          </w:tcPr>
          <w:p w14:paraId="4C419377" w14:textId="77777777" w:rsidR="00667F43" w:rsidRPr="00A13709" w:rsidRDefault="00667F43" w:rsidP="00C61424">
            <w:pPr>
              <w:rPr>
                <w:sz w:val="16"/>
                <w:szCs w:val="16"/>
              </w:rPr>
            </w:pPr>
          </w:p>
        </w:tc>
        <w:tc>
          <w:tcPr>
            <w:tcW w:w="487" w:type="dxa"/>
            <w:shd w:val="clear" w:color="auto" w:fill="auto"/>
          </w:tcPr>
          <w:p w14:paraId="4C419378" w14:textId="77777777" w:rsidR="00667F43" w:rsidRPr="00A13709" w:rsidRDefault="00667F43" w:rsidP="00C61424">
            <w:pPr>
              <w:rPr>
                <w:sz w:val="16"/>
                <w:szCs w:val="16"/>
              </w:rPr>
            </w:pPr>
          </w:p>
        </w:tc>
        <w:tc>
          <w:tcPr>
            <w:tcW w:w="540" w:type="dxa"/>
            <w:shd w:val="clear" w:color="auto" w:fill="auto"/>
          </w:tcPr>
          <w:p w14:paraId="4C419379" w14:textId="77777777" w:rsidR="00667F43" w:rsidRPr="00A13709" w:rsidRDefault="00667F43" w:rsidP="00C61424">
            <w:pPr>
              <w:rPr>
                <w:sz w:val="16"/>
                <w:szCs w:val="16"/>
              </w:rPr>
            </w:pPr>
          </w:p>
        </w:tc>
      </w:tr>
      <w:tr w:rsidR="00667F43" w:rsidRPr="00A13709" w14:paraId="4C419386" w14:textId="77777777" w:rsidTr="00C61424">
        <w:tc>
          <w:tcPr>
            <w:tcW w:w="1883" w:type="dxa"/>
            <w:tcBorders>
              <w:top w:val="nil"/>
              <w:left w:val="single" w:sz="4" w:space="0" w:color="auto"/>
              <w:bottom w:val="nil"/>
              <w:right w:val="nil"/>
            </w:tcBorders>
            <w:shd w:val="clear" w:color="auto" w:fill="auto"/>
          </w:tcPr>
          <w:p w14:paraId="4C41937B"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7C" w14:textId="77777777" w:rsidR="00667F43" w:rsidRPr="00A13709" w:rsidRDefault="00667F43" w:rsidP="00C61424">
            <w:pPr>
              <w:rPr>
                <w:sz w:val="16"/>
                <w:szCs w:val="16"/>
              </w:rPr>
            </w:pPr>
            <w:r w:rsidRPr="00A13709">
              <w:rPr>
                <w:sz w:val="16"/>
                <w:szCs w:val="16"/>
              </w:rPr>
              <w:t>C3020</w:t>
            </w:r>
          </w:p>
        </w:tc>
        <w:tc>
          <w:tcPr>
            <w:tcW w:w="2614" w:type="dxa"/>
            <w:tcBorders>
              <w:top w:val="single" w:sz="4" w:space="0" w:color="auto"/>
              <w:left w:val="nil"/>
              <w:bottom w:val="single" w:sz="4" w:space="0" w:color="auto"/>
              <w:right w:val="single" w:sz="4" w:space="0" w:color="auto"/>
            </w:tcBorders>
          </w:tcPr>
          <w:p w14:paraId="4C41937D" w14:textId="77777777" w:rsidR="00667F43" w:rsidRPr="00A13709" w:rsidRDefault="00667F43" w:rsidP="00C61424">
            <w:pPr>
              <w:rPr>
                <w:sz w:val="16"/>
                <w:szCs w:val="16"/>
              </w:rPr>
            </w:pPr>
            <w:r w:rsidRPr="00A13709">
              <w:rPr>
                <w:sz w:val="16"/>
                <w:szCs w:val="16"/>
              </w:rPr>
              <w:t>Floor finishes</w:t>
            </w:r>
          </w:p>
        </w:tc>
        <w:tc>
          <w:tcPr>
            <w:tcW w:w="487" w:type="dxa"/>
            <w:tcBorders>
              <w:left w:val="single" w:sz="4" w:space="0" w:color="auto"/>
            </w:tcBorders>
            <w:shd w:val="clear" w:color="auto" w:fill="auto"/>
          </w:tcPr>
          <w:p w14:paraId="4C41937E" w14:textId="77777777" w:rsidR="00667F43" w:rsidRPr="00A13709" w:rsidRDefault="00667F43" w:rsidP="00C61424">
            <w:pPr>
              <w:rPr>
                <w:sz w:val="16"/>
                <w:szCs w:val="16"/>
              </w:rPr>
            </w:pPr>
          </w:p>
        </w:tc>
        <w:tc>
          <w:tcPr>
            <w:tcW w:w="487" w:type="dxa"/>
            <w:shd w:val="clear" w:color="auto" w:fill="auto"/>
          </w:tcPr>
          <w:p w14:paraId="4C41937F" w14:textId="77777777" w:rsidR="00667F43" w:rsidRPr="00A13709" w:rsidRDefault="00667F43" w:rsidP="00C61424">
            <w:pPr>
              <w:rPr>
                <w:sz w:val="16"/>
                <w:szCs w:val="16"/>
              </w:rPr>
            </w:pPr>
          </w:p>
        </w:tc>
        <w:tc>
          <w:tcPr>
            <w:tcW w:w="487" w:type="dxa"/>
            <w:shd w:val="clear" w:color="auto" w:fill="auto"/>
          </w:tcPr>
          <w:p w14:paraId="4C419380" w14:textId="77777777" w:rsidR="00667F43" w:rsidRPr="00A13709" w:rsidRDefault="00667F43" w:rsidP="00C61424">
            <w:pPr>
              <w:rPr>
                <w:sz w:val="16"/>
                <w:szCs w:val="16"/>
              </w:rPr>
            </w:pPr>
          </w:p>
        </w:tc>
        <w:tc>
          <w:tcPr>
            <w:tcW w:w="487" w:type="dxa"/>
            <w:shd w:val="clear" w:color="auto" w:fill="auto"/>
          </w:tcPr>
          <w:p w14:paraId="4C419381" w14:textId="77777777" w:rsidR="00667F43" w:rsidRPr="00A13709" w:rsidRDefault="00667F43" w:rsidP="00C61424">
            <w:pPr>
              <w:rPr>
                <w:sz w:val="16"/>
                <w:szCs w:val="16"/>
              </w:rPr>
            </w:pPr>
          </w:p>
        </w:tc>
        <w:tc>
          <w:tcPr>
            <w:tcW w:w="487" w:type="dxa"/>
            <w:shd w:val="clear" w:color="auto" w:fill="auto"/>
          </w:tcPr>
          <w:p w14:paraId="4C419382" w14:textId="77777777" w:rsidR="00667F43" w:rsidRPr="00A13709" w:rsidRDefault="00667F43" w:rsidP="00C61424">
            <w:pPr>
              <w:rPr>
                <w:sz w:val="16"/>
                <w:szCs w:val="16"/>
              </w:rPr>
            </w:pPr>
          </w:p>
        </w:tc>
        <w:tc>
          <w:tcPr>
            <w:tcW w:w="487" w:type="dxa"/>
            <w:shd w:val="clear" w:color="auto" w:fill="auto"/>
          </w:tcPr>
          <w:p w14:paraId="4C419383" w14:textId="77777777" w:rsidR="00667F43" w:rsidRPr="00A13709" w:rsidRDefault="00667F43" w:rsidP="00C61424">
            <w:pPr>
              <w:rPr>
                <w:sz w:val="16"/>
                <w:szCs w:val="16"/>
              </w:rPr>
            </w:pPr>
          </w:p>
        </w:tc>
        <w:tc>
          <w:tcPr>
            <w:tcW w:w="487" w:type="dxa"/>
            <w:shd w:val="clear" w:color="auto" w:fill="auto"/>
          </w:tcPr>
          <w:p w14:paraId="4C419384" w14:textId="77777777" w:rsidR="00667F43" w:rsidRPr="00A13709" w:rsidRDefault="00667F43" w:rsidP="00C61424">
            <w:pPr>
              <w:rPr>
                <w:sz w:val="16"/>
                <w:szCs w:val="16"/>
              </w:rPr>
            </w:pPr>
          </w:p>
        </w:tc>
        <w:tc>
          <w:tcPr>
            <w:tcW w:w="540" w:type="dxa"/>
            <w:shd w:val="clear" w:color="auto" w:fill="auto"/>
          </w:tcPr>
          <w:p w14:paraId="4C419385" w14:textId="77777777" w:rsidR="00667F43" w:rsidRPr="00A13709" w:rsidRDefault="00667F43" w:rsidP="00C61424">
            <w:pPr>
              <w:rPr>
                <w:sz w:val="16"/>
                <w:szCs w:val="16"/>
              </w:rPr>
            </w:pPr>
          </w:p>
        </w:tc>
      </w:tr>
      <w:tr w:rsidR="00667F43" w:rsidRPr="00A13709" w14:paraId="4C419392" w14:textId="77777777" w:rsidTr="00C61424">
        <w:tc>
          <w:tcPr>
            <w:tcW w:w="1883" w:type="dxa"/>
            <w:tcBorders>
              <w:top w:val="nil"/>
              <w:left w:val="single" w:sz="4" w:space="0" w:color="auto"/>
              <w:bottom w:val="single" w:sz="4" w:space="0" w:color="auto"/>
              <w:right w:val="nil"/>
            </w:tcBorders>
            <w:shd w:val="clear" w:color="auto" w:fill="auto"/>
          </w:tcPr>
          <w:p w14:paraId="4C419387"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88" w14:textId="77777777" w:rsidR="00667F43" w:rsidRPr="00A13709" w:rsidRDefault="00667F43" w:rsidP="00C61424">
            <w:pPr>
              <w:rPr>
                <w:sz w:val="16"/>
                <w:szCs w:val="16"/>
              </w:rPr>
            </w:pPr>
            <w:r w:rsidRPr="00A13709">
              <w:rPr>
                <w:sz w:val="16"/>
                <w:szCs w:val="16"/>
              </w:rPr>
              <w:t>C3030</w:t>
            </w:r>
          </w:p>
        </w:tc>
        <w:tc>
          <w:tcPr>
            <w:tcW w:w="2614" w:type="dxa"/>
            <w:tcBorders>
              <w:top w:val="single" w:sz="4" w:space="0" w:color="auto"/>
              <w:left w:val="nil"/>
              <w:bottom w:val="single" w:sz="4" w:space="0" w:color="auto"/>
              <w:right w:val="single" w:sz="4" w:space="0" w:color="auto"/>
            </w:tcBorders>
          </w:tcPr>
          <w:p w14:paraId="4C419389" w14:textId="77777777" w:rsidR="00667F43" w:rsidRPr="00A13709" w:rsidRDefault="00667F43" w:rsidP="00C61424">
            <w:pPr>
              <w:rPr>
                <w:sz w:val="16"/>
                <w:szCs w:val="16"/>
              </w:rPr>
            </w:pPr>
            <w:r w:rsidRPr="00A13709">
              <w:rPr>
                <w:sz w:val="16"/>
                <w:szCs w:val="16"/>
              </w:rPr>
              <w:t>Ceiling finishes</w:t>
            </w:r>
          </w:p>
        </w:tc>
        <w:tc>
          <w:tcPr>
            <w:tcW w:w="487" w:type="dxa"/>
            <w:tcBorders>
              <w:left w:val="single" w:sz="4" w:space="0" w:color="auto"/>
              <w:bottom w:val="single" w:sz="4" w:space="0" w:color="auto"/>
            </w:tcBorders>
            <w:shd w:val="clear" w:color="auto" w:fill="auto"/>
          </w:tcPr>
          <w:p w14:paraId="4C41938A" w14:textId="77777777" w:rsidR="00667F43" w:rsidRPr="00A13709" w:rsidRDefault="00667F43" w:rsidP="00C61424">
            <w:pPr>
              <w:rPr>
                <w:sz w:val="16"/>
                <w:szCs w:val="16"/>
              </w:rPr>
            </w:pPr>
          </w:p>
        </w:tc>
        <w:tc>
          <w:tcPr>
            <w:tcW w:w="487" w:type="dxa"/>
            <w:shd w:val="clear" w:color="auto" w:fill="auto"/>
          </w:tcPr>
          <w:p w14:paraId="4C41938B" w14:textId="77777777" w:rsidR="00667F43" w:rsidRPr="00A13709" w:rsidRDefault="00667F43" w:rsidP="00C61424">
            <w:pPr>
              <w:rPr>
                <w:sz w:val="16"/>
                <w:szCs w:val="16"/>
              </w:rPr>
            </w:pPr>
          </w:p>
        </w:tc>
        <w:tc>
          <w:tcPr>
            <w:tcW w:w="487" w:type="dxa"/>
            <w:shd w:val="clear" w:color="auto" w:fill="auto"/>
          </w:tcPr>
          <w:p w14:paraId="4C41938C" w14:textId="77777777" w:rsidR="00667F43" w:rsidRPr="00A13709" w:rsidRDefault="00667F43" w:rsidP="00C61424">
            <w:pPr>
              <w:rPr>
                <w:sz w:val="16"/>
                <w:szCs w:val="16"/>
              </w:rPr>
            </w:pPr>
          </w:p>
        </w:tc>
        <w:tc>
          <w:tcPr>
            <w:tcW w:w="487" w:type="dxa"/>
            <w:shd w:val="clear" w:color="auto" w:fill="auto"/>
          </w:tcPr>
          <w:p w14:paraId="4C41938D" w14:textId="77777777" w:rsidR="00667F43" w:rsidRPr="00A13709" w:rsidRDefault="00667F43" w:rsidP="00C61424">
            <w:pPr>
              <w:rPr>
                <w:sz w:val="16"/>
                <w:szCs w:val="16"/>
              </w:rPr>
            </w:pPr>
          </w:p>
        </w:tc>
        <w:tc>
          <w:tcPr>
            <w:tcW w:w="487" w:type="dxa"/>
            <w:shd w:val="clear" w:color="auto" w:fill="auto"/>
          </w:tcPr>
          <w:p w14:paraId="4C41938E" w14:textId="77777777" w:rsidR="00667F43" w:rsidRPr="00A13709" w:rsidRDefault="00667F43" w:rsidP="00C61424">
            <w:pPr>
              <w:rPr>
                <w:sz w:val="16"/>
                <w:szCs w:val="16"/>
              </w:rPr>
            </w:pPr>
          </w:p>
        </w:tc>
        <w:tc>
          <w:tcPr>
            <w:tcW w:w="487" w:type="dxa"/>
            <w:shd w:val="clear" w:color="auto" w:fill="auto"/>
          </w:tcPr>
          <w:p w14:paraId="4C41938F" w14:textId="77777777" w:rsidR="00667F43" w:rsidRPr="00A13709" w:rsidRDefault="00667F43" w:rsidP="00C61424">
            <w:pPr>
              <w:rPr>
                <w:sz w:val="16"/>
                <w:szCs w:val="16"/>
              </w:rPr>
            </w:pPr>
          </w:p>
        </w:tc>
        <w:tc>
          <w:tcPr>
            <w:tcW w:w="487" w:type="dxa"/>
            <w:shd w:val="clear" w:color="auto" w:fill="auto"/>
          </w:tcPr>
          <w:p w14:paraId="4C419390" w14:textId="77777777" w:rsidR="00667F43" w:rsidRPr="00A13709" w:rsidRDefault="00667F43" w:rsidP="00C61424">
            <w:pPr>
              <w:rPr>
                <w:sz w:val="16"/>
                <w:szCs w:val="16"/>
              </w:rPr>
            </w:pPr>
          </w:p>
        </w:tc>
        <w:tc>
          <w:tcPr>
            <w:tcW w:w="540" w:type="dxa"/>
            <w:shd w:val="clear" w:color="auto" w:fill="auto"/>
          </w:tcPr>
          <w:p w14:paraId="4C419391" w14:textId="77777777" w:rsidR="00667F43" w:rsidRPr="00A13709" w:rsidRDefault="00667F43" w:rsidP="00C61424">
            <w:pPr>
              <w:rPr>
                <w:sz w:val="16"/>
                <w:szCs w:val="16"/>
              </w:rPr>
            </w:pPr>
          </w:p>
        </w:tc>
      </w:tr>
      <w:tr w:rsidR="00667F43" w:rsidRPr="00A13709" w14:paraId="4C41939D" w14:textId="77777777" w:rsidTr="00C61424">
        <w:tc>
          <w:tcPr>
            <w:tcW w:w="2588" w:type="dxa"/>
            <w:gridSpan w:val="2"/>
            <w:tcBorders>
              <w:top w:val="single" w:sz="4" w:space="0" w:color="auto"/>
              <w:left w:val="single" w:sz="4" w:space="0" w:color="auto"/>
              <w:bottom w:val="single" w:sz="4" w:space="0" w:color="auto"/>
              <w:right w:val="nil"/>
            </w:tcBorders>
            <w:shd w:val="clear" w:color="auto" w:fill="D9D9D9"/>
          </w:tcPr>
          <w:p w14:paraId="4C419393" w14:textId="77777777" w:rsidR="00667F43" w:rsidRPr="00A13709" w:rsidRDefault="00667F43" w:rsidP="00C61424">
            <w:pPr>
              <w:pStyle w:val="Tabletitle"/>
              <w:rPr>
                <w:szCs w:val="16"/>
              </w:rPr>
            </w:pPr>
            <w:r w:rsidRPr="00A13709">
              <w:rPr>
                <w:szCs w:val="16"/>
              </w:rPr>
              <w:t>D   SERVICES</w:t>
            </w:r>
          </w:p>
        </w:tc>
        <w:tc>
          <w:tcPr>
            <w:tcW w:w="2614" w:type="dxa"/>
            <w:tcBorders>
              <w:top w:val="single" w:sz="4" w:space="0" w:color="auto"/>
              <w:left w:val="nil"/>
              <w:bottom w:val="single" w:sz="4" w:space="0" w:color="auto"/>
              <w:right w:val="single" w:sz="4" w:space="0" w:color="auto"/>
            </w:tcBorders>
            <w:shd w:val="clear" w:color="auto" w:fill="D9D9D9"/>
          </w:tcPr>
          <w:p w14:paraId="4C419394" w14:textId="77777777" w:rsidR="00667F43" w:rsidRPr="00A13709" w:rsidRDefault="00667F43" w:rsidP="00C61424">
            <w:pPr>
              <w:rPr>
                <w:sz w:val="16"/>
                <w:szCs w:val="16"/>
              </w:rPr>
            </w:pPr>
          </w:p>
        </w:tc>
        <w:tc>
          <w:tcPr>
            <w:tcW w:w="487" w:type="dxa"/>
            <w:tcBorders>
              <w:left w:val="single" w:sz="4" w:space="0" w:color="auto"/>
            </w:tcBorders>
            <w:shd w:val="clear" w:color="auto" w:fill="D9D9D9"/>
          </w:tcPr>
          <w:p w14:paraId="4C419395" w14:textId="77777777" w:rsidR="00667F43" w:rsidRPr="00A13709" w:rsidRDefault="00667F43" w:rsidP="00C61424">
            <w:pPr>
              <w:rPr>
                <w:sz w:val="16"/>
                <w:szCs w:val="16"/>
              </w:rPr>
            </w:pPr>
          </w:p>
        </w:tc>
        <w:tc>
          <w:tcPr>
            <w:tcW w:w="487" w:type="dxa"/>
            <w:shd w:val="clear" w:color="auto" w:fill="D9D9D9"/>
          </w:tcPr>
          <w:p w14:paraId="4C419396" w14:textId="77777777" w:rsidR="00667F43" w:rsidRPr="00A13709" w:rsidRDefault="00667F43" w:rsidP="00C61424">
            <w:pPr>
              <w:rPr>
                <w:sz w:val="16"/>
                <w:szCs w:val="16"/>
              </w:rPr>
            </w:pPr>
          </w:p>
        </w:tc>
        <w:tc>
          <w:tcPr>
            <w:tcW w:w="487" w:type="dxa"/>
            <w:shd w:val="clear" w:color="auto" w:fill="D9D9D9"/>
          </w:tcPr>
          <w:p w14:paraId="4C419397" w14:textId="77777777" w:rsidR="00667F43" w:rsidRPr="00A13709" w:rsidRDefault="00667F43" w:rsidP="00C61424">
            <w:pPr>
              <w:rPr>
                <w:sz w:val="16"/>
                <w:szCs w:val="16"/>
              </w:rPr>
            </w:pPr>
          </w:p>
        </w:tc>
        <w:tc>
          <w:tcPr>
            <w:tcW w:w="487" w:type="dxa"/>
            <w:shd w:val="clear" w:color="auto" w:fill="D9D9D9"/>
          </w:tcPr>
          <w:p w14:paraId="4C419398" w14:textId="77777777" w:rsidR="00667F43" w:rsidRPr="00A13709" w:rsidRDefault="00667F43" w:rsidP="00C61424">
            <w:pPr>
              <w:rPr>
                <w:sz w:val="16"/>
                <w:szCs w:val="16"/>
              </w:rPr>
            </w:pPr>
          </w:p>
        </w:tc>
        <w:tc>
          <w:tcPr>
            <w:tcW w:w="487" w:type="dxa"/>
            <w:shd w:val="clear" w:color="auto" w:fill="D9D9D9"/>
          </w:tcPr>
          <w:p w14:paraId="4C419399" w14:textId="77777777" w:rsidR="00667F43" w:rsidRPr="00A13709" w:rsidRDefault="00667F43" w:rsidP="00C61424">
            <w:pPr>
              <w:rPr>
                <w:sz w:val="16"/>
                <w:szCs w:val="16"/>
              </w:rPr>
            </w:pPr>
          </w:p>
        </w:tc>
        <w:tc>
          <w:tcPr>
            <w:tcW w:w="487" w:type="dxa"/>
            <w:shd w:val="clear" w:color="auto" w:fill="D9D9D9"/>
          </w:tcPr>
          <w:p w14:paraId="4C41939A" w14:textId="77777777" w:rsidR="00667F43" w:rsidRPr="00A13709" w:rsidRDefault="00667F43" w:rsidP="00C61424">
            <w:pPr>
              <w:rPr>
                <w:sz w:val="16"/>
                <w:szCs w:val="16"/>
              </w:rPr>
            </w:pPr>
          </w:p>
        </w:tc>
        <w:tc>
          <w:tcPr>
            <w:tcW w:w="487" w:type="dxa"/>
            <w:shd w:val="clear" w:color="auto" w:fill="D9D9D9"/>
          </w:tcPr>
          <w:p w14:paraId="4C41939B" w14:textId="77777777" w:rsidR="00667F43" w:rsidRPr="00A13709" w:rsidRDefault="00667F43" w:rsidP="00C61424">
            <w:pPr>
              <w:rPr>
                <w:sz w:val="16"/>
                <w:szCs w:val="16"/>
              </w:rPr>
            </w:pPr>
          </w:p>
        </w:tc>
        <w:tc>
          <w:tcPr>
            <w:tcW w:w="540" w:type="dxa"/>
            <w:shd w:val="clear" w:color="auto" w:fill="D9D9D9"/>
          </w:tcPr>
          <w:p w14:paraId="4C41939C" w14:textId="77777777" w:rsidR="00667F43" w:rsidRPr="00A13709" w:rsidRDefault="00667F43" w:rsidP="00C61424">
            <w:pPr>
              <w:rPr>
                <w:sz w:val="16"/>
                <w:szCs w:val="16"/>
              </w:rPr>
            </w:pPr>
          </w:p>
        </w:tc>
      </w:tr>
      <w:tr w:rsidR="00667F43" w:rsidRPr="00A13709" w14:paraId="4C4193A9" w14:textId="77777777" w:rsidTr="00C61424">
        <w:tc>
          <w:tcPr>
            <w:tcW w:w="1883" w:type="dxa"/>
            <w:tcBorders>
              <w:top w:val="single" w:sz="4" w:space="0" w:color="auto"/>
              <w:left w:val="single" w:sz="4" w:space="0" w:color="auto"/>
              <w:bottom w:val="nil"/>
              <w:right w:val="nil"/>
            </w:tcBorders>
            <w:shd w:val="clear" w:color="auto" w:fill="auto"/>
          </w:tcPr>
          <w:p w14:paraId="4C41939E" w14:textId="77777777" w:rsidR="00667F43" w:rsidRPr="00A13709" w:rsidRDefault="00667F43" w:rsidP="00C61424">
            <w:pPr>
              <w:rPr>
                <w:sz w:val="16"/>
                <w:szCs w:val="16"/>
              </w:rPr>
            </w:pPr>
            <w:r w:rsidRPr="00A13709">
              <w:rPr>
                <w:sz w:val="16"/>
                <w:szCs w:val="16"/>
              </w:rPr>
              <w:t>D10   Conveying</w:t>
            </w:r>
          </w:p>
        </w:tc>
        <w:tc>
          <w:tcPr>
            <w:tcW w:w="705" w:type="dxa"/>
            <w:tcBorders>
              <w:top w:val="single" w:sz="4" w:space="0" w:color="auto"/>
              <w:left w:val="nil"/>
              <w:bottom w:val="single" w:sz="4" w:space="0" w:color="auto"/>
              <w:right w:val="nil"/>
            </w:tcBorders>
          </w:tcPr>
          <w:p w14:paraId="4C41939F" w14:textId="77777777" w:rsidR="00667F43" w:rsidRPr="00A13709" w:rsidRDefault="00667F43" w:rsidP="00C61424">
            <w:pPr>
              <w:rPr>
                <w:sz w:val="16"/>
                <w:szCs w:val="16"/>
              </w:rPr>
            </w:pPr>
            <w:r w:rsidRPr="00A13709">
              <w:rPr>
                <w:sz w:val="16"/>
                <w:szCs w:val="16"/>
              </w:rPr>
              <w:t>D1010</w:t>
            </w:r>
          </w:p>
        </w:tc>
        <w:tc>
          <w:tcPr>
            <w:tcW w:w="2614" w:type="dxa"/>
            <w:tcBorders>
              <w:top w:val="single" w:sz="4" w:space="0" w:color="auto"/>
              <w:left w:val="nil"/>
              <w:bottom w:val="single" w:sz="4" w:space="0" w:color="auto"/>
              <w:right w:val="single" w:sz="4" w:space="0" w:color="auto"/>
            </w:tcBorders>
          </w:tcPr>
          <w:p w14:paraId="4C4193A0" w14:textId="77777777" w:rsidR="00667F43" w:rsidRPr="00A13709" w:rsidRDefault="00667F43" w:rsidP="00C61424">
            <w:pPr>
              <w:rPr>
                <w:sz w:val="16"/>
                <w:szCs w:val="16"/>
              </w:rPr>
            </w:pPr>
            <w:r w:rsidRPr="00A13709">
              <w:rPr>
                <w:sz w:val="16"/>
                <w:szCs w:val="16"/>
              </w:rPr>
              <w:t>Elevators and lifts</w:t>
            </w:r>
          </w:p>
        </w:tc>
        <w:tc>
          <w:tcPr>
            <w:tcW w:w="487" w:type="dxa"/>
            <w:tcBorders>
              <w:left w:val="single" w:sz="4" w:space="0" w:color="auto"/>
            </w:tcBorders>
            <w:shd w:val="clear" w:color="auto" w:fill="auto"/>
          </w:tcPr>
          <w:p w14:paraId="4C4193A1" w14:textId="77777777" w:rsidR="00667F43" w:rsidRPr="00A13709" w:rsidRDefault="00667F43" w:rsidP="00C61424">
            <w:pPr>
              <w:rPr>
                <w:sz w:val="16"/>
                <w:szCs w:val="16"/>
              </w:rPr>
            </w:pPr>
          </w:p>
        </w:tc>
        <w:tc>
          <w:tcPr>
            <w:tcW w:w="487" w:type="dxa"/>
            <w:shd w:val="clear" w:color="auto" w:fill="auto"/>
          </w:tcPr>
          <w:p w14:paraId="4C4193A2" w14:textId="77777777" w:rsidR="00667F43" w:rsidRPr="00A13709" w:rsidRDefault="00667F43" w:rsidP="00C61424">
            <w:pPr>
              <w:rPr>
                <w:sz w:val="16"/>
                <w:szCs w:val="16"/>
              </w:rPr>
            </w:pPr>
          </w:p>
        </w:tc>
        <w:tc>
          <w:tcPr>
            <w:tcW w:w="487" w:type="dxa"/>
            <w:shd w:val="clear" w:color="auto" w:fill="auto"/>
          </w:tcPr>
          <w:p w14:paraId="4C4193A3" w14:textId="77777777" w:rsidR="00667F43" w:rsidRPr="00A13709" w:rsidRDefault="00667F43" w:rsidP="00C61424">
            <w:pPr>
              <w:rPr>
                <w:sz w:val="16"/>
                <w:szCs w:val="16"/>
              </w:rPr>
            </w:pPr>
          </w:p>
        </w:tc>
        <w:tc>
          <w:tcPr>
            <w:tcW w:w="487" w:type="dxa"/>
            <w:shd w:val="clear" w:color="auto" w:fill="auto"/>
          </w:tcPr>
          <w:p w14:paraId="4C4193A4" w14:textId="77777777" w:rsidR="00667F43" w:rsidRPr="00A13709" w:rsidRDefault="00667F43" w:rsidP="00C61424">
            <w:pPr>
              <w:rPr>
                <w:sz w:val="16"/>
                <w:szCs w:val="16"/>
              </w:rPr>
            </w:pPr>
          </w:p>
        </w:tc>
        <w:tc>
          <w:tcPr>
            <w:tcW w:w="487" w:type="dxa"/>
            <w:shd w:val="clear" w:color="auto" w:fill="auto"/>
          </w:tcPr>
          <w:p w14:paraId="4C4193A5" w14:textId="77777777" w:rsidR="00667F43" w:rsidRPr="00A13709" w:rsidRDefault="00667F43" w:rsidP="00C61424">
            <w:pPr>
              <w:rPr>
                <w:sz w:val="16"/>
                <w:szCs w:val="16"/>
              </w:rPr>
            </w:pPr>
          </w:p>
        </w:tc>
        <w:tc>
          <w:tcPr>
            <w:tcW w:w="487" w:type="dxa"/>
            <w:shd w:val="clear" w:color="auto" w:fill="auto"/>
          </w:tcPr>
          <w:p w14:paraId="4C4193A6" w14:textId="77777777" w:rsidR="00667F43" w:rsidRPr="00A13709" w:rsidRDefault="00667F43" w:rsidP="00C61424">
            <w:pPr>
              <w:rPr>
                <w:sz w:val="16"/>
                <w:szCs w:val="16"/>
              </w:rPr>
            </w:pPr>
          </w:p>
        </w:tc>
        <w:tc>
          <w:tcPr>
            <w:tcW w:w="487" w:type="dxa"/>
            <w:shd w:val="clear" w:color="auto" w:fill="auto"/>
          </w:tcPr>
          <w:p w14:paraId="4C4193A7" w14:textId="77777777" w:rsidR="00667F43" w:rsidRPr="00A13709" w:rsidRDefault="00667F43" w:rsidP="00C61424">
            <w:pPr>
              <w:rPr>
                <w:sz w:val="16"/>
                <w:szCs w:val="16"/>
              </w:rPr>
            </w:pPr>
          </w:p>
        </w:tc>
        <w:tc>
          <w:tcPr>
            <w:tcW w:w="540" w:type="dxa"/>
            <w:shd w:val="clear" w:color="auto" w:fill="auto"/>
          </w:tcPr>
          <w:p w14:paraId="4C4193A8" w14:textId="77777777" w:rsidR="00667F43" w:rsidRPr="00A13709" w:rsidRDefault="00667F43" w:rsidP="00C61424">
            <w:pPr>
              <w:rPr>
                <w:sz w:val="16"/>
                <w:szCs w:val="16"/>
              </w:rPr>
            </w:pPr>
          </w:p>
        </w:tc>
      </w:tr>
      <w:tr w:rsidR="00667F43" w:rsidRPr="00A13709" w14:paraId="4C4193B5" w14:textId="77777777" w:rsidTr="00C61424">
        <w:tc>
          <w:tcPr>
            <w:tcW w:w="1883" w:type="dxa"/>
            <w:tcBorders>
              <w:top w:val="nil"/>
              <w:left w:val="single" w:sz="4" w:space="0" w:color="auto"/>
              <w:bottom w:val="nil"/>
              <w:right w:val="nil"/>
            </w:tcBorders>
            <w:shd w:val="clear" w:color="auto" w:fill="auto"/>
          </w:tcPr>
          <w:p w14:paraId="4C4193A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AB" w14:textId="77777777" w:rsidR="00667F43" w:rsidRPr="00A13709" w:rsidRDefault="00667F43" w:rsidP="00C61424">
            <w:pPr>
              <w:rPr>
                <w:sz w:val="16"/>
                <w:szCs w:val="16"/>
              </w:rPr>
            </w:pPr>
            <w:r w:rsidRPr="00A13709">
              <w:rPr>
                <w:sz w:val="16"/>
                <w:szCs w:val="16"/>
              </w:rPr>
              <w:t>D1020</w:t>
            </w:r>
          </w:p>
        </w:tc>
        <w:tc>
          <w:tcPr>
            <w:tcW w:w="2614" w:type="dxa"/>
            <w:tcBorders>
              <w:top w:val="single" w:sz="4" w:space="0" w:color="auto"/>
              <w:left w:val="nil"/>
              <w:bottom w:val="single" w:sz="4" w:space="0" w:color="auto"/>
              <w:right w:val="single" w:sz="4" w:space="0" w:color="auto"/>
            </w:tcBorders>
          </w:tcPr>
          <w:p w14:paraId="4C4193AC" w14:textId="77777777" w:rsidR="00667F43" w:rsidRPr="00A13709" w:rsidRDefault="00667F43" w:rsidP="00C61424">
            <w:pPr>
              <w:rPr>
                <w:sz w:val="16"/>
                <w:szCs w:val="16"/>
              </w:rPr>
            </w:pPr>
            <w:r w:rsidRPr="00A13709">
              <w:rPr>
                <w:sz w:val="16"/>
                <w:szCs w:val="16"/>
              </w:rPr>
              <w:t>Escalators and moving walks</w:t>
            </w:r>
          </w:p>
        </w:tc>
        <w:tc>
          <w:tcPr>
            <w:tcW w:w="487" w:type="dxa"/>
            <w:tcBorders>
              <w:left w:val="single" w:sz="4" w:space="0" w:color="auto"/>
              <w:bottom w:val="single" w:sz="4" w:space="0" w:color="auto"/>
            </w:tcBorders>
            <w:shd w:val="clear" w:color="auto" w:fill="auto"/>
          </w:tcPr>
          <w:p w14:paraId="4C4193AD" w14:textId="77777777" w:rsidR="00667F43" w:rsidRPr="00A13709" w:rsidRDefault="00667F43" w:rsidP="00C61424">
            <w:pPr>
              <w:rPr>
                <w:sz w:val="16"/>
                <w:szCs w:val="16"/>
              </w:rPr>
            </w:pPr>
          </w:p>
        </w:tc>
        <w:tc>
          <w:tcPr>
            <w:tcW w:w="487" w:type="dxa"/>
            <w:shd w:val="clear" w:color="auto" w:fill="auto"/>
          </w:tcPr>
          <w:p w14:paraId="4C4193AE" w14:textId="77777777" w:rsidR="00667F43" w:rsidRPr="00A13709" w:rsidRDefault="00667F43" w:rsidP="00C61424">
            <w:pPr>
              <w:rPr>
                <w:sz w:val="16"/>
                <w:szCs w:val="16"/>
              </w:rPr>
            </w:pPr>
          </w:p>
        </w:tc>
        <w:tc>
          <w:tcPr>
            <w:tcW w:w="487" w:type="dxa"/>
            <w:shd w:val="clear" w:color="auto" w:fill="auto"/>
          </w:tcPr>
          <w:p w14:paraId="4C4193AF" w14:textId="77777777" w:rsidR="00667F43" w:rsidRPr="00A13709" w:rsidRDefault="00667F43" w:rsidP="00C61424">
            <w:pPr>
              <w:rPr>
                <w:sz w:val="16"/>
                <w:szCs w:val="16"/>
              </w:rPr>
            </w:pPr>
          </w:p>
        </w:tc>
        <w:tc>
          <w:tcPr>
            <w:tcW w:w="487" w:type="dxa"/>
            <w:shd w:val="clear" w:color="auto" w:fill="auto"/>
          </w:tcPr>
          <w:p w14:paraId="4C4193B0" w14:textId="77777777" w:rsidR="00667F43" w:rsidRPr="00A13709" w:rsidRDefault="00667F43" w:rsidP="00C61424">
            <w:pPr>
              <w:rPr>
                <w:sz w:val="16"/>
                <w:szCs w:val="16"/>
              </w:rPr>
            </w:pPr>
          </w:p>
        </w:tc>
        <w:tc>
          <w:tcPr>
            <w:tcW w:w="487" w:type="dxa"/>
            <w:shd w:val="clear" w:color="auto" w:fill="auto"/>
          </w:tcPr>
          <w:p w14:paraId="4C4193B1" w14:textId="77777777" w:rsidR="00667F43" w:rsidRPr="00A13709" w:rsidRDefault="00667F43" w:rsidP="00C61424">
            <w:pPr>
              <w:rPr>
                <w:sz w:val="16"/>
                <w:szCs w:val="16"/>
              </w:rPr>
            </w:pPr>
          </w:p>
        </w:tc>
        <w:tc>
          <w:tcPr>
            <w:tcW w:w="487" w:type="dxa"/>
            <w:shd w:val="clear" w:color="auto" w:fill="auto"/>
          </w:tcPr>
          <w:p w14:paraId="4C4193B2" w14:textId="77777777" w:rsidR="00667F43" w:rsidRPr="00A13709" w:rsidRDefault="00667F43" w:rsidP="00C61424">
            <w:pPr>
              <w:rPr>
                <w:sz w:val="16"/>
                <w:szCs w:val="16"/>
              </w:rPr>
            </w:pPr>
          </w:p>
        </w:tc>
        <w:tc>
          <w:tcPr>
            <w:tcW w:w="487" w:type="dxa"/>
            <w:shd w:val="clear" w:color="auto" w:fill="auto"/>
          </w:tcPr>
          <w:p w14:paraId="4C4193B3" w14:textId="77777777" w:rsidR="00667F43" w:rsidRPr="00A13709" w:rsidRDefault="00667F43" w:rsidP="00C61424">
            <w:pPr>
              <w:rPr>
                <w:sz w:val="16"/>
                <w:szCs w:val="16"/>
              </w:rPr>
            </w:pPr>
          </w:p>
        </w:tc>
        <w:tc>
          <w:tcPr>
            <w:tcW w:w="540" w:type="dxa"/>
            <w:shd w:val="clear" w:color="auto" w:fill="auto"/>
          </w:tcPr>
          <w:p w14:paraId="4C4193B4" w14:textId="77777777" w:rsidR="00667F43" w:rsidRPr="00A13709" w:rsidRDefault="00667F43" w:rsidP="00C61424">
            <w:pPr>
              <w:rPr>
                <w:sz w:val="16"/>
                <w:szCs w:val="16"/>
              </w:rPr>
            </w:pPr>
          </w:p>
        </w:tc>
      </w:tr>
      <w:tr w:rsidR="00667F43" w:rsidRPr="00A13709" w14:paraId="4C4193C1" w14:textId="77777777" w:rsidTr="00C61424">
        <w:tc>
          <w:tcPr>
            <w:tcW w:w="1883" w:type="dxa"/>
            <w:tcBorders>
              <w:top w:val="nil"/>
              <w:left w:val="single" w:sz="4" w:space="0" w:color="auto"/>
              <w:bottom w:val="single" w:sz="4" w:space="0" w:color="auto"/>
              <w:right w:val="nil"/>
            </w:tcBorders>
            <w:shd w:val="clear" w:color="auto" w:fill="auto"/>
          </w:tcPr>
          <w:p w14:paraId="4C4193B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B7" w14:textId="77777777" w:rsidR="00667F43" w:rsidRPr="00A13709" w:rsidRDefault="00667F43" w:rsidP="00C61424">
            <w:pPr>
              <w:rPr>
                <w:sz w:val="16"/>
                <w:szCs w:val="16"/>
              </w:rPr>
            </w:pPr>
            <w:r w:rsidRPr="00A13709">
              <w:rPr>
                <w:sz w:val="16"/>
                <w:szCs w:val="16"/>
              </w:rPr>
              <w:t>D1030</w:t>
            </w:r>
          </w:p>
        </w:tc>
        <w:tc>
          <w:tcPr>
            <w:tcW w:w="2614" w:type="dxa"/>
            <w:tcBorders>
              <w:top w:val="single" w:sz="4" w:space="0" w:color="auto"/>
              <w:left w:val="nil"/>
              <w:bottom w:val="single" w:sz="4" w:space="0" w:color="auto"/>
              <w:right w:val="single" w:sz="4" w:space="0" w:color="auto"/>
            </w:tcBorders>
          </w:tcPr>
          <w:p w14:paraId="4C4193B8" w14:textId="77777777" w:rsidR="00667F43" w:rsidRPr="00A13709" w:rsidRDefault="00667F43" w:rsidP="00C61424">
            <w:pPr>
              <w:rPr>
                <w:sz w:val="16"/>
                <w:szCs w:val="16"/>
              </w:rPr>
            </w:pPr>
            <w:r w:rsidRPr="00A13709">
              <w:rPr>
                <w:sz w:val="16"/>
                <w:szCs w:val="16"/>
              </w:rPr>
              <w:t>Other conveying systems</w:t>
            </w:r>
          </w:p>
        </w:tc>
        <w:tc>
          <w:tcPr>
            <w:tcW w:w="487" w:type="dxa"/>
            <w:tcBorders>
              <w:left w:val="single" w:sz="4" w:space="0" w:color="auto"/>
            </w:tcBorders>
            <w:shd w:val="clear" w:color="auto" w:fill="auto"/>
          </w:tcPr>
          <w:p w14:paraId="4C4193B9" w14:textId="77777777" w:rsidR="00667F43" w:rsidRPr="00A13709" w:rsidRDefault="00667F43" w:rsidP="00C61424">
            <w:pPr>
              <w:rPr>
                <w:sz w:val="16"/>
                <w:szCs w:val="16"/>
              </w:rPr>
            </w:pPr>
          </w:p>
        </w:tc>
        <w:tc>
          <w:tcPr>
            <w:tcW w:w="487" w:type="dxa"/>
            <w:shd w:val="clear" w:color="auto" w:fill="auto"/>
          </w:tcPr>
          <w:p w14:paraId="4C4193BA" w14:textId="77777777" w:rsidR="00667F43" w:rsidRPr="00A13709" w:rsidRDefault="00667F43" w:rsidP="00C61424">
            <w:pPr>
              <w:rPr>
                <w:sz w:val="16"/>
                <w:szCs w:val="16"/>
              </w:rPr>
            </w:pPr>
          </w:p>
        </w:tc>
        <w:tc>
          <w:tcPr>
            <w:tcW w:w="487" w:type="dxa"/>
            <w:shd w:val="clear" w:color="auto" w:fill="auto"/>
          </w:tcPr>
          <w:p w14:paraId="4C4193BB" w14:textId="77777777" w:rsidR="00667F43" w:rsidRPr="00A13709" w:rsidRDefault="00667F43" w:rsidP="00C61424">
            <w:pPr>
              <w:rPr>
                <w:sz w:val="16"/>
                <w:szCs w:val="16"/>
              </w:rPr>
            </w:pPr>
          </w:p>
        </w:tc>
        <w:tc>
          <w:tcPr>
            <w:tcW w:w="487" w:type="dxa"/>
            <w:shd w:val="clear" w:color="auto" w:fill="auto"/>
          </w:tcPr>
          <w:p w14:paraId="4C4193BC" w14:textId="77777777" w:rsidR="00667F43" w:rsidRPr="00A13709" w:rsidRDefault="00667F43" w:rsidP="00C61424">
            <w:pPr>
              <w:rPr>
                <w:sz w:val="16"/>
                <w:szCs w:val="16"/>
              </w:rPr>
            </w:pPr>
          </w:p>
        </w:tc>
        <w:tc>
          <w:tcPr>
            <w:tcW w:w="487" w:type="dxa"/>
            <w:shd w:val="clear" w:color="auto" w:fill="auto"/>
          </w:tcPr>
          <w:p w14:paraId="4C4193BD" w14:textId="77777777" w:rsidR="00667F43" w:rsidRPr="00A13709" w:rsidRDefault="00667F43" w:rsidP="00C61424">
            <w:pPr>
              <w:rPr>
                <w:sz w:val="16"/>
                <w:szCs w:val="16"/>
              </w:rPr>
            </w:pPr>
          </w:p>
        </w:tc>
        <w:tc>
          <w:tcPr>
            <w:tcW w:w="487" w:type="dxa"/>
            <w:shd w:val="clear" w:color="auto" w:fill="auto"/>
          </w:tcPr>
          <w:p w14:paraId="4C4193BE" w14:textId="77777777" w:rsidR="00667F43" w:rsidRPr="00A13709" w:rsidRDefault="00667F43" w:rsidP="00C61424">
            <w:pPr>
              <w:rPr>
                <w:sz w:val="16"/>
                <w:szCs w:val="16"/>
              </w:rPr>
            </w:pPr>
          </w:p>
        </w:tc>
        <w:tc>
          <w:tcPr>
            <w:tcW w:w="487" w:type="dxa"/>
            <w:shd w:val="clear" w:color="auto" w:fill="auto"/>
          </w:tcPr>
          <w:p w14:paraId="4C4193BF" w14:textId="77777777" w:rsidR="00667F43" w:rsidRPr="00A13709" w:rsidRDefault="00667F43" w:rsidP="00C61424">
            <w:pPr>
              <w:rPr>
                <w:sz w:val="16"/>
                <w:szCs w:val="16"/>
              </w:rPr>
            </w:pPr>
          </w:p>
        </w:tc>
        <w:tc>
          <w:tcPr>
            <w:tcW w:w="540" w:type="dxa"/>
            <w:shd w:val="clear" w:color="auto" w:fill="auto"/>
          </w:tcPr>
          <w:p w14:paraId="4C4193C0" w14:textId="77777777" w:rsidR="00667F43" w:rsidRPr="00A13709" w:rsidRDefault="00667F43" w:rsidP="00C61424">
            <w:pPr>
              <w:rPr>
                <w:sz w:val="16"/>
                <w:szCs w:val="16"/>
              </w:rPr>
            </w:pPr>
          </w:p>
        </w:tc>
      </w:tr>
      <w:tr w:rsidR="00667F43" w:rsidRPr="00A13709" w14:paraId="4C4193CD" w14:textId="77777777" w:rsidTr="00C61424">
        <w:tc>
          <w:tcPr>
            <w:tcW w:w="1883" w:type="dxa"/>
            <w:tcBorders>
              <w:top w:val="single" w:sz="4" w:space="0" w:color="auto"/>
              <w:left w:val="single" w:sz="4" w:space="0" w:color="auto"/>
              <w:bottom w:val="nil"/>
              <w:right w:val="nil"/>
            </w:tcBorders>
            <w:shd w:val="clear" w:color="auto" w:fill="auto"/>
          </w:tcPr>
          <w:p w14:paraId="4C4193C2" w14:textId="77777777" w:rsidR="00667F43" w:rsidRPr="00A13709" w:rsidRDefault="00667F43" w:rsidP="00C61424">
            <w:pPr>
              <w:rPr>
                <w:sz w:val="16"/>
                <w:szCs w:val="16"/>
              </w:rPr>
            </w:pPr>
            <w:r w:rsidRPr="00A13709">
              <w:rPr>
                <w:sz w:val="16"/>
                <w:szCs w:val="16"/>
              </w:rPr>
              <w:t>D20   Plumbing</w:t>
            </w:r>
          </w:p>
        </w:tc>
        <w:tc>
          <w:tcPr>
            <w:tcW w:w="705" w:type="dxa"/>
            <w:tcBorders>
              <w:top w:val="single" w:sz="4" w:space="0" w:color="auto"/>
              <w:left w:val="nil"/>
              <w:bottom w:val="single" w:sz="4" w:space="0" w:color="auto"/>
              <w:right w:val="nil"/>
            </w:tcBorders>
          </w:tcPr>
          <w:p w14:paraId="4C4193C3" w14:textId="77777777" w:rsidR="00667F43" w:rsidRPr="00A13709" w:rsidRDefault="00667F43" w:rsidP="00C61424">
            <w:pPr>
              <w:rPr>
                <w:sz w:val="16"/>
                <w:szCs w:val="16"/>
              </w:rPr>
            </w:pPr>
            <w:r w:rsidRPr="00A13709">
              <w:rPr>
                <w:sz w:val="16"/>
                <w:szCs w:val="16"/>
              </w:rPr>
              <w:t>D2010</w:t>
            </w:r>
          </w:p>
        </w:tc>
        <w:tc>
          <w:tcPr>
            <w:tcW w:w="2614" w:type="dxa"/>
            <w:tcBorders>
              <w:top w:val="single" w:sz="4" w:space="0" w:color="auto"/>
              <w:left w:val="nil"/>
              <w:bottom w:val="single" w:sz="4" w:space="0" w:color="auto"/>
              <w:right w:val="single" w:sz="4" w:space="0" w:color="auto"/>
            </w:tcBorders>
          </w:tcPr>
          <w:p w14:paraId="4C4193C4" w14:textId="77777777" w:rsidR="00667F43" w:rsidRPr="00A13709" w:rsidRDefault="00667F43" w:rsidP="00C61424">
            <w:pPr>
              <w:rPr>
                <w:sz w:val="16"/>
                <w:szCs w:val="16"/>
              </w:rPr>
            </w:pPr>
            <w:r w:rsidRPr="00A13709">
              <w:rPr>
                <w:sz w:val="16"/>
                <w:szCs w:val="16"/>
              </w:rPr>
              <w:t>Plumbing fixtures</w:t>
            </w:r>
          </w:p>
        </w:tc>
        <w:tc>
          <w:tcPr>
            <w:tcW w:w="487" w:type="dxa"/>
            <w:tcBorders>
              <w:left w:val="single" w:sz="4" w:space="0" w:color="auto"/>
            </w:tcBorders>
            <w:shd w:val="clear" w:color="auto" w:fill="auto"/>
          </w:tcPr>
          <w:p w14:paraId="4C4193C5" w14:textId="77777777" w:rsidR="00667F43" w:rsidRPr="00A13709" w:rsidRDefault="00667F43" w:rsidP="00C61424">
            <w:pPr>
              <w:rPr>
                <w:sz w:val="16"/>
                <w:szCs w:val="16"/>
              </w:rPr>
            </w:pPr>
          </w:p>
        </w:tc>
        <w:tc>
          <w:tcPr>
            <w:tcW w:w="487" w:type="dxa"/>
            <w:shd w:val="clear" w:color="auto" w:fill="auto"/>
          </w:tcPr>
          <w:p w14:paraId="4C4193C6" w14:textId="77777777" w:rsidR="00667F43" w:rsidRPr="00A13709" w:rsidRDefault="00667F43" w:rsidP="00C61424">
            <w:pPr>
              <w:rPr>
                <w:sz w:val="16"/>
                <w:szCs w:val="16"/>
              </w:rPr>
            </w:pPr>
          </w:p>
        </w:tc>
        <w:tc>
          <w:tcPr>
            <w:tcW w:w="487" w:type="dxa"/>
            <w:shd w:val="clear" w:color="auto" w:fill="auto"/>
          </w:tcPr>
          <w:p w14:paraId="4C4193C7" w14:textId="77777777" w:rsidR="00667F43" w:rsidRPr="00A13709" w:rsidRDefault="00667F43" w:rsidP="00C61424">
            <w:pPr>
              <w:rPr>
                <w:sz w:val="16"/>
                <w:szCs w:val="16"/>
              </w:rPr>
            </w:pPr>
          </w:p>
        </w:tc>
        <w:tc>
          <w:tcPr>
            <w:tcW w:w="487" w:type="dxa"/>
            <w:shd w:val="clear" w:color="auto" w:fill="auto"/>
          </w:tcPr>
          <w:p w14:paraId="4C4193C8" w14:textId="77777777" w:rsidR="00667F43" w:rsidRPr="00A13709" w:rsidRDefault="00667F43" w:rsidP="00C61424">
            <w:pPr>
              <w:rPr>
                <w:sz w:val="16"/>
                <w:szCs w:val="16"/>
              </w:rPr>
            </w:pPr>
          </w:p>
        </w:tc>
        <w:tc>
          <w:tcPr>
            <w:tcW w:w="487" w:type="dxa"/>
            <w:shd w:val="clear" w:color="auto" w:fill="auto"/>
          </w:tcPr>
          <w:p w14:paraId="4C4193C9" w14:textId="77777777" w:rsidR="00667F43" w:rsidRPr="00A13709" w:rsidRDefault="00667F43" w:rsidP="00C61424">
            <w:pPr>
              <w:rPr>
                <w:sz w:val="16"/>
                <w:szCs w:val="16"/>
              </w:rPr>
            </w:pPr>
          </w:p>
        </w:tc>
        <w:tc>
          <w:tcPr>
            <w:tcW w:w="487" w:type="dxa"/>
            <w:shd w:val="clear" w:color="auto" w:fill="auto"/>
          </w:tcPr>
          <w:p w14:paraId="4C4193CA" w14:textId="77777777" w:rsidR="00667F43" w:rsidRPr="00A13709" w:rsidRDefault="00667F43" w:rsidP="00C61424">
            <w:pPr>
              <w:rPr>
                <w:sz w:val="16"/>
                <w:szCs w:val="16"/>
              </w:rPr>
            </w:pPr>
          </w:p>
        </w:tc>
        <w:tc>
          <w:tcPr>
            <w:tcW w:w="487" w:type="dxa"/>
            <w:shd w:val="clear" w:color="auto" w:fill="auto"/>
          </w:tcPr>
          <w:p w14:paraId="4C4193CB" w14:textId="77777777" w:rsidR="00667F43" w:rsidRPr="00A13709" w:rsidRDefault="00667F43" w:rsidP="00C61424">
            <w:pPr>
              <w:rPr>
                <w:sz w:val="16"/>
                <w:szCs w:val="16"/>
              </w:rPr>
            </w:pPr>
          </w:p>
        </w:tc>
        <w:tc>
          <w:tcPr>
            <w:tcW w:w="540" w:type="dxa"/>
            <w:shd w:val="clear" w:color="auto" w:fill="auto"/>
          </w:tcPr>
          <w:p w14:paraId="4C4193CC" w14:textId="77777777" w:rsidR="00667F43" w:rsidRPr="00A13709" w:rsidRDefault="00667F43" w:rsidP="00C61424">
            <w:pPr>
              <w:rPr>
                <w:sz w:val="16"/>
                <w:szCs w:val="16"/>
              </w:rPr>
            </w:pPr>
          </w:p>
        </w:tc>
      </w:tr>
      <w:tr w:rsidR="00667F43" w:rsidRPr="00A13709" w14:paraId="4C4193D9" w14:textId="77777777" w:rsidTr="00C61424">
        <w:tc>
          <w:tcPr>
            <w:tcW w:w="1883" w:type="dxa"/>
            <w:tcBorders>
              <w:top w:val="nil"/>
              <w:left w:val="single" w:sz="4" w:space="0" w:color="auto"/>
              <w:bottom w:val="nil"/>
              <w:right w:val="nil"/>
            </w:tcBorders>
            <w:shd w:val="clear" w:color="auto" w:fill="auto"/>
          </w:tcPr>
          <w:p w14:paraId="4C4193CE"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CF" w14:textId="77777777" w:rsidR="00667F43" w:rsidRPr="00A13709" w:rsidRDefault="00667F43" w:rsidP="00C61424">
            <w:pPr>
              <w:rPr>
                <w:sz w:val="16"/>
                <w:szCs w:val="16"/>
              </w:rPr>
            </w:pPr>
            <w:r w:rsidRPr="00A13709">
              <w:rPr>
                <w:sz w:val="16"/>
                <w:szCs w:val="16"/>
              </w:rPr>
              <w:t>D2020</w:t>
            </w:r>
          </w:p>
        </w:tc>
        <w:tc>
          <w:tcPr>
            <w:tcW w:w="2614" w:type="dxa"/>
            <w:tcBorders>
              <w:top w:val="single" w:sz="4" w:space="0" w:color="auto"/>
              <w:left w:val="nil"/>
              <w:bottom w:val="single" w:sz="4" w:space="0" w:color="auto"/>
              <w:right w:val="single" w:sz="4" w:space="0" w:color="auto"/>
            </w:tcBorders>
          </w:tcPr>
          <w:p w14:paraId="4C4193D0" w14:textId="77777777" w:rsidR="00667F43" w:rsidRPr="00A13709" w:rsidRDefault="00667F43" w:rsidP="00C61424">
            <w:pPr>
              <w:rPr>
                <w:sz w:val="16"/>
                <w:szCs w:val="16"/>
              </w:rPr>
            </w:pPr>
            <w:r w:rsidRPr="00A13709">
              <w:rPr>
                <w:sz w:val="16"/>
                <w:szCs w:val="16"/>
              </w:rPr>
              <w:t>Domestic water distribution</w:t>
            </w:r>
          </w:p>
        </w:tc>
        <w:tc>
          <w:tcPr>
            <w:tcW w:w="487" w:type="dxa"/>
            <w:tcBorders>
              <w:left w:val="single" w:sz="4" w:space="0" w:color="auto"/>
            </w:tcBorders>
            <w:shd w:val="clear" w:color="auto" w:fill="auto"/>
          </w:tcPr>
          <w:p w14:paraId="4C4193D1" w14:textId="77777777" w:rsidR="00667F43" w:rsidRPr="00A13709" w:rsidRDefault="00667F43" w:rsidP="00C61424">
            <w:pPr>
              <w:rPr>
                <w:sz w:val="16"/>
                <w:szCs w:val="16"/>
              </w:rPr>
            </w:pPr>
          </w:p>
        </w:tc>
        <w:tc>
          <w:tcPr>
            <w:tcW w:w="487" w:type="dxa"/>
            <w:shd w:val="clear" w:color="auto" w:fill="auto"/>
          </w:tcPr>
          <w:p w14:paraId="4C4193D2" w14:textId="77777777" w:rsidR="00667F43" w:rsidRPr="00A13709" w:rsidRDefault="00667F43" w:rsidP="00C61424">
            <w:pPr>
              <w:rPr>
                <w:sz w:val="16"/>
                <w:szCs w:val="16"/>
              </w:rPr>
            </w:pPr>
          </w:p>
        </w:tc>
        <w:tc>
          <w:tcPr>
            <w:tcW w:w="487" w:type="dxa"/>
            <w:shd w:val="clear" w:color="auto" w:fill="auto"/>
          </w:tcPr>
          <w:p w14:paraId="4C4193D3" w14:textId="77777777" w:rsidR="00667F43" w:rsidRPr="00A13709" w:rsidRDefault="00667F43" w:rsidP="00C61424">
            <w:pPr>
              <w:rPr>
                <w:sz w:val="16"/>
                <w:szCs w:val="16"/>
              </w:rPr>
            </w:pPr>
          </w:p>
        </w:tc>
        <w:tc>
          <w:tcPr>
            <w:tcW w:w="487" w:type="dxa"/>
            <w:shd w:val="clear" w:color="auto" w:fill="auto"/>
          </w:tcPr>
          <w:p w14:paraId="4C4193D4" w14:textId="77777777" w:rsidR="00667F43" w:rsidRPr="00A13709" w:rsidRDefault="00667F43" w:rsidP="00C61424">
            <w:pPr>
              <w:rPr>
                <w:sz w:val="16"/>
                <w:szCs w:val="16"/>
              </w:rPr>
            </w:pPr>
          </w:p>
        </w:tc>
        <w:tc>
          <w:tcPr>
            <w:tcW w:w="487" w:type="dxa"/>
            <w:shd w:val="clear" w:color="auto" w:fill="auto"/>
          </w:tcPr>
          <w:p w14:paraId="4C4193D5" w14:textId="77777777" w:rsidR="00667F43" w:rsidRPr="00A13709" w:rsidRDefault="00667F43" w:rsidP="00C61424">
            <w:pPr>
              <w:rPr>
                <w:sz w:val="16"/>
                <w:szCs w:val="16"/>
              </w:rPr>
            </w:pPr>
          </w:p>
        </w:tc>
        <w:tc>
          <w:tcPr>
            <w:tcW w:w="487" w:type="dxa"/>
            <w:shd w:val="clear" w:color="auto" w:fill="auto"/>
          </w:tcPr>
          <w:p w14:paraId="4C4193D6" w14:textId="77777777" w:rsidR="00667F43" w:rsidRPr="00A13709" w:rsidRDefault="00667F43" w:rsidP="00C61424">
            <w:pPr>
              <w:rPr>
                <w:sz w:val="16"/>
                <w:szCs w:val="16"/>
              </w:rPr>
            </w:pPr>
          </w:p>
        </w:tc>
        <w:tc>
          <w:tcPr>
            <w:tcW w:w="487" w:type="dxa"/>
            <w:shd w:val="clear" w:color="auto" w:fill="auto"/>
          </w:tcPr>
          <w:p w14:paraId="4C4193D7" w14:textId="77777777" w:rsidR="00667F43" w:rsidRPr="00A13709" w:rsidRDefault="00667F43" w:rsidP="00C61424">
            <w:pPr>
              <w:rPr>
                <w:sz w:val="16"/>
                <w:szCs w:val="16"/>
              </w:rPr>
            </w:pPr>
          </w:p>
        </w:tc>
        <w:tc>
          <w:tcPr>
            <w:tcW w:w="540" w:type="dxa"/>
            <w:shd w:val="clear" w:color="auto" w:fill="auto"/>
          </w:tcPr>
          <w:p w14:paraId="4C4193D8" w14:textId="77777777" w:rsidR="00667F43" w:rsidRPr="00A13709" w:rsidRDefault="00667F43" w:rsidP="00C61424">
            <w:pPr>
              <w:rPr>
                <w:sz w:val="16"/>
                <w:szCs w:val="16"/>
              </w:rPr>
            </w:pPr>
          </w:p>
        </w:tc>
      </w:tr>
      <w:tr w:rsidR="00667F43" w:rsidRPr="00A13709" w14:paraId="4C4193E5" w14:textId="77777777" w:rsidTr="00C61424">
        <w:tc>
          <w:tcPr>
            <w:tcW w:w="1883" w:type="dxa"/>
            <w:tcBorders>
              <w:top w:val="nil"/>
              <w:left w:val="single" w:sz="4" w:space="0" w:color="auto"/>
              <w:bottom w:val="nil"/>
              <w:right w:val="nil"/>
            </w:tcBorders>
            <w:shd w:val="clear" w:color="auto" w:fill="auto"/>
          </w:tcPr>
          <w:p w14:paraId="4C4193D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DB" w14:textId="77777777" w:rsidR="00667F43" w:rsidRPr="00A13709" w:rsidRDefault="00667F43" w:rsidP="00C61424">
            <w:pPr>
              <w:rPr>
                <w:sz w:val="16"/>
                <w:szCs w:val="16"/>
              </w:rPr>
            </w:pPr>
            <w:r w:rsidRPr="00A13709">
              <w:rPr>
                <w:sz w:val="16"/>
                <w:szCs w:val="16"/>
              </w:rPr>
              <w:t>D2030</w:t>
            </w:r>
          </w:p>
        </w:tc>
        <w:tc>
          <w:tcPr>
            <w:tcW w:w="2614" w:type="dxa"/>
            <w:tcBorders>
              <w:top w:val="single" w:sz="4" w:space="0" w:color="auto"/>
              <w:left w:val="nil"/>
              <w:bottom w:val="single" w:sz="4" w:space="0" w:color="auto"/>
              <w:right w:val="single" w:sz="4" w:space="0" w:color="auto"/>
            </w:tcBorders>
          </w:tcPr>
          <w:p w14:paraId="4C4193DC" w14:textId="77777777" w:rsidR="00667F43" w:rsidRPr="00A13709" w:rsidRDefault="00667F43" w:rsidP="00C61424">
            <w:pPr>
              <w:rPr>
                <w:sz w:val="16"/>
                <w:szCs w:val="16"/>
              </w:rPr>
            </w:pPr>
            <w:r w:rsidRPr="00A13709">
              <w:rPr>
                <w:sz w:val="16"/>
                <w:szCs w:val="16"/>
              </w:rPr>
              <w:t>Sanitary waste</w:t>
            </w:r>
          </w:p>
        </w:tc>
        <w:tc>
          <w:tcPr>
            <w:tcW w:w="487" w:type="dxa"/>
            <w:tcBorders>
              <w:left w:val="single" w:sz="4" w:space="0" w:color="auto"/>
            </w:tcBorders>
            <w:shd w:val="clear" w:color="auto" w:fill="auto"/>
          </w:tcPr>
          <w:p w14:paraId="4C4193DD" w14:textId="77777777" w:rsidR="00667F43" w:rsidRPr="00A13709" w:rsidRDefault="00667F43" w:rsidP="00C61424">
            <w:pPr>
              <w:rPr>
                <w:sz w:val="16"/>
                <w:szCs w:val="16"/>
              </w:rPr>
            </w:pPr>
          </w:p>
        </w:tc>
        <w:tc>
          <w:tcPr>
            <w:tcW w:w="487" w:type="dxa"/>
            <w:shd w:val="clear" w:color="auto" w:fill="auto"/>
          </w:tcPr>
          <w:p w14:paraId="4C4193DE" w14:textId="77777777" w:rsidR="00667F43" w:rsidRPr="00A13709" w:rsidRDefault="00667F43" w:rsidP="00C61424">
            <w:pPr>
              <w:rPr>
                <w:sz w:val="16"/>
                <w:szCs w:val="16"/>
              </w:rPr>
            </w:pPr>
          </w:p>
        </w:tc>
        <w:tc>
          <w:tcPr>
            <w:tcW w:w="487" w:type="dxa"/>
            <w:shd w:val="clear" w:color="auto" w:fill="auto"/>
          </w:tcPr>
          <w:p w14:paraId="4C4193DF" w14:textId="77777777" w:rsidR="00667F43" w:rsidRPr="00A13709" w:rsidRDefault="00667F43" w:rsidP="00C61424">
            <w:pPr>
              <w:rPr>
                <w:sz w:val="16"/>
                <w:szCs w:val="16"/>
              </w:rPr>
            </w:pPr>
          </w:p>
        </w:tc>
        <w:tc>
          <w:tcPr>
            <w:tcW w:w="487" w:type="dxa"/>
            <w:shd w:val="clear" w:color="auto" w:fill="auto"/>
          </w:tcPr>
          <w:p w14:paraId="4C4193E0" w14:textId="77777777" w:rsidR="00667F43" w:rsidRPr="00A13709" w:rsidRDefault="00667F43" w:rsidP="00C61424">
            <w:pPr>
              <w:rPr>
                <w:sz w:val="16"/>
                <w:szCs w:val="16"/>
              </w:rPr>
            </w:pPr>
          </w:p>
        </w:tc>
        <w:tc>
          <w:tcPr>
            <w:tcW w:w="487" w:type="dxa"/>
            <w:shd w:val="clear" w:color="auto" w:fill="auto"/>
          </w:tcPr>
          <w:p w14:paraId="4C4193E1" w14:textId="77777777" w:rsidR="00667F43" w:rsidRPr="00A13709" w:rsidRDefault="00667F43" w:rsidP="00C61424">
            <w:pPr>
              <w:rPr>
                <w:sz w:val="16"/>
                <w:szCs w:val="16"/>
              </w:rPr>
            </w:pPr>
          </w:p>
        </w:tc>
        <w:tc>
          <w:tcPr>
            <w:tcW w:w="487" w:type="dxa"/>
            <w:shd w:val="clear" w:color="auto" w:fill="auto"/>
          </w:tcPr>
          <w:p w14:paraId="4C4193E2" w14:textId="77777777" w:rsidR="00667F43" w:rsidRPr="00A13709" w:rsidRDefault="00667F43" w:rsidP="00C61424">
            <w:pPr>
              <w:rPr>
                <w:sz w:val="16"/>
                <w:szCs w:val="16"/>
              </w:rPr>
            </w:pPr>
          </w:p>
        </w:tc>
        <w:tc>
          <w:tcPr>
            <w:tcW w:w="487" w:type="dxa"/>
            <w:shd w:val="clear" w:color="auto" w:fill="auto"/>
          </w:tcPr>
          <w:p w14:paraId="4C4193E3" w14:textId="77777777" w:rsidR="00667F43" w:rsidRPr="00A13709" w:rsidRDefault="00667F43" w:rsidP="00C61424">
            <w:pPr>
              <w:rPr>
                <w:sz w:val="16"/>
                <w:szCs w:val="16"/>
              </w:rPr>
            </w:pPr>
          </w:p>
        </w:tc>
        <w:tc>
          <w:tcPr>
            <w:tcW w:w="540" w:type="dxa"/>
            <w:shd w:val="clear" w:color="auto" w:fill="auto"/>
          </w:tcPr>
          <w:p w14:paraId="4C4193E4" w14:textId="77777777" w:rsidR="00667F43" w:rsidRPr="00A13709" w:rsidRDefault="00667F43" w:rsidP="00C61424">
            <w:pPr>
              <w:rPr>
                <w:sz w:val="16"/>
                <w:szCs w:val="16"/>
              </w:rPr>
            </w:pPr>
          </w:p>
        </w:tc>
      </w:tr>
      <w:tr w:rsidR="00667F43" w:rsidRPr="00A13709" w14:paraId="4C4193F1" w14:textId="77777777" w:rsidTr="00C61424">
        <w:tc>
          <w:tcPr>
            <w:tcW w:w="1883" w:type="dxa"/>
            <w:tcBorders>
              <w:top w:val="nil"/>
              <w:left w:val="single" w:sz="4" w:space="0" w:color="auto"/>
              <w:bottom w:val="nil"/>
              <w:right w:val="nil"/>
            </w:tcBorders>
            <w:shd w:val="clear" w:color="auto" w:fill="auto"/>
          </w:tcPr>
          <w:p w14:paraId="4C4193E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E7" w14:textId="77777777" w:rsidR="00667F43" w:rsidRPr="00A13709" w:rsidRDefault="00667F43" w:rsidP="00C61424">
            <w:pPr>
              <w:rPr>
                <w:sz w:val="16"/>
                <w:szCs w:val="16"/>
              </w:rPr>
            </w:pPr>
            <w:r w:rsidRPr="00A13709">
              <w:rPr>
                <w:sz w:val="16"/>
                <w:szCs w:val="16"/>
              </w:rPr>
              <w:t>D2040</w:t>
            </w:r>
          </w:p>
        </w:tc>
        <w:tc>
          <w:tcPr>
            <w:tcW w:w="2614" w:type="dxa"/>
            <w:tcBorders>
              <w:top w:val="single" w:sz="4" w:space="0" w:color="auto"/>
              <w:left w:val="nil"/>
              <w:bottom w:val="single" w:sz="4" w:space="0" w:color="auto"/>
              <w:right w:val="single" w:sz="4" w:space="0" w:color="auto"/>
            </w:tcBorders>
          </w:tcPr>
          <w:p w14:paraId="4C4193E8" w14:textId="77777777" w:rsidR="00667F43" w:rsidRPr="00A13709" w:rsidRDefault="00667F43" w:rsidP="00C61424">
            <w:pPr>
              <w:rPr>
                <w:sz w:val="16"/>
                <w:szCs w:val="16"/>
              </w:rPr>
            </w:pPr>
            <w:r w:rsidRPr="00A13709">
              <w:rPr>
                <w:sz w:val="16"/>
                <w:szCs w:val="16"/>
              </w:rPr>
              <w:t>Rainwater drainage</w:t>
            </w:r>
          </w:p>
        </w:tc>
        <w:tc>
          <w:tcPr>
            <w:tcW w:w="487" w:type="dxa"/>
            <w:tcBorders>
              <w:left w:val="single" w:sz="4" w:space="0" w:color="auto"/>
            </w:tcBorders>
            <w:shd w:val="clear" w:color="auto" w:fill="auto"/>
          </w:tcPr>
          <w:p w14:paraId="4C4193E9" w14:textId="77777777" w:rsidR="00667F43" w:rsidRPr="00A13709" w:rsidRDefault="00667F43" w:rsidP="00C61424">
            <w:pPr>
              <w:rPr>
                <w:sz w:val="16"/>
                <w:szCs w:val="16"/>
              </w:rPr>
            </w:pPr>
          </w:p>
        </w:tc>
        <w:tc>
          <w:tcPr>
            <w:tcW w:w="487" w:type="dxa"/>
            <w:shd w:val="clear" w:color="auto" w:fill="auto"/>
          </w:tcPr>
          <w:p w14:paraId="4C4193EA" w14:textId="77777777" w:rsidR="00667F43" w:rsidRPr="00A13709" w:rsidRDefault="00667F43" w:rsidP="00C61424">
            <w:pPr>
              <w:rPr>
                <w:sz w:val="16"/>
                <w:szCs w:val="16"/>
              </w:rPr>
            </w:pPr>
          </w:p>
        </w:tc>
        <w:tc>
          <w:tcPr>
            <w:tcW w:w="487" w:type="dxa"/>
            <w:shd w:val="clear" w:color="auto" w:fill="auto"/>
          </w:tcPr>
          <w:p w14:paraId="4C4193EB" w14:textId="77777777" w:rsidR="00667F43" w:rsidRPr="00A13709" w:rsidRDefault="00667F43" w:rsidP="00C61424">
            <w:pPr>
              <w:rPr>
                <w:sz w:val="16"/>
                <w:szCs w:val="16"/>
              </w:rPr>
            </w:pPr>
          </w:p>
        </w:tc>
        <w:tc>
          <w:tcPr>
            <w:tcW w:w="487" w:type="dxa"/>
            <w:shd w:val="clear" w:color="auto" w:fill="auto"/>
          </w:tcPr>
          <w:p w14:paraId="4C4193EC" w14:textId="77777777" w:rsidR="00667F43" w:rsidRPr="00A13709" w:rsidRDefault="00667F43" w:rsidP="00C61424">
            <w:pPr>
              <w:rPr>
                <w:sz w:val="16"/>
                <w:szCs w:val="16"/>
              </w:rPr>
            </w:pPr>
          </w:p>
        </w:tc>
        <w:tc>
          <w:tcPr>
            <w:tcW w:w="487" w:type="dxa"/>
            <w:shd w:val="clear" w:color="auto" w:fill="auto"/>
          </w:tcPr>
          <w:p w14:paraId="4C4193ED" w14:textId="77777777" w:rsidR="00667F43" w:rsidRPr="00A13709" w:rsidRDefault="00667F43" w:rsidP="00C61424">
            <w:pPr>
              <w:rPr>
                <w:sz w:val="16"/>
                <w:szCs w:val="16"/>
              </w:rPr>
            </w:pPr>
          </w:p>
        </w:tc>
        <w:tc>
          <w:tcPr>
            <w:tcW w:w="487" w:type="dxa"/>
            <w:shd w:val="clear" w:color="auto" w:fill="auto"/>
          </w:tcPr>
          <w:p w14:paraId="4C4193EE" w14:textId="77777777" w:rsidR="00667F43" w:rsidRPr="00A13709" w:rsidRDefault="00667F43" w:rsidP="00C61424">
            <w:pPr>
              <w:rPr>
                <w:sz w:val="16"/>
                <w:szCs w:val="16"/>
              </w:rPr>
            </w:pPr>
          </w:p>
        </w:tc>
        <w:tc>
          <w:tcPr>
            <w:tcW w:w="487" w:type="dxa"/>
            <w:shd w:val="clear" w:color="auto" w:fill="auto"/>
          </w:tcPr>
          <w:p w14:paraId="4C4193EF" w14:textId="77777777" w:rsidR="00667F43" w:rsidRPr="00A13709" w:rsidRDefault="00667F43" w:rsidP="00C61424">
            <w:pPr>
              <w:rPr>
                <w:sz w:val="16"/>
                <w:szCs w:val="16"/>
              </w:rPr>
            </w:pPr>
          </w:p>
        </w:tc>
        <w:tc>
          <w:tcPr>
            <w:tcW w:w="540" w:type="dxa"/>
            <w:shd w:val="clear" w:color="auto" w:fill="auto"/>
          </w:tcPr>
          <w:p w14:paraId="4C4193F0" w14:textId="77777777" w:rsidR="00667F43" w:rsidRPr="00A13709" w:rsidRDefault="00667F43" w:rsidP="00C61424">
            <w:pPr>
              <w:rPr>
                <w:sz w:val="16"/>
                <w:szCs w:val="16"/>
              </w:rPr>
            </w:pPr>
          </w:p>
        </w:tc>
      </w:tr>
      <w:tr w:rsidR="00667F43" w:rsidRPr="00A13709" w14:paraId="4C4193FD" w14:textId="77777777" w:rsidTr="00C61424">
        <w:tc>
          <w:tcPr>
            <w:tcW w:w="1883" w:type="dxa"/>
            <w:tcBorders>
              <w:top w:val="nil"/>
              <w:left w:val="single" w:sz="4" w:space="0" w:color="auto"/>
              <w:bottom w:val="single" w:sz="4" w:space="0" w:color="auto"/>
              <w:right w:val="nil"/>
            </w:tcBorders>
            <w:shd w:val="clear" w:color="auto" w:fill="auto"/>
          </w:tcPr>
          <w:p w14:paraId="4C4193F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3F3" w14:textId="77777777" w:rsidR="00667F43" w:rsidRPr="00A13709" w:rsidRDefault="00667F43" w:rsidP="00C61424">
            <w:pPr>
              <w:rPr>
                <w:sz w:val="16"/>
                <w:szCs w:val="16"/>
              </w:rPr>
            </w:pPr>
            <w:r w:rsidRPr="00A13709">
              <w:rPr>
                <w:sz w:val="16"/>
                <w:szCs w:val="16"/>
              </w:rPr>
              <w:t>D2090</w:t>
            </w:r>
          </w:p>
        </w:tc>
        <w:tc>
          <w:tcPr>
            <w:tcW w:w="2614" w:type="dxa"/>
            <w:tcBorders>
              <w:top w:val="single" w:sz="4" w:space="0" w:color="auto"/>
              <w:left w:val="nil"/>
              <w:bottom w:val="single" w:sz="4" w:space="0" w:color="auto"/>
              <w:right w:val="single" w:sz="4" w:space="0" w:color="auto"/>
            </w:tcBorders>
          </w:tcPr>
          <w:p w14:paraId="4C4193F4" w14:textId="77777777" w:rsidR="00667F43" w:rsidRPr="00A13709" w:rsidRDefault="00667F43" w:rsidP="00C61424">
            <w:pPr>
              <w:rPr>
                <w:sz w:val="16"/>
                <w:szCs w:val="16"/>
              </w:rPr>
            </w:pPr>
            <w:r w:rsidRPr="00A13709">
              <w:rPr>
                <w:sz w:val="16"/>
                <w:szCs w:val="16"/>
              </w:rPr>
              <w:t>Other plumbing systems</w:t>
            </w:r>
          </w:p>
        </w:tc>
        <w:tc>
          <w:tcPr>
            <w:tcW w:w="487" w:type="dxa"/>
            <w:tcBorders>
              <w:left w:val="single" w:sz="4" w:space="0" w:color="auto"/>
            </w:tcBorders>
            <w:shd w:val="clear" w:color="auto" w:fill="auto"/>
          </w:tcPr>
          <w:p w14:paraId="4C4193F5" w14:textId="77777777" w:rsidR="00667F43" w:rsidRPr="00A13709" w:rsidRDefault="00667F43" w:rsidP="00C61424">
            <w:pPr>
              <w:rPr>
                <w:sz w:val="16"/>
                <w:szCs w:val="16"/>
              </w:rPr>
            </w:pPr>
          </w:p>
        </w:tc>
        <w:tc>
          <w:tcPr>
            <w:tcW w:w="487" w:type="dxa"/>
            <w:shd w:val="clear" w:color="auto" w:fill="auto"/>
          </w:tcPr>
          <w:p w14:paraId="4C4193F6" w14:textId="77777777" w:rsidR="00667F43" w:rsidRPr="00A13709" w:rsidRDefault="00667F43" w:rsidP="00C61424">
            <w:pPr>
              <w:rPr>
                <w:sz w:val="16"/>
                <w:szCs w:val="16"/>
              </w:rPr>
            </w:pPr>
          </w:p>
        </w:tc>
        <w:tc>
          <w:tcPr>
            <w:tcW w:w="487" w:type="dxa"/>
            <w:shd w:val="clear" w:color="auto" w:fill="auto"/>
          </w:tcPr>
          <w:p w14:paraId="4C4193F7" w14:textId="77777777" w:rsidR="00667F43" w:rsidRPr="00A13709" w:rsidRDefault="00667F43" w:rsidP="00C61424">
            <w:pPr>
              <w:rPr>
                <w:sz w:val="16"/>
                <w:szCs w:val="16"/>
              </w:rPr>
            </w:pPr>
          </w:p>
        </w:tc>
        <w:tc>
          <w:tcPr>
            <w:tcW w:w="487" w:type="dxa"/>
            <w:shd w:val="clear" w:color="auto" w:fill="auto"/>
          </w:tcPr>
          <w:p w14:paraId="4C4193F8" w14:textId="77777777" w:rsidR="00667F43" w:rsidRPr="00A13709" w:rsidRDefault="00667F43" w:rsidP="00C61424">
            <w:pPr>
              <w:rPr>
                <w:sz w:val="16"/>
                <w:szCs w:val="16"/>
              </w:rPr>
            </w:pPr>
          </w:p>
        </w:tc>
        <w:tc>
          <w:tcPr>
            <w:tcW w:w="487" w:type="dxa"/>
            <w:shd w:val="clear" w:color="auto" w:fill="auto"/>
          </w:tcPr>
          <w:p w14:paraId="4C4193F9" w14:textId="77777777" w:rsidR="00667F43" w:rsidRPr="00A13709" w:rsidRDefault="00667F43" w:rsidP="00C61424">
            <w:pPr>
              <w:rPr>
                <w:sz w:val="16"/>
                <w:szCs w:val="16"/>
              </w:rPr>
            </w:pPr>
          </w:p>
        </w:tc>
        <w:tc>
          <w:tcPr>
            <w:tcW w:w="487" w:type="dxa"/>
            <w:shd w:val="clear" w:color="auto" w:fill="auto"/>
          </w:tcPr>
          <w:p w14:paraId="4C4193FA" w14:textId="77777777" w:rsidR="00667F43" w:rsidRPr="00A13709" w:rsidRDefault="00667F43" w:rsidP="00C61424">
            <w:pPr>
              <w:rPr>
                <w:sz w:val="16"/>
                <w:szCs w:val="16"/>
              </w:rPr>
            </w:pPr>
          </w:p>
        </w:tc>
        <w:tc>
          <w:tcPr>
            <w:tcW w:w="487" w:type="dxa"/>
            <w:shd w:val="clear" w:color="auto" w:fill="auto"/>
          </w:tcPr>
          <w:p w14:paraId="4C4193FB" w14:textId="77777777" w:rsidR="00667F43" w:rsidRPr="00A13709" w:rsidRDefault="00667F43" w:rsidP="00C61424">
            <w:pPr>
              <w:rPr>
                <w:sz w:val="16"/>
                <w:szCs w:val="16"/>
              </w:rPr>
            </w:pPr>
          </w:p>
        </w:tc>
        <w:tc>
          <w:tcPr>
            <w:tcW w:w="540" w:type="dxa"/>
            <w:shd w:val="clear" w:color="auto" w:fill="auto"/>
          </w:tcPr>
          <w:p w14:paraId="4C4193FC" w14:textId="77777777" w:rsidR="00667F43" w:rsidRPr="00A13709" w:rsidRDefault="00667F43" w:rsidP="00C61424">
            <w:pPr>
              <w:rPr>
                <w:sz w:val="16"/>
                <w:szCs w:val="16"/>
              </w:rPr>
            </w:pPr>
          </w:p>
        </w:tc>
      </w:tr>
      <w:tr w:rsidR="00667F43" w:rsidRPr="00A13709" w14:paraId="4C419409" w14:textId="77777777" w:rsidTr="00C61424">
        <w:tc>
          <w:tcPr>
            <w:tcW w:w="1883" w:type="dxa"/>
            <w:tcBorders>
              <w:top w:val="single" w:sz="4" w:space="0" w:color="auto"/>
              <w:left w:val="single" w:sz="4" w:space="0" w:color="auto"/>
              <w:bottom w:val="nil"/>
              <w:right w:val="nil"/>
            </w:tcBorders>
            <w:shd w:val="clear" w:color="auto" w:fill="auto"/>
          </w:tcPr>
          <w:p w14:paraId="4C4193FE" w14:textId="77777777" w:rsidR="00667F43" w:rsidRPr="00A13709" w:rsidRDefault="00667F43" w:rsidP="00C61424">
            <w:pPr>
              <w:rPr>
                <w:sz w:val="16"/>
                <w:szCs w:val="16"/>
              </w:rPr>
            </w:pPr>
            <w:r w:rsidRPr="00A13709">
              <w:rPr>
                <w:sz w:val="16"/>
                <w:szCs w:val="16"/>
              </w:rPr>
              <w:t>D30   HVAC</w:t>
            </w:r>
          </w:p>
        </w:tc>
        <w:tc>
          <w:tcPr>
            <w:tcW w:w="705" w:type="dxa"/>
            <w:tcBorders>
              <w:top w:val="single" w:sz="4" w:space="0" w:color="auto"/>
              <w:left w:val="nil"/>
              <w:bottom w:val="single" w:sz="4" w:space="0" w:color="auto"/>
              <w:right w:val="nil"/>
            </w:tcBorders>
          </w:tcPr>
          <w:p w14:paraId="4C4193FF" w14:textId="77777777" w:rsidR="00667F43" w:rsidRPr="00A13709" w:rsidRDefault="00667F43" w:rsidP="00C61424">
            <w:pPr>
              <w:rPr>
                <w:sz w:val="16"/>
                <w:szCs w:val="16"/>
              </w:rPr>
            </w:pPr>
            <w:r w:rsidRPr="00A13709">
              <w:rPr>
                <w:sz w:val="16"/>
                <w:szCs w:val="16"/>
              </w:rPr>
              <w:t>D3010</w:t>
            </w:r>
          </w:p>
        </w:tc>
        <w:tc>
          <w:tcPr>
            <w:tcW w:w="2614" w:type="dxa"/>
            <w:tcBorders>
              <w:top w:val="single" w:sz="4" w:space="0" w:color="auto"/>
              <w:left w:val="nil"/>
              <w:bottom w:val="single" w:sz="4" w:space="0" w:color="auto"/>
              <w:right w:val="single" w:sz="4" w:space="0" w:color="auto"/>
            </w:tcBorders>
          </w:tcPr>
          <w:p w14:paraId="4C419400" w14:textId="77777777" w:rsidR="00667F43" w:rsidRPr="00A13709" w:rsidRDefault="00667F43" w:rsidP="00C61424">
            <w:pPr>
              <w:rPr>
                <w:sz w:val="16"/>
                <w:szCs w:val="16"/>
              </w:rPr>
            </w:pPr>
            <w:r w:rsidRPr="00A13709">
              <w:rPr>
                <w:sz w:val="16"/>
                <w:szCs w:val="16"/>
              </w:rPr>
              <w:t>Energy supply</w:t>
            </w:r>
          </w:p>
        </w:tc>
        <w:tc>
          <w:tcPr>
            <w:tcW w:w="487" w:type="dxa"/>
            <w:tcBorders>
              <w:left w:val="single" w:sz="4" w:space="0" w:color="auto"/>
            </w:tcBorders>
            <w:shd w:val="clear" w:color="auto" w:fill="auto"/>
          </w:tcPr>
          <w:p w14:paraId="4C419401" w14:textId="77777777" w:rsidR="00667F43" w:rsidRPr="00A13709" w:rsidRDefault="00667F43" w:rsidP="00C61424">
            <w:pPr>
              <w:rPr>
                <w:sz w:val="16"/>
                <w:szCs w:val="16"/>
              </w:rPr>
            </w:pPr>
          </w:p>
        </w:tc>
        <w:tc>
          <w:tcPr>
            <w:tcW w:w="487" w:type="dxa"/>
            <w:shd w:val="clear" w:color="auto" w:fill="auto"/>
          </w:tcPr>
          <w:p w14:paraId="4C419402" w14:textId="77777777" w:rsidR="00667F43" w:rsidRPr="00A13709" w:rsidRDefault="00667F43" w:rsidP="00C61424">
            <w:pPr>
              <w:rPr>
                <w:sz w:val="16"/>
                <w:szCs w:val="16"/>
              </w:rPr>
            </w:pPr>
          </w:p>
        </w:tc>
        <w:tc>
          <w:tcPr>
            <w:tcW w:w="487" w:type="dxa"/>
            <w:shd w:val="clear" w:color="auto" w:fill="auto"/>
          </w:tcPr>
          <w:p w14:paraId="4C419403" w14:textId="77777777" w:rsidR="00667F43" w:rsidRPr="00A13709" w:rsidRDefault="00667F43" w:rsidP="00C61424">
            <w:pPr>
              <w:rPr>
                <w:sz w:val="16"/>
                <w:szCs w:val="16"/>
              </w:rPr>
            </w:pPr>
          </w:p>
        </w:tc>
        <w:tc>
          <w:tcPr>
            <w:tcW w:w="487" w:type="dxa"/>
            <w:shd w:val="clear" w:color="auto" w:fill="auto"/>
          </w:tcPr>
          <w:p w14:paraId="4C419404" w14:textId="77777777" w:rsidR="00667F43" w:rsidRPr="00A13709" w:rsidRDefault="00667F43" w:rsidP="00C61424">
            <w:pPr>
              <w:rPr>
                <w:sz w:val="16"/>
                <w:szCs w:val="16"/>
              </w:rPr>
            </w:pPr>
          </w:p>
        </w:tc>
        <w:tc>
          <w:tcPr>
            <w:tcW w:w="487" w:type="dxa"/>
            <w:shd w:val="clear" w:color="auto" w:fill="auto"/>
          </w:tcPr>
          <w:p w14:paraId="4C419405" w14:textId="77777777" w:rsidR="00667F43" w:rsidRPr="00A13709" w:rsidRDefault="00667F43" w:rsidP="00C61424">
            <w:pPr>
              <w:rPr>
                <w:sz w:val="16"/>
                <w:szCs w:val="16"/>
              </w:rPr>
            </w:pPr>
          </w:p>
        </w:tc>
        <w:tc>
          <w:tcPr>
            <w:tcW w:w="487" w:type="dxa"/>
            <w:shd w:val="clear" w:color="auto" w:fill="auto"/>
          </w:tcPr>
          <w:p w14:paraId="4C419406" w14:textId="77777777" w:rsidR="00667F43" w:rsidRPr="00A13709" w:rsidRDefault="00667F43" w:rsidP="00C61424">
            <w:pPr>
              <w:rPr>
                <w:sz w:val="16"/>
                <w:szCs w:val="16"/>
              </w:rPr>
            </w:pPr>
          </w:p>
        </w:tc>
        <w:tc>
          <w:tcPr>
            <w:tcW w:w="487" w:type="dxa"/>
            <w:shd w:val="clear" w:color="auto" w:fill="auto"/>
          </w:tcPr>
          <w:p w14:paraId="4C419407" w14:textId="77777777" w:rsidR="00667F43" w:rsidRPr="00A13709" w:rsidRDefault="00667F43" w:rsidP="00C61424">
            <w:pPr>
              <w:rPr>
                <w:sz w:val="16"/>
                <w:szCs w:val="16"/>
              </w:rPr>
            </w:pPr>
          </w:p>
        </w:tc>
        <w:tc>
          <w:tcPr>
            <w:tcW w:w="540" w:type="dxa"/>
            <w:shd w:val="clear" w:color="auto" w:fill="auto"/>
          </w:tcPr>
          <w:p w14:paraId="4C419408" w14:textId="77777777" w:rsidR="00667F43" w:rsidRPr="00A13709" w:rsidRDefault="00667F43" w:rsidP="00C61424">
            <w:pPr>
              <w:rPr>
                <w:sz w:val="16"/>
                <w:szCs w:val="16"/>
              </w:rPr>
            </w:pPr>
          </w:p>
        </w:tc>
      </w:tr>
      <w:tr w:rsidR="00667F43" w:rsidRPr="00A13709" w14:paraId="4C419415" w14:textId="77777777" w:rsidTr="00C61424">
        <w:tc>
          <w:tcPr>
            <w:tcW w:w="1883" w:type="dxa"/>
            <w:tcBorders>
              <w:top w:val="nil"/>
              <w:left w:val="single" w:sz="4" w:space="0" w:color="auto"/>
              <w:bottom w:val="nil"/>
              <w:right w:val="nil"/>
            </w:tcBorders>
            <w:shd w:val="clear" w:color="auto" w:fill="auto"/>
          </w:tcPr>
          <w:p w14:paraId="4C41940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0B" w14:textId="77777777" w:rsidR="00667F43" w:rsidRPr="00A13709" w:rsidRDefault="00667F43" w:rsidP="00C61424">
            <w:pPr>
              <w:rPr>
                <w:sz w:val="16"/>
                <w:szCs w:val="16"/>
              </w:rPr>
            </w:pPr>
            <w:r w:rsidRPr="00A13709">
              <w:rPr>
                <w:sz w:val="16"/>
                <w:szCs w:val="16"/>
              </w:rPr>
              <w:t>D3020</w:t>
            </w:r>
          </w:p>
        </w:tc>
        <w:tc>
          <w:tcPr>
            <w:tcW w:w="2614" w:type="dxa"/>
            <w:tcBorders>
              <w:top w:val="single" w:sz="4" w:space="0" w:color="auto"/>
              <w:left w:val="nil"/>
              <w:bottom w:val="single" w:sz="4" w:space="0" w:color="auto"/>
              <w:right w:val="single" w:sz="4" w:space="0" w:color="auto"/>
            </w:tcBorders>
          </w:tcPr>
          <w:p w14:paraId="4C41940C" w14:textId="77777777" w:rsidR="00667F43" w:rsidRPr="00A13709" w:rsidRDefault="00667F43" w:rsidP="00C61424">
            <w:pPr>
              <w:rPr>
                <w:sz w:val="16"/>
                <w:szCs w:val="16"/>
              </w:rPr>
            </w:pPr>
            <w:r w:rsidRPr="00A13709">
              <w:rPr>
                <w:sz w:val="16"/>
                <w:szCs w:val="16"/>
              </w:rPr>
              <w:t>Heat generating systems</w:t>
            </w:r>
          </w:p>
        </w:tc>
        <w:tc>
          <w:tcPr>
            <w:tcW w:w="487" w:type="dxa"/>
            <w:tcBorders>
              <w:left w:val="single" w:sz="4" w:space="0" w:color="auto"/>
            </w:tcBorders>
            <w:shd w:val="clear" w:color="auto" w:fill="auto"/>
          </w:tcPr>
          <w:p w14:paraId="4C41940D" w14:textId="77777777" w:rsidR="00667F43" w:rsidRPr="00A13709" w:rsidRDefault="00667F43" w:rsidP="00C61424">
            <w:pPr>
              <w:rPr>
                <w:sz w:val="16"/>
                <w:szCs w:val="16"/>
              </w:rPr>
            </w:pPr>
          </w:p>
        </w:tc>
        <w:tc>
          <w:tcPr>
            <w:tcW w:w="487" w:type="dxa"/>
            <w:shd w:val="clear" w:color="auto" w:fill="auto"/>
          </w:tcPr>
          <w:p w14:paraId="4C41940E" w14:textId="77777777" w:rsidR="00667F43" w:rsidRPr="00A13709" w:rsidRDefault="00667F43" w:rsidP="00C61424">
            <w:pPr>
              <w:rPr>
                <w:sz w:val="16"/>
                <w:szCs w:val="16"/>
              </w:rPr>
            </w:pPr>
          </w:p>
        </w:tc>
        <w:tc>
          <w:tcPr>
            <w:tcW w:w="487" w:type="dxa"/>
            <w:shd w:val="clear" w:color="auto" w:fill="auto"/>
          </w:tcPr>
          <w:p w14:paraId="4C41940F" w14:textId="77777777" w:rsidR="00667F43" w:rsidRPr="00A13709" w:rsidRDefault="00667F43" w:rsidP="00C61424">
            <w:pPr>
              <w:rPr>
                <w:sz w:val="16"/>
                <w:szCs w:val="16"/>
              </w:rPr>
            </w:pPr>
          </w:p>
        </w:tc>
        <w:tc>
          <w:tcPr>
            <w:tcW w:w="487" w:type="dxa"/>
            <w:shd w:val="clear" w:color="auto" w:fill="auto"/>
          </w:tcPr>
          <w:p w14:paraId="4C419410" w14:textId="77777777" w:rsidR="00667F43" w:rsidRPr="00A13709" w:rsidRDefault="00667F43" w:rsidP="00C61424">
            <w:pPr>
              <w:rPr>
                <w:sz w:val="16"/>
                <w:szCs w:val="16"/>
              </w:rPr>
            </w:pPr>
          </w:p>
        </w:tc>
        <w:tc>
          <w:tcPr>
            <w:tcW w:w="487" w:type="dxa"/>
            <w:shd w:val="clear" w:color="auto" w:fill="auto"/>
          </w:tcPr>
          <w:p w14:paraId="4C419411" w14:textId="77777777" w:rsidR="00667F43" w:rsidRPr="00A13709" w:rsidRDefault="00667F43" w:rsidP="00C61424">
            <w:pPr>
              <w:rPr>
                <w:sz w:val="16"/>
                <w:szCs w:val="16"/>
              </w:rPr>
            </w:pPr>
          </w:p>
        </w:tc>
        <w:tc>
          <w:tcPr>
            <w:tcW w:w="487" w:type="dxa"/>
            <w:shd w:val="clear" w:color="auto" w:fill="auto"/>
          </w:tcPr>
          <w:p w14:paraId="4C419412" w14:textId="77777777" w:rsidR="00667F43" w:rsidRPr="00A13709" w:rsidRDefault="00667F43" w:rsidP="00C61424">
            <w:pPr>
              <w:rPr>
                <w:sz w:val="16"/>
                <w:szCs w:val="16"/>
              </w:rPr>
            </w:pPr>
          </w:p>
        </w:tc>
        <w:tc>
          <w:tcPr>
            <w:tcW w:w="487" w:type="dxa"/>
            <w:shd w:val="clear" w:color="auto" w:fill="auto"/>
          </w:tcPr>
          <w:p w14:paraId="4C419413" w14:textId="77777777" w:rsidR="00667F43" w:rsidRPr="00A13709" w:rsidRDefault="00667F43" w:rsidP="00C61424">
            <w:pPr>
              <w:rPr>
                <w:sz w:val="16"/>
                <w:szCs w:val="16"/>
              </w:rPr>
            </w:pPr>
          </w:p>
        </w:tc>
        <w:tc>
          <w:tcPr>
            <w:tcW w:w="540" w:type="dxa"/>
            <w:shd w:val="clear" w:color="auto" w:fill="auto"/>
          </w:tcPr>
          <w:p w14:paraId="4C419414" w14:textId="77777777" w:rsidR="00667F43" w:rsidRPr="00A13709" w:rsidRDefault="00667F43" w:rsidP="00C61424">
            <w:pPr>
              <w:rPr>
                <w:sz w:val="16"/>
                <w:szCs w:val="16"/>
              </w:rPr>
            </w:pPr>
          </w:p>
        </w:tc>
      </w:tr>
      <w:tr w:rsidR="00667F43" w:rsidRPr="00A13709" w14:paraId="4C419421" w14:textId="77777777" w:rsidTr="00C61424">
        <w:tc>
          <w:tcPr>
            <w:tcW w:w="1883" w:type="dxa"/>
            <w:tcBorders>
              <w:top w:val="nil"/>
              <w:left w:val="single" w:sz="4" w:space="0" w:color="auto"/>
              <w:bottom w:val="nil"/>
              <w:right w:val="nil"/>
            </w:tcBorders>
            <w:shd w:val="clear" w:color="auto" w:fill="auto"/>
          </w:tcPr>
          <w:p w14:paraId="4C41941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17" w14:textId="77777777" w:rsidR="00667F43" w:rsidRPr="00A13709" w:rsidRDefault="00667F43" w:rsidP="00C61424">
            <w:pPr>
              <w:rPr>
                <w:sz w:val="16"/>
                <w:szCs w:val="16"/>
              </w:rPr>
            </w:pPr>
            <w:r w:rsidRPr="00A13709">
              <w:rPr>
                <w:sz w:val="16"/>
                <w:szCs w:val="16"/>
              </w:rPr>
              <w:t>D3030</w:t>
            </w:r>
          </w:p>
        </w:tc>
        <w:tc>
          <w:tcPr>
            <w:tcW w:w="2614" w:type="dxa"/>
            <w:tcBorders>
              <w:top w:val="single" w:sz="4" w:space="0" w:color="auto"/>
              <w:left w:val="nil"/>
              <w:bottom w:val="single" w:sz="4" w:space="0" w:color="auto"/>
              <w:right w:val="single" w:sz="4" w:space="0" w:color="auto"/>
            </w:tcBorders>
          </w:tcPr>
          <w:p w14:paraId="4C419418" w14:textId="77777777" w:rsidR="00667F43" w:rsidRPr="00A13709" w:rsidRDefault="00667F43" w:rsidP="00C61424">
            <w:pPr>
              <w:rPr>
                <w:sz w:val="16"/>
                <w:szCs w:val="16"/>
              </w:rPr>
            </w:pPr>
            <w:r w:rsidRPr="00A13709">
              <w:rPr>
                <w:sz w:val="16"/>
                <w:szCs w:val="16"/>
              </w:rPr>
              <w:t>Cooling generating systems</w:t>
            </w:r>
          </w:p>
        </w:tc>
        <w:tc>
          <w:tcPr>
            <w:tcW w:w="487" w:type="dxa"/>
            <w:tcBorders>
              <w:left w:val="single" w:sz="4" w:space="0" w:color="auto"/>
            </w:tcBorders>
            <w:shd w:val="clear" w:color="auto" w:fill="auto"/>
          </w:tcPr>
          <w:p w14:paraId="4C419419" w14:textId="77777777" w:rsidR="00667F43" w:rsidRPr="00A13709" w:rsidRDefault="00667F43" w:rsidP="00C61424">
            <w:pPr>
              <w:rPr>
                <w:sz w:val="16"/>
                <w:szCs w:val="16"/>
              </w:rPr>
            </w:pPr>
          </w:p>
        </w:tc>
        <w:tc>
          <w:tcPr>
            <w:tcW w:w="487" w:type="dxa"/>
            <w:shd w:val="clear" w:color="auto" w:fill="auto"/>
          </w:tcPr>
          <w:p w14:paraId="4C41941A" w14:textId="77777777" w:rsidR="00667F43" w:rsidRPr="00A13709" w:rsidRDefault="00667F43" w:rsidP="00C61424">
            <w:pPr>
              <w:rPr>
                <w:sz w:val="16"/>
                <w:szCs w:val="16"/>
              </w:rPr>
            </w:pPr>
          </w:p>
        </w:tc>
        <w:tc>
          <w:tcPr>
            <w:tcW w:w="487" w:type="dxa"/>
            <w:shd w:val="clear" w:color="auto" w:fill="auto"/>
          </w:tcPr>
          <w:p w14:paraId="4C41941B" w14:textId="77777777" w:rsidR="00667F43" w:rsidRPr="00A13709" w:rsidRDefault="00667F43" w:rsidP="00C61424">
            <w:pPr>
              <w:rPr>
                <w:sz w:val="16"/>
                <w:szCs w:val="16"/>
              </w:rPr>
            </w:pPr>
          </w:p>
        </w:tc>
        <w:tc>
          <w:tcPr>
            <w:tcW w:w="487" w:type="dxa"/>
            <w:shd w:val="clear" w:color="auto" w:fill="auto"/>
          </w:tcPr>
          <w:p w14:paraId="4C41941C" w14:textId="77777777" w:rsidR="00667F43" w:rsidRPr="00A13709" w:rsidRDefault="00667F43" w:rsidP="00C61424">
            <w:pPr>
              <w:rPr>
                <w:sz w:val="16"/>
                <w:szCs w:val="16"/>
              </w:rPr>
            </w:pPr>
          </w:p>
        </w:tc>
        <w:tc>
          <w:tcPr>
            <w:tcW w:w="487" w:type="dxa"/>
            <w:shd w:val="clear" w:color="auto" w:fill="auto"/>
          </w:tcPr>
          <w:p w14:paraId="4C41941D" w14:textId="77777777" w:rsidR="00667F43" w:rsidRPr="00A13709" w:rsidRDefault="00667F43" w:rsidP="00C61424">
            <w:pPr>
              <w:rPr>
                <w:sz w:val="16"/>
                <w:szCs w:val="16"/>
              </w:rPr>
            </w:pPr>
          </w:p>
        </w:tc>
        <w:tc>
          <w:tcPr>
            <w:tcW w:w="487" w:type="dxa"/>
            <w:shd w:val="clear" w:color="auto" w:fill="auto"/>
          </w:tcPr>
          <w:p w14:paraId="4C41941E" w14:textId="77777777" w:rsidR="00667F43" w:rsidRPr="00A13709" w:rsidRDefault="00667F43" w:rsidP="00C61424">
            <w:pPr>
              <w:rPr>
                <w:sz w:val="16"/>
                <w:szCs w:val="16"/>
              </w:rPr>
            </w:pPr>
          </w:p>
        </w:tc>
        <w:tc>
          <w:tcPr>
            <w:tcW w:w="487" w:type="dxa"/>
            <w:shd w:val="clear" w:color="auto" w:fill="auto"/>
          </w:tcPr>
          <w:p w14:paraId="4C41941F" w14:textId="77777777" w:rsidR="00667F43" w:rsidRPr="00A13709" w:rsidRDefault="00667F43" w:rsidP="00C61424">
            <w:pPr>
              <w:rPr>
                <w:sz w:val="16"/>
                <w:szCs w:val="16"/>
              </w:rPr>
            </w:pPr>
          </w:p>
        </w:tc>
        <w:tc>
          <w:tcPr>
            <w:tcW w:w="540" w:type="dxa"/>
            <w:shd w:val="clear" w:color="auto" w:fill="auto"/>
          </w:tcPr>
          <w:p w14:paraId="4C419420" w14:textId="77777777" w:rsidR="00667F43" w:rsidRPr="00A13709" w:rsidRDefault="00667F43" w:rsidP="00C61424">
            <w:pPr>
              <w:rPr>
                <w:sz w:val="16"/>
                <w:szCs w:val="16"/>
              </w:rPr>
            </w:pPr>
          </w:p>
        </w:tc>
      </w:tr>
      <w:tr w:rsidR="00667F43" w:rsidRPr="00A13709" w14:paraId="4C41942D" w14:textId="77777777" w:rsidTr="00C61424">
        <w:tc>
          <w:tcPr>
            <w:tcW w:w="1883" w:type="dxa"/>
            <w:tcBorders>
              <w:top w:val="nil"/>
              <w:left w:val="single" w:sz="4" w:space="0" w:color="auto"/>
              <w:bottom w:val="nil"/>
              <w:right w:val="nil"/>
            </w:tcBorders>
            <w:shd w:val="clear" w:color="auto" w:fill="auto"/>
          </w:tcPr>
          <w:p w14:paraId="4C41942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23" w14:textId="77777777" w:rsidR="00667F43" w:rsidRPr="00A13709" w:rsidRDefault="00667F43" w:rsidP="00C61424">
            <w:pPr>
              <w:rPr>
                <w:sz w:val="16"/>
                <w:szCs w:val="16"/>
              </w:rPr>
            </w:pPr>
            <w:r w:rsidRPr="00A13709">
              <w:rPr>
                <w:sz w:val="16"/>
                <w:szCs w:val="16"/>
              </w:rPr>
              <w:t>D3040</w:t>
            </w:r>
          </w:p>
        </w:tc>
        <w:tc>
          <w:tcPr>
            <w:tcW w:w="2614" w:type="dxa"/>
            <w:tcBorders>
              <w:top w:val="single" w:sz="4" w:space="0" w:color="auto"/>
              <w:left w:val="nil"/>
              <w:bottom w:val="single" w:sz="4" w:space="0" w:color="auto"/>
              <w:right w:val="single" w:sz="4" w:space="0" w:color="auto"/>
            </w:tcBorders>
          </w:tcPr>
          <w:p w14:paraId="4C419424" w14:textId="77777777" w:rsidR="00667F43" w:rsidRPr="00A13709" w:rsidRDefault="00667F43" w:rsidP="00C61424">
            <w:pPr>
              <w:rPr>
                <w:sz w:val="16"/>
                <w:szCs w:val="16"/>
              </w:rPr>
            </w:pPr>
            <w:r w:rsidRPr="00A13709">
              <w:rPr>
                <w:sz w:val="16"/>
                <w:szCs w:val="16"/>
              </w:rPr>
              <w:t>Distribution systems</w:t>
            </w:r>
          </w:p>
        </w:tc>
        <w:tc>
          <w:tcPr>
            <w:tcW w:w="487" w:type="dxa"/>
            <w:tcBorders>
              <w:left w:val="single" w:sz="4" w:space="0" w:color="auto"/>
            </w:tcBorders>
            <w:shd w:val="clear" w:color="auto" w:fill="auto"/>
          </w:tcPr>
          <w:p w14:paraId="4C419425" w14:textId="77777777" w:rsidR="00667F43" w:rsidRPr="00A13709" w:rsidRDefault="00667F43" w:rsidP="00C61424">
            <w:pPr>
              <w:rPr>
                <w:sz w:val="16"/>
                <w:szCs w:val="16"/>
              </w:rPr>
            </w:pPr>
          </w:p>
        </w:tc>
        <w:tc>
          <w:tcPr>
            <w:tcW w:w="487" w:type="dxa"/>
            <w:shd w:val="clear" w:color="auto" w:fill="auto"/>
          </w:tcPr>
          <w:p w14:paraId="4C419426" w14:textId="77777777" w:rsidR="00667F43" w:rsidRPr="00A13709" w:rsidRDefault="00667F43" w:rsidP="00C61424">
            <w:pPr>
              <w:rPr>
                <w:sz w:val="16"/>
                <w:szCs w:val="16"/>
              </w:rPr>
            </w:pPr>
          </w:p>
        </w:tc>
        <w:tc>
          <w:tcPr>
            <w:tcW w:w="487" w:type="dxa"/>
            <w:shd w:val="clear" w:color="auto" w:fill="auto"/>
          </w:tcPr>
          <w:p w14:paraId="4C419427" w14:textId="77777777" w:rsidR="00667F43" w:rsidRPr="00A13709" w:rsidRDefault="00667F43" w:rsidP="00C61424">
            <w:pPr>
              <w:rPr>
                <w:sz w:val="16"/>
                <w:szCs w:val="16"/>
              </w:rPr>
            </w:pPr>
          </w:p>
        </w:tc>
        <w:tc>
          <w:tcPr>
            <w:tcW w:w="487" w:type="dxa"/>
            <w:shd w:val="clear" w:color="auto" w:fill="auto"/>
          </w:tcPr>
          <w:p w14:paraId="4C419428" w14:textId="77777777" w:rsidR="00667F43" w:rsidRPr="00A13709" w:rsidRDefault="00667F43" w:rsidP="00C61424">
            <w:pPr>
              <w:rPr>
                <w:sz w:val="16"/>
                <w:szCs w:val="16"/>
              </w:rPr>
            </w:pPr>
          </w:p>
        </w:tc>
        <w:tc>
          <w:tcPr>
            <w:tcW w:w="487" w:type="dxa"/>
            <w:shd w:val="clear" w:color="auto" w:fill="auto"/>
          </w:tcPr>
          <w:p w14:paraId="4C419429" w14:textId="77777777" w:rsidR="00667F43" w:rsidRPr="00A13709" w:rsidRDefault="00667F43" w:rsidP="00C61424">
            <w:pPr>
              <w:rPr>
                <w:sz w:val="16"/>
                <w:szCs w:val="16"/>
              </w:rPr>
            </w:pPr>
          </w:p>
        </w:tc>
        <w:tc>
          <w:tcPr>
            <w:tcW w:w="487" w:type="dxa"/>
            <w:shd w:val="clear" w:color="auto" w:fill="auto"/>
          </w:tcPr>
          <w:p w14:paraId="4C41942A" w14:textId="77777777" w:rsidR="00667F43" w:rsidRPr="00A13709" w:rsidRDefault="00667F43" w:rsidP="00C61424">
            <w:pPr>
              <w:rPr>
                <w:sz w:val="16"/>
                <w:szCs w:val="16"/>
              </w:rPr>
            </w:pPr>
          </w:p>
        </w:tc>
        <w:tc>
          <w:tcPr>
            <w:tcW w:w="487" w:type="dxa"/>
            <w:shd w:val="clear" w:color="auto" w:fill="auto"/>
          </w:tcPr>
          <w:p w14:paraId="4C41942B" w14:textId="77777777" w:rsidR="00667F43" w:rsidRPr="00A13709" w:rsidRDefault="00667F43" w:rsidP="00C61424">
            <w:pPr>
              <w:rPr>
                <w:sz w:val="16"/>
                <w:szCs w:val="16"/>
              </w:rPr>
            </w:pPr>
          </w:p>
        </w:tc>
        <w:tc>
          <w:tcPr>
            <w:tcW w:w="540" w:type="dxa"/>
            <w:shd w:val="clear" w:color="auto" w:fill="auto"/>
          </w:tcPr>
          <w:p w14:paraId="4C41942C" w14:textId="77777777" w:rsidR="00667F43" w:rsidRPr="00A13709" w:rsidRDefault="00667F43" w:rsidP="00C61424">
            <w:pPr>
              <w:rPr>
                <w:sz w:val="16"/>
                <w:szCs w:val="16"/>
              </w:rPr>
            </w:pPr>
          </w:p>
        </w:tc>
      </w:tr>
      <w:tr w:rsidR="00667F43" w:rsidRPr="00A13709" w14:paraId="4C419439" w14:textId="77777777" w:rsidTr="00C61424">
        <w:tc>
          <w:tcPr>
            <w:tcW w:w="1883" w:type="dxa"/>
            <w:tcBorders>
              <w:top w:val="nil"/>
              <w:left w:val="single" w:sz="4" w:space="0" w:color="auto"/>
              <w:bottom w:val="nil"/>
              <w:right w:val="nil"/>
            </w:tcBorders>
            <w:shd w:val="clear" w:color="auto" w:fill="auto"/>
          </w:tcPr>
          <w:p w14:paraId="4C41942E"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2F" w14:textId="77777777" w:rsidR="00667F43" w:rsidRPr="00A13709" w:rsidRDefault="00667F43" w:rsidP="00C61424">
            <w:pPr>
              <w:rPr>
                <w:sz w:val="16"/>
                <w:szCs w:val="16"/>
              </w:rPr>
            </w:pPr>
            <w:r w:rsidRPr="00A13709">
              <w:rPr>
                <w:sz w:val="16"/>
                <w:szCs w:val="16"/>
              </w:rPr>
              <w:t>D3050</w:t>
            </w:r>
          </w:p>
        </w:tc>
        <w:tc>
          <w:tcPr>
            <w:tcW w:w="2614" w:type="dxa"/>
            <w:tcBorders>
              <w:top w:val="single" w:sz="4" w:space="0" w:color="auto"/>
              <w:left w:val="nil"/>
              <w:bottom w:val="single" w:sz="4" w:space="0" w:color="auto"/>
              <w:right w:val="single" w:sz="4" w:space="0" w:color="auto"/>
            </w:tcBorders>
          </w:tcPr>
          <w:p w14:paraId="4C419430" w14:textId="77777777" w:rsidR="00667F43" w:rsidRPr="00A13709" w:rsidRDefault="00667F43" w:rsidP="00C61424">
            <w:pPr>
              <w:rPr>
                <w:sz w:val="16"/>
                <w:szCs w:val="16"/>
              </w:rPr>
            </w:pPr>
            <w:r w:rsidRPr="00A13709">
              <w:rPr>
                <w:sz w:val="16"/>
                <w:szCs w:val="16"/>
              </w:rPr>
              <w:t>Terminal and package units</w:t>
            </w:r>
          </w:p>
        </w:tc>
        <w:tc>
          <w:tcPr>
            <w:tcW w:w="487" w:type="dxa"/>
            <w:tcBorders>
              <w:left w:val="single" w:sz="4" w:space="0" w:color="auto"/>
            </w:tcBorders>
            <w:shd w:val="clear" w:color="auto" w:fill="auto"/>
          </w:tcPr>
          <w:p w14:paraId="4C419431" w14:textId="77777777" w:rsidR="00667F43" w:rsidRPr="00A13709" w:rsidRDefault="00667F43" w:rsidP="00C61424">
            <w:pPr>
              <w:rPr>
                <w:sz w:val="16"/>
                <w:szCs w:val="16"/>
              </w:rPr>
            </w:pPr>
          </w:p>
        </w:tc>
        <w:tc>
          <w:tcPr>
            <w:tcW w:w="487" w:type="dxa"/>
            <w:shd w:val="clear" w:color="auto" w:fill="auto"/>
          </w:tcPr>
          <w:p w14:paraId="4C419432" w14:textId="77777777" w:rsidR="00667F43" w:rsidRPr="00A13709" w:rsidRDefault="00667F43" w:rsidP="00C61424">
            <w:pPr>
              <w:rPr>
                <w:sz w:val="16"/>
                <w:szCs w:val="16"/>
              </w:rPr>
            </w:pPr>
          </w:p>
        </w:tc>
        <w:tc>
          <w:tcPr>
            <w:tcW w:w="487" w:type="dxa"/>
            <w:shd w:val="clear" w:color="auto" w:fill="auto"/>
          </w:tcPr>
          <w:p w14:paraId="4C419433" w14:textId="77777777" w:rsidR="00667F43" w:rsidRPr="00A13709" w:rsidRDefault="00667F43" w:rsidP="00C61424">
            <w:pPr>
              <w:rPr>
                <w:sz w:val="16"/>
                <w:szCs w:val="16"/>
              </w:rPr>
            </w:pPr>
          </w:p>
        </w:tc>
        <w:tc>
          <w:tcPr>
            <w:tcW w:w="487" w:type="dxa"/>
            <w:shd w:val="clear" w:color="auto" w:fill="auto"/>
          </w:tcPr>
          <w:p w14:paraId="4C419434" w14:textId="77777777" w:rsidR="00667F43" w:rsidRPr="00A13709" w:rsidRDefault="00667F43" w:rsidP="00C61424">
            <w:pPr>
              <w:rPr>
                <w:sz w:val="16"/>
                <w:szCs w:val="16"/>
              </w:rPr>
            </w:pPr>
          </w:p>
        </w:tc>
        <w:tc>
          <w:tcPr>
            <w:tcW w:w="487" w:type="dxa"/>
            <w:shd w:val="clear" w:color="auto" w:fill="auto"/>
          </w:tcPr>
          <w:p w14:paraId="4C419435" w14:textId="77777777" w:rsidR="00667F43" w:rsidRPr="00A13709" w:rsidRDefault="00667F43" w:rsidP="00C61424">
            <w:pPr>
              <w:rPr>
                <w:sz w:val="16"/>
                <w:szCs w:val="16"/>
              </w:rPr>
            </w:pPr>
          </w:p>
        </w:tc>
        <w:tc>
          <w:tcPr>
            <w:tcW w:w="487" w:type="dxa"/>
            <w:shd w:val="clear" w:color="auto" w:fill="auto"/>
          </w:tcPr>
          <w:p w14:paraId="4C419436" w14:textId="77777777" w:rsidR="00667F43" w:rsidRPr="00A13709" w:rsidRDefault="00667F43" w:rsidP="00C61424">
            <w:pPr>
              <w:rPr>
                <w:sz w:val="16"/>
                <w:szCs w:val="16"/>
              </w:rPr>
            </w:pPr>
          </w:p>
        </w:tc>
        <w:tc>
          <w:tcPr>
            <w:tcW w:w="487" w:type="dxa"/>
            <w:shd w:val="clear" w:color="auto" w:fill="auto"/>
          </w:tcPr>
          <w:p w14:paraId="4C419437" w14:textId="77777777" w:rsidR="00667F43" w:rsidRPr="00A13709" w:rsidRDefault="00667F43" w:rsidP="00C61424">
            <w:pPr>
              <w:rPr>
                <w:sz w:val="16"/>
                <w:szCs w:val="16"/>
              </w:rPr>
            </w:pPr>
          </w:p>
        </w:tc>
        <w:tc>
          <w:tcPr>
            <w:tcW w:w="540" w:type="dxa"/>
            <w:shd w:val="clear" w:color="auto" w:fill="auto"/>
          </w:tcPr>
          <w:p w14:paraId="4C419438" w14:textId="77777777" w:rsidR="00667F43" w:rsidRPr="00A13709" w:rsidRDefault="00667F43" w:rsidP="00C61424">
            <w:pPr>
              <w:rPr>
                <w:sz w:val="16"/>
                <w:szCs w:val="16"/>
              </w:rPr>
            </w:pPr>
          </w:p>
        </w:tc>
      </w:tr>
      <w:tr w:rsidR="00667F43" w:rsidRPr="00A13709" w14:paraId="4C419445" w14:textId="77777777" w:rsidTr="00C61424">
        <w:tc>
          <w:tcPr>
            <w:tcW w:w="1883" w:type="dxa"/>
            <w:tcBorders>
              <w:top w:val="nil"/>
              <w:left w:val="single" w:sz="4" w:space="0" w:color="auto"/>
              <w:bottom w:val="nil"/>
              <w:right w:val="nil"/>
            </w:tcBorders>
            <w:shd w:val="clear" w:color="auto" w:fill="auto"/>
          </w:tcPr>
          <w:p w14:paraId="4C41943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3B" w14:textId="77777777" w:rsidR="00667F43" w:rsidRPr="00A13709" w:rsidRDefault="00667F43" w:rsidP="00C61424">
            <w:pPr>
              <w:rPr>
                <w:sz w:val="16"/>
                <w:szCs w:val="16"/>
              </w:rPr>
            </w:pPr>
            <w:r w:rsidRPr="00A13709">
              <w:rPr>
                <w:sz w:val="16"/>
                <w:szCs w:val="16"/>
              </w:rPr>
              <w:t>D3060</w:t>
            </w:r>
          </w:p>
        </w:tc>
        <w:tc>
          <w:tcPr>
            <w:tcW w:w="2614" w:type="dxa"/>
            <w:tcBorders>
              <w:top w:val="single" w:sz="4" w:space="0" w:color="auto"/>
              <w:left w:val="nil"/>
              <w:bottom w:val="single" w:sz="4" w:space="0" w:color="auto"/>
              <w:right w:val="single" w:sz="4" w:space="0" w:color="auto"/>
            </w:tcBorders>
          </w:tcPr>
          <w:p w14:paraId="4C41943C" w14:textId="77777777" w:rsidR="00667F43" w:rsidRPr="00A13709" w:rsidRDefault="00667F43" w:rsidP="00C61424">
            <w:pPr>
              <w:rPr>
                <w:sz w:val="16"/>
                <w:szCs w:val="16"/>
              </w:rPr>
            </w:pPr>
            <w:r w:rsidRPr="00A13709">
              <w:rPr>
                <w:sz w:val="16"/>
                <w:szCs w:val="16"/>
              </w:rPr>
              <w:t>Controls and instrumentation</w:t>
            </w:r>
          </w:p>
        </w:tc>
        <w:tc>
          <w:tcPr>
            <w:tcW w:w="487" w:type="dxa"/>
            <w:tcBorders>
              <w:left w:val="single" w:sz="4" w:space="0" w:color="auto"/>
            </w:tcBorders>
            <w:shd w:val="clear" w:color="auto" w:fill="auto"/>
          </w:tcPr>
          <w:p w14:paraId="4C41943D" w14:textId="77777777" w:rsidR="00667F43" w:rsidRPr="00A13709" w:rsidRDefault="00667F43" w:rsidP="00C61424">
            <w:pPr>
              <w:rPr>
                <w:sz w:val="16"/>
                <w:szCs w:val="16"/>
              </w:rPr>
            </w:pPr>
          </w:p>
        </w:tc>
        <w:tc>
          <w:tcPr>
            <w:tcW w:w="487" w:type="dxa"/>
            <w:shd w:val="clear" w:color="auto" w:fill="auto"/>
          </w:tcPr>
          <w:p w14:paraId="4C41943E" w14:textId="77777777" w:rsidR="00667F43" w:rsidRPr="00A13709" w:rsidRDefault="00667F43" w:rsidP="00C61424">
            <w:pPr>
              <w:rPr>
                <w:sz w:val="16"/>
                <w:szCs w:val="16"/>
              </w:rPr>
            </w:pPr>
          </w:p>
        </w:tc>
        <w:tc>
          <w:tcPr>
            <w:tcW w:w="487" w:type="dxa"/>
            <w:shd w:val="clear" w:color="auto" w:fill="auto"/>
          </w:tcPr>
          <w:p w14:paraId="4C41943F" w14:textId="77777777" w:rsidR="00667F43" w:rsidRPr="00A13709" w:rsidRDefault="00667F43" w:rsidP="00C61424">
            <w:pPr>
              <w:rPr>
                <w:sz w:val="16"/>
                <w:szCs w:val="16"/>
              </w:rPr>
            </w:pPr>
          </w:p>
        </w:tc>
        <w:tc>
          <w:tcPr>
            <w:tcW w:w="487" w:type="dxa"/>
            <w:shd w:val="clear" w:color="auto" w:fill="auto"/>
          </w:tcPr>
          <w:p w14:paraId="4C419440" w14:textId="77777777" w:rsidR="00667F43" w:rsidRPr="00A13709" w:rsidRDefault="00667F43" w:rsidP="00C61424">
            <w:pPr>
              <w:rPr>
                <w:sz w:val="16"/>
                <w:szCs w:val="16"/>
              </w:rPr>
            </w:pPr>
          </w:p>
        </w:tc>
        <w:tc>
          <w:tcPr>
            <w:tcW w:w="487" w:type="dxa"/>
            <w:shd w:val="clear" w:color="auto" w:fill="auto"/>
          </w:tcPr>
          <w:p w14:paraId="4C419441" w14:textId="77777777" w:rsidR="00667F43" w:rsidRPr="00A13709" w:rsidRDefault="00667F43" w:rsidP="00C61424">
            <w:pPr>
              <w:rPr>
                <w:sz w:val="16"/>
                <w:szCs w:val="16"/>
              </w:rPr>
            </w:pPr>
          </w:p>
        </w:tc>
        <w:tc>
          <w:tcPr>
            <w:tcW w:w="487" w:type="dxa"/>
            <w:shd w:val="clear" w:color="auto" w:fill="auto"/>
          </w:tcPr>
          <w:p w14:paraId="4C419442" w14:textId="77777777" w:rsidR="00667F43" w:rsidRPr="00A13709" w:rsidRDefault="00667F43" w:rsidP="00C61424">
            <w:pPr>
              <w:rPr>
                <w:sz w:val="16"/>
                <w:szCs w:val="16"/>
              </w:rPr>
            </w:pPr>
          </w:p>
        </w:tc>
        <w:tc>
          <w:tcPr>
            <w:tcW w:w="487" w:type="dxa"/>
            <w:shd w:val="clear" w:color="auto" w:fill="auto"/>
          </w:tcPr>
          <w:p w14:paraId="4C419443" w14:textId="77777777" w:rsidR="00667F43" w:rsidRPr="00A13709" w:rsidRDefault="00667F43" w:rsidP="00C61424">
            <w:pPr>
              <w:rPr>
                <w:sz w:val="16"/>
                <w:szCs w:val="16"/>
              </w:rPr>
            </w:pPr>
          </w:p>
        </w:tc>
        <w:tc>
          <w:tcPr>
            <w:tcW w:w="540" w:type="dxa"/>
            <w:shd w:val="clear" w:color="auto" w:fill="auto"/>
          </w:tcPr>
          <w:p w14:paraId="4C419444" w14:textId="77777777" w:rsidR="00667F43" w:rsidRPr="00A13709" w:rsidRDefault="00667F43" w:rsidP="00C61424">
            <w:pPr>
              <w:rPr>
                <w:sz w:val="16"/>
                <w:szCs w:val="16"/>
              </w:rPr>
            </w:pPr>
          </w:p>
        </w:tc>
      </w:tr>
      <w:tr w:rsidR="00667F43" w:rsidRPr="00A13709" w14:paraId="4C419451" w14:textId="77777777" w:rsidTr="00C61424">
        <w:tc>
          <w:tcPr>
            <w:tcW w:w="1883" w:type="dxa"/>
            <w:tcBorders>
              <w:top w:val="nil"/>
              <w:left w:val="single" w:sz="4" w:space="0" w:color="auto"/>
              <w:bottom w:val="nil"/>
              <w:right w:val="nil"/>
            </w:tcBorders>
            <w:shd w:val="clear" w:color="auto" w:fill="auto"/>
          </w:tcPr>
          <w:p w14:paraId="4C41944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47" w14:textId="77777777" w:rsidR="00667F43" w:rsidRPr="00A13709" w:rsidRDefault="00667F43" w:rsidP="00C61424">
            <w:pPr>
              <w:rPr>
                <w:sz w:val="16"/>
                <w:szCs w:val="16"/>
              </w:rPr>
            </w:pPr>
            <w:r w:rsidRPr="00A13709">
              <w:rPr>
                <w:sz w:val="16"/>
                <w:szCs w:val="16"/>
              </w:rPr>
              <w:t>D3070</w:t>
            </w:r>
          </w:p>
        </w:tc>
        <w:tc>
          <w:tcPr>
            <w:tcW w:w="2614" w:type="dxa"/>
            <w:tcBorders>
              <w:top w:val="single" w:sz="4" w:space="0" w:color="auto"/>
              <w:left w:val="nil"/>
              <w:bottom w:val="single" w:sz="4" w:space="0" w:color="auto"/>
              <w:right w:val="single" w:sz="4" w:space="0" w:color="auto"/>
            </w:tcBorders>
          </w:tcPr>
          <w:p w14:paraId="4C419448" w14:textId="77777777" w:rsidR="00667F43" w:rsidRPr="00A13709" w:rsidRDefault="00667F43" w:rsidP="00C61424">
            <w:pPr>
              <w:rPr>
                <w:sz w:val="16"/>
                <w:szCs w:val="16"/>
              </w:rPr>
            </w:pPr>
            <w:r w:rsidRPr="00A13709">
              <w:rPr>
                <w:sz w:val="16"/>
                <w:szCs w:val="16"/>
              </w:rPr>
              <w:t>Systems testing and balancing</w:t>
            </w:r>
          </w:p>
        </w:tc>
        <w:tc>
          <w:tcPr>
            <w:tcW w:w="487" w:type="dxa"/>
            <w:tcBorders>
              <w:left w:val="single" w:sz="4" w:space="0" w:color="auto"/>
            </w:tcBorders>
            <w:shd w:val="clear" w:color="auto" w:fill="auto"/>
          </w:tcPr>
          <w:p w14:paraId="4C419449" w14:textId="77777777" w:rsidR="00667F43" w:rsidRPr="00A13709" w:rsidRDefault="00667F43" w:rsidP="00C61424">
            <w:pPr>
              <w:rPr>
                <w:sz w:val="16"/>
                <w:szCs w:val="16"/>
              </w:rPr>
            </w:pPr>
          </w:p>
        </w:tc>
        <w:tc>
          <w:tcPr>
            <w:tcW w:w="487" w:type="dxa"/>
            <w:shd w:val="clear" w:color="auto" w:fill="auto"/>
          </w:tcPr>
          <w:p w14:paraId="4C41944A" w14:textId="77777777" w:rsidR="00667F43" w:rsidRPr="00A13709" w:rsidRDefault="00667F43" w:rsidP="00C61424">
            <w:pPr>
              <w:rPr>
                <w:sz w:val="16"/>
                <w:szCs w:val="16"/>
              </w:rPr>
            </w:pPr>
          </w:p>
        </w:tc>
        <w:tc>
          <w:tcPr>
            <w:tcW w:w="487" w:type="dxa"/>
            <w:shd w:val="clear" w:color="auto" w:fill="auto"/>
          </w:tcPr>
          <w:p w14:paraId="4C41944B" w14:textId="77777777" w:rsidR="00667F43" w:rsidRPr="00A13709" w:rsidRDefault="00667F43" w:rsidP="00C61424">
            <w:pPr>
              <w:rPr>
                <w:sz w:val="16"/>
                <w:szCs w:val="16"/>
              </w:rPr>
            </w:pPr>
          </w:p>
        </w:tc>
        <w:tc>
          <w:tcPr>
            <w:tcW w:w="487" w:type="dxa"/>
            <w:shd w:val="clear" w:color="auto" w:fill="auto"/>
          </w:tcPr>
          <w:p w14:paraId="4C41944C" w14:textId="77777777" w:rsidR="00667F43" w:rsidRPr="00A13709" w:rsidRDefault="00667F43" w:rsidP="00C61424">
            <w:pPr>
              <w:rPr>
                <w:sz w:val="16"/>
                <w:szCs w:val="16"/>
              </w:rPr>
            </w:pPr>
          </w:p>
        </w:tc>
        <w:tc>
          <w:tcPr>
            <w:tcW w:w="487" w:type="dxa"/>
            <w:shd w:val="clear" w:color="auto" w:fill="auto"/>
          </w:tcPr>
          <w:p w14:paraId="4C41944D" w14:textId="77777777" w:rsidR="00667F43" w:rsidRPr="00A13709" w:rsidRDefault="00667F43" w:rsidP="00C61424">
            <w:pPr>
              <w:rPr>
                <w:sz w:val="16"/>
                <w:szCs w:val="16"/>
              </w:rPr>
            </w:pPr>
          </w:p>
        </w:tc>
        <w:tc>
          <w:tcPr>
            <w:tcW w:w="487" w:type="dxa"/>
            <w:shd w:val="clear" w:color="auto" w:fill="auto"/>
          </w:tcPr>
          <w:p w14:paraId="4C41944E" w14:textId="77777777" w:rsidR="00667F43" w:rsidRPr="00A13709" w:rsidRDefault="00667F43" w:rsidP="00C61424">
            <w:pPr>
              <w:rPr>
                <w:sz w:val="16"/>
                <w:szCs w:val="16"/>
              </w:rPr>
            </w:pPr>
          </w:p>
        </w:tc>
        <w:tc>
          <w:tcPr>
            <w:tcW w:w="487" w:type="dxa"/>
            <w:shd w:val="clear" w:color="auto" w:fill="auto"/>
          </w:tcPr>
          <w:p w14:paraId="4C41944F" w14:textId="77777777" w:rsidR="00667F43" w:rsidRPr="00A13709" w:rsidRDefault="00667F43" w:rsidP="00C61424">
            <w:pPr>
              <w:rPr>
                <w:sz w:val="16"/>
                <w:szCs w:val="16"/>
              </w:rPr>
            </w:pPr>
          </w:p>
        </w:tc>
        <w:tc>
          <w:tcPr>
            <w:tcW w:w="540" w:type="dxa"/>
            <w:shd w:val="clear" w:color="auto" w:fill="auto"/>
          </w:tcPr>
          <w:p w14:paraId="4C419450" w14:textId="77777777" w:rsidR="00667F43" w:rsidRPr="00A13709" w:rsidRDefault="00667F43" w:rsidP="00C61424">
            <w:pPr>
              <w:rPr>
                <w:sz w:val="16"/>
                <w:szCs w:val="16"/>
              </w:rPr>
            </w:pPr>
          </w:p>
        </w:tc>
      </w:tr>
      <w:tr w:rsidR="00667F43" w:rsidRPr="00A13709" w14:paraId="4C41945D" w14:textId="77777777" w:rsidTr="00C61424">
        <w:tc>
          <w:tcPr>
            <w:tcW w:w="1883" w:type="dxa"/>
            <w:tcBorders>
              <w:top w:val="nil"/>
              <w:left w:val="single" w:sz="4" w:space="0" w:color="auto"/>
              <w:bottom w:val="single" w:sz="4" w:space="0" w:color="auto"/>
              <w:right w:val="nil"/>
            </w:tcBorders>
            <w:shd w:val="clear" w:color="auto" w:fill="auto"/>
          </w:tcPr>
          <w:p w14:paraId="4C41945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53" w14:textId="77777777" w:rsidR="00667F43" w:rsidRPr="00A13709" w:rsidRDefault="00667F43" w:rsidP="00C61424">
            <w:pPr>
              <w:rPr>
                <w:sz w:val="16"/>
                <w:szCs w:val="16"/>
              </w:rPr>
            </w:pPr>
            <w:r w:rsidRPr="00A13709">
              <w:rPr>
                <w:sz w:val="16"/>
                <w:szCs w:val="16"/>
              </w:rPr>
              <w:t>D3090</w:t>
            </w:r>
          </w:p>
        </w:tc>
        <w:tc>
          <w:tcPr>
            <w:tcW w:w="2614" w:type="dxa"/>
            <w:tcBorders>
              <w:top w:val="single" w:sz="4" w:space="0" w:color="auto"/>
              <w:left w:val="nil"/>
              <w:bottom w:val="single" w:sz="4" w:space="0" w:color="auto"/>
              <w:right w:val="single" w:sz="4" w:space="0" w:color="auto"/>
            </w:tcBorders>
          </w:tcPr>
          <w:p w14:paraId="4C419454" w14:textId="77777777" w:rsidR="00667F43" w:rsidRPr="00A13709" w:rsidRDefault="00667F43" w:rsidP="00C61424">
            <w:pPr>
              <w:rPr>
                <w:sz w:val="16"/>
                <w:szCs w:val="16"/>
              </w:rPr>
            </w:pPr>
            <w:r w:rsidRPr="00A13709">
              <w:rPr>
                <w:sz w:val="16"/>
                <w:szCs w:val="16"/>
              </w:rPr>
              <w:t>Other HVAC systems &amp; equipment</w:t>
            </w:r>
          </w:p>
        </w:tc>
        <w:tc>
          <w:tcPr>
            <w:tcW w:w="487" w:type="dxa"/>
            <w:tcBorders>
              <w:left w:val="single" w:sz="4" w:space="0" w:color="auto"/>
            </w:tcBorders>
            <w:shd w:val="clear" w:color="auto" w:fill="auto"/>
          </w:tcPr>
          <w:p w14:paraId="4C419455" w14:textId="77777777" w:rsidR="00667F43" w:rsidRPr="00A13709" w:rsidRDefault="00667F43" w:rsidP="00C61424">
            <w:pPr>
              <w:rPr>
                <w:sz w:val="16"/>
                <w:szCs w:val="16"/>
              </w:rPr>
            </w:pPr>
          </w:p>
        </w:tc>
        <w:tc>
          <w:tcPr>
            <w:tcW w:w="487" w:type="dxa"/>
            <w:shd w:val="clear" w:color="auto" w:fill="auto"/>
          </w:tcPr>
          <w:p w14:paraId="4C419456" w14:textId="77777777" w:rsidR="00667F43" w:rsidRPr="00A13709" w:rsidRDefault="00667F43" w:rsidP="00C61424">
            <w:pPr>
              <w:rPr>
                <w:sz w:val="16"/>
                <w:szCs w:val="16"/>
              </w:rPr>
            </w:pPr>
          </w:p>
        </w:tc>
        <w:tc>
          <w:tcPr>
            <w:tcW w:w="487" w:type="dxa"/>
            <w:shd w:val="clear" w:color="auto" w:fill="auto"/>
          </w:tcPr>
          <w:p w14:paraId="4C419457" w14:textId="77777777" w:rsidR="00667F43" w:rsidRPr="00A13709" w:rsidRDefault="00667F43" w:rsidP="00C61424">
            <w:pPr>
              <w:rPr>
                <w:sz w:val="16"/>
                <w:szCs w:val="16"/>
              </w:rPr>
            </w:pPr>
          </w:p>
        </w:tc>
        <w:tc>
          <w:tcPr>
            <w:tcW w:w="487" w:type="dxa"/>
            <w:shd w:val="clear" w:color="auto" w:fill="auto"/>
          </w:tcPr>
          <w:p w14:paraId="4C419458" w14:textId="77777777" w:rsidR="00667F43" w:rsidRPr="00A13709" w:rsidRDefault="00667F43" w:rsidP="00C61424">
            <w:pPr>
              <w:rPr>
                <w:sz w:val="16"/>
                <w:szCs w:val="16"/>
              </w:rPr>
            </w:pPr>
          </w:p>
        </w:tc>
        <w:tc>
          <w:tcPr>
            <w:tcW w:w="487" w:type="dxa"/>
            <w:shd w:val="clear" w:color="auto" w:fill="auto"/>
          </w:tcPr>
          <w:p w14:paraId="4C419459" w14:textId="77777777" w:rsidR="00667F43" w:rsidRPr="00A13709" w:rsidRDefault="00667F43" w:rsidP="00C61424">
            <w:pPr>
              <w:rPr>
                <w:sz w:val="16"/>
                <w:szCs w:val="16"/>
              </w:rPr>
            </w:pPr>
          </w:p>
        </w:tc>
        <w:tc>
          <w:tcPr>
            <w:tcW w:w="487" w:type="dxa"/>
            <w:shd w:val="clear" w:color="auto" w:fill="auto"/>
          </w:tcPr>
          <w:p w14:paraId="4C41945A" w14:textId="77777777" w:rsidR="00667F43" w:rsidRPr="00A13709" w:rsidRDefault="00667F43" w:rsidP="00C61424">
            <w:pPr>
              <w:rPr>
                <w:sz w:val="16"/>
                <w:szCs w:val="16"/>
              </w:rPr>
            </w:pPr>
          </w:p>
        </w:tc>
        <w:tc>
          <w:tcPr>
            <w:tcW w:w="487" w:type="dxa"/>
            <w:shd w:val="clear" w:color="auto" w:fill="auto"/>
          </w:tcPr>
          <w:p w14:paraId="4C41945B" w14:textId="77777777" w:rsidR="00667F43" w:rsidRPr="00A13709" w:rsidRDefault="00667F43" w:rsidP="00C61424">
            <w:pPr>
              <w:rPr>
                <w:sz w:val="16"/>
                <w:szCs w:val="16"/>
              </w:rPr>
            </w:pPr>
          </w:p>
        </w:tc>
        <w:tc>
          <w:tcPr>
            <w:tcW w:w="540" w:type="dxa"/>
            <w:shd w:val="clear" w:color="auto" w:fill="auto"/>
          </w:tcPr>
          <w:p w14:paraId="4C41945C" w14:textId="77777777" w:rsidR="00667F43" w:rsidRPr="00A13709" w:rsidRDefault="00667F43" w:rsidP="00C61424">
            <w:pPr>
              <w:rPr>
                <w:sz w:val="16"/>
                <w:szCs w:val="16"/>
              </w:rPr>
            </w:pPr>
          </w:p>
        </w:tc>
      </w:tr>
      <w:tr w:rsidR="00667F43" w:rsidRPr="00A13709" w14:paraId="4C419469" w14:textId="77777777" w:rsidTr="00C61424">
        <w:tc>
          <w:tcPr>
            <w:tcW w:w="1883" w:type="dxa"/>
            <w:tcBorders>
              <w:top w:val="single" w:sz="4" w:space="0" w:color="auto"/>
              <w:left w:val="single" w:sz="4" w:space="0" w:color="auto"/>
              <w:bottom w:val="nil"/>
              <w:right w:val="nil"/>
            </w:tcBorders>
            <w:shd w:val="clear" w:color="auto" w:fill="auto"/>
          </w:tcPr>
          <w:p w14:paraId="4C41945E" w14:textId="77777777" w:rsidR="00667F43" w:rsidRPr="00A13709" w:rsidRDefault="00667F43" w:rsidP="00C61424">
            <w:pPr>
              <w:rPr>
                <w:sz w:val="16"/>
                <w:szCs w:val="16"/>
              </w:rPr>
            </w:pPr>
            <w:r w:rsidRPr="00A13709">
              <w:rPr>
                <w:sz w:val="16"/>
                <w:szCs w:val="16"/>
              </w:rPr>
              <w:t>D40   Fire protection</w:t>
            </w:r>
          </w:p>
        </w:tc>
        <w:tc>
          <w:tcPr>
            <w:tcW w:w="705" w:type="dxa"/>
            <w:tcBorders>
              <w:top w:val="single" w:sz="4" w:space="0" w:color="auto"/>
              <w:left w:val="nil"/>
              <w:bottom w:val="single" w:sz="4" w:space="0" w:color="auto"/>
              <w:right w:val="nil"/>
            </w:tcBorders>
          </w:tcPr>
          <w:p w14:paraId="4C41945F" w14:textId="77777777" w:rsidR="00667F43" w:rsidRPr="00A13709" w:rsidRDefault="00667F43" w:rsidP="00C61424">
            <w:pPr>
              <w:rPr>
                <w:sz w:val="16"/>
                <w:szCs w:val="16"/>
              </w:rPr>
            </w:pPr>
            <w:r w:rsidRPr="00A13709">
              <w:rPr>
                <w:sz w:val="16"/>
                <w:szCs w:val="16"/>
              </w:rPr>
              <w:t>D4010</w:t>
            </w:r>
          </w:p>
        </w:tc>
        <w:tc>
          <w:tcPr>
            <w:tcW w:w="2614" w:type="dxa"/>
            <w:tcBorders>
              <w:top w:val="single" w:sz="4" w:space="0" w:color="auto"/>
              <w:left w:val="nil"/>
              <w:bottom w:val="single" w:sz="4" w:space="0" w:color="auto"/>
              <w:right w:val="single" w:sz="4" w:space="0" w:color="auto"/>
            </w:tcBorders>
          </w:tcPr>
          <w:p w14:paraId="4C419460" w14:textId="77777777" w:rsidR="00667F43" w:rsidRPr="00A13709" w:rsidRDefault="00667F43" w:rsidP="00C61424">
            <w:pPr>
              <w:rPr>
                <w:sz w:val="16"/>
                <w:szCs w:val="16"/>
              </w:rPr>
            </w:pPr>
            <w:r w:rsidRPr="00A13709">
              <w:rPr>
                <w:sz w:val="16"/>
                <w:szCs w:val="16"/>
              </w:rPr>
              <w:t>Sprinklers</w:t>
            </w:r>
          </w:p>
        </w:tc>
        <w:tc>
          <w:tcPr>
            <w:tcW w:w="487" w:type="dxa"/>
            <w:tcBorders>
              <w:left w:val="single" w:sz="4" w:space="0" w:color="auto"/>
            </w:tcBorders>
            <w:shd w:val="clear" w:color="auto" w:fill="auto"/>
          </w:tcPr>
          <w:p w14:paraId="4C419461" w14:textId="77777777" w:rsidR="00667F43" w:rsidRPr="00A13709" w:rsidRDefault="00667F43" w:rsidP="00C61424">
            <w:pPr>
              <w:rPr>
                <w:sz w:val="16"/>
                <w:szCs w:val="16"/>
              </w:rPr>
            </w:pPr>
          </w:p>
        </w:tc>
        <w:tc>
          <w:tcPr>
            <w:tcW w:w="487" w:type="dxa"/>
            <w:shd w:val="clear" w:color="auto" w:fill="auto"/>
          </w:tcPr>
          <w:p w14:paraId="4C419462" w14:textId="77777777" w:rsidR="00667F43" w:rsidRPr="00A13709" w:rsidRDefault="00667F43" w:rsidP="00C61424">
            <w:pPr>
              <w:rPr>
                <w:sz w:val="16"/>
                <w:szCs w:val="16"/>
              </w:rPr>
            </w:pPr>
          </w:p>
        </w:tc>
        <w:tc>
          <w:tcPr>
            <w:tcW w:w="487" w:type="dxa"/>
            <w:shd w:val="clear" w:color="auto" w:fill="auto"/>
          </w:tcPr>
          <w:p w14:paraId="4C419463" w14:textId="77777777" w:rsidR="00667F43" w:rsidRPr="00A13709" w:rsidRDefault="00667F43" w:rsidP="00C61424">
            <w:pPr>
              <w:rPr>
                <w:sz w:val="16"/>
                <w:szCs w:val="16"/>
              </w:rPr>
            </w:pPr>
          </w:p>
        </w:tc>
        <w:tc>
          <w:tcPr>
            <w:tcW w:w="487" w:type="dxa"/>
            <w:shd w:val="clear" w:color="auto" w:fill="auto"/>
          </w:tcPr>
          <w:p w14:paraId="4C419464" w14:textId="77777777" w:rsidR="00667F43" w:rsidRPr="00A13709" w:rsidRDefault="00667F43" w:rsidP="00C61424">
            <w:pPr>
              <w:rPr>
                <w:sz w:val="16"/>
                <w:szCs w:val="16"/>
              </w:rPr>
            </w:pPr>
          </w:p>
        </w:tc>
        <w:tc>
          <w:tcPr>
            <w:tcW w:w="487" w:type="dxa"/>
            <w:shd w:val="clear" w:color="auto" w:fill="auto"/>
          </w:tcPr>
          <w:p w14:paraId="4C419465" w14:textId="77777777" w:rsidR="00667F43" w:rsidRPr="00A13709" w:rsidRDefault="00667F43" w:rsidP="00C61424">
            <w:pPr>
              <w:rPr>
                <w:sz w:val="16"/>
                <w:szCs w:val="16"/>
              </w:rPr>
            </w:pPr>
          </w:p>
        </w:tc>
        <w:tc>
          <w:tcPr>
            <w:tcW w:w="487" w:type="dxa"/>
            <w:shd w:val="clear" w:color="auto" w:fill="auto"/>
          </w:tcPr>
          <w:p w14:paraId="4C419466" w14:textId="77777777" w:rsidR="00667F43" w:rsidRPr="00A13709" w:rsidRDefault="00667F43" w:rsidP="00C61424">
            <w:pPr>
              <w:rPr>
                <w:sz w:val="16"/>
                <w:szCs w:val="16"/>
              </w:rPr>
            </w:pPr>
          </w:p>
        </w:tc>
        <w:tc>
          <w:tcPr>
            <w:tcW w:w="487" w:type="dxa"/>
            <w:shd w:val="clear" w:color="auto" w:fill="auto"/>
          </w:tcPr>
          <w:p w14:paraId="4C419467" w14:textId="77777777" w:rsidR="00667F43" w:rsidRPr="00A13709" w:rsidRDefault="00667F43" w:rsidP="00C61424">
            <w:pPr>
              <w:rPr>
                <w:sz w:val="16"/>
                <w:szCs w:val="16"/>
              </w:rPr>
            </w:pPr>
          </w:p>
        </w:tc>
        <w:tc>
          <w:tcPr>
            <w:tcW w:w="540" w:type="dxa"/>
            <w:shd w:val="clear" w:color="auto" w:fill="auto"/>
          </w:tcPr>
          <w:p w14:paraId="4C419468" w14:textId="77777777" w:rsidR="00667F43" w:rsidRPr="00A13709" w:rsidRDefault="00667F43" w:rsidP="00C61424">
            <w:pPr>
              <w:rPr>
                <w:sz w:val="16"/>
                <w:szCs w:val="16"/>
              </w:rPr>
            </w:pPr>
          </w:p>
        </w:tc>
      </w:tr>
      <w:tr w:rsidR="00667F43" w:rsidRPr="00A13709" w14:paraId="4C419475" w14:textId="77777777" w:rsidTr="00C61424">
        <w:tc>
          <w:tcPr>
            <w:tcW w:w="1883" w:type="dxa"/>
            <w:tcBorders>
              <w:top w:val="nil"/>
              <w:left w:val="single" w:sz="4" w:space="0" w:color="auto"/>
              <w:bottom w:val="nil"/>
              <w:right w:val="nil"/>
            </w:tcBorders>
            <w:shd w:val="clear" w:color="auto" w:fill="auto"/>
          </w:tcPr>
          <w:p w14:paraId="4C41946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6B" w14:textId="77777777" w:rsidR="00667F43" w:rsidRPr="00A13709" w:rsidRDefault="00667F43" w:rsidP="00C61424">
            <w:pPr>
              <w:rPr>
                <w:sz w:val="16"/>
                <w:szCs w:val="16"/>
              </w:rPr>
            </w:pPr>
            <w:r w:rsidRPr="00A13709">
              <w:rPr>
                <w:sz w:val="16"/>
                <w:szCs w:val="16"/>
              </w:rPr>
              <w:t>D4020</w:t>
            </w:r>
          </w:p>
        </w:tc>
        <w:tc>
          <w:tcPr>
            <w:tcW w:w="2614" w:type="dxa"/>
            <w:tcBorders>
              <w:top w:val="single" w:sz="4" w:space="0" w:color="auto"/>
              <w:left w:val="nil"/>
              <w:bottom w:val="single" w:sz="4" w:space="0" w:color="auto"/>
              <w:right w:val="single" w:sz="4" w:space="0" w:color="auto"/>
            </w:tcBorders>
          </w:tcPr>
          <w:p w14:paraId="4C41946C" w14:textId="77777777" w:rsidR="00667F43" w:rsidRPr="00A13709" w:rsidRDefault="00667F43" w:rsidP="00C61424">
            <w:pPr>
              <w:rPr>
                <w:sz w:val="16"/>
                <w:szCs w:val="16"/>
              </w:rPr>
            </w:pPr>
            <w:r w:rsidRPr="00A13709">
              <w:rPr>
                <w:sz w:val="16"/>
                <w:szCs w:val="16"/>
              </w:rPr>
              <w:t>Standpipes</w:t>
            </w:r>
          </w:p>
        </w:tc>
        <w:tc>
          <w:tcPr>
            <w:tcW w:w="487" w:type="dxa"/>
            <w:tcBorders>
              <w:left w:val="single" w:sz="4" w:space="0" w:color="auto"/>
            </w:tcBorders>
            <w:shd w:val="clear" w:color="auto" w:fill="auto"/>
          </w:tcPr>
          <w:p w14:paraId="4C41946D" w14:textId="77777777" w:rsidR="00667F43" w:rsidRPr="00A13709" w:rsidRDefault="00667F43" w:rsidP="00C61424">
            <w:pPr>
              <w:rPr>
                <w:sz w:val="16"/>
                <w:szCs w:val="16"/>
              </w:rPr>
            </w:pPr>
          </w:p>
        </w:tc>
        <w:tc>
          <w:tcPr>
            <w:tcW w:w="487" w:type="dxa"/>
            <w:shd w:val="clear" w:color="auto" w:fill="auto"/>
          </w:tcPr>
          <w:p w14:paraId="4C41946E" w14:textId="77777777" w:rsidR="00667F43" w:rsidRPr="00A13709" w:rsidRDefault="00667F43" w:rsidP="00C61424">
            <w:pPr>
              <w:rPr>
                <w:sz w:val="16"/>
                <w:szCs w:val="16"/>
              </w:rPr>
            </w:pPr>
          </w:p>
        </w:tc>
        <w:tc>
          <w:tcPr>
            <w:tcW w:w="487" w:type="dxa"/>
            <w:shd w:val="clear" w:color="auto" w:fill="auto"/>
          </w:tcPr>
          <w:p w14:paraId="4C41946F" w14:textId="77777777" w:rsidR="00667F43" w:rsidRPr="00A13709" w:rsidRDefault="00667F43" w:rsidP="00C61424">
            <w:pPr>
              <w:rPr>
                <w:sz w:val="16"/>
                <w:szCs w:val="16"/>
              </w:rPr>
            </w:pPr>
          </w:p>
        </w:tc>
        <w:tc>
          <w:tcPr>
            <w:tcW w:w="487" w:type="dxa"/>
            <w:shd w:val="clear" w:color="auto" w:fill="auto"/>
          </w:tcPr>
          <w:p w14:paraId="4C419470" w14:textId="77777777" w:rsidR="00667F43" w:rsidRPr="00A13709" w:rsidRDefault="00667F43" w:rsidP="00C61424">
            <w:pPr>
              <w:rPr>
                <w:sz w:val="16"/>
                <w:szCs w:val="16"/>
              </w:rPr>
            </w:pPr>
          </w:p>
        </w:tc>
        <w:tc>
          <w:tcPr>
            <w:tcW w:w="487" w:type="dxa"/>
            <w:shd w:val="clear" w:color="auto" w:fill="auto"/>
          </w:tcPr>
          <w:p w14:paraId="4C419471" w14:textId="77777777" w:rsidR="00667F43" w:rsidRPr="00A13709" w:rsidRDefault="00667F43" w:rsidP="00C61424">
            <w:pPr>
              <w:rPr>
                <w:sz w:val="16"/>
                <w:szCs w:val="16"/>
              </w:rPr>
            </w:pPr>
          </w:p>
        </w:tc>
        <w:tc>
          <w:tcPr>
            <w:tcW w:w="487" w:type="dxa"/>
            <w:shd w:val="clear" w:color="auto" w:fill="auto"/>
          </w:tcPr>
          <w:p w14:paraId="4C419472" w14:textId="77777777" w:rsidR="00667F43" w:rsidRPr="00A13709" w:rsidRDefault="00667F43" w:rsidP="00C61424">
            <w:pPr>
              <w:rPr>
                <w:sz w:val="16"/>
                <w:szCs w:val="16"/>
              </w:rPr>
            </w:pPr>
          </w:p>
        </w:tc>
        <w:tc>
          <w:tcPr>
            <w:tcW w:w="487" w:type="dxa"/>
            <w:shd w:val="clear" w:color="auto" w:fill="auto"/>
          </w:tcPr>
          <w:p w14:paraId="4C419473" w14:textId="77777777" w:rsidR="00667F43" w:rsidRPr="00A13709" w:rsidRDefault="00667F43" w:rsidP="00C61424">
            <w:pPr>
              <w:rPr>
                <w:sz w:val="16"/>
                <w:szCs w:val="16"/>
              </w:rPr>
            </w:pPr>
          </w:p>
        </w:tc>
        <w:tc>
          <w:tcPr>
            <w:tcW w:w="540" w:type="dxa"/>
            <w:shd w:val="clear" w:color="auto" w:fill="auto"/>
          </w:tcPr>
          <w:p w14:paraId="4C419474" w14:textId="77777777" w:rsidR="00667F43" w:rsidRPr="00A13709" w:rsidRDefault="00667F43" w:rsidP="00C61424">
            <w:pPr>
              <w:rPr>
                <w:sz w:val="16"/>
                <w:szCs w:val="16"/>
              </w:rPr>
            </w:pPr>
          </w:p>
        </w:tc>
      </w:tr>
      <w:tr w:rsidR="00667F43" w:rsidRPr="00A13709" w14:paraId="4C419481" w14:textId="77777777" w:rsidTr="00C61424">
        <w:tc>
          <w:tcPr>
            <w:tcW w:w="1883" w:type="dxa"/>
            <w:tcBorders>
              <w:top w:val="nil"/>
              <w:left w:val="single" w:sz="4" w:space="0" w:color="auto"/>
              <w:bottom w:val="nil"/>
              <w:right w:val="nil"/>
            </w:tcBorders>
            <w:shd w:val="clear" w:color="auto" w:fill="auto"/>
          </w:tcPr>
          <w:p w14:paraId="4C41947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77" w14:textId="77777777" w:rsidR="00667F43" w:rsidRPr="00A13709" w:rsidRDefault="00667F43" w:rsidP="00C61424">
            <w:pPr>
              <w:rPr>
                <w:sz w:val="16"/>
                <w:szCs w:val="16"/>
              </w:rPr>
            </w:pPr>
            <w:r w:rsidRPr="00A13709">
              <w:rPr>
                <w:sz w:val="16"/>
                <w:szCs w:val="16"/>
              </w:rPr>
              <w:t>D4030</w:t>
            </w:r>
          </w:p>
        </w:tc>
        <w:tc>
          <w:tcPr>
            <w:tcW w:w="2614" w:type="dxa"/>
            <w:tcBorders>
              <w:top w:val="single" w:sz="4" w:space="0" w:color="auto"/>
              <w:left w:val="nil"/>
              <w:bottom w:val="single" w:sz="4" w:space="0" w:color="auto"/>
              <w:right w:val="single" w:sz="4" w:space="0" w:color="auto"/>
            </w:tcBorders>
          </w:tcPr>
          <w:p w14:paraId="4C419478" w14:textId="77777777" w:rsidR="00667F43" w:rsidRPr="00A13709" w:rsidRDefault="00667F43" w:rsidP="00C61424">
            <w:pPr>
              <w:rPr>
                <w:sz w:val="16"/>
                <w:szCs w:val="16"/>
              </w:rPr>
            </w:pPr>
            <w:r w:rsidRPr="00A13709">
              <w:rPr>
                <w:sz w:val="16"/>
                <w:szCs w:val="16"/>
              </w:rPr>
              <w:t>Fire protection specialties</w:t>
            </w:r>
          </w:p>
        </w:tc>
        <w:tc>
          <w:tcPr>
            <w:tcW w:w="487" w:type="dxa"/>
            <w:tcBorders>
              <w:left w:val="single" w:sz="4" w:space="0" w:color="auto"/>
            </w:tcBorders>
            <w:shd w:val="clear" w:color="auto" w:fill="auto"/>
          </w:tcPr>
          <w:p w14:paraId="4C419479" w14:textId="77777777" w:rsidR="00667F43" w:rsidRPr="00A13709" w:rsidRDefault="00667F43" w:rsidP="00C61424">
            <w:pPr>
              <w:rPr>
                <w:sz w:val="16"/>
                <w:szCs w:val="16"/>
              </w:rPr>
            </w:pPr>
          </w:p>
        </w:tc>
        <w:tc>
          <w:tcPr>
            <w:tcW w:w="487" w:type="dxa"/>
            <w:shd w:val="clear" w:color="auto" w:fill="auto"/>
          </w:tcPr>
          <w:p w14:paraId="4C41947A" w14:textId="77777777" w:rsidR="00667F43" w:rsidRPr="00A13709" w:rsidRDefault="00667F43" w:rsidP="00C61424">
            <w:pPr>
              <w:rPr>
                <w:sz w:val="16"/>
                <w:szCs w:val="16"/>
              </w:rPr>
            </w:pPr>
          </w:p>
        </w:tc>
        <w:tc>
          <w:tcPr>
            <w:tcW w:w="487" w:type="dxa"/>
            <w:shd w:val="clear" w:color="auto" w:fill="auto"/>
          </w:tcPr>
          <w:p w14:paraId="4C41947B" w14:textId="77777777" w:rsidR="00667F43" w:rsidRPr="00A13709" w:rsidRDefault="00667F43" w:rsidP="00C61424">
            <w:pPr>
              <w:rPr>
                <w:sz w:val="16"/>
                <w:szCs w:val="16"/>
              </w:rPr>
            </w:pPr>
          </w:p>
        </w:tc>
        <w:tc>
          <w:tcPr>
            <w:tcW w:w="487" w:type="dxa"/>
            <w:shd w:val="clear" w:color="auto" w:fill="auto"/>
          </w:tcPr>
          <w:p w14:paraId="4C41947C" w14:textId="77777777" w:rsidR="00667F43" w:rsidRPr="00A13709" w:rsidRDefault="00667F43" w:rsidP="00C61424">
            <w:pPr>
              <w:rPr>
                <w:sz w:val="16"/>
                <w:szCs w:val="16"/>
              </w:rPr>
            </w:pPr>
          </w:p>
        </w:tc>
        <w:tc>
          <w:tcPr>
            <w:tcW w:w="487" w:type="dxa"/>
            <w:shd w:val="clear" w:color="auto" w:fill="auto"/>
          </w:tcPr>
          <w:p w14:paraId="4C41947D" w14:textId="77777777" w:rsidR="00667F43" w:rsidRPr="00A13709" w:rsidRDefault="00667F43" w:rsidP="00C61424">
            <w:pPr>
              <w:rPr>
                <w:sz w:val="16"/>
                <w:szCs w:val="16"/>
              </w:rPr>
            </w:pPr>
          </w:p>
        </w:tc>
        <w:tc>
          <w:tcPr>
            <w:tcW w:w="487" w:type="dxa"/>
            <w:shd w:val="clear" w:color="auto" w:fill="auto"/>
          </w:tcPr>
          <w:p w14:paraId="4C41947E" w14:textId="77777777" w:rsidR="00667F43" w:rsidRPr="00A13709" w:rsidRDefault="00667F43" w:rsidP="00C61424">
            <w:pPr>
              <w:rPr>
                <w:sz w:val="16"/>
                <w:szCs w:val="16"/>
              </w:rPr>
            </w:pPr>
          </w:p>
        </w:tc>
        <w:tc>
          <w:tcPr>
            <w:tcW w:w="487" w:type="dxa"/>
            <w:shd w:val="clear" w:color="auto" w:fill="auto"/>
          </w:tcPr>
          <w:p w14:paraId="4C41947F" w14:textId="77777777" w:rsidR="00667F43" w:rsidRPr="00A13709" w:rsidRDefault="00667F43" w:rsidP="00C61424">
            <w:pPr>
              <w:rPr>
                <w:sz w:val="16"/>
                <w:szCs w:val="16"/>
              </w:rPr>
            </w:pPr>
          </w:p>
        </w:tc>
        <w:tc>
          <w:tcPr>
            <w:tcW w:w="540" w:type="dxa"/>
            <w:shd w:val="clear" w:color="auto" w:fill="auto"/>
          </w:tcPr>
          <w:p w14:paraId="4C419480" w14:textId="77777777" w:rsidR="00667F43" w:rsidRPr="00A13709" w:rsidRDefault="00667F43" w:rsidP="00C61424">
            <w:pPr>
              <w:rPr>
                <w:sz w:val="16"/>
                <w:szCs w:val="16"/>
              </w:rPr>
            </w:pPr>
          </w:p>
        </w:tc>
      </w:tr>
      <w:tr w:rsidR="00667F43" w:rsidRPr="00A13709" w14:paraId="4C41948D" w14:textId="77777777" w:rsidTr="00C61424">
        <w:tc>
          <w:tcPr>
            <w:tcW w:w="1883" w:type="dxa"/>
            <w:tcBorders>
              <w:top w:val="nil"/>
              <w:left w:val="single" w:sz="4" w:space="0" w:color="auto"/>
              <w:bottom w:val="single" w:sz="4" w:space="0" w:color="auto"/>
              <w:right w:val="nil"/>
            </w:tcBorders>
            <w:shd w:val="clear" w:color="auto" w:fill="auto"/>
          </w:tcPr>
          <w:p w14:paraId="4C41948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83" w14:textId="77777777" w:rsidR="00667F43" w:rsidRPr="00A13709" w:rsidRDefault="00667F43" w:rsidP="00C61424">
            <w:pPr>
              <w:rPr>
                <w:sz w:val="16"/>
                <w:szCs w:val="16"/>
              </w:rPr>
            </w:pPr>
            <w:r w:rsidRPr="00A13709">
              <w:rPr>
                <w:sz w:val="16"/>
                <w:szCs w:val="16"/>
              </w:rPr>
              <w:t>D4090</w:t>
            </w:r>
          </w:p>
        </w:tc>
        <w:tc>
          <w:tcPr>
            <w:tcW w:w="2614" w:type="dxa"/>
            <w:tcBorders>
              <w:top w:val="single" w:sz="4" w:space="0" w:color="auto"/>
              <w:left w:val="nil"/>
              <w:bottom w:val="single" w:sz="4" w:space="0" w:color="auto"/>
              <w:right w:val="single" w:sz="4" w:space="0" w:color="auto"/>
            </w:tcBorders>
          </w:tcPr>
          <w:p w14:paraId="4C419484" w14:textId="77777777" w:rsidR="00667F43" w:rsidRPr="00A13709" w:rsidRDefault="00667F43" w:rsidP="00C61424">
            <w:pPr>
              <w:rPr>
                <w:sz w:val="16"/>
                <w:szCs w:val="16"/>
              </w:rPr>
            </w:pPr>
            <w:r w:rsidRPr="00A13709">
              <w:rPr>
                <w:sz w:val="16"/>
                <w:szCs w:val="16"/>
              </w:rPr>
              <w:t>Other fire protection systems</w:t>
            </w:r>
          </w:p>
        </w:tc>
        <w:tc>
          <w:tcPr>
            <w:tcW w:w="487" w:type="dxa"/>
            <w:tcBorders>
              <w:left w:val="single" w:sz="4" w:space="0" w:color="auto"/>
            </w:tcBorders>
            <w:shd w:val="clear" w:color="auto" w:fill="auto"/>
          </w:tcPr>
          <w:p w14:paraId="4C419485" w14:textId="77777777" w:rsidR="00667F43" w:rsidRPr="00A13709" w:rsidRDefault="00667F43" w:rsidP="00C61424">
            <w:pPr>
              <w:rPr>
                <w:sz w:val="16"/>
                <w:szCs w:val="16"/>
              </w:rPr>
            </w:pPr>
          </w:p>
        </w:tc>
        <w:tc>
          <w:tcPr>
            <w:tcW w:w="487" w:type="dxa"/>
            <w:shd w:val="clear" w:color="auto" w:fill="auto"/>
          </w:tcPr>
          <w:p w14:paraId="4C419486" w14:textId="77777777" w:rsidR="00667F43" w:rsidRPr="00A13709" w:rsidRDefault="00667F43" w:rsidP="00C61424">
            <w:pPr>
              <w:rPr>
                <w:sz w:val="16"/>
                <w:szCs w:val="16"/>
              </w:rPr>
            </w:pPr>
          </w:p>
        </w:tc>
        <w:tc>
          <w:tcPr>
            <w:tcW w:w="487" w:type="dxa"/>
            <w:shd w:val="clear" w:color="auto" w:fill="auto"/>
          </w:tcPr>
          <w:p w14:paraId="4C419487" w14:textId="77777777" w:rsidR="00667F43" w:rsidRPr="00A13709" w:rsidRDefault="00667F43" w:rsidP="00C61424">
            <w:pPr>
              <w:rPr>
                <w:sz w:val="16"/>
                <w:szCs w:val="16"/>
              </w:rPr>
            </w:pPr>
          </w:p>
        </w:tc>
        <w:tc>
          <w:tcPr>
            <w:tcW w:w="487" w:type="dxa"/>
            <w:shd w:val="clear" w:color="auto" w:fill="auto"/>
          </w:tcPr>
          <w:p w14:paraId="4C419488" w14:textId="77777777" w:rsidR="00667F43" w:rsidRPr="00A13709" w:rsidRDefault="00667F43" w:rsidP="00C61424">
            <w:pPr>
              <w:rPr>
                <w:sz w:val="16"/>
                <w:szCs w:val="16"/>
              </w:rPr>
            </w:pPr>
          </w:p>
        </w:tc>
        <w:tc>
          <w:tcPr>
            <w:tcW w:w="487" w:type="dxa"/>
            <w:shd w:val="clear" w:color="auto" w:fill="auto"/>
          </w:tcPr>
          <w:p w14:paraId="4C419489" w14:textId="77777777" w:rsidR="00667F43" w:rsidRPr="00A13709" w:rsidRDefault="00667F43" w:rsidP="00C61424">
            <w:pPr>
              <w:rPr>
                <w:sz w:val="16"/>
                <w:szCs w:val="16"/>
              </w:rPr>
            </w:pPr>
          </w:p>
        </w:tc>
        <w:tc>
          <w:tcPr>
            <w:tcW w:w="487" w:type="dxa"/>
            <w:shd w:val="clear" w:color="auto" w:fill="auto"/>
          </w:tcPr>
          <w:p w14:paraId="4C41948A" w14:textId="77777777" w:rsidR="00667F43" w:rsidRPr="00A13709" w:rsidRDefault="00667F43" w:rsidP="00C61424">
            <w:pPr>
              <w:rPr>
                <w:sz w:val="16"/>
                <w:szCs w:val="16"/>
              </w:rPr>
            </w:pPr>
          </w:p>
        </w:tc>
        <w:tc>
          <w:tcPr>
            <w:tcW w:w="487" w:type="dxa"/>
            <w:shd w:val="clear" w:color="auto" w:fill="auto"/>
          </w:tcPr>
          <w:p w14:paraId="4C41948B" w14:textId="77777777" w:rsidR="00667F43" w:rsidRPr="00A13709" w:rsidRDefault="00667F43" w:rsidP="00C61424">
            <w:pPr>
              <w:rPr>
                <w:sz w:val="16"/>
                <w:szCs w:val="16"/>
              </w:rPr>
            </w:pPr>
          </w:p>
        </w:tc>
        <w:tc>
          <w:tcPr>
            <w:tcW w:w="540" w:type="dxa"/>
            <w:shd w:val="clear" w:color="auto" w:fill="auto"/>
          </w:tcPr>
          <w:p w14:paraId="4C41948C" w14:textId="77777777" w:rsidR="00667F43" w:rsidRPr="00A13709" w:rsidRDefault="00667F43" w:rsidP="00C61424">
            <w:pPr>
              <w:rPr>
                <w:sz w:val="16"/>
                <w:szCs w:val="16"/>
              </w:rPr>
            </w:pPr>
          </w:p>
        </w:tc>
      </w:tr>
      <w:tr w:rsidR="00667F43" w:rsidRPr="00A13709" w14:paraId="4C419499" w14:textId="77777777" w:rsidTr="00C61424">
        <w:tc>
          <w:tcPr>
            <w:tcW w:w="1883" w:type="dxa"/>
            <w:tcBorders>
              <w:top w:val="single" w:sz="4" w:space="0" w:color="auto"/>
              <w:left w:val="single" w:sz="4" w:space="0" w:color="auto"/>
              <w:bottom w:val="nil"/>
              <w:right w:val="nil"/>
            </w:tcBorders>
            <w:shd w:val="clear" w:color="auto" w:fill="auto"/>
          </w:tcPr>
          <w:p w14:paraId="4C41948E" w14:textId="77777777" w:rsidR="00667F43" w:rsidRPr="00A13709" w:rsidRDefault="00667F43" w:rsidP="00C61424">
            <w:pPr>
              <w:rPr>
                <w:sz w:val="16"/>
                <w:szCs w:val="16"/>
              </w:rPr>
            </w:pPr>
            <w:r w:rsidRPr="00A13709">
              <w:rPr>
                <w:sz w:val="16"/>
                <w:szCs w:val="16"/>
              </w:rPr>
              <w:t>D50   Electrical</w:t>
            </w:r>
          </w:p>
        </w:tc>
        <w:tc>
          <w:tcPr>
            <w:tcW w:w="705" w:type="dxa"/>
            <w:tcBorders>
              <w:top w:val="single" w:sz="4" w:space="0" w:color="auto"/>
              <w:left w:val="nil"/>
              <w:bottom w:val="single" w:sz="4" w:space="0" w:color="auto"/>
              <w:right w:val="nil"/>
            </w:tcBorders>
          </w:tcPr>
          <w:p w14:paraId="4C41948F" w14:textId="77777777" w:rsidR="00667F43" w:rsidRPr="00A13709" w:rsidRDefault="00667F43" w:rsidP="00C61424">
            <w:pPr>
              <w:rPr>
                <w:sz w:val="16"/>
                <w:szCs w:val="16"/>
              </w:rPr>
            </w:pPr>
            <w:r w:rsidRPr="00A13709">
              <w:rPr>
                <w:sz w:val="16"/>
                <w:szCs w:val="16"/>
              </w:rPr>
              <w:t>D5010</w:t>
            </w:r>
          </w:p>
        </w:tc>
        <w:tc>
          <w:tcPr>
            <w:tcW w:w="2614" w:type="dxa"/>
            <w:tcBorders>
              <w:top w:val="single" w:sz="4" w:space="0" w:color="auto"/>
              <w:left w:val="nil"/>
              <w:bottom w:val="single" w:sz="4" w:space="0" w:color="auto"/>
              <w:right w:val="single" w:sz="4" w:space="0" w:color="auto"/>
            </w:tcBorders>
          </w:tcPr>
          <w:p w14:paraId="4C419490" w14:textId="77777777" w:rsidR="00667F43" w:rsidRPr="00A13709" w:rsidRDefault="00667F43" w:rsidP="00C61424">
            <w:pPr>
              <w:rPr>
                <w:sz w:val="16"/>
                <w:szCs w:val="16"/>
              </w:rPr>
            </w:pPr>
            <w:r w:rsidRPr="00A13709">
              <w:rPr>
                <w:sz w:val="16"/>
                <w:szCs w:val="16"/>
              </w:rPr>
              <w:t>Electrical service and distribution</w:t>
            </w:r>
          </w:p>
        </w:tc>
        <w:tc>
          <w:tcPr>
            <w:tcW w:w="487" w:type="dxa"/>
            <w:tcBorders>
              <w:left w:val="single" w:sz="4" w:space="0" w:color="auto"/>
            </w:tcBorders>
            <w:shd w:val="clear" w:color="auto" w:fill="auto"/>
          </w:tcPr>
          <w:p w14:paraId="4C419491" w14:textId="77777777" w:rsidR="00667F43" w:rsidRPr="00A13709" w:rsidRDefault="00667F43" w:rsidP="00C61424">
            <w:pPr>
              <w:rPr>
                <w:sz w:val="16"/>
                <w:szCs w:val="16"/>
              </w:rPr>
            </w:pPr>
          </w:p>
        </w:tc>
        <w:tc>
          <w:tcPr>
            <w:tcW w:w="487" w:type="dxa"/>
            <w:shd w:val="clear" w:color="auto" w:fill="auto"/>
          </w:tcPr>
          <w:p w14:paraId="4C419492" w14:textId="77777777" w:rsidR="00667F43" w:rsidRPr="00A13709" w:rsidRDefault="00667F43" w:rsidP="00C61424">
            <w:pPr>
              <w:rPr>
                <w:sz w:val="16"/>
                <w:szCs w:val="16"/>
              </w:rPr>
            </w:pPr>
          </w:p>
        </w:tc>
        <w:tc>
          <w:tcPr>
            <w:tcW w:w="487" w:type="dxa"/>
            <w:shd w:val="clear" w:color="auto" w:fill="auto"/>
          </w:tcPr>
          <w:p w14:paraId="4C419493" w14:textId="77777777" w:rsidR="00667F43" w:rsidRPr="00A13709" w:rsidRDefault="00667F43" w:rsidP="00C61424">
            <w:pPr>
              <w:rPr>
                <w:sz w:val="16"/>
                <w:szCs w:val="16"/>
              </w:rPr>
            </w:pPr>
          </w:p>
        </w:tc>
        <w:tc>
          <w:tcPr>
            <w:tcW w:w="487" w:type="dxa"/>
            <w:shd w:val="clear" w:color="auto" w:fill="auto"/>
          </w:tcPr>
          <w:p w14:paraId="4C419494" w14:textId="77777777" w:rsidR="00667F43" w:rsidRPr="00A13709" w:rsidRDefault="00667F43" w:rsidP="00C61424">
            <w:pPr>
              <w:rPr>
                <w:sz w:val="16"/>
                <w:szCs w:val="16"/>
              </w:rPr>
            </w:pPr>
          </w:p>
        </w:tc>
        <w:tc>
          <w:tcPr>
            <w:tcW w:w="487" w:type="dxa"/>
            <w:shd w:val="clear" w:color="auto" w:fill="auto"/>
          </w:tcPr>
          <w:p w14:paraId="4C419495" w14:textId="77777777" w:rsidR="00667F43" w:rsidRPr="00A13709" w:rsidRDefault="00667F43" w:rsidP="00C61424">
            <w:pPr>
              <w:rPr>
                <w:sz w:val="16"/>
                <w:szCs w:val="16"/>
              </w:rPr>
            </w:pPr>
          </w:p>
        </w:tc>
        <w:tc>
          <w:tcPr>
            <w:tcW w:w="487" w:type="dxa"/>
            <w:shd w:val="clear" w:color="auto" w:fill="auto"/>
          </w:tcPr>
          <w:p w14:paraId="4C419496" w14:textId="77777777" w:rsidR="00667F43" w:rsidRPr="00A13709" w:rsidRDefault="00667F43" w:rsidP="00C61424">
            <w:pPr>
              <w:rPr>
                <w:sz w:val="16"/>
                <w:szCs w:val="16"/>
              </w:rPr>
            </w:pPr>
          </w:p>
        </w:tc>
        <w:tc>
          <w:tcPr>
            <w:tcW w:w="487" w:type="dxa"/>
            <w:shd w:val="clear" w:color="auto" w:fill="auto"/>
          </w:tcPr>
          <w:p w14:paraId="4C419497" w14:textId="77777777" w:rsidR="00667F43" w:rsidRPr="00A13709" w:rsidRDefault="00667F43" w:rsidP="00C61424">
            <w:pPr>
              <w:rPr>
                <w:sz w:val="16"/>
                <w:szCs w:val="16"/>
              </w:rPr>
            </w:pPr>
          </w:p>
        </w:tc>
        <w:tc>
          <w:tcPr>
            <w:tcW w:w="540" w:type="dxa"/>
            <w:shd w:val="clear" w:color="auto" w:fill="auto"/>
          </w:tcPr>
          <w:p w14:paraId="4C419498" w14:textId="77777777" w:rsidR="00667F43" w:rsidRPr="00A13709" w:rsidRDefault="00667F43" w:rsidP="00C61424">
            <w:pPr>
              <w:rPr>
                <w:sz w:val="16"/>
                <w:szCs w:val="16"/>
              </w:rPr>
            </w:pPr>
          </w:p>
        </w:tc>
      </w:tr>
      <w:tr w:rsidR="00667F43" w:rsidRPr="00A13709" w14:paraId="4C4194A5" w14:textId="77777777" w:rsidTr="00C61424">
        <w:tc>
          <w:tcPr>
            <w:tcW w:w="1883" w:type="dxa"/>
            <w:tcBorders>
              <w:top w:val="nil"/>
              <w:left w:val="single" w:sz="4" w:space="0" w:color="auto"/>
              <w:bottom w:val="nil"/>
              <w:right w:val="nil"/>
            </w:tcBorders>
            <w:shd w:val="clear" w:color="auto" w:fill="auto"/>
          </w:tcPr>
          <w:p w14:paraId="4C41949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9B" w14:textId="77777777" w:rsidR="00667F43" w:rsidRPr="00A13709" w:rsidRDefault="00667F43" w:rsidP="00C61424">
            <w:pPr>
              <w:rPr>
                <w:sz w:val="16"/>
                <w:szCs w:val="16"/>
              </w:rPr>
            </w:pPr>
            <w:r w:rsidRPr="00A13709">
              <w:rPr>
                <w:sz w:val="16"/>
                <w:szCs w:val="16"/>
              </w:rPr>
              <w:t>D5020</w:t>
            </w:r>
          </w:p>
        </w:tc>
        <w:tc>
          <w:tcPr>
            <w:tcW w:w="2614" w:type="dxa"/>
            <w:tcBorders>
              <w:top w:val="single" w:sz="4" w:space="0" w:color="auto"/>
              <w:left w:val="nil"/>
              <w:bottom w:val="single" w:sz="4" w:space="0" w:color="auto"/>
              <w:right w:val="single" w:sz="4" w:space="0" w:color="auto"/>
            </w:tcBorders>
          </w:tcPr>
          <w:p w14:paraId="4C41949C" w14:textId="77777777" w:rsidR="00667F43" w:rsidRPr="00A13709" w:rsidRDefault="00667F43" w:rsidP="00C61424">
            <w:pPr>
              <w:rPr>
                <w:sz w:val="16"/>
                <w:szCs w:val="16"/>
              </w:rPr>
            </w:pPr>
            <w:r w:rsidRPr="00A13709">
              <w:rPr>
                <w:sz w:val="16"/>
                <w:szCs w:val="16"/>
              </w:rPr>
              <w:t>Lighting and branch wiring</w:t>
            </w:r>
          </w:p>
        </w:tc>
        <w:tc>
          <w:tcPr>
            <w:tcW w:w="487" w:type="dxa"/>
            <w:tcBorders>
              <w:left w:val="single" w:sz="4" w:space="0" w:color="auto"/>
            </w:tcBorders>
            <w:shd w:val="clear" w:color="auto" w:fill="auto"/>
          </w:tcPr>
          <w:p w14:paraId="4C41949D" w14:textId="77777777" w:rsidR="00667F43" w:rsidRPr="00A13709" w:rsidRDefault="00667F43" w:rsidP="00C61424">
            <w:pPr>
              <w:rPr>
                <w:sz w:val="16"/>
                <w:szCs w:val="16"/>
              </w:rPr>
            </w:pPr>
          </w:p>
        </w:tc>
        <w:tc>
          <w:tcPr>
            <w:tcW w:w="487" w:type="dxa"/>
            <w:shd w:val="clear" w:color="auto" w:fill="auto"/>
          </w:tcPr>
          <w:p w14:paraId="4C41949E" w14:textId="77777777" w:rsidR="00667F43" w:rsidRPr="00A13709" w:rsidRDefault="00667F43" w:rsidP="00C61424">
            <w:pPr>
              <w:rPr>
                <w:sz w:val="16"/>
                <w:szCs w:val="16"/>
              </w:rPr>
            </w:pPr>
          </w:p>
        </w:tc>
        <w:tc>
          <w:tcPr>
            <w:tcW w:w="487" w:type="dxa"/>
            <w:shd w:val="clear" w:color="auto" w:fill="auto"/>
          </w:tcPr>
          <w:p w14:paraId="4C41949F" w14:textId="77777777" w:rsidR="00667F43" w:rsidRPr="00A13709" w:rsidRDefault="00667F43" w:rsidP="00C61424">
            <w:pPr>
              <w:rPr>
                <w:sz w:val="16"/>
                <w:szCs w:val="16"/>
              </w:rPr>
            </w:pPr>
          </w:p>
        </w:tc>
        <w:tc>
          <w:tcPr>
            <w:tcW w:w="487" w:type="dxa"/>
            <w:shd w:val="clear" w:color="auto" w:fill="auto"/>
          </w:tcPr>
          <w:p w14:paraId="4C4194A0" w14:textId="77777777" w:rsidR="00667F43" w:rsidRPr="00A13709" w:rsidRDefault="00667F43" w:rsidP="00C61424">
            <w:pPr>
              <w:rPr>
                <w:sz w:val="16"/>
                <w:szCs w:val="16"/>
              </w:rPr>
            </w:pPr>
          </w:p>
        </w:tc>
        <w:tc>
          <w:tcPr>
            <w:tcW w:w="487" w:type="dxa"/>
            <w:shd w:val="clear" w:color="auto" w:fill="auto"/>
          </w:tcPr>
          <w:p w14:paraId="4C4194A1" w14:textId="77777777" w:rsidR="00667F43" w:rsidRPr="00A13709" w:rsidRDefault="00667F43" w:rsidP="00C61424">
            <w:pPr>
              <w:rPr>
                <w:sz w:val="16"/>
                <w:szCs w:val="16"/>
              </w:rPr>
            </w:pPr>
          </w:p>
        </w:tc>
        <w:tc>
          <w:tcPr>
            <w:tcW w:w="487" w:type="dxa"/>
            <w:shd w:val="clear" w:color="auto" w:fill="auto"/>
          </w:tcPr>
          <w:p w14:paraId="4C4194A2" w14:textId="77777777" w:rsidR="00667F43" w:rsidRPr="00A13709" w:rsidRDefault="00667F43" w:rsidP="00C61424">
            <w:pPr>
              <w:rPr>
                <w:sz w:val="16"/>
                <w:szCs w:val="16"/>
              </w:rPr>
            </w:pPr>
          </w:p>
        </w:tc>
        <w:tc>
          <w:tcPr>
            <w:tcW w:w="487" w:type="dxa"/>
            <w:shd w:val="clear" w:color="auto" w:fill="auto"/>
          </w:tcPr>
          <w:p w14:paraId="4C4194A3" w14:textId="77777777" w:rsidR="00667F43" w:rsidRPr="00A13709" w:rsidRDefault="00667F43" w:rsidP="00C61424">
            <w:pPr>
              <w:rPr>
                <w:sz w:val="16"/>
                <w:szCs w:val="16"/>
              </w:rPr>
            </w:pPr>
          </w:p>
        </w:tc>
        <w:tc>
          <w:tcPr>
            <w:tcW w:w="540" w:type="dxa"/>
            <w:shd w:val="clear" w:color="auto" w:fill="auto"/>
          </w:tcPr>
          <w:p w14:paraId="4C4194A4" w14:textId="77777777" w:rsidR="00667F43" w:rsidRPr="00A13709" w:rsidRDefault="00667F43" w:rsidP="00C61424">
            <w:pPr>
              <w:rPr>
                <w:sz w:val="16"/>
                <w:szCs w:val="16"/>
              </w:rPr>
            </w:pPr>
          </w:p>
        </w:tc>
      </w:tr>
      <w:tr w:rsidR="00667F43" w:rsidRPr="00A13709" w14:paraId="4C4194B1" w14:textId="77777777" w:rsidTr="00C61424">
        <w:tc>
          <w:tcPr>
            <w:tcW w:w="1883" w:type="dxa"/>
            <w:tcBorders>
              <w:top w:val="nil"/>
              <w:left w:val="single" w:sz="4" w:space="0" w:color="auto"/>
              <w:bottom w:val="nil"/>
              <w:right w:val="nil"/>
            </w:tcBorders>
            <w:shd w:val="clear" w:color="auto" w:fill="auto"/>
          </w:tcPr>
          <w:p w14:paraId="4C4194A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A7" w14:textId="77777777" w:rsidR="00667F43" w:rsidRPr="00A13709" w:rsidRDefault="00667F43" w:rsidP="00C61424">
            <w:pPr>
              <w:rPr>
                <w:sz w:val="16"/>
                <w:szCs w:val="16"/>
              </w:rPr>
            </w:pPr>
            <w:r w:rsidRPr="00A13709">
              <w:rPr>
                <w:sz w:val="16"/>
                <w:szCs w:val="16"/>
              </w:rPr>
              <w:t>D5030</w:t>
            </w:r>
          </w:p>
        </w:tc>
        <w:tc>
          <w:tcPr>
            <w:tcW w:w="2614" w:type="dxa"/>
            <w:tcBorders>
              <w:top w:val="single" w:sz="4" w:space="0" w:color="auto"/>
              <w:left w:val="nil"/>
              <w:bottom w:val="single" w:sz="4" w:space="0" w:color="auto"/>
              <w:right w:val="single" w:sz="4" w:space="0" w:color="auto"/>
            </w:tcBorders>
          </w:tcPr>
          <w:p w14:paraId="4C4194A8" w14:textId="77777777" w:rsidR="00667F43" w:rsidRPr="00A13709" w:rsidRDefault="00667F43" w:rsidP="00C61424">
            <w:pPr>
              <w:rPr>
                <w:sz w:val="16"/>
                <w:szCs w:val="16"/>
              </w:rPr>
            </w:pPr>
            <w:r w:rsidRPr="00A13709">
              <w:rPr>
                <w:sz w:val="16"/>
                <w:szCs w:val="16"/>
              </w:rPr>
              <w:t>Communications and security</w:t>
            </w:r>
          </w:p>
        </w:tc>
        <w:tc>
          <w:tcPr>
            <w:tcW w:w="487" w:type="dxa"/>
            <w:tcBorders>
              <w:left w:val="single" w:sz="4" w:space="0" w:color="auto"/>
            </w:tcBorders>
            <w:shd w:val="clear" w:color="auto" w:fill="auto"/>
          </w:tcPr>
          <w:p w14:paraId="4C4194A9" w14:textId="77777777" w:rsidR="00667F43" w:rsidRPr="00A13709" w:rsidRDefault="00667F43" w:rsidP="00C61424">
            <w:pPr>
              <w:rPr>
                <w:sz w:val="16"/>
                <w:szCs w:val="16"/>
              </w:rPr>
            </w:pPr>
          </w:p>
        </w:tc>
        <w:tc>
          <w:tcPr>
            <w:tcW w:w="487" w:type="dxa"/>
            <w:shd w:val="clear" w:color="auto" w:fill="auto"/>
          </w:tcPr>
          <w:p w14:paraId="4C4194AA" w14:textId="77777777" w:rsidR="00667F43" w:rsidRPr="00A13709" w:rsidRDefault="00667F43" w:rsidP="00C61424">
            <w:pPr>
              <w:rPr>
                <w:sz w:val="16"/>
                <w:szCs w:val="16"/>
              </w:rPr>
            </w:pPr>
          </w:p>
        </w:tc>
        <w:tc>
          <w:tcPr>
            <w:tcW w:w="487" w:type="dxa"/>
            <w:shd w:val="clear" w:color="auto" w:fill="auto"/>
          </w:tcPr>
          <w:p w14:paraId="4C4194AB" w14:textId="77777777" w:rsidR="00667F43" w:rsidRPr="00A13709" w:rsidRDefault="00667F43" w:rsidP="00C61424">
            <w:pPr>
              <w:rPr>
                <w:sz w:val="16"/>
                <w:szCs w:val="16"/>
              </w:rPr>
            </w:pPr>
          </w:p>
        </w:tc>
        <w:tc>
          <w:tcPr>
            <w:tcW w:w="487" w:type="dxa"/>
            <w:shd w:val="clear" w:color="auto" w:fill="auto"/>
          </w:tcPr>
          <w:p w14:paraId="4C4194AC" w14:textId="77777777" w:rsidR="00667F43" w:rsidRPr="00A13709" w:rsidRDefault="00667F43" w:rsidP="00C61424">
            <w:pPr>
              <w:rPr>
                <w:sz w:val="16"/>
                <w:szCs w:val="16"/>
              </w:rPr>
            </w:pPr>
          </w:p>
        </w:tc>
        <w:tc>
          <w:tcPr>
            <w:tcW w:w="487" w:type="dxa"/>
            <w:shd w:val="clear" w:color="auto" w:fill="auto"/>
          </w:tcPr>
          <w:p w14:paraId="4C4194AD" w14:textId="77777777" w:rsidR="00667F43" w:rsidRPr="00A13709" w:rsidRDefault="00667F43" w:rsidP="00C61424">
            <w:pPr>
              <w:rPr>
                <w:sz w:val="16"/>
                <w:szCs w:val="16"/>
              </w:rPr>
            </w:pPr>
          </w:p>
        </w:tc>
        <w:tc>
          <w:tcPr>
            <w:tcW w:w="487" w:type="dxa"/>
            <w:shd w:val="clear" w:color="auto" w:fill="auto"/>
          </w:tcPr>
          <w:p w14:paraId="4C4194AE" w14:textId="77777777" w:rsidR="00667F43" w:rsidRPr="00A13709" w:rsidRDefault="00667F43" w:rsidP="00C61424">
            <w:pPr>
              <w:rPr>
                <w:sz w:val="16"/>
                <w:szCs w:val="16"/>
              </w:rPr>
            </w:pPr>
          </w:p>
        </w:tc>
        <w:tc>
          <w:tcPr>
            <w:tcW w:w="487" w:type="dxa"/>
            <w:shd w:val="clear" w:color="auto" w:fill="auto"/>
          </w:tcPr>
          <w:p w14:paraId="4C4194AF" w14:textId="77777777" w:rsidR="00667F43" w:rsidRPr="00A13709" w:rsidRDefault="00667F43" w:rsidP="00C61424">
            <w:pPr>
              <w:rPr>
                <w:sz w:val="16"/>
                <w:szCs w:val="16"/>
              </w:rPr>
            </w:pPr>
          </w:p>
        </w:tc>
        <w:tc>
          <w:tcPr>
            <w:tcW w:w="540" w:type="dxa"/>
            <w:shd w:val="clear" w:color="auto" w:fill="auto"/>
          </w:tcPr>
          <w:p w14:paraId="4C4194B0" w14:textId="77777777" w:rsidR="00667F43" w:rsidRPr="00A13709" w:rsidRDefault="00667F43" w:rsidP="00C61424">
            <w:pPr>
              <w:rPr>
                <w:sz w:val="16"/>
                <w:szCs w:val="16"/>
              </w:rPr>
            </w:pPr>
          </w:p>
        </w:tc>
      </w:tr>
      <w:tr w:rsidR="00667F43" w:rsidRPr="00A13709" w14:paraId="4C4194BD" w14:textId="77777777" w:rsidTr="00C61424">
        <w:tc>
          <w:tcPr>
            <w:tcW w:w="1883" w:type="dxa"/>
            <w:tcBorders>
              <w:top w:val="nil"/>
              <w:left w:val="single" w:sz="4" w:space="0" w:color="auto"/>
              <w:bottom w:val="single" w:sz="4" w:space="0" w:color="auto"/>
              <w:right w:val="nil"/>
            </w:tcBorders>
            <w:shd w:val="clear" w:color="auto" w:fill="auto"/>
          </w:tcPr>
          <w:p w14:paraId="4C4194B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B3" w14:textId="77777777" w:rsidR="00667F43" w:rsidRPr="00A13709" w:rsidRDefault="00667F43" w:rsidP="00C61424">
            <w:pPr>
              <w:rPr>
                <w:sz w:val="16"/>
                <w:szCs w:val="16"/>
              </w:rPr>
            </w:pPr>
            <w:r w:rsidRPr="00A13709">
              <w:rPr>
                <w:sz w:val="16"/>
                <w:szCs w:val="16"/>
              </w:rPr>
              <w:t>D5090</w:t>
            </w:r>
          </w:p>
        </w:tc>
        <w:tc>
          <w:tcPr>
            <w:tcW w:w="2614" w:type="dxa"/>
            <w:tcBorders>
              <w:top w:val="single" w:sz="4" w:space="0" w:color="auto"/>
              <w:left w:val="nil"/>
              <w:bottom w:val="single" w:sz="4" w:space="0" w:color="auto"/>
              <w:right w:val="single" w:sz="4" w:space="0" w:color="auto"/>
            </w:tcBorders>
          </w:tcPr>
          <w:p w14:paraId="4C4194B4" w14:textId="77777777" w:rsidR="00667F43" w:rsidRPr="00A13709" w:rsidRDefault="00667F43" w:rsidP="00C61424">
            <w:pPr>
              <w:rPr>
                <w:sz w:val="16"/>
                <w:szCs w:val="16"/>
              </w:rPr>
            </w:pPr>
            <w:r w:rsidRPr="00A13709">
              <w:rPr>
                <w:sz w:val="16"/>
                <w:szCs w:val="16"/>
              </w:rPr>
              <w:t>Other electrical systems</w:t>
            </w:r>
          </w:p>
        </w:tc>
        <w:tc>
          <w:tcPr>
            <w:tcW w:w="487" w:type="dxa"/>
            <w:tcBorders>
              <w:left w:val="single" w:sz="4" w:space="0" w:color="auto"/>
              <w:bottom w:val="single" w:sz="4" w:space="0" w:color="auto"/>
            </w:tcBorders>
            <w:shd w:val="clear" w:color="auto" w:fill="auto"/>
          </w:tcPr>
          <w:p w14:paraId="4C4194B5" w14:textId="77777777" w:rsidR="00667F43" w:rsidRPr="00A13709" w:rsidRDefault="00667F43" w:rsidP="00C61424">
            <w:pPr>
              <w:rPr>
                <w:sz w:val="16"/>
                <w:szCs w:val="16"/>
              </w:rPr>
            </w:pPr>
          </w:p>
        </w:tc>
        <w:tc>
          <w:tcPr>
            <w:tcW w:w="487" w:type="dxa"/>
            <w:shd w:val="clear" w:color="auto" w:fill="auto"/>
          </w:tcPr>
          <w:p w14:paraId="4C4194B6" w14:textId="77777777" w:rsidR="00667F43" w:rsidRPr="00A13709" w:rsidRDefault="00667F43" w:rsidP="00C61424">
            <w:pPr>
              <w:rPr>
                <w:sz w:val="16"/>
                <w:szCs w:val="16"/>
              </w:rPr>
            </w:pPr>
          </w:p>
        </w:tc>
        <w:tc>
          <w:tcPr>
            <w:tcW w:w="487" w:type="dxa"/>
            <w:shd w:val="clear" w:color="auto" w:fill="auto"/>
          </w:tcPr>
          <w:p w14:paraId="4C4194B7" w14:textId="77777777" w:rsidR="00667F43" w:rsidRPr="00A13709" w:rsidRDefault="00667F43" w:rsidP="00C61424">
            <w:pPr>
              <w:rPr>
                <w:sz w:val="16"/>
                <w:szCs w:val="16"/>
              </w:rPr>
            </w:pPr>
          </w:p>
        </w:tc>
        <w:tc>
          <w:tcPr>
            <w:tcW w:w="487" w:type="dxa"/>
            <w:shd w:val="clear" w:color="auto" w:fill="auto"/>
          </w:tcPr>
          <w:p w14:paraId="4C4194B8" w14:textId="77777777" w:rsidR="00667F43" w:rsidRPr="00A13709" w:rsidRDefault="00667F43" w:rsidP="00C61424">
            <w:pPr>
              <w:rPr>
                <w:sz w:val="16"/>
                <w:szCs w:val="16"/>
              </w:rPr>
            </w:pPr>
          </w:p>
        </w:tc>
        <w:tc>
          <w:tcPr>
            <w:tcW w:w="487" w:type="dxa"/>
            <w:shd w:val="clear" w:color="auto" w:fill="auto"/>
          </w:tcPr>
          <w:p w14:paraId="4C4194B9" w14:textId="77777777" w:rsidR="00667F43" w:rsidRPr="00A13709" w:rsidRDefault="00667F43" w:rsidP="00C61424">
            <w:pPr>
              <w:rPr>
                <w:sz w:val="16"/>
                <w:szCs w:val="16"/>
              </w:rPr>
            </w:pPr>
          </w:p>
        </w:tc>
        <w:tc>
          <w:tcPr>
            <w:tcW w:w="487" w:type="dxa"/>
            <w:shd w:val="clear" w:color="auto" w:fill="auto"/>
          </w:tcPr>
          <w:p w14:paraId="4C4194BA" w14:textId="77777777" w:rsidR="00667F43" w:rsidRPr="00A13709" w:rsidRDefault="00667F43" w:rsidP="00C61424">
            <w:pPr>
              <w:rPr>
                <w:sz w:val="16"/>
                <w:szCs w:val="16"/>
              </w:rPr>
            </w:pPr>
          </w:p>
        </w:tc>
        <w:tc>
          <w:tcPr>
            <w:tcW w:w="487" w:type="dxa"/>
            <w:shd w:val="clear" w:color="auto" w:fill="auto"/>
          </w:tcPr>
          <w:p w14:paraId="4C4194BB" w14:textId="77777777" w:rsidR="00667F43" w:rsidRPr="00A13709" w:rsidRDefault="00667F43" w:rsidP="00C61424">
            <w:pPr>
              <w:rPr>
                <w:sz w:val="16"/>
                <w:szCs w:val="16"/>
              </w:rPr>
            </w:pPr>
          </w:p>
        </w:tc>
        <w:tc>
          <w:tcPr>
            <w:tcW w:w="540" w:type="dxa"/>
            <w:shd w:val="clear" w:color="auto" w:fill="auto"/>
          </w:tcPr>
          <w:p w14:paraId="4C4194BC" w14:textId="77777777" w:rsidR="00667F43" w:rsidRPr="00A13709" w:rsidRDefault="00667F43" w:rsidP="00C61424">
            <w:pPr>
              <w:rPr>
                <w:sz w:val="16"/>
                <w:szCs w:val="16"/>
              </w:rPr>
            </w:pPr>
          </w:p>
        </w:tc>
      </w:tr>
      <w:tr w:rsidR="00667F43" w:rsidRPr="00A13709" w14:paraId="4C4194C7" w14:textId="77777777" w:rsidTr="00C61424">
        <w:tc>
          <w:tcPr>
            <w:tcW w:w="5202" w:type="dxa"/>
            <w:gridSpan w:val="3"/>
            <w:tcBorders>
              <w:top w:val="single" w:sz="4" w:space="0" w:color="auto"/>
              <w:left w:val="single" w:sz="4" w:space="0" w:color="auto"/>
              <w:bottom w:val="single" w:sz="4" w:space="0" w:color="auto"/>
              <w:right w:val="single" w:sz="4" w:space="0" w:color="auto"/>
            </w:tcBorders>
            <w:shd w:val="clear" w:color="auto" w:fill="D9D9D9"/>
          </w:tcPr>
          <w:p w14:paraId="4C4194BE" w14:textId="77777777" w:rsidR="00667F43" w:rsidRPr="00A13709" w:rsidRDefault="00667F43" w:rsidP="00C61424">
            <w:pPr>
              <w:rPr>
                <w:b/>
                <w:sz w:val="16"/>
                <w:szCs w:val="16"/>
              </w:rPr>
            </w:pPr>
            <w:r w:rsidRPr="00A13709">
              <w:rPr>
                <w:b/>
                <w:szCs w:val="16"/>
              </w:rPr>
              <w:t>E   EQUIPMENT &amp; FURNISHINGS</w:t>
            </w:r>
          </w:p>
        </w:tc>
        <w:tc>
          <w:tcPr>
            <w:tcW w:w="487" w:type="dxa"/>
            <w:tcBorders>
              <w:left w:val="single" w:sz="4" w:space="0" w:color="auto"/>
            </w:tcBorders>
            <w:shd w:val="clear" w:color="auto" w:fill="D9D9D9"/>
          </w:tcPr>
          <w:p w14:paraId="4C4194BF" w14:textId="77777777" w:rsidR="00667F43" w:rsidRPr="00A13709" w:rsidRDefault="00667F43" w:rsidP="00C61424">
            <w:pPr>
              <w:rPr>
                <w:sz w:val="16"/>
                <w:szCs w:val="16"/>
              </w:rPr>
            </w:pPr>
          </w:p>
        </w:tc>
        <w:tc>
          <w:tcPr>
            <w:tcW w:w="487" w:type="dxa"/>
            <w:shd w:val="clear" w:color="auto" w:fill="D9D9D9"/>
          </w:tcPr>
          <w:p w14:paraId="4C4194C0" w14:textId="77777777" w:rsidR="00667F43" w:rsidRPr="00A13709" w:rsidRDefault="00667F43" w:rsidP="00C61424">
            <w:pPr>
              <w:rPr>
                <w:sz w:val="16"/>
                <w:szCs w:val="16"/>
              </w:rPr>
            </w:pPr>
          </w:p>
        </w:tc>
        <w:tc>
          <w:tcPr>
            <w:tcW w:w="487" w:type="dxa"/>
            <w:shd w:val="clear" w:color="auto" w:fill="D9D9D9"/>
          </w:tcPr>
          <w:p w14:paraId="4C4194C1" w14:textId="77777777" w:rsidR="00667F43" w:rsidRPr="00A13709" w:rsidRDefault="00667F43" w:rsidP="00C61424">
            <w:pPr>
              <w:rPr>
                <w:sz w:val="16"/>
                <w:szCs w:val="16"/>
              </w:rPr>
            </w:pPr>
          </w:p>
        </w:tc>
        <w:tc>
          <w:tcPr>
            <w:tcW w:w="487" w:type="dxa"/>
            <w:shd w:val="clear" w:color="auto" w:fill="D9D9D9"/>
          </w:tcPr>
          <w:p w14:paraId="4C4194C2" w14:textId="77777777" w:rsidR="00667F43" w:rsidRPr="00A13709" w:rsidRDefault="00667F43" w:rsidP="00C61424">
            <w:pPr>
              <w:rPr>
                <w:sz w:val="16"/>
                <w:szCs w:val="16"/>
              </w:rPr>
            </w:pPr>
          </w:p>
        </w:tc>
        <w:tc>
          <w:tcPr>
            <w:tcW w:w="487" w:type="dxa"/>
            <w:shd w:val="clear" w:color="auto" w:fill="D9D9D9"/>
          </w:tcPr>
          <w:p w14:paraId="4C4194C3" w14:textId="77777777" w:rsidR="00667F43" w:rsidRPr="00A13709" w:rsidRDefault="00667F43" w:rsidP="00C61424">
            <w:pPr>
              <w:rPr>
                <w:sz w:val="16"/>
                <w:szCs w:val="16"/>
              </w:rPr>
            </w:pPr>
          </w:p>
        </w:tc>
        <w:tc>
          <w:tcPr>
            <w:tcW w:w="487" w:type="dxa"/>
            <w:shd w:val="clear" w:color="auto" w:fill="D9D9D9"/>
          </w:tcPr>
          <w:p w14:paraId="4C4194C4" w14:textId="77777777" w:rsidR="00667F43" w:rsidRPr="00A13709" w:rsidRDefault="00667F43" w:rsidP="00C61424">
            <w:pPr>
              <w:rPr>
                <w:sz w:val="16"/>
                <w:szCs w:val="16"/>
              </w:rPr>
            </w:pPr>
          </w:p>
        </w:tc>
        <w:tc>
          <w:tcPr>
            <w:tcW w:w="487" w:type="dxa"/>
            <w:shd w:val="clear" w:color="auto" w:fill="D9D9D9"/>
          </w:tcPr>
          <w:p w14:paraId="4C4194C5" w14:textId="77777777" w:rsidR="00667F43" w:rsidRPr="00A13709" w:rsidRDefault="00667F43" w:rsidP="00C61424">
            <w:pPr>
              <w:rPr>
                <w:sz w:val="16"/>
                <w:szCs w:val="16"/>
              </w:rPr>
            </w:pPr>
          </w:p>
        </w:tc>
        <w:tc>
          <w:tcPr>
            <w:tcW w:w="540" w:type="dxa"/>
            <w:shd w:val="clear" w:color="auto" w:fill="D9D9D9"/>
          </w:tcPr>
          <w:p w14:paraId="4C4194C6" w14:textId="77777777" w:rsidR="00667F43" w:rsidRPr="00A13709" w:rsidRDefault="00667F43" w:rsidP="00C61424">
            <w:pPr>
              <w:rPr>
                <w:sz w:val="16"/>
                <w:szCs w:val="16"/>
              </w:rPr>
            </w:pPr>
          </w:p>
        </w:tc>
      </w:tr>
      <w:tr w:rsidR="00667F43" w:rsidRPr="00A13709" w14:paraId="4C4194D3" w14:textId="77777777" w:rsidTr="00C61424">
        <w:tc>
          <w:tcPr>
            <w:tcW w:w="1883" w:type="dxa"/>
            <w:tcBorders>
              <w:top w:val="single" w:sz="4" w:space="0" w:color="auto"/>
              <w:left w:val="single" w:sz="4" w:space="0" w:color="auto"/>
              <w:bottom w:val="nil"/>
              <w:right w:val="nil"/>
            </w:tcBorders>
            <w:shd w:val="clear" w:color="auto" w:fill="auto"/>
          </w:tcPr>
          <w:p w14:paraId="4C4194C8" w14:textId="77777777" w:rsidR="00667F43" w:rsidRPr="00A13709" w:rsidRDefault="00667F43" w:rsidP="00C61424">
            <w:pPr>
              <w:rPr>
                <w:sz w:val="16"/>
                <w:szCs w:val="16"/>
              </w:rPr>
            </w:pPr>
            <w:r w:rsidRPr="00A13709">
              <w:rPr>
                <w:sz w:val="16"/>
                <w:szCs w:val="16"/>
              </w:rPr>
              <w:t>E10   Equipment</w:t>
            </w:r>
          </w:p>
        </w:tc>
        <w:tc>
          <w:tcPr>
            <w:tcW w:w="705" w:type="dxa"/>
            <w:tcBorders>
              <w:top w:val="single" w:sz="4" w:space="0" w:color="auto"/>
              <w:left w:val="nil"/>
              <w:bottom w:val="single" w:sz="4" w:space="0" w:color="auto"/>
              <w:right w:val="nil"/>
            </w:tcBorders>
          </w:tcPr>
          <w:p w14:paraId="4C4194C9" w14:textId="77777777" w:rsidR="00667F43" w:rsidRPr="00A13709" w:rsidRDefault="00667F43" w:rsidP="00C61424">
            <w:pPr>
              <w:rPr>
                <w:sz w:val="16"/>
                <w:szCs w:val="16"/>
              </w:rPr>
            </w:pPr>
            <w:r w:rsidRPr="00A13709">
              <w:rPr>
                <w:sz w:val="16"/>
                <w:szCs w:val="16"/>
              </w:rPr>
              <w:t>E1010</w:t>
            </w:r>
          </w:p>
        </w:tc>
        <w:tc>
          <w:tcPr>
            <w:tcW w:w="2614" w:type="dxa"/>
            <w:tcBorders>
              <w:top w:val="single" w:sz="4" w:space="0" w:color="auto"/>
              <w:left w:val="nil"/>
              <w:bottom w:val="single" w:sz="4" w:space="0" w:color="auto"/>
              <w:right w:val="single" w:sz="4" w:space="0" w:color="auto"/>
            </w:tcBorders>
          </w:tcPr>
          <w:p w14:paraId="4C4194CA" w14:textId="77777777" w:rsidR="00667F43" w:rsidRPr="00A13709" w:rsidRDefault="00667F43" w:rsidP="00C61424">
            <w:pPr>
              <w:rPr>
                <w:sz w:val="16"/>
                <w:szCs w:val="16"/>
              </w:rPr>
            </w:pPr>
            <w:r w:rsidRPr="00A13709">
              <w:rPr>
                <w:sz w:val="16"/>
                <w:szCs w:val="16"/>
              </w:rPr>
              <w:t>Commercial equipment</w:t>
            </w:r>
          </w:p>
        </w:tc>
        <w:tc>
          <w:tcPr>
            <w:tcW w:w="487" w:type="dxa"/>
            <w:tcBorders>
              <w:left w:val="single" w:sz="4" w:space="0" w:color="auto"/>
            </w:tcBorders>
            <w:shd w:val="clear" w:color="auto" w:fill="auto"/>
          </w:tcPr>
          <w:p w14:paraId="4C4194CB" w14:textId="77777777" w:rsidR="00667F43" w:rsidRPr="00A13709" w:rsidRDefault="00667F43" w:rsidP="00C61424">
            <w:pPr>
              <w:rPr>
                <w:sz w:val="16"/>
                <w:szCs w:val="16"/>
              </w:rPr>
            </w:pPr>
          </w:p>
        </w:tc>
        <w:tc>
          <w:tcPr>
            <w:tcW w:w="487" w:type="dxa"/>
            <w:shd w:val="clear" w:color="auto" w:fill="auto"/>
          </w:tcPr>
          <w:p w14:paraId="4C4194CC" w14:textId="77777777" w:rsidR="00667F43" w:rsidRPr="00A13709" w:rsidRDefault="00667F43" w:rsidP="00C61424">
            <w:pPr>
              <w:rPr>
                <w:sz w:val="16"/>
                <w:szCs w:val="16"/>
              </w:rPr>
            </w:pPr>
          </w:p>
        </w:tc>
        <w:tc>
          <w:tcPr>
            <w:tcW w:w="487" w:type="dxa"/>
            <w:shd w:val="clear" w:color="auto" w:fill="auto"/>
          </w:tcPr>
          <w:p w14:paraId="4C4194CD" w14:textId="77777777" w:rsidR="00667F43" w:rsidRPr="00A13709" w:rsidRDefault="00667F43" w:rsidP="00C61424">
            <w:pPr>
              <w:rPr>
                <w:sz w:val="16"/>
                <w:szCs w:val="16"/>
              </w:rPr>
            </w:pPr>
          </w:p>
        </w:tc>
        <w:tc>
          <w:tcPr>
            <w:tcW w:w="487" w:type="dxa"/>
            <w:shd w:val="clear" w:color="auto" w:fill="auto"/>
          </w:tcPr>
          <w:p w14:paraId="4C4194CE" w14:textId="77777777" w:rsidR="00667F43" w:rsidRPr="00A13709" w:rsidRDefault="00667F43" w:rsidP="00C61424">
            <w:pPr>
              <w:rPr>
                <w:sz w:val="16"/>
                <w:szCs w:val="16"/>
              </w:rPr>
            </w:pPr>
          </w:p>
        </w:tc>
        <w:tc>
          <w:tcPr>
            <w:tcW w:w="487" w:type="dxa"/>
            <w:shd w:val="clear" w:color="auto" w:fill="auto"/>
          </w:tcPr>
          <w:p w14:paraId="4C4194CF" w14:textId="77777777" w:rsidR="00667F43" w:rsidRPr="00A13709" w:rsidRDefault="00667F43" w:rsidP="00C61424">
            <w:pPr>
              <w:rPr>
                <w:sz w:val="16"/>
                <w:szCs w:val="16"/>
              </w:rPr>
            </w:pPr>
          </w:p>
        </w:tc>
        <w:tc>
          <w:tcPr>
            <w:tcW w:w="487" w:type="dxa"/>
            <w:shd w:val="clear" w:color="auto" w:fill="auto"/>
          </w:tcPr>
          <w:p w14:paraId="4C4194D0" w14:textId="77777777" w:rsidR="00667F43" w:rsidRPr="00A13709" w:rsidRDefault="00667F43" w:rsidP="00C61424">
            <w:pPr>
              <w:rPr>
                <w:sz w:val="16"/>
                <w:szCs w:val="16"/>
              </w:rPr>
            </w:pPr>
          </w:p>
        </w:tc>
        <w:tc>
          <w:tcPr>
            <w:tcW w:w="487" w:type="dxa"/>
            <w:shd w:val="clear" w:color="auto" w:fill="auto"/>
          </w:tcPr>
          <w:p w14:paraId="4C4194D1" w14:textId="77777777" w:rsidR="00667F43" w:rsidRPr="00A13709" w:rsidRDefault="00667F43" w:rsidP="00C61424">
            <w:pPr>
              <w:rPr>
                <w:sz w:val="16"/>
                <w:szCs w:val="16"/>
              </w:rPr>
            </w:pPr>
          </w:p>
        </w:tc>
        <w:tc>
          <w:tcPr>
            <w:tcW w:w="540" w:type="dxa"/>
            <w:shd w:val="clear" w:color="auto" w:fill="auto"/>
          </w:tcPr>
          <w:p w14:paraId="4C4194D2" w14:textId="77777777" w:rsidR="00667F43" w:rsidRPr="00A13709" w:rsidRDefault="00667F43" w:rsidP="00C61424">
            <w:pPr>
              <w:rPr>
                <w:sz w:val="16"/>
                <w:szCs w:val="16"/>
              </w:rPr>
            </w:pPr>
          </w:p>
        </w:tc>
      </w:tr>
      <w:tr w:rsidR="00667F43" w:rsidRPr="00A13709" w14:paraId="4C4194DF" w14:textId="77777777" w:rsidTr="00C61424">
        <w:tc>
          <w:tcPr>
            <w:tcW w:w="1883" w:type="dxa"/>
            <w:tcBorders>
              <w:top w:val="nil"/>
              <w:left w:val="single" w:sz="4" w:space="0" w:color="auto"/>
              <w:bottom w:val="nil"/>
              <w:right w:val="nil"/>
            </w:tcBorders>
            <w:shd w:val="clear" w:color="auto" w:fill="auto"/>
          </w:tcPr>
          <w:p w14:paraId="4C4194D4"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D5" w14:textId="77777777" w:rsidR="00667F43" w:rsidRPr="00A13709" w:rsidRDefault="00667F43" w:rsidP="00C61424">
            <w:pPr>
              <w:rPr>
                <w:sz w:val="16"/>
                <w:szCs w:val="16"/>
              </w:rPr>
            </w:pPr>
            <w:r w:rsidRPr="00A13709">
              <w:rPr>
                <w:sz w:val="16"/>
                <w:szCs w:val="16"/>
              </w:rPr>
              <w:t>E1020</w:t>
            </w:r>
          </w:p>
        </w:tc>
        <w:tc>
          <w:tcPr>
            <w:tcW w:w="2614" w:type="dxa"/>
            <w:tcBorders>
              <w:top w:val="single" w:sz="4" w:space="0" w:color="auto"/>
              <w:left w:val="nil"/>
              <w:bottom w:val="single" w:sz="4" w:space="0" w:color="auto"/>
              <w:right w:val="single" w:sz="4" w:space="0" w:color="auto"/>
            </w:tcBorders>
          </w:tcPr>
          <w:p w14:paraId="4C4194D6" w14:textId="77777777" w:rsidR="00667F43" w:rsidRPr="00A13709" w:rsidRDefault="00667F43" w:rsidP="00C61424">
            <w:pPr>
              <w:rPr>
                <w:sz w:val="16"/>
                <w:szCs w:val="16"/>
              </w:rPr>
            </w:pPr>
            <w:r w:rsidRPr="00A13709">
              <w:rPr>
                <w:sz w:val="16"/>
                <w:szCs w:val="16"/>
              </w:rPr>
              <w:t>Institutional equipment</w:t>
            </w:r>
          </w:p>
        </w:tc>
        <w:tc>
          <w:tcPr>
            <w:tcW w:w="487" w:type="dxa"/>
            <w:tcBorders>
              <w:left w:val="single" w:sz="4" w:space="0" w:color="auto"/>
            </w:tcBorders>
            <w:shd w:val="clear" w:color="auto" w:fill="auto"/>
          </w:tcPr>
          <w:p w14:paraId="4C4194D7" w14:textId="77777777" w:rsidR="00667F43" w:rsidRPr="00A13709" w:rsidRDefault="00667F43" w:rsidP="00C61424">
            <w:pPr>
              <w:rPr>
                <w:sz w:val="16"/>
                <w:szCs w:val="16"/>
              </w:rPr>
            </w:pPr>
          </w:p>
        </w:tc>
        <w:tc>
          <w:tcPr>
            <w:tcW w:w="487" w:type="dxa"/>
            <w:shd w:val="clear" w:color="auto" w:fill="auto"/>
          </w:tcPr>
          <w:p w14:paraId="4C4194D8" w14:textId="77777777" w:rsidR="00667F43" w:rsidRPr="00A13709" w:rsidRDefault="00667F43" w:rsidP="00C61424">
            <w:pPr>
              <w:rPr>
                <w:sz w:val="16"/>
                <w:szCs w:val="16"/>
              </w:rPr>
            </w:pPr>
          </w:p>
        </w:tc>
        <w:tc>
          <w:tcPr>
            <w:tcW w:w="487" w:type="dxa"/>
            <w:shd w:val="clear" w:color="auto" w:fill="auto"/>
          </w:tcPr>
          <w:p w14:paraId="4C4194D9" w14:textId="77777777" w:rsidR="00667F43" w:rsidRPr="00A13709" w:rsidRDefault="00667F43" w:rsidP="00C61424">
            <w:pPr>
              <w:rPr>
                <w:sz w:val="16"/>
                <w:szCs w:val="16"/>
              </w:rPr>
            </w:pPr>
          </w:p>
        </w:tc>
        <w:tc>
          <w:tcPr>
            <w:tcW w:w="487" w:type="dxa"/>
            <w:shd w:val="clear" w:color="auto" w:fill="auto"/>
          </w:tcPr>
          <w:p w14:paraId="4C4194DA" w14:textId="77777777" w:rsidR="00667F43" w:rsidRPr="00A13709" w:rsidRDefault="00667F43" w:rsidP="00C61424">
            <w:pPr>
              <w:rPr>
                <w:sz w:val="16"/>
                <w:szCs w:val="16"/>
              </w:rPr>
            </w:pPr>
          </w:p>
        </w:tc>
        <w:tc>
          <w:tcPr>
            <w:tcW w:w="487" w:type="dxa"/>
            <w:shd w:val="clear" w:color="auto" w:fill="auto"/>
          </w:tcPr>
          <w:p w14:paraId="4C4194DB" w14:textId="77777777" w:rsidR="00667F43" w:rsidRPr="00A13709" w:rsidRDefault="00667F43" w:rsidP="00C61424">
            <w:pPr>
              <w:rPr>
                <w:sz w:val="16"/>
                <w:szCs w:val="16"/>
              </w:rPr>
            </w:pPr>
          </w:p>
        </w:tc>
        <w:tc>
          <w:tcPr>
            <w:tcW w:w="487" w:type="dxa"/>
            <w:shd w:val="clear" w:color="auto" w:fill="auto"/>
          </w:tcPr>
          <w:p w14:paraId="4C4194DC" w14:textId="77777777" w:rsidR="00667F43" w:rsidRPr="00A13709" w:rsidRDefault="00667F43" w:rsidP="00C61424">
            <w:pPr>
              <w:rPr>
                <w:sz w:val="16"/>
                <w:szCs w:val="16"/>
              </w:rPr>
            </w:pPr>
          </w:p>
        </w:tc>
        <w:tc>
          <w:tcPr>
            <w:tcW w:w="487" w:type="dxa"/>
            <w:shd w:val="clear" w:color="auto" w:fill="auto"/>
          </w:tcPr>
          <w:p w14:paraId="4C4194DD" w14:textId="77777777" w:rsidR="00667F43" w:rsidRPr="00A13709" w:rsidRDefault="00667F43" w:rsidP="00C61424">
            <w:pPr>
              <w:rPr>
                <w:sz w:val="16"/>
                <w:szCs w:val="16"/>
              </w:rPr>
            </w:pPr>
          </w:p>
        </w:tc>
        <w:tc>
          <w:tcPr>
            <w:tcW w:w="540" w:type="dxa"/>
            <w:shd w:val="clear" w:color="auto" w:fill="auto"/>
          </w:tcPr>
          <w:p w14:paraId="4C4194DE" w14:textId="77777777" w:rsidR="00667F43" w:rsidRPr="00A13709" w:rsidRDefault="00667F43" w:rsidP="00C61424">
            <w:pPr>
              <w:rPr>
                <w:sz w:val="16"/>
                <w:szCs w:val="16"/>
              </w:rPr>
            </w:pPr>
          </w:p>
        </w:tc>
      </w:tr>
      <w:tr w:rsidR="00667F43" w:rsidRPr="00A13709" w14:paraId="4C4194EB" w14:textId="77777777" w:rsidTr="00C61424">
        <w:tc>
          <w:tcPr>
            <w:tcW w:w="1883" w:type="dxa"/>
            <w:tcBorders>
              <w:top w:val="nil"/>
              <w:left w:val="single" w:sz="4" w:space="0" w:color="auto"/>
              <w:bottom w:val="nil"/>
              <w:right w:val="nil"/>
            </w:tcBorders>
            <w:shd w:val="clear" w:color="auto" w:fill="auto"/>
          </w:tcPr>
          <w:p w14:paraId="4C4194E0"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E1" w14:textId="77777777" w:rsidR="00667F43" w:rsidRPr="00A13709" w:rsidRDefault="00667F43" w:rsidP="00C61424">
            <w:pPr>
              <w:rPr>
                <w:sz w:val="16"/>
                <w:szCs w:val="16"/>
              </w:rPr>
            </w:pPr>
            <w:r w:rsidRPr="00A13709">
              <w:rPr>
                <w:sz w:val="16"/>
                <w:szCs w:val="16"/>
              </w:rPr>
              <w:t>E1030</w:t>
            </w:r>
          </w:p>
        </w:tc>
        <w:tc>
          <w:tcPr>
            <w:tcW w:w="2614" w:type="dxa"/>
            <w:tcBorders>
              <w:top w:val="single" w:sz="4" w:space="0" w:color="auto"/>
              <w:left w:val="nil"/>
              <w:bottom w:val="single" w:sz="4" w:space="0" w:color="auto"/>
              <w:right w:val="single" w:sz="4" w:space="0" w:color="auto"/>
            </w:tcBorders>
          </w:tcPr>
          <w:p w14:paraId="4C4194E2" w14:textId="77777777" w:rsidR="00667F43" w:rsidRPr="00A13709" w:rsidRDefault="00667F43" w:rsidP="00C61424">
            <w:pPr>
              <w:rPr>
                <w:sz w:val="16"/>
                <w:szCs w:val="16"/>
              </w:rPr>
            </w:pPr>
            <w:r w:rsidRPr="00A13709">
              <w:rPr>
                <w:sz w:val="16"/>
                <w:szCs w:val="16"/>
              </w:rPr>
              <w:t>Vehicular equipment</w:t>
            </w:r>
          </w:p>
        </w:tc>
        <w:tc>
          <w:tcPr>
            <w:tcW w:w="487" w:type="dxa"/>
            <w:tcBorders>
              <w:left w:val="single" w:sz="4" w:space="0" w:color="auto"/>
            </w:tcBorders>
            <w:shd w:val="clear" w:color="auto" w:fill="auto"/>
          </w:tcPr>
          <w:p w14:paraId="4C4194E3" w14:textId="77777777" w:rsidR="00667F43" w:rsidRPr="00A13709" w:rsidRDefault="00667F43" w:rsidP="00C61424">
            <w:pPr>
              <w:rPr>
                <w:sz w:val="16"/>
                <w:szCs w:val="16"/>
              </w:rPr>
            </w:pPr>
          </w:p>
        </w:tc>
        <w:tc>
          <w:tcPr>
            <w:tcW w:w="487" w:type="dxa"/>
            <w:shd w:val="clear" w:color="auto" w:fill="auto"/>
          </w:tcPr>
          <w:p w14:paraId="4C4194E4" w14:textId="77777777" w:rsidR="00667F43" w:rsidRPr="00A13709" w:rsidRDefault="00667F43" w:rsidP="00C61424">
            <w:pPr>
              <w:rPr>
                <w:sz w:val="16"/>
                <w:szCs w:val="16"/>
              </w:rPr>
            </w:pPr>
          </w:p>
        </w:tc>
        <w:tc>
          <w:tcPr>
            <w:tcW w:w="487" w:type="dxa"/>
            <w:shd w:val="clear" w:color="auto" w:fill="auto"/>
          </w:tcPr>
          <w:p w14:paraId="4C4194E5" w14:textId="77777777" w:rsidR="00667F43" w:rsidRPr="00A13709" w:rsidRDefault="00667F43" w:rsidP="00C61424">
            <w:pPr>
              <w:rPr>
                <w:sz w:val="16"/>
                <w:szCs w:val="16"/>
              </w:rPr>
            </w:pPr>
          </w:p>
        </w:tc>
        <w:tc>
          <w:tcPr>
            <w:tcW w:w="487" w:type="dxa"/>
            <w:shd w:val="clear" w:color="auto" w:fill="auto"/>
          </w:tcPr>
          <w:p w14:paraId="4C4194E6" w14:textId="77777777" w:rsidR="00667F43" w:rsidRPr="00A13709" w:rsidRDefault="00667F43" w:rsidP="00C61424">
            <w:pPr>
              <w:rPr>
                <w:sz w:val="16"/>
                <w:szCs w:val="16"/>
              </w:rPr>
            </w:pPr>
          </w:p>
        </w:tc>
        <w:tc>
          <w:tcPr>
            <w:tcW w:w="487" w:type="dxa"/>
            <w:shd w:val="clear" w:color="auto" w:fill="auto"/>
          </w:tcPr>
          <w:p w14:paraId="4C4194E7" w14:textId="77777777" w:rsidR="00667F43" w:rsidRPr="00A13709" w:rsidRDefault="00667F43" w:rsidP="00C61424">
            <w:pPr>
              <w:rPr>
                <w:sz w:val="16"/>
                <w:szCs w:val="16"/>
              </w:rPr>
            </w:pPr>
          </w:p>
        </w:tc>
        <w:tc>
          <w:tcPr>
            <w:tcW w:w="487" w:type="dxa"/>
            <w:shd w:val="clear" w:color="auto" w:fill="auto"/>
          </w:tcPr>
          <w:p w14:paraId="4C4194E8" w14:textId="77777777" w:rsidR="00667F43" w:rsidRPr="00A13709" w:rsidRDefault="00667F43" w:rsidP="00C61424">
            <w:pPr>
              <w:rPr>
                <w:sz w:val="16"/>
                <w:szCs w:val="16"/>
              </w:rPr>
            </w:pPr>
          </w:p>
        </w:tc>
        <w:tc>
          <w:tcPr>
            <w:tcW w:w="487" w:type="dxa"/>
            <w:shd w:val="clear" w:color="auto" w:fill="auto"/>
          </w:tcPr>
          <w:p w14:paraId="4C4194E9" w14:textId="77777777" w:rsidR="00667F43" w:rsidRPr="00A13709" w:rsidRDefault="00667F43" w:rsidP="00C61424">
            <w:pPr>
              <w:rPr>
                <w:sz w:val="16"/>
                <w:szCs w:val="16"/>
              </w:rPr>
            </w:pPr>
          </w:p>
        </w:tc>
        <w:tc>
          <w:tcPr>
            <w:tcW w:w="540" w:type="dxa"/>
            <w:shd w:val="clear" w:color="auto" w:fill="auto"/>
          </w:tcPr>
          <w:p w14:paraId="4C4194EA" w14:textId="77777777" w:rsidR="00667F43" w:rsidRPr="00A13709" w:rsidRDefault="00667F43" w:rsidP="00C61424">
            <w:pPr>
              <w:rPr>
                <w:sz w:val="16"/>
                <w:szCs w:val="16"/>
              </w:rPr>
            </w:pPr>
          </w:p>
        </w:tc>
      </w:tr>
      <w:tr w:rsidR="00667F43" w:rsidRPr="00A13709" w14:paraId="4C4194F7" w14:textId="77777777" w:rsidTr="00C61424">
        <w:tc>
          <w:tcPr>
            <w:tcW w:w="1883" w:type="dxa"/>
            <w:tcBorders>
              <w:top w:val="nil"/>
              <w:left w:val="single" w:sz="4" w:space="0" w:color="auto"/>
              <w:bottom w:val="single" w:sz="4" w:space="0" w:color="auto"/>
              <w:right w:val="nil"/>
            </w:tcBorders>
            <w:shd w:val="clear" w:color="auto" w:fill="auto"/>
          </w:tcPr>
          <w:p w14:paraId="4C4194EC"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4ED" w14:textId="77777777" w:rsidR="00667F43" w:rsidRPr="00A13709" w:rsidRDefault="00667F43" w:rsidP="00C61424">
            <w:pPr>
              <w:rPr>
                <w:sz w:val="16"/>
                <w:szCs w:val="16"/>
              </w:rPr>
            </w:pPr>
            <w:r w:rsidRPr="00A13709">
              <w:rPr>
                <w:sz w:val="16"/>
                <w:szCs w:val="16"/>
              </w:rPr>
              <w:t>E1090</w:t>
            </w:r>
          </w:p>
        </w:tc>
        <w:tc>
          <w:tcPr>
            <w:tcW w:w="2614" w:type="dxa"/>
            <w:tcBorders>
              <w:top w:val="single" w:sz="4" w:space="0" w:color="auto"/>
              <w:left w:val="nil"/>
              <w:bottom w:val="single" w:sz="4" w:space="0" w:color="auto"/>
              <w:right w:val="single" w:sz="4" w:space="0" w:color="auto"/>
            </w:tcBorders>
          </w:tcPr>
          <w:p w14:paraId="4C4194EE" w14:textId="77777777" w:rsidR="00667F43" w:rsidRPr="00A13709" w:rsidRDefault="00667F43" w:rsidP="00C61424">
            <w:pPr>
              <w:rPr>
                <w:sz w:val="16"/>
                <w:szCs w:val="16"/>
              </w:rPr>
            </w:pPr>
            <w:r w:rsidRPr="00A13709">
              <w:rPr>
                <w:sz w:val="16"/>
                <w:szCs w:val="16"/>
              </w:rPr>
              <w:t>Other equipment</w:t>
            </w:r>
          </w:p>
        </w:tc>
        <w:tc>
          <w:tcPr>
            <w:tcW w:w="487" w:type="dxa"/>
            <w:tcBorders>
              <w:left w:val="single" w:sz="4" w:space="0" w:color="auto"/>
            </w:tcBorders>
            <w:shd w:val="clear" w:color="auto" w:fill="auto"/>
          </w:tcPr>
          <w:p w14:paraId="4C4194EF" w14:textId="77777777" w:rsidR="00667F43" w:rsidRPr="00A13709" w:rsidRDefault="00667F43" w:rsidP="00C61424">
            <w:pPr>
              <w:rPr>
                <w:sz w:val="16"/>
                <w:szCs w:val="16"/>
              </w:rPr>
            </w:pPr>
          </w:p>
        </w:tc>
        <w:tc>
          <w:tcPr>
            <w:tcW w:w="487" w:type="dxa"/>
            <w:shd w:val="clear" w:color="auto" w:fill="auto"/>
          </w:tcPr>
          <w:p w14:paraId="4C4194F0" w14:textId="77777777" w:rsidR="00667F43" w:rsidRPr="00A13709" w:rsidRDefault="00667F43" w:rsidP="00C61424">
            <w:pPr>
              <w:rPr>
                <w:sz w:val="16"/>
                <w:szCs w:val="16"/>
              </w:rPr>
            </w:pPr>
          </w:p>
        </w:tc>
        <w:tc>
          <w:tcPr>
            <w:tcW w:w="487" w:type="dxa"/>
            <w:shd w:val="clear" w:color="auto" w:fill="auto"/>
          </w:tcPr>
          <w:p w14:paraId="4C4194F1" w14:textId="77777777" w:rsidR="00667F43" w:rsidRPr="00A13709" w:rsidRDefault="00667F43" w:rsidP="00C61424">
            <w:pPr>
              <w:rPr>
                <w:sz w:val="16"/>
                <w:szCs w:val="16"/>
              </w:rPr>
            </w:pPr>
          </w:p>
        </w:tc>
        <w:tc>
          <w:tcPr>
            <w:tcW w:w="487" w:type="dxa"/>
            <w:shd w:val="clear" w:color="auto" w:fill="auto"/>
          </w:tcPr>
          <w:p w14:paraId="4C4194F2" w14:textId="77777777" w:rsidR="00667F43" w:rsidRPr="00A13709" w:rsidRDefault="00667F43" w:rsidP="00C61424">
            <w:pPr>
              <w:rPr>
                <w:sz w:val="16"/>
                <w:szCs w:val="16"/>
              </w:rPr>
            </w:pPr>
          </w:p>
        </w:tc>
        <w:tc>
          <w:tcPr>
            <w:tcW w:w="487" w:type="dxa"/>
            <w:shd w:val="clear" w:color="auto" w:fill="auto"/>
          </w:tcPr>
          <w:p w14:paraId="4C4194F3" w14:textId="77777777" w:rsidR="00667F43" w:rsidRPr="00A13709" w:rsidRDefault="00667F43" w:rsidP="00C61424">
            <w:pPr>
              <w:rPr>
                <w:sz w:val="16"/>
                <w:szCs w:val="16"/>
              </w:rPr>
            </w:pPr>
          </w:p>
        </w:tc>
        <w:tc>
          <w:tcPr>
            <w:tcW w:w="487" w:type="dxa"/>
            <w:shd w:val="clear" w:color="auto" w:fill="auto"/>
          </w:tcPr>
          <w:p w14:paraId="4C4194F4" w14:textId="77777777" w:rsidR="00667F43" w:rsidRPr="00A13709" w:rsidRDefault="00667F43" w:rsidP="00C61424">
            <w:pPr>
              <w:rPr>
                <w:sz w:val="16"/>
                <w:szCs w:val="16"/>
              </w:rPr>
            </w:pPr>
          </w:p>
        </w:tc>
        <w:tc>
          <w:tcPr>
            <w:tcW w:w="487" w:type="dxa"/>
            <w:shd w:val="clear" w:color="auto" w:fill="auto"/>
          </w:tcPr>
          <w:p w14:paraId="4C4194F5" w14:textId="77777777" w:rsidR="00667F43" w:rsidRPr="00A13709" w:rsidRDefault="00667F43" w:rsidP="00C61424">
            <w:pPr>
              <w:rPr>
                <w:sz w:val="16"/>
                <w:szCs w:val="16"/>
              </w:rPr>
            </w:pPr>
          </w:p>
        </w:tc>
        <w:tc>
          <w:tcPr>
            <w:tcW w:w="540" w:type="dxa"/>
            <w:shd w:val="clear" w:color="auto" w:fill="auto"/>
          </w:tcPr>
          <w:p w14:paraId="4C4194F6" w14:textId="77777777" w:rsidR="00667F43" w:rsidRPr="00A13709" w:rsidRDefault="00667F43" w:rsidP="00C61424">
            <w:pPr>
              <w:rPr>
                <w:sz w:val="16"/>
                <w:szCs w:val="16"/>
              </w:rPr>
            </w:pPr>
          </w:p>
        </w:tc>
      </w:tr>
      <w:tr w:rsidR="00667F43" w:rsidRPr="00A13709" w14:paraId="4C419503" w14:textId="77777777" w:rsidTr="00C61424">
        <w:tc>
          <w:tcPr>
            <w:tcW w:w="1883" w:type="dxa"/>
            <w:tcBorders>
              <w:top w:val="single" w:sz="4" w:space="0" w:color="auto"/>
              <w:left w:val="single" w:sz="4" w:space="0" w:color="auto"/>
              <w:bottom w:val="nil"/>
              <w:right w:val="nil"/>
            </w:tcBorders>
            <w:shd w:val="clear" w:color="auto" w:fill="auto"/>
          </w:tcPr>
          <w:p w14:paraId="4C4194F8" w14:textId="77777777" w:rsidR="00667F43" w:rsidRPr="00A13709" w:rsidRDefault="00667F43" w:rsidP="00C61424">
            <w:pPr>
              <w:rPr>
                <w:sz w:val="16"/>
                <w:szCs w:val="16"/>
              </w:rPr>
            </w:pPr>
            <w:r w:rsidRPr="00A13709">
              <w:rPr>
                <w:sz w:val="16"/>
                <w:szCs w:val="16"/>
              </w:rPr>
              <w:t>E20   Furnishings</w:t>
            </w:r>
          </w:p>
        </w:tc>
        <w:tc>
          <w:tcPr>
            <w:tcW w:w="705" w:type="dxa"/>
            <w:tcBorders>
              <w:top w:val="single" w:sz="4" w:space="0" w:color="auto"/>
              <w:left w:val="nil"/>
              <w:bottom w:val="single" w:sz="4" w:space="0" w:color="auto"/>
              <w:right w:val="nil"/>
            </w:tcBorders>
          </w:tcPr>
          <w:p w14:paraId="4C4194F9" w14:textId="77777777" w:rsidR="00667F43" w:rsidRPr="00A13709" w:rsidRDefault="00667F43" w:rsidP="00C61424">
            <w:pPr>
              <w:rPr>
                <w:sz w:val="16"/>
                <w:szCs w:val="16"/>
              </w:rPr>
            </w:pPr>
            <w:r w:rsidRPr="00A13709">
              <w:rPr>
                <w:sz w:val="16"/>
                <w:szCs w:val="16"/>
              </w:rPr>
              <w:t>E2010</w:t>
            </w:r>
          </w:p>
        </w:tc>
        <w:tc>
          <w:tcPr>
            <w:tcW w:w="2614" w:type="dxa"/>
            <w:tcBorders>
              <w:top w:val="single" w:sz="4" w:space="0" w:color="auto"/>
              <w:left w:val="nil"/>
              <w:bottom w:val="single" w:sz="4" w:space="0" w:color="auto"/>
              <w:right w:val="single" w:sz="4" w:space="0" w:color="auto"/>
            </w:tcBorders>
          </w:tcPr>
          <w:p w14:paraId="4C4194FA" w14:textId="77777777" w:rsidR="00667F43" w:rsidRPr="00A13709" w:rsidRDefault="00667F43" w:rsidP="00C61424">
            <w:pPr>
              <w:rPr>
                <w:sz w:val="16"/>
                <w:szCs w:val="16"/>
              </w:rPr>
            </w:pPr>
            <w:r w:rsidRPr="00A13709">
              <w:rPr>
                <w:sz w:val="16"/>
                <w:szCs w:val="16"/>
              </w:rPr>
              <w:t>Fixed furnishings</w:t>
            </w:r>
          </w:p>
        </w:tc>
        <w:tc>
          <w:tcPr>
            <w:tcW w:w="487" w:type="dxa"/>
            <w:tcBorders>
              <w:left w:val="single" w:sz="4" w:space="0" w:color="auto"/>
            </w:tcBorders>
            <w:shd w:val="clear" w:color="auto" w:fill="auto"/>
          </w:tcPr>
          <w:p w14:paraId="4C4194FB" w14:textId="77777777" w:rsidR="00667F43" w:rsidRPr="00A13709" w:rsidRDefault="00667F43" w:rsidP="00C61424">
            <w:pPr>
              <w:rPr>
                <w:sz w:val="16"/>
                <w:szCs w:val="16"/>
              </w:rPr>
            </w:pPr>
          </w:p>
        </w:tc>
        <w:tc>
          <w:tcPr>
            <w:tcW w:w="487" w:type="dxa"/>
            <w:shd w:val="clear" w:color="auto" w:fill="auto"/>
          </w:tcPr>
          <w:p w14:paraId="4C4194FC" w14:textId="77777777" w:rsidR="00667F43" w:rsidRPr="00A13709" w:rsidRDefault="00667F43" w:rsidP="00C61424">
            <w:pPr>
              <w:rPr>
                <w:sz w:val="16"/>
                <w:szCs w:val="16"/>
              </w:rPr>
            </w:pPr>
          </w:p>
        </w:tc>
        <w:tc>
          <w:tcPr>
            <w:tcW w:w="487" w:type="dxa"/>
            <w:shd w:val="clear" w:color="auto" w:fill="auto"/>
          </w:tcPr>
          <w:p w14:paraId="4C4194FD" w14:textId="77777777" w:rsidR="00667F43" w:rsidRPr="00A13709" w:rsidRDefault="00667F43" w:rsidP="00C61424">
            <w:pPr>
              <w:rPr>
                <w:sz w:val="16"/>
                <w:szCs w:val="16"/>
              </w:rPr>
            </w:pPr>
          </w:p>
        </w:tc>
        <w:tc>
          <w:tcPr>
            <w:tcW w:w="487" w:type="dxa"/>
            <w:shd w:val="clear" w:color="auto" w:fill="auto"/>
          </w:tcPr>
          <w:p w14:paraId="4C4194FE" w14:textId="77777777" w:rsidR="00667F43" w:rsidRPr="00A13709" w:rsidRDefault="00667F43" w:rsidP="00C61424">
            <w:pPr>
              <w:rPr>
                <w:sz w:val="16"/>
                <w:szCs w:val="16"/>
              </w:rPr>
            </w:pPr>
          </w:p>
        </w:tc>
        <w:tc>
          <w:tcPr>
            <w:tcW w:w="487" w:type="dxa"/>
            <w:shd w:val="clear" w:color="auto" w:fill="auto"/>
          </w:tcPr>
          <w:p w14:paraId="4C4194FF" w14:textId="77777777" w:rsidR="00667F43" w:rsidRPr="00A13709" w:rsidRDefault="00667F43" w:rsidP="00C61424">
            <w:pPr>
              <w:rPr>
                <w:sz w:val="16"/>
                <w:szCs w:val="16"/>
              </w:rPr>
            </w:pPr>
          </w:p>
        </w:tc>
        <w:tc>
          <w:tcPr>
            <w:tcW w:w="487" w:type="dxa"/>
            <w:shd w:val="clear" w:color="auto" w:fill="auto"/>
          </w:tcPr>
          <w:p w14:paraId="4C419500" w14:textId="77777777" w:rsidR="00667F43" w:rsidRPr="00A13709" w:rsidRDefault="00667F43" w:rsidP="00C61424">
            <w:pPr>
              <w:rPr>
                <w:sz w:val="16"/>
                <w:szCs w:val="16"/>
              </w:rPr>
            </w:pPr>
          </w:p>
        </w:tc>
        <w:tc>
          <w:tcPr>
            <w:tcW w:w="487" w:type="dxa"/>
            <w:shd w:val="clear" w:color="auto" w:fill="auto"/>
          </w:tcPr>
          <w:p w14:paraId="4C419501" w14:textId="77777777" w:rsidR="00667F43" w:rsidRPr="00A13709" w:rsidRDefault="00667F43" w:rsidP="00C61424">
            <w:pPr>
              <w:rPr>
                <w:sz w:val="16"/>
                <w:szCs w:val="16"/>
              </w:rPr>
            </w:pPr>
          </w:p>
        </w:tc>
        <w:tc>
          <w:tcPr>
            <w:tcW w:w="540" w:type="dxa"/>
            <w:shd w:val="clear" w:color="auto" w:fill="auto"/>
          </w:tcPr>
          <w:p w14:paraId="4C419502" w14:textId="77777777" w:rsidR="00667F43" w:rsidRPr="00A13709" w:rsidRDefault="00667F43" w:rsidP="00C61424">
            <w:pPr>
              <w:rPr>
                <w:sz w:val="16"/>
                <w:szCs w:val="16"/>
              </w:rPr>
            </w:pPr>
          </w:p>
        </w:tc>
      </w:tr>
      <w:tr w:rsidR="00667F43" w:rsidRPr="00A13709" w14:paraId="4C41950F" w14:textId="77777777" w:rsidTr="00C61424">
        <w:tc>
          <w:tcPr>
            <w:tcW w:w="1883" w:type="dxa"/>
            <w:tcBorders>
              <w:top w:val="nil"/>
              <w:left w:val="single" w:sz="4" w:space="0" w:color="auto"/>
              <w:bottom w:val="single" w:sz="4" w:space="0" w:color="auto"/>
              <w:right w:val="nil"/>
            </w:tcBorders>
            <w:shd w:val="clear" w:color="auto" w:fill="auto"/>
          </w:tcPr>
          <w:p w14:paraId="4C419504"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05" w14:textId="77777777" w:rsidR="00667F43" w:rsidRPr="00A13709" w:rsidRDefault="00667F43" w:rsidP="00C61424">
            <w:pPr>
              <w:rPr>
                <w:sz w:val="16"/>
                <w:szCs w:val="16"/>
              </w:rPr>
            </w:pPr>
            <w:r w:rsidRPr="00A13709">
              <w:rPr>
                <w:sz w:val="16"/>
                <w:szCs w:val="16"/>
              </w:rPr>
              <w:t>E2020</w:t>
            </w:r>
          </w:p>
        </w:tc>
        <w:tc>
          <w:tcPr>
            <w:tcW w:w="2614" w:type="dxa"/>
            <w:tcBorders>
              <w:top w:val="single" w:sz="4" w:space="0" w:color="auto"/>
              <w:left w:val="nil"/>
              <w:bottom w:val="single" w:sz="4" w:space="0" w:color="auto"/>
              <w:right w:val="single" w:sz="4" w:space="0" w:color="auto"/>
            </w:tcBorders>
          </w:tcPr>
          <w:p w14:paraId="4C419506" w14:textId="77777777" w:rsidR="00667F43" w:rsidRPr="00A13709" w:rsidRDefault="00667F43" w:rsidP="00C61424">
            <w:pPr>
              <w:rPr>
                <w:sz w:val="16"/>
                <w:szCs w:val="16"/>
              </w:rPr>
            </w:pPr>
            <w:r w:rsidRPr="00A13709">
              <w:rPr>
                <w:sz w:val="16"/>
                <w:szCs w:val="16"/>
              </w:rPr>
              <w:t>Moveable furnishings</w:t>
            </w:r>
          </w:p>
        </w:tc>
        <w:tc>
          <w:tcPr>
            <w:tcW w:w="487" w:type="dxa"/>
            <w:tcBorders>
              <w:left w:val="single" w:sz="4" w:space="0" w:color="auto"/>
              <w:bottom w:val="single" w:sz="4" w:space="0" w:color="auto"/>
            </w:tcBorders>
            <w:shd w:val="clear" w:color="auto" w:fill="auto"/>
          </w:tcPr>
          <w:p w14:paraId="4C419507" w14:textId="77777777" w:rsidR="00667F43" w:rsidRPr="00A13709" w:rsidRDefault="00667F43" w:rsidP="00C61424">
            <w:pPr>
              <w:rPr>
                <w:sz w:val="16"/>
                <w:szCs w:val="16"/>
              </w:rPr>
            </w:pPr>
          </w:p>
        </w:tc>
        <w:tc>
          <w:tcPr>
            <w:tcW w:w="487" w:type="dxa"/>
            <w:shd w:val="clear" w:color="auto" w:fill="auto"/>
          </w:tcPr>
          <w:p w14:paraId="4C419508" w14:textId="77777777" w:rsidR="00667F43" w:rsidRPr="00A13709" w:rsidRDefault="00667F43" w:rsidP="00C61424">
            <w:pPr>
              <w:rPr>
                <w:sz w:val="16"/>
                <w:szCs w:val="16"/>
              </w:rPr>
            </w:pPr>
          </w:p>
        </w:tc>
        <w:tc>
          <w:tcPr>
            <w:tcW w:w="487" w:type="dxa"/>
            <w:shd w:val="clear" w:color="auto" w:fill="auto"/>
          </w:tcPr>
          <w:p w14:paraId="4C419509" w14:textId="77777777" w:rsidR="00667F43" w:rsidRPr="00A13709" w:rsidRDefault="00667F43" w:rsidP="00C61424">
            <w:pPr>
              <w:rPr>
                <w:sz w:val="16"/>
                <w:szCs w:val="16"/>
              </w:rPr>
            </w:pPr>
          </w:p>
        </w:tc>
        <w:tc>
          <w:tcPr>
            <w:tcW w:w="487" w:type="dxa"/>
            <w:shd w:val="clear" w:color="auto" w:fill="auto"/>
          </w:tcPr>
          <w:p w14:paraId="4C41950A" w14:textId="77777777" w:rsidR="00667F43" w:rsidRPr="00A13709" w:rsidRDefault="00667F43" w:rsidP="00C61424">
            <w:pPr>
              <w:rPr>
                <w:sz w:val="16"/>
                <w:szCs w:val="16"/>
              </w:rPr>
            </w:pPr>
          </w:p>
        </w:tc>
        <w:tc>
          <w:tcPr>
            <w:tcW w:w="487" w:type="dxa"/>
            <w:shd w:val="clear" w:color="auto" w:fill="auto"/>
          </w:tcPr>
          <w:p w14:paraId="4C41950B" w14:textId="77777777" w:rsidR="00667F43" w:rsidRPr="00A13709" w:rsidRDefault="00667F43" w:rsidP="00C61424">
            <w:pPr>
              <w:rPr>
                <w:sz w:val="16"/>
                <w:szCs w:val="16"/>
              </w:rPr>
            </w:pPr>
          </w:p>
        </w:tc>
        <w:tc>
          <w:tcPr>
            <w:tcW w:w="487" w:type="dxa"/>
            <w:shd w:val="clear" w:color="auto" w:fill="auto"/>
          </w:tcPr>
          <w:p w14:paraId="4C41950C" w14:textId="77777777" w:rsidR="00667F43" w:rsidRPr="00A13709" w:rsidRDefault="00667F43" w:rsidP="00C61424">
            <w:pPr>
              <w:rPr>
                <w:sz w:val="16"/>
                <w:szCs w:val="16"/>
              </w:rPr>
            </w:pPr>
          </w:p>
        </w:tc>
        <w:tc>
          <w:tcPr>
            <w:tcW w:w="487" w:type="dxa"/>
            <w:shd w:val="clear" w:color="auto" w:fill="auto"/>
          </w:tcPr>
          <w:p w14:paraId="4C41950D" w14:textId="77777777" w:rsidR="00667F43" w:rsidRPr="00A13709" w:rsidRDefault="00667F43" w:rsidP="00C61424">
            <w:pPr>
              <w:rPr>
                <w:sz w:val="16"/>
                <w:szCs w:val="16"/>
              </w:rPr>
            </w:pPr>
          </w:p>
        </w:tc>
        <w:tc>
          <w:tcPr>
            <w:tcW w:w="540" w:type="dxa"/>
            <w:shd w:val="clear" w:color="auto" w:fill="auto"/>
          </w:tcPr>
          <w:p w14:paraId="4C41950E" w14:textId="77777777" w:rsidR="00667F43" w:rsidRPr="00A13709" w:rsidRDefault="00667F43" w:rsidP="00C61424">
            <w:pPr>
              <w:rPr>
                <w:sz w:val="16"/>
                <w:szCs w:val="16"/>
              </w:rPr>
            </w:pPr>
          </w:p>
        </w:tc>
      </w:tr>
      <w:tr w:rsidR="00667F43" w:rsidRPr="00A13709" w14:paraId="4C419519" w14:textId="77777777" w:rsidTr="00C61424">
        <w:tc>
          <w:tcPr>
            <w:tcW w:w="5202" w:type="dxa"/>
            <w:gridSpan w:val="3"/>
            <w:tcBorders>
              <w:top w:val="single" w:sz="4" w:space="0" w:color="auto"/>
              <w:left w:val="single" w:sz="4" w:space="0" w:color="auto"/>
              <w:bottom w:val="single" w:sz="4" w:space="0" w:color="auto"/>
              <w:right w:val="single" w:sz="4" w:space="0" w:color="auto"/>
            </w:tcBorders>
            <w:shd w:val="clear" w:color="auto" w:fill="D9D9D9"/>
          </w:tcPr>
          <w:p w14:paraId="4C419510" w14:textId="77777777" w:rsidR="00667F43" w:rsidRPr="00A13709" w:rsidRDefault="00667F43" w:rsidP="00C61424">
            <w:pPr>
              <w:pStyle w:val="Tabletitle"/>
            </w:pPr>
            <w:r w:rsidRPr="00A13709">
              <w:t>F   SPECIAL CONSTRUCTION &amp; DEMOLITION</w:t>
            </w:r>
          </w:p>
        </w:tc>
        <w:tc>
          <w:tcPr>
            <w:tcW w:w="487" w:type="dxa"/>
            <w:tcBorders>
              <w:left w:val="single" w:sz="4" w:space="0" w:color="auto"/>
            </w:tcBorders>
            <w:shd w:val="clear" w:color="auto" w:fill="D9D9D9"/>
          </w:tcPr>
          <w:p w14:paraId="4C419511" w14:textId="77777777" w:rsidR="00667F43" w:rsidRPr="00A13709" w:rsidRDefault="00667F43" w:rsidP="00C61424">
            <w:pPr>
              <w:rPr>
                <w:sz w:val="16"/>
                <w:szCs w:val="16"/>
              </w:rPr>
            </w:pPr>
          </w:p>
        </w:tc>
        <w:tc>
          <w:tcPr>
            <w:tcW w:w="487" w:type="dxa"/>
            <w:shd w:val="clear" w:color="auto" w:fill="D9D9D9"/>
          </w:tcPr>
          <w:p w14:paraId="4C419512" w14:textId="77777777" w:rsidR="00667F43" w:rsidRPr="00A13709" w:rsidRDefault="00667F43" w:rsidP="00C61424">
            <w:pPr>
              <w:rPr>
                <w:sz w:val="16"/>
                <w:szCs w:val="16"/>
              </w:rPr>
            </w:pPr>
          </w:p>
        </w:tc>
        <w:tc>
          <w:tcPr>
            <w:tcW w:w="487" w:type="dxa"/>
            <w:shd w:val="clear" w:color="auto" w:fill="D9D9D9"/>
          </w:tcPr>
          <w:p w14:paraId="4C419513" w14:textId="77777777" w:rsidR="00667F43" w:rsidRPr="00A13709" w:rsidRDefault="00667F43" w:rsidP="00C61424">
            <w:pPr>
              <w:rPr>
                <w:sz w:val="16"/>
                <w:szCs w:val="16"/>
              </w:rPr>
            </w:pPr>
          </w:p>
        </w:tc>
        <w:tc>
          <w:tcPr>
            <w:tcW w:w="487" w:type="dxa"/>
            <w:shd w:val="clear" w:color="auto" w:fill="D9D9D9"/>
          </w:tcPr>
          <w:p w14:paraId="4C419514" w14:textId="77777777" w:rsidR="00667F43" w:rsidRPr="00A13709" w:rsidRDefault="00667F43" w:rsidP="00C61424">
            <w:pPr>
              <w:rPr>
                <w:sz w:val="16"/>
                <w:szCs w:val="16"/>
              </w:rPr>
            </w:pPr>
          </w:p>
        </w:tc>
        <w:tc>
          <w:tcPr>
            <w:tcW w:w="487" w:type="dxa"/>
            <w:shd w:val="clear" w:color="auto" w:fill="D9D9D9"/>
          </w:tcPr>
          <w:p w14:paraId="4C419515" w14:textId="77777777" w:rsidR="00667F43" w:rsidRPr="00A13709" w:rsidRDefault="00667F43" w:rsidP="00C61424">
            <w:pPr>
              <w:rPr>
                <w:sz w:val="16"/>
                <w:szCs w:val="16"/>
              </w:rPr>
            </w:pPr>
          </w:p>
        </w:tc>
        <w:tc>
          <w:tcPr>
            <w:tcW w:w="487" w:type="dxa"/>
            <w:shd w:val="clear" w:color="auto" w:fill="D9D9D9"/>
          </w:tcPr>
          <w:p w14:paraId="4C419516" w14:textId="77777777" w:rsidR="00667F43" w:rsidRPr="00A13709" w:rsidRDefault="00667F43" w:rsidP="00C61424">
            <w:pPr>
              <w:rPr>
                <w:sz w:val="16"/>
                <w:szCs w:val="16"/>
              </w:rPr>
            </w:pPr>
          </w:p>
        </w:tc>
        <w:tc>
          <w:tcPr>
            <w:tcW w:w="487" w:type="dxa"/>
            <w:shd w:val="clear" w:color="auto" w:fill="D9D9D9"/>
          </w:tcPr>
          <w:p w14:paraId="4C419517" w14:textId="77777777" w:rsidR="00667F43" w:rsidRPr="00A13709" w:rsidRDefault="00667F43" w:rsidP="00C61424">
            <w:pPr>
              <w:rPr>
                <w:sz w:val="16"/>
                <w:szCs w:val="16"/>
              </w:rPr>
            </w:pPr>
          </w:p>
        </w:tc>
        <w:tc>
          <w:tcPr>
            <w:tcW w:w="540" w:type="dxa"/>
            <w:shd w:val="clear" w:color="auto" w:fill="D9D9D9"/>
          </w:tcPr>
          <w:p w14:paraId="4C419518" w14:textId="77777777" w:rsidR="00667F43" w:rsidRPr="00A13709" w:rsidRDefault="00667F43" w:rsidP="00C61424">
            <w:pPr>
              <w:rPr>
                <w:sz w:val="16"/>
                <w:szCs w:val="16"/>
              </w:rPr>
            </w:pPr>
          </w:p>
        </w:tc>
      </w:tr>
      <w:tr w:rsidR="00667F43" w:rsidRPr="00A13709" w14:paraId="4C419525" w14:textId="77777777" w:rsidTr="00C61424">
        <w:tc>
          <w:tcPr>
            <w:tcW w:w="1883" w:type="dxa"/>
            <w:tcBorders>
              <w:top w:val="single" w:sz="4" w:space="0" w:color="auto"/>
              <w:left w:val="single" w:sz="4" w:space="0" w:color="auto"/>
              <w:bottom w:val="nil"/>
              <w:right w:val="nil"/>
            </w:tcBorders>
            <w:shd w:val="clear" w:color="auto" w:fill="auto"/>
          </w:tcPr>
          <w:p w14:paraId="4C41951A" w14:textId="77777777" w:rsidR="00667F43" w:rsidRPr="00A13709" w:rsidRDefault="00667F43" w:rsidP="00C61424">
            <w:pPr>
              <w:rPr>
                <w:sz w:val="16"/>
                <w:szCs w:val="16"/>
              </w:rPr>
            </w:pPr>
            <w:r w:rsidRPr="00A13709">
              <w:rPr>
                <w:sz w:val="16"/>
                <w:szCs w:val="16"/>
              </w:rPr>
              <w:t>F10   Special construction</w:t>
            </w:r>
          </w:p>
        </w:tc>
        <w:tc>
          <w:tcPr>
            <w:tcW w:w="705" w:type="dxa"/>
            <w:tcBorders>
              <w:top w:val="single" w:sz="4" w:space="0" w:color="auto"/>
              <w:left w:val="nil"/>
              <w:bottom w:val="single" w:sz="4" w:space="0" w:color="auto"/>
              <w:right w:val="nil"/>
            </w:tcBorders>
          </w:tcPr>
          <w:p w14:paraId="4C41951B" w14:textId="77777777" w:rsidR="00667F43" w:rsidRPr="00A13709" w:rsidRDefault="00667F43" w:rsidP="00C61424">
            <w:pPr>
              <w:rPr>
                <w:sz w:val="16"/>
                <w:szCs w:val="16"/>
              </w:rPr>
            </w:pPr>
            <w:r w:rsidRPr="00A13709">
              <w:rPr>
                <w:sz w:val="16"/>
                <w:szCs w:val="16"/>
              </w:rPr>
              <w:t>F1010</w:t>
            </w:r>
          </w:p>
        </w:tc>
        <w:tc>
          <w:tcPr>
            <w:tcW w:w="2614" w:type="dxa"/>
            <w:tcBorders>
              <w:top w:val="single" w:sz="4" w:space="0" w:color="auto"/>
              <w:left w:val="nil"/>
              <w:bottom w:val="single" w:sz="4" w:space="0" w:color="auto"/>
              <w:right w:val="single" w:sz="4" w:space="0" w:color="auto"/>
            </w:tcBorders>
          </w:tcPr>
          <w:p w14:paraId="4C41951C" w14:textId="77777777" w:rsidR="00667F43" w:rsidRPr="00A13709" w:rsidRDefault="00667F43" w:rsidP="00C61424">
            <w:pPr>
              <w:rPr>
                <w:sz w:val="16"/>
                <w:szCs w:val="16"/>
              </w:rPr>
            </w:pPr>
            <w:r w:rsidRPr="00A13709">
              <w:rPr>
                <w:sz w:val="16"/>
                <w:szCs w:val="16"/>
              </w:rPr>
              <w:t>Special structures</w:t>
            </w:r>
          </w:p>
        </w:tc>
        <w:tc>
          <w:tcPr>
            <w:tcW w:w="487" w:type="dxa"/>
            <w:tcBorders>
              <w:left w:val="single" w:sz="4" w:space="0" w:color="auto"/>
              <w:bottom w:val="single" w:sz="4" w:space="0" w:color="auto"/>
            </w:tcBorders>
            <w:shd w:val="clear" w:color="auto" w:fill="auto"/>
          </w:tcPr>
          <w:p w14:paraId="4C41951D" w14:textId="77777777" w:rsidR="00667F43" w:rsidRPr="00A13709" w:rsidRDefault="00667F43" w:rsidP="00C61424">
            <w:pPr>
              <w:rPr>
                <w:sz w:val="16"/>
                <w:szCs w:val="16"/>
              </w:rPr>
            </w:pPr>
          </w:p>
        </w:tc>
        <w:tc>
          <w:tcPr>
            <w:tcW w:w="487" w:type="dxa"/>
            <w:shd w:val="clear" w:color="auto" w:fill="auto"/>
          </w:tcPr>
          <w:p w14:paraId="4C41951E" w14:textId="77777777" w:rsidR="00667F43" w:rsidRPr="00A13709" w:rsidRDefault="00667F43" w:rsidP="00C61424">
            <w:pPr>
              <w:rPr>
                <w:sz w:val="16"/>
                <w:szCs w:val="16"/>
              </w:rPr>
            </w:pPr>
          </w:p>
        </w:tc>
        <w:tc>
          <w:tcPr>
            <w:tcW w:w="487" w:type="dxa"/>
            <w:shd w:val="clear" w:color="auto" w:fill="auto"/>
          </w:tcPr>
          <w:p w14:paraId="4C41951F" w14:textId="77777777" w:rsidR="00667F43" w:rsidRPr="00A13709" w:rsidRDefault="00667F43" w:rsidP="00C61424">
            <w:pPr>
              <w:rPr>
                <w:sz w:val="16"/>
                <w:szCs w:val="16"/>
              </w:rPr>
            </w:pPr>
          </w:p>
        </w:tc>
        <w:tc>
          <w:tcPr>
            <w:tcW w:w="487" w:type="dxa"/>
            <w:shd w:val="clear" w:color="auto" w:fill="auto"/>
          </w:tcPr>
          <w:p w14:paraId="4C419520" w14:textId="77777777" w:rsidR="00667F43" w:rsidRPr="00A13709" w:rsidRDefault="00667F43" w:rsidP="00C61424">
            <w:pPr>
              <w:rPr>
                <w:sz w:val="16"/>
                <w:szCs w:val="16"/>
              </w:rPr>
            </w:pPr>
          </w:p>
        </w:tc>
        <w:tc>
          <w:tcPr>
            <w:tcW w:w="487" w:type="dxa"/>
            <w:shd w:val="clear" w:color="auto" w:fill="auto"/>
          </w:tcPr>
          <w:p w14:paraId="4C419521" w14:textId="77777777" w:rsidR="00667F43" w:rsidRPr="00A13709" w:rsidRDefault="00667F43" w:rsidP="00C61424">
            <w:pPr>
              <w:rPr>
                <w:sz w:val="16"/>
                <w:szCs w:val="16"/>
              </w:rPr>
            </w:pPr>
          </w:p>
        </w:tc>
        <w:tc>
          <w:tcPr>
            <w:tcW w:w="487" w:type="dxa"/>
            <w:shd w:val="clear" w:color="auto" w:fill="auto"/>
          </w:tcPr>
          <w:p w14:paraId="4C419522" w14:textId="77777777" w:rsidR="00667F43" w:rsidRPr="00A13709" w:rsidRDefault="00667F43" w:rsidP="00C61424">
            <w:pPr>
              <w:rPr>
                <w:sz w:val="16"/>
                <w:szCs w:val="16"/>
              </w:rPr>
            </w:pPr>
          </w:p>
        </w:tc>
        <w:tc>
          <w:tcPr>
            <w:tcW w:w="487" w:type="dxa"/>
            <w:shd w:val="clear" w:color="auto" w:fill="auto"/>
          </w:tcPr>
          <w:p w14:paraId="4C419523" w14:textId="77777777" w:rsidR="00667F43" w:rsidRPr="00A13709" w:rsidRDefault="00667F43" w:rsidP="00C61424">
            <w:pPr>
              <w:rPr>
                <w:sz w:val="16"/>
                <w:szCs w:val="16"/>
              </w:rPr>
            </w:pPr>
          </w:p>
        </w:tc>
        <w:tc>
          <w:tcPr>
            <w:tcW w:w="540" w:type="dxa"/>
            <w:shd w:val="clear" w:color="auto" w:fill="auto"/>
          </w:tcPr>
          <w:p w14:paraId="4C419524" w14:textId="77777777" w:rsidR="00667F43" w:rsidRPr="00A13709" w:rsidRDefault="00667F43" w:rsidP="00C61424">
            <w:pPr>
              <w:rPr>
                <w:sz w:val="16"/>
                <w:szCs w:val="16"/>
              </w:rPr>
            </w:pPr>
          </w:p>
        </w:tc>
      </w:tr>
      <w:tr w:rsidR="00667F43" w:rsidRPr="00A13709" w14:paraId="4C419531" w14:textId="77777777" w:rsidTr="00C61424">
        <w:tc>
          <w:tcPr>
            <w:tcW w:w="1883" w:type="dxa"/>
            <w:tcBorders>
              <w:top w:val="nil"/>
              <w:left w:val="single" w:sz="4" w:space="0" w:color="auto"/>
              <w:bottom w:val="nil"/>
              <w:right w:val="nil"/>
            </w:tcBorders>
            <w:shd w:val="clear" w:color="auto" w:fill="auto"/>
          </w:tcPr>
          <w:p w14:paraId="4C419526"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27" w14:textId="77777777" w:rsidR="00667F43" w:rsidRPr="00A13709" w:rsidRDefault="00667F43" w:rsidP="00C61424">
            <w:pPr>
              <w:rPr>
                <w:sz w:val="16"/>
                <w:szCs w:val="16"/>
              </w:rPr>
            </w:pPr>
            <w:r w:rsidRPr="00A13709">
              <w:rPr>
                <w:sz w:val="16"/>
                <w:szCs w:val="16"/>
              </w:rPr>
              <w:t>F1020</w:t>
            </w:r>
          </w:p>
        </w:tc>
        <w:tc>
          <w:tcPr>
            <w:tcW w:w="2614" w:type="dxa"/>
            <w:tcBorders>
              <w:top w:val="single" w:sz="4" w:space="0" w:color="auto"/>
              <w:left w:val="nil"/>
              <w:bottom w:val="single" w:sz="4" w:space="0" w:color="auto"/>
              <w:right w:val="single" w:sz="4" w:space="0" w:color="auto"/>
            </w:tcBorders>
          </w:tcPr>
          <w:p w14:paraId="4C419528" w14:textId="77777777" w:rsidR="00667F43" w:rsidRPr="00A13709" w:rsidRDefault="00667F43" w:rsidP="00C61424">
            <w:pPr>
              <w:rPr>
                <w:sz w:val="16"/>
                <w:szCs w:val="16"/>
              </w:rPr>
            </w:pPr>
            <w:r w:rsidRPr="00A13709">
              <w:rPr>
                <w:sz w:val="16"/>
                <w:szCs w:val="16"/>
              </w:rPr>
              <w:t>Integrated construction</w:t>
            </w:r>
          </w:p>
        </w:tc>
        <w:tc>
          <w:tcPr>
            <w:tcW w:w="487" w:type="dxa"/>
            <w:tcBorders>
              <w:left w:val="single" w:sz="4" w:space="0" w:color="auto"/>
            </w:tcBorders>
            <w:shd w:val="clear" w:color="auto" w:fill="auto"/>
          </w:tcPr>
          <w:p w14:paraId="4C419529" w14:textId="77777777" w:rsidR="00667F43" w:rsidRPr="00A13709" w:rsidRDefault="00667F43" w:rsidP="00C61424">
            <w:pPr>
              <w:rPr>
                <w:sz w:val="16"/>
                <w:szCs w:val="16"/>
              </w:rPr>
            </w:pPr>
          </w:p>
        </w:tc>
        <w:tc>
          <w:tcPr>
            <w:tcW w:w="487" w:type="dxa"/>
            <w:shd w:val="clear" w:color="auto" w:fill="auto"/>
          </w:tcPr>
          <w:p w14:paraId="4C41952A" w14:textId="77777777" w:rsidR="00667F43" w:rsidRPr="00A13709" w:rsidRDefault="00667F43" w:rsidP="00C61424">
            <w:pPr>
              <w:rPr>
                <w:sz w:val="16"/>
                <w:szCs w:val="16"/>
              </w:rPr>
            </w:pPr>
          </w:p>
        </w:tc>
        <w:tc>
          <w:tcPr>
            <w:tcW w:w="487" w:type="dxa"/>
            <w:shd w:val="clear" w:color="auto" w:fill="auto"/>
          </w:tcPr>
          <w:p w14:paraId="4C41952B" w14:textId="77777777" w:rsidR="00667F43" w:rsidRPr="00A13709" w:rsidRDefault="00667F43" w:rsidP="00C61424">
            <w:pPr>
              <w:rPr>
                <w:sz w:val="16"/>
                <w:szCs w:val="16"/>
              </w:rPr>
            </w:pPr>
          </w:p>
        </w:tc>
        <w:tc>
          <w:tcPr>
            <w:tcW w:w="487" w:type="dxa"/>
            <w:shd w:val="clear" w:color="auto" w:fill="auto"/>
          </w:tcPr>
          <w:p w14:paraId="4C41952C" w14:textId="77777777" w:rsidR="00667F43" w:rsidRPr="00A13709" w:rsidRDefault="00667F43" w:rsidP="00C61424">
            <w:pPr>
              <w:rPr>
                <w:sz w:val="16"/>
                <w:szCs w:val="16"/>
              </w:rPr>
            </w:pPr>
          </w:p>
        </w:tc>
        <w:tc>
          <w:tcPr>
            <w:tcW w:w="487" w:type="dxa"/>
            <w:shd w:val="clear" w:color="auto" w:fill="auto"/>
          </w:tcPr>
          <w:p w14:paraId="4C41952D" w14:textId="77777777" w:rsidR="00667F43" w:rsidRPr="00A13709" w:rsidRDefault="00667F43" w:rsidP="00C61424">
            <w:pPr>
              <w:rPr>
                <w:sz w:val="16"/>
                <w:szCs w:val="16"/>
              </w:rPr>
            </w:pPr>
          </w:p>
        </w:tc>
        <w:tc>
          <w:tcPr>
            <w:tcW w:w="487" w:type="dxa"/>
            <w:shd w:val="clear" w:color="auto" w:fill="auto"/>
          </w:tcPr>
          <w:p w14:paraId="4C41952E" w14:textId="77777777" w:rsidR="00667F43" w:rsidRPr="00A13709" w:rsidRDefault="00667F43" w:rsidP="00C61424">
            <w:pPr>
              <w:rPr>
                <w:sz w:val="16"/>
                <w:szCs w:val="16"/>
              </w:rPr>
            </w:pPr>
          </w:p>
        </w:tc>
        <w:tc>
          <w:tcPr>
            <w:tcW w:w="487" w:type="dxa"/>
            <w:shd w:val="clear" w:color="auto" w:fill="auto"/>
          </w:tcPr>
          <w:p w14:paraId="4C41952F" w14:textId="77777777" w:rsidR="00667F43" w:rsidRPr="00A13709" w:rsidRDefault="00667F43" w:rsidP="00C61424">
            <w:pPr>
              <w:rPr>
                <w:sz w:val="16"/>
                <w:szCs w:val="16"/>
              </w:rPr>
            </w:pPr>
          </w:p>
        </w:tc>
        <w:tc>
          <w:tcPr>
            <w:tcW w:w="540" w:type="dxa"/>
            <w:shd w:val="clear" w:color="auto" w:fill="auto"/>
          </w:tcPr>
          <w:p w14:paraId="4C419530" w14:textId="77777777" w:rsidR="00667F43" w:rsidRPr="00A13709" w:rsidRDefault="00667F43" w:rsidP="00C61424">
            <w:pPr>
              <w:rPr>
                <w:sz w:val="16"/>
                <w:szCs w:val="16"/>
              </w:rPr>
            </w:pPr>
          </w:p>
        </w:tc>
      </w:tr>
      <w:tr w:rsidR="00667F43" w:rsidRPr="00A13709" w14:paraId="4C41953D" w14:textId="77777777" w:rsidTr="00C61424">
        <w:tc>
          <w:tcPr>
            <w:tcW w:w="1883" w:type="dxa"/>
            <w:tcBorders>
              <w:top w:val="nil"/>
              <w:left w:val="single" w:sz="4" w:space="0" w:color="auto"/>
              <w:bottom w:val="nil"/>
              <w:right w:val="nil"/>
            </w:tcBorders>
            <w:shd w:val="clear" w:color="auto" w:fill="auto"/>
          </w:tcPr>
          <w:p w14:paraId="4C41953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33" w14:textId="77777777" w:rsidR="00667F43" w:rsidRPr="00A13709" w:rsidRDefault="00667F43" w:rsidP="00C61424">
            <w:pPr>
              <w:rPr>
                <w:sz w:val="16"/>
                <w:szCs w:val="16"/>
              </w:rPr>
            </w:pPr>
            <w:r w:rsidRPr="00A13709">
              <w:rPr>
                <w:sz w:val="16"/>
                <w:szCs w:val="16"/>
              </w:rPr>
              <w:t>F1030</w:t>
            </w:r>
          </w:p>
        </w:tc>
        <w:tc>
          <w:tcPr>
            <w:tcW w:w="2614" w:type="dxa"/>
            <w:tcBorders>
              <w:top w:val="single" w:sz="4" w:space="0" w:color="auto"/>
              <w:left w:val="nil"/>
              <w:bottom w:val="single" w:sz="4" w:space="0" w:color="auto"/>
              <w:right w:val="single" w:sz="4" w:space="0" w:color="auto"/>
            </w:tcBorders>
          </w:tcPr>
          <w:p w14:paraId="4C419534" w14:textId="77777777" w:rsidR="00667F43" w:rsidRPr="00A13709" w:rsidRDefault="00667F43" w:rsidP="00C61424">
            <w:pPr>
              <w:rPr>
                <w:sz w:val="16"/>
                <w:szCs w:val="16"/>
              </w:rPr>
            </w:pPr>
            <w:r w:rsidRPr="00A13709">
              <w:rPr>
                <w:sz w:val="16"/>
                <w:szCs w:val="16"/>
              </w:rPr>
              <w:t>Special construction systems</w:t>
            </w:r>
          </w:p>
        </w:tc>
        <w:tc>
          <w:tcPr>
            <w:tcW w:w="487" w:type="dxa"/>
            <w:tcBorders>
              <w:left w:val="single" w:sz="4" w:space="0" w:color="auto"/>
            </w:tcBorders>
            <w:shd w:val="clear" w:color="auto" w:fill="auto"/>
          </w:tcPr>
          <w:p w14:paraId="4C419535" w14:textId="77777777" w:rsidR="00667F43" w:rsidRPr="00A13709" w:rsidRDefault="00667F43" w:rsidP="00C61424">
            <w:pPr>
              <w:rPr>
                <w:sz w:val="16"/>
                <w:szCs w:val="16"/>
              </w:rPr>
            </w:pPr>
          </w:p>
        </w:tc>
        <w:tc>
          <w:tcPr>
            <w:tcW w:w="487" w:type="dxa"/>
            <w:shd w:val="clear" w:color="auto" w:fill="auto"/>
          </w:tcPr>
          <w:p w14:paraId="4C419536" w14:textId="77777777" w:rsidR="00667F43" w:rsidRPr="00A13709" w:rsidRDefault="00667F43" w:rsidP="00C61424">
            <w:pPr>
              <w:rPr>
                <w:sz w:val="16"/>
                <w:szCs w:val="16"/>
              </w:rPr>
            </w:pPr>
          </w:p>
        </w:tc>
        <w:tc>
          <w:tcPr>
            <w:tcW w:w="487" w:type="dxa"/>
            <w:shd w:val="clear" w:color="auto" w:fill="auto"/>
          </w:tcPr>
          <w:p w14:paraId="4C419537" w14:textId="77777777" w:rsidR="00667F43" w:rsidRPr="00A13709" w:rsidRDefault="00667F43" w:rsidP="00C61424">
            <w:pPr>
              <w:rPr>
                <w:sz w:val="16"/>
                <w:szCs w:val="16"/>
              </w:rPr>
            </w:pPr>
          </w:p>
        </w:tc>
        <w:tc>
          <w:tcPr>
            <w:tcW w:w="487" w:type="dxa"/>
            <w:shd w:val="clear" w:color="auto" w:fill="auto"/>
          </w:tcPr>
          <w:p w14:paraId="4C419538" w14:textId="77777777" w:rsidR="00667F43" w:rsidRPr="00A13709" w:rsidRDefault="00667F43" w:rsidP="00C61424">
            <w:pPr>
              <w:rPr>
                <w:sz w:val="16"/>
                <w:szCs w:val="16"/>
              </w:rPr>
            </w:pPr>
          </w:p>
        </w:tc>
        <w:tc>
          <w:tcPr>
            <w:tcW w:w="487" w:type="dxa"/>
            <w:shd w:val="clear" w:color="auto" w:fill="auto"/>
          </w:tcPr>
          <w:p w14:paraId="4C419539" w14:textId="77777777" w:rsidR="00667F43" w:rsidRPr="00A13709" w:rsidRDefault="00667F43" w:rsidP="00C61424">
            <w:pPr>
              <w:rPr>
                <w:sz w:val="16"/>
                <w:szCs w:val="16"/>
              </w:rPr>
            </w:pPr>
          </w:p>
        </w:tc>
        <w:tc>
          <w:tcPr>
            <w:tcW w:w="487" w:type="dxa"/>
            <w:shd w:val="clear" w:color="auto" w:fill="auto"/>
          </w:tcPr>
          <w:p w14:paraId="4C41953A" w14:textId="77777777" w:rsidR="00667F43" w:rsidRPr="00A13709" w:rsidRDefault="00667F43" w:rsidP="00C61424">
            <w:pPr>
              <w:rPr>
                <w:sz w:val="16"/>
                <w:szCs w:val="16"/>
              </w:rPr>
            </w:pPr>
          </w:p>
        </w:tc>
        <w:tc>
          <w:tcPr>
            <w:tcW w:w="487" w:type="dxa"/>
            <w:shd w:val="clear" w:color="auto" w:fill="auto"/>
          </w:tcPr>
          <w:p w14:paraId="4C41953B" w14:textId="77777777" w:rsidR="00667F43" w:rsidRPr="00A13709" w:rsidRDefault="00667F43" w:rsidP="00C61424">
            <w:pPr>
              <w:rPr>
                <w:sz w:val="16"/>
                <w:szCs w:val="16"/>
              </w:rPr>
            </w:pPr>
          </w:p>
        </w:tc>
        <w:tc>
          <w:tcPr>
            <w:tcW w:w="540" w:type="dxa"/>
            <w:shd w:val="clear" w:color="auto" w:fill="auto"/>
          </w:tcPr>
          <w:p w14:paraId="4C41953C" w14:textId="77777777" w:rsidR="00667F43" w:rsidRPr="00A13709" w:rsidRDefault="00667F43" w:rsidP="00C61424">
            <w:pPr>
              <w:rPr>
                <w:sz w:val="16"/>
                <w:szCs w:val="16"/>
              </w:rPr>
            </w:pPr>
          </w:p>
        </w:tc>
      </w:tr>
      <w:tr w:rsidR="00667F43" w:rsidRPr="00A13709" w14:paraId="4C419549" w14:textId="77777777" w:rsidTr="00C61424">
        <w:tc>
          <w:tcPr>
            <w:tcW w:w="1883" w:type="dxa"/>
            <w:tcBorders>
              <w:top w:val="nil"/>
              <w:left w:val="single" w:sz="4" w:space="0" w:color="auto"/>
              <w:bottom w:val="nil"/>
              <w:right w:val="nil"/>
            </w:tcBorders>
            <w:shd w:val="clear" w:color="auto" w:fill="auto"/>
          </w:tcPr>
          <w:p w14:paraId="4C41953E"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3F" w14:textId="77777777" w:rsidR="00667F43" w:rsidRPr="00A13709" w:rsidRDefault="00667F43" w:rsidP="00C61424">
            <w:pPr>
              <w:rPr>
                <w:sz w:val="16"/>
                <w:szCs w:val="16"/>
              </w:rPr>
            </w:pPr>
            <w:r w:rsidRPr="00A13709">
              <w:rPr>
                <w:sz w:val="16"/>
                <w:szCs w:val="16"/>
              </w:rPr>
              <w:t>F1040</w:t>
            </w:r>
          </w:p>
        </w:tc>
        <w:tc>
          <w:tcPr>
            <w:tcW w:w="2614" w:type="dxa"/>
            <w:tcBorders>
              <w:top w:val="single" w:sz="4" w:space="0" w:color="auto"/>
              <w:left w:val="nil"/>
              <w:bottom w:val="single" w:sz="4" w:space="0" w:color="auto"/>
              <w:right w:val="single" w:sz="4" w:space="0" w:color="auto"/>
            </w:tcBorders>
          </w:tcPr>
          <w:p w14:paraId="4C419540" w14:textId="77777777" w:rsidR="00667F43" w:rsidRPr="00A13709" w:rsidRDefault="00667F43" w:rsidP="00C61424">
            <w:pPr>
              <w:rPr>
                <w:sz w:val="16"/>
                <w:szCs w:val="16"/>
              </w:rPr>
            </w:pPr>
            <w:r w:rsidRPr="00A13709">
              <w:rPr>
                <w:sz w:val="16"/>
                <w:szCs w:val="16"/>
              </w:rPr>
              <w:t>Special facilities</w:t>
            </w:r>
          </w:p>
        </w:tc>
        <w:tc>
          <w:tcPr>
            <w:tcW w:w="487" w:type="dxa"/>
            <w:tcBorders>
              <w:left w:val="single" w:sz="4" w:space="0" w:color="auto"/>
            </w:tcBorders>
            <w:shd w:val="clear" w:color="auto" w:fill="auto"/>
          </w:tcPr>
          <w:p w14:paraId="4C419541" w14:textId="77777777" w:rsidR="00667F43" w:rsidRPr="00A13709" w:rsidRDefault="00667F43" w:rsidP="00C61424">
            <w:pPr>
              <w:rPr>
                <w:sz w:val="16"/>
                <w:szCs w:val="16"/>
              </w:rPr>
            </w:pPr>
          </w:p>
        </w:tc>
        <w:tc>
          <w:tcPr>
            <w:tcW w:w="487" w:type="dxa"/>
            <w:shd w:val="clear" w:color="auto" w:fill="auto"/>
          </w:tcPr>
          <w:p w14:paraId="4C419542" w14:textId="77777777" w:rsidR="00667F43" w:rsidRPr="00A13709" w:rsidRDefault="00667F43" w:rsidP="00C61424">
            <w:pPr>
              <w:rPr>
                <w:sz w:val="16"/>
                <w:szCs w:val="16"/>
              </w:rPr>
            </w:pPr>
          </w:p>
        </w:tc>
        <w:tc>
          <w:tcPr>
            <w:tcW w:w="487" w:type="dxa"/>
            <w:shd w:val="clear" w:color="auto" w:fill="auto"/>
          </w:tcPr>
          <w:p w14:paraId="4C419543" w14:textId="77777777" w:rsidR="00667F43" w:rsidRPr="00A13709" w:rsidRDefault="00667F43" w:rsidP="00C61424">
            <w:pPr>
              <w:rPr>
                <w:sz w:val="16"/>
                <w:szCs w:val="16"/>
              </w:rPr>
            </w:pPr>
          </w:p>
        </w:tc>
        <w:tc>
          <w:tcPr>
            <w:tcW w:w="487" w:type="dxa"/>
            <w:shd w:val="clear" w:color="auto" w:fill="auto"/>
          </w:tcPr>
          <w:p w14:paraId="4C419544" w14:textId="77777777" w:rsidR="00667F43" w:rsidRPr="00A13709" w:rsidRDefault="00667F43" w:rsidP="00C61424">
            <w:pPr>
              <w:rPr>
                <w:sz w:val="16"/>
                <w:szCs w:val="16"/>
              </w:rPr>
            </w:pPr>
          </w:p>
        </w:tc>
        <w:tc>
          <w:tcPr>
            <w:tcW w:w="487" w:type="dxa"/>
            <w:shd w:val="clear" w:color="auto" w:fill="auto"/>
          </w:tcPr>
          <w:p w14:paraId="4C419545" w14:textId="77777777" w:rsidR="00667F43" w:rsidRPr="00A13709" w:rsidRDefault="00667F43" w:rsidP="00C61424">
            <w:pPr>
              <w:rPr>
                <w:sz w:val="16"/>
                <w:szCs w:val="16"/>
              </w:rPr>
            </w:pPr>
          </w:p>
        </w:tc>
        <w:tc>
          <w:tcPr>
            <w:tcW w:w="487" w:type="dxa"/>
            <w:shd w:val="clear" w:color="auto" w:fill="auto"/>
          </w:tcPr>
          <w:p w14:paraId="4C419546" w14:textId="77777777" w:rsidR="00667F43" w:rsidRPr="00A13709" w:rsidRDefault="00667F43" w:rsidP="00C61424">
            <w:pPr>
              <w:rPr>
                <w:sz w:val="16"/>
                <w:szCs w:val="16"/>
              </w:rPr>
            </w:pPr>
          </w:p>
        </w:tc>
        <w:tc>
          <w:tcPr>
            <w:tcW w:w="487" w:type="dxa"/>
            <w:shd w:val="clear" w:color="auto" w:fill="auto"/>
          </w:tcPr>
          <w:p w14:paraId="4C419547" w14:textId="77777777" w:rsidR="00667F43" w:rsidRPr="00A13709" w:rsidRDefault="00667F43" w:rsidP="00C61424">
            <w:pPr>
              <w:rPr>
                <w:sz w:val="16"/>
                <w:szCs w:val="16"/>
              </w:rPr>
            </w:pPr>
          </w:p>
        </w:tc>
        <w:tc>
          <w:tcPr>
            <w:tcW w:w="540" w:type="dxa"/>
            <w:shd w:val="clear" w:color="auto" w:fill="auto"/>
          </w:tcPr>
          <w:p w14:paraId="4C419548" w14:textId="77777777" w:rsidR="00667F43" w:rsidRPr="00A13709" w:rsidRDefault="00667F43" w:rsidP="00C61424">
            <w:pPr>
              <w:rPr>
                <w:sz w:val="16"/>
                <w:szCs w:val="16"/>
              </w:rPr>
            </w:pPr>
          </w:p>
        </w:tc>
      </w:tr>
      <w:tr w:rsidR="00667F43" w:rsidRPr="00A13709" w14:paraId="4C419555" w14:textId="77777777" w:rsidTr="00C61424">
        <w:tc>
          <w:tcPr>
            <w:tcW w:w="1883" w:type="dxa"/>
            <w:tcBorders>
              <w:top w:val="nil"/>
              <w:left w:val="single" w:sz="4" w:space="0" w:color="auto"/>
              <w:bottom w:val="single" w:sz="4" w:space="0" w:color="auto"/>
              <w:right w:val="nil"/>
            </w:tcBorders>
            <w:shd w:val="clear" w:color="auto" w:fill="auto"/>
          </w:tcPr>
          <w:p w14:paraId="4C41954A"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4B" w14:textId="77777777" w:rsidR="00667F43" w:rsidRPr="00A13709" w:rsidRDefault="00667F43" w:rsidP="00C61424">
            <w:pPr>
              <w:rPr>
                <w:sz w:val="16"/>
                <w:szCs w:val="16"/>
              </w:rPr>
            </w:pPr>
            <w:r w:rsidRPr="00A13709">
              <w:rPr>
                <w:sz w:val="16"/>
                <w:szCs w:val="16"/>
              </w:rPr>
              <w:t>F1050</w:t>
            </w:r>
          </w:p>
        </w:tc>
        <w:tc>
          <w:tcPr>
            <w:tcW w:w="2614" w:type="dxa"/>
            <w:tcBorders>
              <w:top w:val="single" w:sz="4" w:space="0" w:color="auto"/>
              <w:left w:val="nil"/>
              <w:bottom w:val="single" w:sz="4" w:space="0" w:color="auto"/>
              <w:right w:val="single" w:sz="4" w:space="0" w:color="auto"/>
            </w:tcBorders>
          </w:tcPr>
          <w:p w14:paraId="4C41954C" w14:textId="77777777" w:rsidR="00667F43" w:rsidRPr="00A13709" w:rsidRDefault="00667F43" w:rsidP="00C61424">
            <w:pPr>
              <w:rPr>
                <w:sz w:val="16"/>
                <w:szCs w:val="16"/>
              </w:rPr>
            </w:pPr>
            <w:r w:rsidRPr="00A13709">
              <w:rPr>
                <w:sz w:val="16"/>
                <w:szCs w:val="16"/>
              </w:rPr>
              <w:t>Special controls &amp; instrumentation</w:t>
            </w:r>
          </w:p>
        </w:tc>
        <w:tc>
          <w:tcPr>
            <w:tcW w:w="487" w:type="dxa"/>
            <w:tcBorders>
              <w:left w:val="single" w:sz="4" w:space="0" w:color="auto"/>
            </w:tcBorders>
            <w:shd w:val="clear" w:color="auto" w:fill="auto"/>
          </w:tcPr>
          <w:p w14:paraId="4C41954D" w14:textId="77777777" w:rsidR="00667F43" w:rsidRPr="00A13709" w:rsidRDefault="00667F43" w:rsidP="00C61424">
            <w:pPr>
              <w:rPr>
                <w:sz w:val="16"/>
                <w:szCs w:val="16"/>
              </w:rPr>
            </w:pPr>
          </w:p>
        </w:tc>
        <w:tc>
          <w:tcPr>
            <w:tcW w:w="487" w:type="dxa"/>
            <w:shd w:val="clear" w:color="auto" w:fill="auto"/>
          </w:tcPr>
          <w:p w14:paraId="4C41954E" w14:textId="77777777" w:rsidR="00667F43" w:rsidRPr="00A13709" w:rsidRDefault="00667F43" w:rsidP="00C61424">
            <w:pPr>
              <w:rPr>
                <w:sz w:val="16"/>
                <w:szCs w:val="16"/>
              </w:rPr>
            </w:pPr>
          </w:p>
        </w:tc>
        <w:tc>
          <w:tcPr>
            <w:tcW w:w="487" w:type="dxa"/>
            <w:shd w:val="clear" w:color="auto" w:fill="auto"/>
          </w:tcPr>
          <w:p w14:paraId="4C41954F" w14:textId="77777777" w:rsidR="00667F43" w:rsidRPr="00A13709" w:rsidRDefault="00667F43" w:rsidP="00C61424">
            <w:pPr>
              <w:rPr>
                <w:sz w:val="16"/>
                <w:szCs w:val="16"/>
              </w:rPr>
            </w:pPr>
          </w:p>
        </w:tc>
        <w:tc>
          <w:tcPr>
            <w:tcW w:w="487" w:type="dxa"/>
            <w:shd w:val="clear" w:color="auto" w:fill="auto"/>
          </w:tcPr>
          <w:p w14:paraId="4C419550" w14:textId="77777777" w:rsidR="00667F43" w:rsidRPr="00A13709" w:rsidRDefault="00667F43" w:rsidP="00C61424">
            <w:pPr>
              <w:rPr>
                <w:sz w:val="16"/>
                <w:szCs w:val="16"/>
              </w:rPr>
            </w:pPr>
          </w:p>
        </w:tc>
        <w:tc>
          <w:tcPr>
            <w:tcW w:w="487" w:type="dxa"/>
            <w:shd w:val="clear" w:color="auto" w:fill="auto"/>
          </w:tcPr>
          <w:p w14:paraId="4C419551" w14:textId="77777777" w:rsidR="00667F43" w:rsidRPr="00A13709" w:rsidRDefault="00667F43" w:rsidP="00C61424">
            <w:pPr>
              <w:rPr>
                <w:sz w:val="16"/>
                <w:szCs w:val="16"/>
              </w:rPr>
            </w:pPr>
          </w:p>
        </w:tc>
        <w:tc>
          <w:tcPr>
            <w:tcW w:w="487" w:type="dxa"/>
            <w:shd w:val="clear" w:color="auto" w:fill="auto"/>
          </w:tcPr>
          <w:p w14:paraId="4C419552" w14:textId="77777777" w:rsidR="00667F43" w:rsidRPr="00A13709" w:rsidRDefault="00667F43" w:rsidP="00C61424">
            <w:pPr>
              <w:rPr>
                <w:sz w:val="16"/>
                <w:szCs w:val="16"/>
              </w:rPr>
            </w:pPr>
          </w:p>
        </w:tc>
        <w:tc>
          <w:tcPr>
            <w:tcW w:w="487" w:type="dxa"/>
            <w:shd w:val="clear" w:color="auto" w:fill="auto"/>
          </w:tcPr>
          <w:p w14:paraId="4C419553" w14:textId="77777777" w:rsidR="00667F43" w:rsidRPr="00A13709" w:rsidRDefault="00667F43" w:rsidP="00C61424">
            <w:pPr>
              <w:rPr>
                <w:sz w:val="16"/>
                <w:szCs w:val="16"/>
              </w:rPr>
            </w:pPr>
          </w:p>
        </w:tc>
        <w:tc>
          <w:tcPr>
            <w:tcW w:w="540" w:type="dxa"/>
            <w:shd w:val="clear" w:color="auto" w:fill="auto"/>
          </w:tcPr>
          <w:p w14:paraId="4C419554" w14:textId="77777777" w:rsidR="00667F43" w:rsidRPr="00A13709" w:rsidRDefault="00667F43" w:rsidP="00C61424">
            <w:pPr>
              <w:rPr>
                <w:sz w:val="16"/>
                <w:szCs w:val="16"/>
              </w:rPr>
            </w:pPr>
          </w:p>
        </w:tc>
      </w:tr>
      <w:tr w:rsidR="00667F43" w:rsidRPr="00A13709" w14:paraId="4C419561" w14:textId="77777777" w:rsidTr="00C61424">
        <w:tc>
          <w:tcPr>
            <w:tcW w:w="1883" w:type="dxa"/>
            <w:tcBorders>
              <w:top w:val="single" w:sz="4" w:space="0" w:color="auto"/>
              <w:left w:val="single" w:sz="4" w:space="0" w:color="auto"/>
              <w:bottom w:val="nil"/>
              <w:right w:val="nil"/>
            </w:tcBorders>
            <w:shd w:val="clear" w:color="auto" w:fill="auto"/>
          </w:tcPr>
          <w:p w14:paraId="4C419556" w14:textId="77777777" w:rsidR="00667F43" w:rsidRPr="00A13709" w:rsidRDefault="00667F43" w:rsidP="00C61424">
            <w:pPr>
              <w:rPr>
                <w:sz w:val="16"/>
                <w:szCs w:val="16"/>
              </w:rPr>
            </w:pPr>
            <w:r w:rsidRPr="00A13709">
              <w:rPr>
                <w:sz w:val="16"/>
                <w:szCs w:val="16"/>
              </w:rPr>
              <w:t>F20   Selective build. demo</w:t>
            </w:r>
          </w:p>
        </w:tc>
        <w:tc>
          <w:tcPr>
            <w:tcW w:w="705" w:type="dxa"/>
            <w:tcBorders>
              <w:top w:val="single" w:sz="4" w:space="0" w:color="auto"/>
              <w:left w:val="nil"/>
              <w:bottom w:val="single" w:sz="4" w:space="0" w:color="auto"/>
              <w:right w:val="nil"/>
            </w:tcBorders>
          </w:tcPr>
          <w:p w14:paraId="4C419557" w14:textId="77777777" w:rsidR="00667F43" w:rsidRPr="00A13709" w:rsidRDefault="00667F43" w:rsidP="00C61424">
            <w:pPr>
              <w:rPr>
                <w:sz w:val="16"/>
                <w:szCs w:val="16"/>
              </w:rPr>
            </w:pPr>
            <w:r w:rsidRPr="00A13709">
              <w:rPr>
                <w:sz w:val="16"/>
                <w:szCs w:val="16"/>
              </w:rPr>
              <w:t>F2010</w:t>
            </w:r>
          </w:p>
        </w:tc>
        <w:tc>
          <w:tcPr>
            <w:tcW w:w="2614" w:type="dxa"/>
            <w:tcBorders>
              <w:top w:val="single" w:sz="4" w:space="0" w:color="auto"/>
              <w:left w:val="nil"/>
              <w:bottom w:val="single" w:sz="4" w:space="0" w:color="auto"/>
              <w:right w:val="single" w:sz="4" w:space="0" w:color="auto"/>
            </w:tcBorders>
          </w:tcPr>
          <w:p w14:paraId="4C419558" w14:textId="77777777" w:rsidR="00667F43" w:rsidRPr="00A13709" w:rsidRDefault="00667F43" w:rsidP="00C61424">
            <w:pPr>
              <w:rPr>
                <w:sz w:val="16"/>
                <w:szCs w:val="16"/>
              </w:rPr>
            </w:pPr>
            <w:r w:rsidRPr="00A13709">
              <w:rPr>
                <w:sz w:val="16"/>
                <w:szCs w:val="16"/>
              </w:rPr>
              <w:t>Building elements demolition</w:t>
            </w:r>
          </w:p>
        </w:tc>
        <w:tc>
          <w:tcPr>
            <w:tcW w:w="487" w:type="dxa"/>
            <w:tcBorders>
              <w:left w:val="single" w:sz="4" w:space="0" w:color="auto"/>
            </w:tcBorders>
            <w:shd w:val="clear" w:color="auto" w:fill="auto"/>
          </w:tcPr>
          <w:p w14:paraId="4C419559" w14:textId="77777777" w:rsidR="00667F43" w:rsidRPr="00A13709" w:rsidRDefault="00667F43" w:rsidP="00C61424">
            <w:pPr>
              <w:rPr>
                <w:sz w:val="16"/>
                <w:szCs w:val="16"/>
              </w:rPr>
            </w:pPr>
          </w:p>
        </w:tc>
        <w:tc>
          <w:tcPr>
            <w:tcW w:w="487" w:type="dxa"/>
            <w:shd w:val="clear" w:color="auto" w:fill="auto"/>
          </w:tcPr>
          <w:p w14:paraId="4C41955A" w14:textId="77777777" w:rsidR="00667F43" w:rsidRPr="00A13709" w:rsidRDefault="00667F43" w:rsidP="00C61424">
            <w:pPr>
              <w:rPr>
                <w:sz w:val="16"/>
                <w:szCs w:val="16"/>
              </w:rPr>
            </w:pPr>
          </w:p>
        </w:tc>
        <w:tc>
          <w:tcPr>
            <w:tcW w:w="487" w:type="dxa"/>
            <w:shd w:val="clear" w:color="auto" w:fill="auto"/>
          </w:tcPr>
          <w:p w14:paraId="4C41955B" w14:textId="77777777" w:rsidR="00667F43" w:rsidRPr="00A13709" w:rsidRDefault="00667F43" w:rsidP="00C61424">
            <w:pPr>
              <w:rPr>
                <w:sz w:val="16"/>
                <w:szCs w:val="16"/>
              </w:rPr>
            </w:pPr>
          </w:p>
        </w:tc>
        <w:tc>
          <w:tcPr>
            <w:tcW w:w="487" w:type="dxa"/>
            <w:shd w:val="clear" w:color="auto" w:fill="auto"/>
          </w:tcPr>
          <w:p w14:paraId="4C41955C" w14:textId="77777777" w:rsidR="00667F43" w:rsidRPr="00A13709" w:rsidRDefault="00667F43" w:rsidP="00C61424">
            <w:pPr>
              <w:rPr>
                <w:sz w:val="16"/>
                <w:szCs w:val="16"/>
              </w:rPr>
            </w:pPr>
          </w:p>
        </w:tc>
        <w:tc>
          <w:tcPr>
            <w:tcW w:w="487" w:type="dxa"/>
            <w:shd w:val="clear" w:color="auto" w:fill="auto"/>
          </w:tcPr>
          <w:p w14:paraId="4C41955D" w14:textId="77777777" w:rsidR="00667F43" w:rsidRPr="00A13709" w:rsidRDefault="00667F43" w:rsidP="00C61424">
            <w:pPr>
              <w:rPr>
                <w:sz w:val="16"/>
                <w:szCs w:val="16"/>
              </w:rPr>
            </w:pPr>
          </w:p>
        </w:tc>
        <w:tc>
          <w:tcPr>
            <w:tcW w:w="487" w:type="dxa"/>
            <w:shd w:val="clear" w:color="auto" w:fill="auto"/>
          </w:tcPr>
          <w:p w14:paraId="4C41955E" w14:textId="77777777" w:rsidR="00667F43" w:rsidRPr="00A13709" w:rsidRDefault="00667F43" w:rsidP="00C61424">
            <w:pPr>
              <w:rPr>
                <w:sz w:val="16"/>
                <w:szCs w:val="16"/>
              </w:rPr>
            </w:pPr>
          </w:p>
        </w:tc>
        <w:tc>
          <w:tcPr>
            <w:tcW w:w="487" w:type="dxa"/>
            <w:shd w:val="clear" w:color="auto" w:fill="auto"/>
          </w:tcPr>
          <w:p w14:paraId="4C41955F" w14:textId="77777777" w:rsidR="00667F43" w:rsidRPr="00A13709" w:rsidRDefault="00667F43" w:rsidP="00C61424">
            <w:pPr>
              <w:rPr>
                <w:sz w:val="16"/>
                <w:szCs w:val="16"/>
              </w:rPr>
            </w:pPr>
          </w:p>
        </w:tc>
        <w:tc>
          <w:tcPr>
            <w:tcW w:w="540" w:type="dxa"/>
            <w:shd w:val="clear" w:color="auto" w:fill="auto"/>
          </w:tcPr>
          <w:p w14:paraId="4C419560" w14:textId="77777777" w:rsidR="00667F43" w:rsidRPr="00A13709" w:rsidRDefault="00667F43" w:rsidP="00C61424">
            <w:pPr>
              <w:rPr>
                <w:sz w:val="16"/>
                <w:szCs w:val="16"/>
              </w:rPr>
            </w:pPr>
          </w:p>
        </w:tc>
      </w:tr>
      <w:tr w:rsidR="00667F43" w:rsidRPr="00A13709" w14:paraId="4C41956D" w14:textId="77777777" w:rsidTr="00C61424">
        <w:tc>
          <w:tcPr>
            <w:tcW w:w="1883" w:type="dxa"/>
            <w:tcBorders>
              <w:top w:val="nil"/>
              <w:left w:val="single" w:sz="4" w:space="0" w:color="auto"/>
              <w:bottom w:val="single" w:sz="4" w:space="0" w:color="auto"/>
              <w:right w:val="nil"/>
            </w:tcBorders>
            <w:shd w:val="clear" w:color="auto" w:fill="auto"/>
          </w:tcPr>
          <w:p w14:paraId="4C419562"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63" w14:textId="77777777" w:rsidR="00667F43" w:rsidRPr="00A13709" w:rsidRDefault="00667F43" w:rsidP="00C61424">
            <w:pPr>
              <w:rPr>
                <w:sz w:val="16"/>
                <w:szCs w:val="16"/>
              </w:rPr>
            </w:pPr>
            <w:r w:rsidRPr="00A13709">
              <w:rPr>
                <w:sz w:val="16"/>
                <w:szCs w:val="16"/>
              </w:rPr>
              <w:t>F2020</w:t>
            </w:r>
          </w:p>
        </w:tc>
        <w:tc>
          <w:tcPr>
            <w:tcW w:w="2614" w:type="dxa"/>
            <w:tcBorders>
              <w:top w:val="single" w:sz="4" w:space="0" w:color="auto"/>
              <w:left w:val="nil"/>
              <w:bottom w:val="single" w:sz="4" w:space="0" w:color="auto"/>
              <w:right w:val="single" w:sz="4" w:space="0" w:color="auto"/>
            </w:tcBorders>
          </w:tcPr>
          <w:p w14:paraId="4C419564" w14:textId="77777777" w:rsidR="00667F43" w:rsidRPr="00A13709" w:rsidRDefault="00667F43" w:rsidP="00C61424">
            <w:pPr>
              <w:rPr>
                <w:sz w:val="16"/>
                <w:szCs w:val="16"/>
              </w:rPr>
            </w:pPr>
            <w:r w:rsidRPr="00A13709">
              <w:rPr>
                <w:sz w:val="16"/>
                <w:szCs w:val="16"/>
              </w:rPr>
              <w:t>Hazardous components abatement</w:t>
            </w:r>
          </w:p>
        </w:tc>
        <w:tc>
          <w:tcPr>
            <w:tcW w:w="487" w:type="dxa"/>
            <w:tcBorders>
              <w:left w:val="single" w:sz="4" w:space="0" w:color="auto"/>
              <w:bottom w:val="single" w:sz="4" w:space="0" w:color="auto"/>
            </w:tcBorders>
            <w:shd w:val="clear" w:color="auto" w:fill="auto"/>
          </w:tcPr>
          <w:p w14:paraId="4C419565" w14:textId="77777777" w:rsidR="00667F43" w:rsidRPr="00A13709" w:rsidRDefault="00667F43" w:rsidP="00C61424">
            <w:pPr>
              <w:rPr>
                <w:sz w:val="16"/>
                <w:szCs w:val="16"/>
              </w:rPr>
            </w:pPr>
          </w:p>
        </w:tc>
        <w:tc>
          <w:tcPr>
            <w:tcW w:w="487" w:type="dxa"/>
            <w:shd w:val="clear" w:color="auto" w:fill="auto"/>
          </w:tcPr>
          <w:p w14:paraId="4C419566" w14:textId="77777777" w:rsidR="00667F43" w:rsidRPr="00A13709" w:rsidRDefault="00667F43" w:rsidP="00C61424">
            <w:pPr>
              <w:rPr>
                <w:sz w:val="16"/>
                <w:szCs w:val="16"/>
              </w:rPr>
            </w:pPr>
          </w:p>
        </w:tc>
        <w:tc>
          <w:tcPr>
            <w:tcW w:w="487" w:type="dxa"/>
            <w:shd w:val="clear" w:color="auto" w:fill="auto"/>
          </w:tcPr>
          <w:p w14:paraId="4C419567" w14:textId="77777777" w:rsidR="00667F43" w:rsidRPr="00A13709" w:rsidRDefault="00667F43" w:rsidP="00C61424">
            <w:pPr>
              <w:rPr>
                <w:sz w:val="16"/>
                <w:szCs w:val="16"/>
              </w:rPr>
            </w:pPr>
          </w:p>
        </w:tc>
        <w:tc>
          <w:tcPr>
            <w:tcW w:w="487" w:type="dxa"/>
            <w:shd w:val="clear" w:color="auto" w:fill="auto"/>
          </w:tcPr>
          <w:p w14:paraId="4C419568" w14:textId="77777777" w:rsidR="00667F43" w:rsidRPr="00A13709" w:rsidRDefault="00667F43" w:rsidP="00C61424">
            <w:pPr>
              <w:rPr>
                <w:sz w:val="16"/>
                <w:szCs w:val="16"/>
              </w:rPr>
            </w:pPr>
          </w:p>
        </w:tc>
        <w:tc>
          <w:tcPr>
            <w:tcW w:w="487" w:type="dxa"/>
            <w:shd w:val="clear" w:color="auto" w:fill="auto"/>
          </w:tcPr>
          <w:p w14:paraId="4C419569" w14:textId="77777777" w:rsidR="00667F43" w:rsidRPr="00A13709" w:rsidRDefault="00667F43" w:rsidP="00C61424">
            <w:pPr>
              <w:rPr>
                <w:sz w:val="16"/>
                <w:szCs w:val="16"/>
              </w:rPr>
            </w:pPr>
          </w:p>
        </w:tc>
        <w:tc>
          <w:tcPr>
            <w:tcW w:w="487" w:type="dxa"/>
            <w:shd w:val="clear" w:color="auto" w:fill="auto"/>
          </w:tcPr>
          <w:p w14:paraId="4C41956A" w14:textId="77777777" w:rsidR="00667F43" w:rsidRPr="00A13709" w:rsidRDefault="00667F43" w:rsidP="00C61424">
            <w:pPr>
              <w:rPr>
                <w:sz w:val="16"/>
                <w:szCs w:val="16"/>
              </w:rPr>
            </w:pPr>
          </w:p>
        </w:tc>
        <w:tc>
          <w:tcPr>
            <w:tcW w:w="487" w:type="dxa"/>
            <w:shd w:val="clear" w:color="auto" w:fill="auto"/>
          </w:tcPr>
          <w:p w14:paraId="4C41956B" w14:textId="77777777" w:rsidR="00667F43" w:rsidRPr="00A13709" w:rsidRDefault="00667F43" w:rsidP="00C61424">
            <w:pPr>
              <w:rPr>
                <w:sz w:val="16"/>
                <w:szCs w:val="16"/>
              </w:rPr>
            </w:pPr>
          </w:p>
        </w:tc>
        <w:tc>
          <w:tcPr>
            <w:tcW w:w="540" w:type="dxa"/>
            <w:shd w:val="clear" w:color="auto" w:fill="auto"/>
          </w:tcPr>
          <w:p w14:paraId="4C41956C" w14:textId="77777777" w:rsidR="00667F43" w:rsidRPr="00A13709" w:rsidRDefault="00667F43" w:rsidP="00C61424">
            <w:pPr>
              <w:rPr>
                <w:sz w:val="16"/>
                <w:szCs w:val="16"/>
              </w:rPr>
            </w:pPr>
          </w:p>
        </w:tc>
      </w:tr>
      <w:tr w:rsidR="00667F43" w:rsidRPr="00A13709" w14:paraId="4C419578" w14:textId="77777777" w:rsidTr="00C61424">
        <w:tc>
          <w:tcPr>
            <w:tcW w:w="2588" w:type="dxa"/>
            <w:gridSpan w:val="2"/>
            <w:tcBorders>
              <w:top w:val="single" w:sz="4" w:space="0" w:color="auto"/>
              <w:left w:val="single" w:sz="4" w:space="0" w:color="auto"/>
              <w:bottom w:val="single" w:sz="4" w:space="0" w:color="auto"/>
              <w:right w:val="nil"/>
            </w:tcBorders>
            <w:shd w:val="clear" w:color="auto" w:fill="D9D9D9"/>
          </w:tcPr>
          <w:p w14:paraId="4C41956E" w14:textId="77777777" w:rsidR="00667F43" w:rsidRPr="00A13709" w:rsidRDefault="00667F43" w:rsidP="00C61424">
            <w:pPr>
              <w:pStyle w:val="Tabletitle"/>
              <w:rPr>
                <w:szCs w:val="16"/>
              </w:rPr>
            </w:pPr>
            <w:r w:rsidRPr="00A13709">
              <w:rPr>
                <w:szCs w:val="16"/>
              </w:rPr>
              <w:t>G   BUILDING SITEWORK</w:t>
            </w:r>
          </w:p>
        </w:tc>
        <w:tc>
          <w:tcPr>
            <w:tcW w:w="2614" w:type="dxa"/>
            <w:tcBorders>
              <w:top w:val="single" w:sz="4" w:space="0" w:color="auto"/>
              <w:left w:val="nil"/>
              <w:bottom w:val="single" w:sz="4" w:space="0" w:color="auto"/>
              <w:right w:val="single" w:sz="4" w:space="0" w:color="auto"/>
            </w:tcBorders>
            <w:shd w:val="clear" w:color="auto" w:fill="D9D9D9"/>
          </w:tcPr>
          <w:p w14:paraId="4C41956F" w14:textId="77777777" w:rsidR="00667F43" w:rsidRPr="00A13709" w:rsidRDefault="00667F43" w:rsidP="00C61424">
            <w:pPr>
              <w:rPr>
                <w:sz w:val="16"/>
                <w:szCs w:val="16"/>
              </w:rPr>
            </w:pPr>
          </w:p>
        </w:tc>
        <w:tc>
          <w:tcPr>
            <w:tcW w:w="487" w:type="dxa"/>
            <w:tcBorders>
              <w:left w:val="single" w:sz="4" w:space="0" w:color="auto"/>
            </w:tcBorders>
            <w:shd w:val="clear" w:color="auto" w:fill="D9D9D9"/>
          </w:tcPr>
          <w:p w14:paraId="4C419570" w14:textId="77777777" w:rsidR="00667F43" w:rsidRPr="00A13709" w:rsidRDefault="00667F43" w:rsidP="00C61424">
            <w:pPr>
              <w:rPr>
                <w:sz w:val="16"/>
                <w:szCs w:val="16"/>
              </w:rPr>
            </w:pPr>
          </w:p>
        </w:tc>
        <w:tc>
          <w:tcPr>
            <w:tcW w:w="487" w:type="dxa"/>
            <w:shd w:val="clear" w:color="auto" w:fill="D9D9D9"/>
          </w:tcPr>
          <w:p w14:paraId="4C419571" w14:textId="77777777" w:rsidR="00667F43" w:rsidRPr="00A13709" w:rsidRDefault="00667F43" w:rsidP="00C61424">
            <w:pPr>
              <w:rPr>
                <w:sz w:val="16"/>
                <w:szCs w:val="16"/>
              </w:rPr>
            </w:pPr>
          </w:p>
        </w:tc>
        <w:tc>
          <w:tcPr>
            <w:tcW w:w="487" w:type="dxa"/>
            <w:shd w:val="clear" w:color="auto" w:fill="D9D9D9"/>
          </w:tcPr>
          <w:p w14:paraId="4C419572" w14:textId="77777777" w:rsidR="00667F43" w:rsidRPr="00A13709" w:rsidRDefault="00667F43" w:rsidP="00C61424">
            <w:pPr>
              <w:rPr>
                <w:sz w:val="16"/>
                <w:szCs w:val="16"/>
              </w:rPr>
            </w:pPr>
          </w:p>
        </w:tc>
        <w:tc>
          <w:tcPr>
            <w:tcW w:w="487" w:type="dxa"/>
            <w:shd w:val="clear" w:color="auto" w:fill="D9D9D9"/>
          </w:tcPr>
          <w:p w14:paraId="4C419573" w14:textId="77777777" w:rsidR="00667F43" w:rsidRPr="00A13709" w:rsidRDefault="00667F43" w:rsidP="00C61424">
            <w:pPr>
              <w:rPr>
                <w:sz w:val="16"/>
                <w:szCs w:val="16"/>
              </w:rPr>
            </w:pPr>
          </w:p>
        </w:tc>
        <w:tc>
          <w:tcPr>
            <w:tcW w:w="487" w:type="dxa"/>
            <w:shd w:val="clear" w:color="auto" w:fill="D9D9D9"/>
          </w:tcPr>
          <w:p w14:paraId="4C419574" w14:textId="77777777" w:rsidR="00667F43" w:rsidRPr="00A13709" w:rsidRDefault="00667F43" w:rsidP="00C61424">
            <w:pPr>
              <w:rPr>
                <w:sz w:val="16"/>
                <w:szCs w:val="16"/>
              </w:rPr>
            </w:pPr>
          </w:p>
        </w:tc>
        <w:tc>
          <w:tcPr>
            <w:tcW w:w="487" w:type="dxa"/>
            <w:shd w:val="clear" w:color="auto" w:fill="D9D9D9"/>
          </w:tcPr>
          <w:p w14:paraId="4C419575" w14:textId="77777777" w:rsidR="00667F43" w:rsidRPr="00A13709" w:rsidRDefault="00667F43" w:rsidP="00C61424">
            <w:pPr>
              <w:rPr>
                <w:sz w:val="16"/>
                <w:szCs w:val="16"/>
              </w:rPr>
            </w:pPr>
          </w:p>
        </w:tc>
        <w:tc>
          <w:tcPr>
            <w:tcW w:w="487" w:type="dxa"/>
            <w:shd w:val="clear" w:color="auto" w:fill="D9D9D9"/>
          </w:tcPr>
          <w:p w14:paraId="4C419576" w14:textId="77777777" w:rsidR="00667F43" w:rsidRPr="00A13709" w:rsidRDefault="00667F43" w:rsidP="00C61424">
            <w:pPr>
              <w:rPr>
                <w:sz w:val="16"/>
                <w:szCs w:val="16"/>
              </w:rPr>
            </w:pPr>
          </w:p>
        </w:tc>
        <w:tc>
          <w:tcPr>
            <w:tcW w:w="540" w:type="dxa"/>
            <w:shd w:val="clear" w:color="auto" w:fill="D9D9D9"/>
          </w:tcPr>
          <w:p w14:paraId="4C419577" w14:textId="77777777" w:rsidR="00667F43" w:rsidRPr="00A13709" w:rsidRDefault="00667F43" w:rsidP="00C61424">
            <w:pPr>
              <w:rPr>
                <w:sz w:val="16"/>
                <w:szCs w:val="16"/>
              </w:rPr>
            </w:pPr>
          </w:p>
        </w:tc>
      </w:tr>
      <w:tr w:rsidR="00667F43" w:rsidRPr="00A13709" w14:paraId="4C419584" w14:textId="77777777" w:rsidTr="00C61424">
        <w:tc>
          <w:tcPr>
            <w:tcW w:w="1883" w:type="dxa"/>
            <w:tcBorders>
              <w:top w:val="single" w:sz="4" w:space="0" w:color="auto"/>
              <w:left w:val="single" w:sz="4" w:space="0" w:color="auto"/>
              <w:bottom w:val="nil"/>
              <w:right w:val="nil"/>
            </w:tcBorders>
            <w:shd w:val="clear" w:color="auto" w:fill="auto"/>
          </w:tcPr>
          <w:p w14:paraId="4C419579" w14:textId="77777777" w:rsidR="00667F43" w:rsidRPr="00A13709" w:rsidRDefault="00667F43" w:rsidP="00C61424">
            <w:pPr>
              <w:rPr>
                <w:sz w:val="16"/>
                <w:szCs w:val="16"/>
              </w:rPr>
            </w:pPr>
            <w:r w:rsidRPr="00A13709">
              <w:rPr>
                <w:sz w:val="16"/>
                <w:szCs w:val="16"/>
              </w:rPr>
              <w:t>G10   Site preparation</w:t>
            </w:r>
          </w:p>
        </w:tc>
        <w:tc>
          <w:tcPr>
            <w:tcW w:w="705" w:type="dxa"/>
            <w:tcBorders>
              <w:top w:val="single" w:sz="4" w:space="0" w:color="auto"/>
              <w:left w:val="nil"/>
              <w:bottom w:val="single" w:sz="4" w:space="0" w:color="auto"/>
              <w:right w:val="nil"/>
            </w:tcBorders>
          </w:tcPr>
          <w:p w14:paraId="4C41957A" w14:textId="77777777" w:rsidR="00667F43" w:rsidRPr="00A13709" w:rsidRDefault="00667F43" w:rsidP="00C61424">
            <w:pPr>
              <w:rPr>
                <w:sz w:val="16"/>
                <w:szCs w:val="16"/>
              </w:rPr>
            </w:pPr>
            <w:r w:rsidRPr="00A13709">
              <w:rPr>
                <w:sz w:val="16"/>
                <w:szCs w:val="16"/>
              </w:rPr>
              <w:t>G1010</w:t>
            </w:r>
          </w:p>
        </w:tc>
        <w:tc>
          <w:tcPr>
            <w:tcW w:w="2614" w:type="dxa"/>
            <w:tcBorders>
              <w:top w:val="single" w:sz="4" w:space="0" w:color="auto"/>
              <w:left w:val="nil"/>
              <w:bottom w:val="single" w:sz="4" w:space="0" w:color="auto"/>
              <w:right w:val="single" w:sz="4" w:space="0" w:color="auto"/>
            </w:tcBorders>
          </w:tcPr>
          <w:p w14:paraId="4C41957B" w14:textId="77777777" w:rsidR="00667F43" w:rsidRPr="00A13709" w:rsidRDefault="00667F43" w:rsidP="00C61424">
            <w:pPr>
              <w:rPr>
                <w:sz w:val="16"/>
                <w:szCs w:val="16"/>
              </w:rPr>
            </w:pPr>
            <w:r w:rsidRPr="00A13709">
              <w:rPr>
                <w:sz w:val="16"/>
                <w:szCs w:val="16"/>
              </w:rPr>
              <w:t>Site clearing</w:t>
            </w:r>
          </w:p>
        </w:tc>
        <w:tc>
          <w:tcPr>
            <w:tcW w:w="487" w:type="dxa"/>
            <w:tcBorders>
              <w:left w:val="single" w:sz="4" w:space="0" w:color="auto"/>
              <w:bottom w:val="single" w:sz="4" w:space="0" w:color="auto"/>
            </w:tcBorders>
            <w:shd w:val="clear" w:color="auto" w:fill="auto"/>
          </w:tcPr>
          <w:p w14:paraId="4C41957C" w14:textId="77777777" w:rsidR="00667F43" w:rsidRPr="00A13709" w:rsidRDefault="00667F43" w:rsidP="00C61424">
            <w:pPr>
              <w:rPr>
                <w:sz w:val="16"/>
                <w:szCs w:val="16"/>
              </w:rPr>
            </w:pPr>
          </w:p>
        </w:tc>
        <w:tc>
          <w:tcPr>
            <w:tcW w:w="487" w:type="dxa"/>
            <w:shd w:val="clear" w:color="auto" w:fill="auto"/>
          </w:tcPr>
          <w:p w14:paraId="4C41957D" w14:textId="77777777" w:rsidR="00667F43" w:rsidRPr="00A13709" w:rsidRDefault="00667F43" w:rsidP="00C61424">
            <w:pPr>
              <w:rPr>
                <w:sz w:val="16"/>
                <w:szCs w:val="16"/>
              </w:rPr>
            </w:pPr>
          </w:p>
        </w:tc>
        <w:tc>
          <w:tcPr>
            <w:tcW w:w="487" w:type="dxa"/>
            <w:shd w:val="clear" w:color="auto" w:fill="auto"/>
          </w:tcPr>
          <w:p w14:paraId="4C41957E" w14:textId="77777777" w:rsidR="00667F43" w:rsidRPr="00A13709" w:rsidRDefault="00667F43" w:rsidP="00C61424">
            <w:pPr>
              <w:rPr>
                <w:sz w:val="16"/>
                <w:szCs w:val="16"/>
              </w:rPr>
            </w:pPr>
          </w:p>
        </w:tc>
        <w:tc>
          <w:tcPr>
            <w:tcW w:w="487" w:type="dxa"/>
            <w:shd w:val="clear" w:color="auto" w:fill="auto"/>
          </w:tcPr>
          <w:p w14:paraId="4C41957F" w14:textId="77777777" w:rsidR="00667F43" w:rsidRPr="00A13709" w:rsidRDefault="00667F43" w:rsidP="00C61424">
            <w:pPr>
              <w:rPr>
                <w:sz w:val="16"/>
                <w:szCs w:val="16"/>
              </w:rPr>
            </w:pPr>
          </w:p>
        </w:tc>
        <w:tc>
          <w:tcPr>
            <w:tcW w:w="487" w:type="dxa"/>
            <w:shd w:val="clear" w:color="auto" w:fill="auto"/>
          </w:tcPr>
          <w:p w14:paraId="4C419580" w14:textId="77777777" w:rsidR="00667F43" w:rsidRPr="00A13709" w:rsidRDefault="00667F43" w:rsidP="00C61424">
            <w:pPr>
              <w:rPr>
                <w:sz w:val="16"/>
                <w:szCs w:val="16"/>
              </w:rPr>
            </w:pPr>
          </w:p>
        </w:tc>
        <w:tc>
          <w:tcPr>
            <w:tcW w:w="487" w:type="dxa"/>
            <w:shd w:val="clear" w:color="auto" w:fill="auto"/>
          </w:tcPr>
          <w:p w14:paraId="4C419581" w14:textId="77777777" w:rsidR="00667F43" w:rsidRPr="00A13709" w:rsidRDefault="00667F43" w:rsidP="00C61424">
            <w:pPr>
              <w:rPr>
                <w:sz w:val="16"/>
                <w:szCs w:val="16"/>
              </w:rPr>
            </w:pPr>
          </w:p>
        </w:tc>
        <w:tc>
          <w:tcPr>
            <w:tcW w:w="487" w:type="dxa"/>
            <w:shd w:val="clear" w:color="auto" w:fill="auto"/>
          </w:tcPr>
          <w:p w14:paraId="4C419582" w14:textId="77777777" w:rsidR="00667F43" w:rsidRPr="00A13709" w:rsidRDefault="00667F43" w:rsidP="00C61424">
            <w:pPr>
              <w:rPr>
                <w:sz w:val="16"/>
                <w:szCs w:val="16"/>
              </w:rPr>
            </w:pPr>
          </w:p>
        </w:tc>
        <w:tc>
          <w:tcPr>
            <w:tcW w:w="540" w:type="dxa"/>
            <w:shd w:val="clear" w:color="auto" w:fill="auto"/>
          </w:tcPr>
          <w:p w14:paraId="4C419583" w14:textId="77777777" w:rsidR="00667F43" w:rsidRPr="00A13709" w:rsidRDefault="00667F43" w:rsidP="00C61424">
            <w:pPr>
              <w:rPr>
                <w:sz w:val="16"/>
                <w:szCs w:val="16"/>
              </w:rPr>
            </w:pPr>
          </w:p>
        </w:tc>
      </w:tr>
      <w:tr w:rsidR="00667F43" w:rsidRPr="00A13709" w14:paraId="4C419590" w14:textId="77777777" w:rsidTr="00C61424">
        <w:tc>
          <w:tcPr>
            <w:tcW w:w="1883" w:type="dxa"/>
            <w:tcBorders>
              <w:top w:val="nil"/>
              <w:left w:val="single" w:sz="4" w:space="0" w:color="auto"/>
              <w:bottom w:val="nil"/>
              <w:right w:val="nil"/>
            </w:tcBorders>
            <w:shd w:val="clear" w:color="auto" w:fill="auto"/>
          </w:tcPr>
          <w:p w14:paraId="4C419585"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86" w14:textId="77777777" w:rsidR="00667F43" w:rsidRPr="00A13709" w:rsidRDefault="00667F43" w:rsidP="00C61424">
            <w:pPr>
              <w:rPr>
                <w:sz w:val="16"/>
                <w:szCs w:val="16"/>
              </w:rPr>
            </w:pPr>
            <w:r w:rsidRPr="00A13709">
              <w:rPr>
                <w:sz w:val="16"/>
                <w:szCs w:val="16"/>
              </w:rPr>
              <w:t>G1020</w:t>
            </w:r>
          </w:p>
        </w:tc>
        <w:tc>
          <w:tcPr>
            <w:tcW w:w="2614" w:type="dxa"/>
            <w:tcBorders>
              <w:top w:val="single" w:sz="4" w:space="0" w:color="auto"/>
              <w:left w:val="nil"/>
              <w:bottom w:val="single" w:sz="4" w:space="0" w:color="auto"/>
              <w:right w:val="single" w:sz="4" w:space="0" w:color="auto"/>
            </w:tcBorders>
          </w:tcPr>
          <w:p w14:paraId="4C419587" w14:textId="77777777" w:rsidR="00667F43" w:rsidRPr="00A13709" w:rsidRDefault="00667F43" w:rsidP="00C61424">
            <w:pPr>
              <w:rPr>
                <w:sz w:val="16"/>
                <w:szCs w:val="16"/>
              </w:rPr>
            </w:pPr>
            <w:r w:rsidRPr="00A13709">
              <w:rPr>
                <w:sz w:val="16"/>
                <w:szCs w:val="16"/>
              </w:rPr>
              <w:t>Site demolition and relocations</w:t>
            </w:r>
          </w:p>
        </w:tc>
        <w:tc>
          <w:tcPr>
            <w:tcW w:w="487" w:type="dxa"/>
            <w:tcBorders>
              <w:left w:val="single" w:sz="4" w:space="0" w:color="auto"/>
            </w:tcBorders>
            <w:shd w:val="clear" w:color="auto" w:fill="auto"/>
          </w:tcPr>
          <w:p w14:paraId="4C419588" w14:textId="77777777" w:rsidR="00667F43" w:rsidRPr="00A13709" w:rsidRDefault="00667F43" w:rsidP="00C61424">
            <w:pPr>
              <w:rPr>
                <w:sz w:val="16"/>
                <w:szCs w:val="16"/>
              </w:rPr>
            </w:pPr>
          </w:p>
        </w:tc>
        <w:tc>
          <w:tcPr>
            <w:tcW w:w="487" w:type="dxa"/>
            <w:shd w:val="clear" w:color="auto" w:fill="auto"/>
          </w:tcPr>
          <w:p w14:paraId="4C419589" w14:textId="77777777" w:rsidR="00667F43" w:rsidRPr="00A13709" w:rsidRDefault="00667F43" w:rsidP="00C61424">
            <w:pPr>
              <w:rPr>
                <w:sz w:val="16"/>
                <w:szCs w:val="16"/>
              </w:rPr>
            </w:pPr>
          </w:p>
        </w:tc>
        <w:tc>
          <w:tcPr>
            <w:tcW w:w="487" w:type="dxa"/>
            <w:shd w:val="clear" w:color="auto" w:fill="auto"/>
          </w:tcPr>
          <w:p w14:paraId="4C41958A" w14:textId="77777777" w:rsidR="00667F43" w:rsidRPr="00A13709" w:rsidRDefault="00667F43" w:rsidP="00C61424">
            <w:pPr>
              <w:rPr>
                <w:sz w:val="16"/>
                <w:szCs w:val="16"/>
              </w:rPr>
            </w:pPr>
          </w:p>
        </w:tc>
        <w:tc>
          <w:tcPr>
            <w:tcW w:w="487" w:type="dxa"/>
            <w:shd w:val="clear" w:color="auto" w:fill="auto"/>
          </w:tcPr>
          <w:p w14:paraId="4C41958B" w14:textId="77777777" w:rsidR="00667F43" w:rsidRPr="00A13709" w:rsidRDefault="00667F43" w:rsidP="00C61424">
            <w:pPr>
              <w:rPr>
                <w:sz w:val="16"/>
                <w:szCs w:val="16"/>
              </w:rPr>
            </w:pPr>
          </w:p>
        </w:tc>
        <w:tc>
          <w:tcPr>
            <w:tcW w:w="487" w:type="dxa"/>
            <w:shd w:val="clear" w:color="auto" w:fill="auto"/>
          </w:tcPr>
          <w:p w14:paraId="4C41958C" w14:textId="77777777" w:rsidR="00667F43" w:rsidRPr="00A13709" w:rsidRDefault="00667F43" w:rsidP="00C61424">
            <w:pPr>
              <w:rPr>
                <w:sz w:val="16"/>
                <w:szCs w:val="16"/>
              </w:rPr>
            </w:pPr>
          </w:p>
        </w:tc>
        <w:tc>
          <w:tcPr>
            <w:tcW w:w="487" w:type="dxa"/>
            <w:shd w:val="clear" w:color="auto" w:fill="auto"/>
          </w:tcPr>
          <w:p w14:paraId="4C41958D" w14:textId="77777777" w:rsidR="00667F43" w:rsidRPr="00A13709" w:rsidRDefault="00667F43" w:rsidP="00C61424">
            <w:pPr>
              <w:rPr>
                <w:sz w:val="16"/>
                <w:szCs w:val="16"/>
              </w:rPr>
            </w:pPr>
          </w:p>
        </w:tc>
        <w:tc>
          <w:tcPr>
            <w:tcW w:w="487" w:type="dxa"/>
            <w:shd w:val="clear" w:color="auto" w:fill="auto"/>
          </w:tcPr>
          <w:p w14:paraId="4C41958E" w14:textId="77777777" w:rsidR="00667F43" w:rsidRPr="00A13709" w:rsidRDefault="00667F43" w:rsidP="00C61424">
            <w:pPr>
              <w:rPr>
                <w:sz w:val="16"/>
                <w:szCs w:val="16"/>
              </w:rPr>
            </w:pPr>
          </w:p>
        </w:tc>
        <w:tc>
          <w:tcPr>
            <w:tcW w:w="540" w:type="dxa"/>
            <w:shd w:val="clear" w:color="auto" w:fill="auto"/>
          </w:tcPr>
          <w:p w14:paraId="4C41958F" w14:textId="77777777" w:rsidR="00667F43" w:rsidRPr="00A13709" w:rsidRDefault="00667F43" w:rsidP="00C61424">
            <w:pPr>
              <w:rPr>
                <w:sz w:val="16"/>
                <w:szCs w:val="16"/>
              </w:rPr>
            </w:pPr>
          </w:p>
        </w:tc>
      </w:tr>
      <w:tr w:rsidR="00667F43" w:rsidRPr="00A13709" w14:paraId="4C41959C" w14:textId="77777777" w:rsidTr="00C61424">
        <w:tc>
          <w:tcPr>
            <w:tcW w:w="1883" w:type="dxa"/>
            <w:tcBorders>
              <w:top w:val="nil"/>
              <w:left w:val="single" w:sz="4" w:space="0" w:color="auto"/>
              <w:bottom w:val="nil"/>
              <w:right w:val="nil"/>
            </w:tcBorders>
            <w:shd w:val="clear" w:color="auto" w:fill="auto"/>
          </w:tcPr>
          <w:p w14:paraId="4C419591" w14:textId="77777777" w:rsidR="00667F43" w:rsidRPr="00A13709" w:rsidRDefault="00667F43" w:rsidP="00C61424">
            <w:pPr>
              <w:rPr>
                <w:b/>
                <w:sz w:val="16"/>
                <w:szCs w:val="16"/>
              </w:rPr>
            </w:pPr>
          </w:p>
        </w:tc>
        <w:tc>
          <w:tcPr>
            <w:tcW w:w="705" w:type="dxa"/>
            <w:tcBorders>
              <w:top w:val="single" w:sz="4" w:space="0" w:color="auto"/>
              <w:left w:val="nil"/>
              <w:bottom w:val="single" w:sz="4" w:space="0" w:color="auto"/>
              <w:right w:val="nil"/>
            </w:tcBorders>
          </w:tcPr>
          <w:p w14:paraId="4C419592" w14:textId="77777777" w:rsidR="00667F43" w:rsidRPr="00A13709" w:rsidRDefault="00667F43" w:rsidP="00C61424">
            <w:pPr>
              <w:rPr>
                <w:sz w:val="16"/>
                <w:szCs w:val="16"/>
              </w:rPr>
            </w:pPr>
            <w:r w:rsidRPr="00A13709">
              <w:rPr>
                <w:sz w:val="16"/>
                <w:szCs w:val="16"/>
              </w:rPr>
              <w:t>G1030</w:t>
            </w:r>
          </w:p>
        </w:tc>
        <w:tc>
          <w:tcPr>
            <w:tcW w:w="2614" w:type="dxa"/>
            <w:tcBorders>
              <w:top w:val="single" w:sz="4" w:space="0" w:color="auto"/>
              <w:left w:val="nil"/>
              <w:bottom w:val="single" w:sz="4" w:space="0" w:color="auto"/>
              <w:right w:val="single" w:sz="4" w:space="0" w:color="auto"/>
            </w:tcBorders>
          </w:tcPr>
          <w:p w14:paraId="4C419593" w14:textId="77777777" w:rsidR="00667F43" w:rsidRPr="00A13709" w:rsidRDefault="00667F43" w:rsidP="00C61424">
            <w:pPr>
              <w:rPr>
                <w:sz w:val="16"/>
                <w:szCs w:val="16"/>
              </w:rPr>
            </w:pPr>
            <w:r w:rsidRPr="00A13709">
              <w:rPr>
                <w:sz w:val="16"/>
                <w:szCs w:val="16"/>
              </w:rPr>
              <w:t>Site earthwork</w:t>
            </w:r>
          </w:p>
        </w:tc>
        <w:tc>
          <w:tcPr>
            <w:tcW w:w="487" w:type="dxa"/>
            <w:tcBorders>
              <w:left w:val="single" w:sz="4" w:space="0" w:color="auto"/>
            </w:tcBorders>
            <w:shd w:val="clear" w:color="auto" w:fill="auto"/>
          </w:tcPr>
          <w:p w14:paraId="4C419594" w14:textId="77777777" w:rsidR="00667F43" w:rsidRPr="00A13709" w:rsidRDefault="00667F43" w:rsidP="00C61424">
            <w:pPr>
              <w:rPr>
                <w:sz w:val="16"/>
                <w:szCs w:val="16"/>
              </w:rPr>
            </w:pPr>
          </w:p>
        </w:tc>
        <w:tc>
          <w:tcPr>
            <w:tcW w:w="487" w:type="dxa"/>
            <w:shd w:val="clear" w:color="auto" w:fill="auto"/>
          </w:tcPr>
          <w:p w14:paraId="4C419595" w14:textId="77777777" w:rsidR="00667F43" w:rsidRPr="00A13709" w:rsidRDefault="00667F43" w:rsidP="00C61424">
            <w:pPr>
              <w:rPr>
                <w:sz w:val="16"/>
                <w:szCs w:val="16"/>
              </w:rPr>
            </w:pPr>
          </w:p>
        </w:tc>
        <w:tc>
          <w:tcPr>
            <w:tcW w:w="487" w:type="dxa"/>
            <w:shd w:val="clear" w:color="auto" w:fill="auto"/>
          </w:tcPr>
          <w:p w14:paraId="4C419596" w14:textId="77777777" w:rsidR="00667F43" w:rsidRPr="00A13709" w:rsidRDefault="00667F43" w:rsidP="00C61424">
            <w:pPr>
              <w:rPr>
                <w:sz w:val="16"/>
                <w:szCs w:val="16"/>
              </w:rPr>
            </w:pPr>
          </w:p>
        </w:tc>
        <w:tc>
          <w:tcPr>
            <w:tcW w:w="487" w:type="dxa"/>
            <w:shd w:val="clear" w:color="auto" w:fill="auto"/>
          </w:tcPr>
          <w:p w14:paraId="4C419597" w14:textId="77777777" w:rsidR="00667F43" w:rsidRPr="00A13709" w:rsidRDefault="00667F43" w:rsidP="00C61424">
            <w:pPr>
              <w:rPr>
                <w:sz w:val="16"/>
                <w:szCs w:val="16"/>
              </w:rPr>
            </w:pPr>
          </w:p>
        </w:tc>
        <w:tc>
          <w:tcPr>
            <w:tcW w:w="487" w:type="dxa"/>
            <w:shd w:val="clear" w:color="auto" w:fill="auto"/>
          </w:tcPr>
          <w:p w14:paraId="4C419598" w14:textId="77777777" w:rsidR="00667F43" w:rsidRPr="00A13709" w:rsidRDefault="00667F43" w:rsidP="00C61424">
            <w:pPr>
              <w:rPr>
                <w:sz w:val="16"/>
                <w:szCs w:val="16"/>
              </w:rPr>
            </w:pPr>
          </w:p>
        </w:tc>
        <w:tc>
          <w:tcPr>
            <w:tcW w:w="487" w:type="dxa"/>
            <w:shd w:val="clear" w:color="auto" w:fill="auto"/>
          </w:tcPr>
          <w:p w14:paraId="4C419599" w14:textId="77777777" w:rsidR="00667F43" w:rsidRPr="00A13709" w:rsidRDefault="00667F43" w:rsidP="00C61424">
            <w:pPr>
              <w:rPr>
                <w:sz w:val="16"/>
                <w:szCs w:val="16"/>
              </w:rPr>
            </w:pPr>
          </w:p>
        </w:tc>
        <w:tc>
          <w:tcPr>
            <w:tcW w:w="487" w:type="dxa"/>
            <w:shd w:val="clear" w:color="auto" w:fill="auto"/>
          </w:tcPr>
          <w:p w14:paraId="4C41959A" w14:textId="77777777" w:rsidR="00667F43" w:rsidRPr="00A13709" w:rsidRDefault="00667F43" w:rsidP="00C61424">
            <w:pPr>
              <w:rPr>
                <w:sz w:val="16"/>
                <w:szCs w:val="16"/>
              </w:rPr>
            </w:pPr>
          </w:p>
        </w:tc>
        <w:tc>
          <w:tcPr>
            <w:tcW w:w="540" w:type="dxa"/>
            <w:shd w:val="clear" w:color="auto" w:fill="auto"/>
          </w:tcPr>
          <w:p w14:paraId="4C41959B" w14:textId="77777777" w:rsidR="00667F43" w:rsidRPr="00A13709" w:rsidRDefault="00667F43" w:rsidP="00C61424">
            <w:pPr>
              <w:rPr>
                <w:sz w:val="16"/>
                <w:szCs w:val="16"/>
              </w:rPr>
            </w:pPr>
          </w:p>
        </w:tc>
      </w:tr>
      <w:tr w:rsidR="00667F43" w:rsidRPr="00A13709" w14:paraId="4C4195A8" w14:textId="77777777" w:rsidTr="00C61424">
        <w:tc>
          <w:tcPr>
            <w:tcW w:w="1883" w:type="dxa"/>
            <w:tcBorders>
              <w:top w:val="nil"/>
              <w:left w:val="single" w:sz="4" w:space="0" w:color="auto"/>
              <w:bottom w:val="single" w:sz="4" w:space="0" w:color="auto"/>
              <w:right w:val="nil"/>
            </w:tcBorders>
            <w:shd w:val="clear" w:color="auto" w:fill="auto"/>
          </w:tcPr>
          <w:p w14:paraId="4C41959D"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9E" w14:textId="77777777" w:rsidR="00667F43" w:rsidRPr="00A13709" w:rsidRDefault="00667F43" w:rsidP="00C61424">
            <w:pPr>
              <w:rPr>
                <w:sz w:val="16"/>
                <w:szCs w:val="16"/>
              </w:rPr>
            </w:pPr>
            <w:r w:rsidRPr="00A13709">
              <w:rPr>
                <w:sz w:val="16"/>
                <w:szCs w:val="16"/>
              </w:rPr>
              <w:t>G1040</w:t>
            </w:r>
          </w:p>
        </w:tc>
        <w:tc>
          <w:tcPr>
            <w:tcW w:w="2614" w:type="dxa"/>
            <w:tcBorders>
              <w:top w:val="single" w:sz="4" w:space="0" w:color="auto"/>
              <w:left w:val="nil"/>
              <w:bottom w:val="single" w:sz="4" w:space="0" w:color="auto"/>
              <w:right w:val="single" w:sz="4" w:space="0" w:color="auto"/>
            </w:tcBorders>
          </w:tcPr>
          <w:p w14:paraId="4C41959F" w14:textId="77777777" w:rsidR="00667F43" w:rsidRPr="00A13709" w:rsidRDefault="00667F43" w:rsidP="00C61424">
            <w:pPr>
              <w:rPr>
                <w:sz w:val="16"/>
                <w:szCs w:val="16"/>
              </w:rPr>
            </w:pPr>
            <w:r w:rsidRPr="00A13709">
              <w:rPr>
                <w:sz w:val="16"/>
                <w:szCs w:val="16"/>
              </w:rPr>
              <w:t>Hazardous waste remediation</w:t>
            </w:r>
          </w:p>
        </w:tc>
        <w:tc>
          <w:tcPr>
            <w:tcW w:w="487" w:type="dxa"/>
            <w:tcBorders>
              <w:left w:val="single" w:sz="4" w:space="0" w:color="auto"/>
            </w:tcBorders>
            <w:shd w:val="clear" w:color="auto" w:fill="auto"/>
          </w:tcPr>
          <w:p w14:paraId="4C4195A0" w14:textId="77777777" w:rsidR="00667F43" w:rsidRPr="00A13709" w:rsidRDefault="00667F43" w:rsidP="00C61424">
            <w:pPr>
              <w:rPr>
                <w:sz w:val="16"/>
                <w:szCs w:val="16"/>
              </w:rPr>
            </w:pPr>
          </w:p>
        </w:tc>
        <w:tc>
          <w:tcPr>
            <w:tcW w:w="487" w:type="dxa"/>
            <w:shd w:val="clear" w:color="auto" w:fill="auto"/>
          </w:tcPr>
          <w:p w14:paraId="4C4195A1" w14:textId="77777777" w:rsidR="00667F43" w:rsidRPr="00A13709" w:rsidRDefault="00667F43" w:rsidP="00C61424">
            <w:pPr>
              <w:rPr>
                <w:sz w:val="16"/>
                <w:szCs w:val="16"/>
              </w:rPr>
            </w:pPr>
          </w:p>
        </w:tc>
        <w:tc>
          <w:tcPr>
            <w:tcW w:w="487" w:type="dxa"/>
            <w:shd w:val="clear" w:color="auto" w:fill="auto"/>
          </w:tcPr>
          <w:p w14:paraId="4C4195A2" w14:textId="77777777" w:rsidR="00667F43" w:rsidRPr="00A13709" w:rsidRDefault="00667F43" w:rsidP="00C61424">
            <w:pPr>
              <w:rPr>
                <w:sz w:val="16"/>
                <w:szCs w:val="16"/>
              </w:rPr>
            </w:pPr>
          </w:p>
        </w:tc>
        <w:tc>
          <w:tcPr>
            <w:tcW w:w="487" w:type="dxa"/>
            <w:shd w:val="clear" w:color="auto" w:fill="auto"/>
          </w:tcPr>
          <w:p w14:paraId="4C4195A3" w14:textId="77777777" w:rsidR="00667F43" w:rsidRPr="00A13709" w:rsidRDefault="00667F43" w:rsidP="00C61424">
            <w:pPr>
              <w:rPr>
                <w:sz w:val="16"/>
                <w:szCs w:val="16"/>
              </w:rPr>
            </w:pPr>
          </w:p>
        </w:tc>
        <w:tc>
          <w:tcPr>
            <w:tcW w:w="487" w:type="dxa"/>
            <w:shd w:val="clear" w:color="auto" w:fill="auto"/>
          </w:tcPr>
          <w:p w14:paraId="4C4195A4" w14:textId="77777777" w:rsidR="00667F43" w:rsidRPr="00A13709" w:rsidRDefault="00667F43" w:rsidP="00C61424">
            <w:pPr>
              <w:rPr>
                <w:sz w:val="16"/>
                <w:szCs w:val="16"/>
              </w:rPr>
            </w:pPr>
          </w:p>
        </w:tc>
        <w:tc>
          <w:tcPr>
            <w:tcW w:w="487" w:type="dxa"/>
            <w:shd w:val="clear" w:color="auto" w:fill="auto"/>
          </w:tcPr>
          <w:p w14:paraId="4C4195A5" w14:textId="77777777" w:rsidR="00667F43" w:rsidRPr="00A13709" w:rsidRDefault="00667F43" w:rsidP="00C61424">
            <w:pPr>
              <w:rPr>
                <w:sz w:val="16"/>
                <w:szCs w:val="16"/>
              </w:rPr>
            </w:pPr>
          </w:p>
        </w:tc>
        <w:tc>
          <w:tcPr>
            <w:tcW w:w="487" w:type="dxa"/>
            <w:shd w:val="clear" w:color="auto" w:fill="auto"/>
          </w:tcPr>
          <w:p w14:paraId="4C4195A6" w14:textId="77777777" w:rsidR="00667F43" w:rsidRPr="00A13709" w:rsidRDefault="00667F43" w:rsidP="00C61424">
            <w:pPr>
              <w:rPr>
                <w:sz w:val="16"/>
                <w:szCs w:val="16"/>
              </w:rPr>
            </w:pPr>
          </w:p>
        </w:tc>
        <w:tc>
          <w:tcPr>
            <w:tcW w:w="540" w:type="dxa"/>
            <w:shd w:val="clear" w:color="auto" w:fill="auto"/>
          </w:tcPr>
          <w:p w14:paraId="4C4195A7" w14:textId="77777777" w:rsidR="00667F43" w:rsidRPr="00A13709" w:rsidRDefault="00667F43" w:rsidP="00C61424">
            <w:pPr>
              <w:rPr>
                <w:sz w:val="16"/>
                <w:szCs w:val="16"/>
              </w:rPr>
            </w:pPr>
          </w:p>
        </w:tc>
      </w:tr>
      <w:tr w:rsidR="00667F43" w:rsidRPr="00A13709" w14:paraId="4C4195B4" w14:textId="77777777" w:rsidTr="00C61424">
        <w:tc>
          <w:tcPr>
            <w:tcW w:w="1883" w:type="dxa"/>
            <w:tcBorders>
              <w:top w:val="single" w:sz="4" w:space="0" w:color="auto"/>
              <w:left w:val="single" w:sz="4" w:space="0" w:color="auto"/>
              <w:bottom w:val="nil"/>
              <w:right w:val="nil"/>
            </w:tcBorders>
            <w:shd w:val="clear" w:color="auto" w:fill="auto"/>
          </w:tcPr>
          <w:p w14:paraId="4C4195A9" w14:textId="77777777" w:rsidR="00667F43" w:rsidRPr="00A13709" w:rsidRDefault="00667F43" w:rsidP="00C61424">
            <w:pPr>
              <w:rPr>
                <w:sz w:val="16"/>
                <w:szCs w:val="16"/>
              </w:rPr>
            </w:pPr>
            <w:r w:rsidRPr="00A13709">
              <w:rPr>
                <w:sz w:val="16"/>
                <w:szCs w:val="16"/>
              </w:rPr>
              <w:t>G20   Site improvements</w:t>
            </w:r>
          </w:p>
        </w:tc>
        <w:tc>
          <w:tcPr>
            <w:tcW w:w="705" w:type="dxa"/>
            <w:tcBorders>
              <w:top w:val="single" w:sz="4" w:space="0" w:color="auto"/>
              <w:left w:val="nil"/>
              <w:bottom w:val="single" w:sz="4" w:space="0" w:color="auto"/>
              <w:right w:val="nil"/>
            </w:tcBorders>
          </w:tcPr>
          <w:p w14:paraId="4C4195AA" w14:textId="77777777" w:rsidR="00667F43" w:rsidRPr="00A13709" w:rsidRDefault="00667F43" w:rsidP="00C61424">
            <w:pPr>
              <w:rPr>
                <w:sz w:val="16"/>
                <w:szCs w:val="16"/>
              </w:rPr>
            </w:pPr>
            <w:r w:rsidRPr="00A13709">
              <w:rPr>
                <w:sz w:val="16"/>
                <w:szCs w:val="16"/>
              </w:rPr>
              <w:t>G2010</w:t>
            </w:r>
          </w:p>
        </w:tc>
        <w:tc>
          <w:tcPr>
            <w:tcW w:w="2614" w:type="dxa"/>
            <w:tcBorders>
              <w:top w:val="single" w:sz="4" w:space="0" w:color="auto"/>
              <w:left w:val="nil"/>
              <w:bottom w:val="single" w:sz="4" w:space="0" w:color="auto"/>
              <w:right w:val="single" w:sz="4" w:space="0" w:color="auto"/>
            </w:tcBorders>
          </w:tcPr>
          <w:p w14:paraId="4C4195AB" w14:textId="77777777" w:rsidR="00667F43" w:rsidRPr="00A13709" w:rsidRDefault="00667F43" w:rsidP="00C61424">
            <w:pPr>
              <w:rPr>
                <w:sz w:val="16"/>
                <w:szCs w:val="16"/>
              </w:rPr>
            </w:pPr>
            <w:r w:rsidRPr="00A13709">
              <w:rPr>
                <w:sz w:val="16"/>
                <w:szCs w:val="16"/>
              </w:rPr>
              <w:t>Roadways</w:t>
            </w:r>
          </w:p>
        </w:tc>
        <w:tc>
          <w:tcPr>
            <w:tcW w:w="487" w:type="dxa"/>
            <w:tcBorders>
              <w:left w:val="single" w:sz="4" w:space="0" w:color="auto"/>
            </w:tcBorders>
            <w:shd w:val="clear" w:color="auto" w:fill="auto"/>
          </w:tcPr>
          <w:p w14:paraId="4C4195AC" w14:textId="77777777" w:rsidR="00667F43" w:rsidRPr="00A13709" w:rsidRDefault="00667F43" w:rsidP="00C61424">
            <w:pPr>
              <w:rPr>
                <w:sz w:val="16"/>
                <w:szCs w:val="16"/>
              </w:rPr>
            </w:pPr>
          </w:p>
        </w:tc>
        <w:tc>
          <w:tcPr>
            <w:tcW w:w="487" w:type="dxa"/>
            <w:shd w:val="clear" w:color="auto" w:fill="auto"/>
          </w:tcPr>
          <w:p w14:paraId="4C4195AD" w14:textId="77777777" w:rsidR="00667F43" w:rsidRPr="00A13709" w:rsidRDefault="00667F43" w:rsidP="00C61424">
            <w:pPr>
              <w:rPr>
                <w:sz w:val="16"/>
                <w:szCs w:val="16"/>
              </w:rPr>
            </w:pPr>
          </w:p>
        </w:tc>
        <w:tc>
          <w:tcPr>
            <w:tcW w:w="487" w:type="dxa"/>
            <w:shd w:val="clear" w:color="auto" w:fill="auto"/>
          </w:tcPr>
          <w:p w14:paraId="4C4195AE" w14:textId="77777777" w:rsidR="00667F43" w:rsidRPr="00A13709" w:rsidRDefault="00667F43" w:rsidP="00C61424">
            <w:pPr>
              <w:rPr>
                <w:sz w:val="16"/>
                <w:szCs w:val="16"/>
              </w:rPr>
            </w:pPr>
          </w:p>
        </w:tc>
        <w:tc>
          <w:tcPr>
            <w:tcW w:w="487" w:type="dxa"/>
            <w:shd w:val="clear" w:color="auto" w:fill="auto"/>
          </w:tcPr>
          <w:p w14:paraId="4C4195AF" w14:textId="77777777" w:rsidR="00667F43" w:rsidRPr="00A13709" w:rsidRDefault="00667F43" w:rsidP="00C61424">
            <w:pPr>
              <w:rPr>
                <w:sz w:val="16"/>
                <w:szCs w:val="16"/>
              </w:rPr>
            </w:pPr>
          </w:p>
        </w:tc>
        <w:tc>
          <w:tcPr>
            <w:tcW w:w="487" w:type="dxa"/>
            <w:shd w:val="clear" w:color="auto" w:fill="auto"/>
          </w:tcPr>
          <w:p w14:paraId="4C4195B0" w14:textId="77777777" w:rsidR="00667F43" w:rsidRPr="00A13709" w:rsidRDefault="00667F43" w:rsidP="00C61424">
            <w:pPr>
              <w:rPr>
                <w:sz w:val="16"/>
                <w:szCs w:val="16"/>
              </w:rPr>
            </w:pPr>
          </w:p>
        </w:tc>
        <w:tc>
          <w:tcPr>
            <w:tcW w:w="487" w:type="dxa"/>
            <w:shd w:val="clear" w:color="auto" w:fill="auto"/>
          </w:tcPr>
          <w:p w14:paraId="4C4195B1" w14:textId="77777777" w:rsidR="00667F43" w:rsidRPr="00A13709" w:rsidRDefault="00667F43" w:rsidP="00C61424">
            <w:pPr>
              <w:rPr>
                <w:sz w:val="16"/>
                <w:szCs w:val="16"/>
              </w:rPr>
            </w:pPr>
          </w:p>
        </w:tc>
        <w:tc>
          <w:tcPr>
            <w:tcW w:w="487" w:type="dxa"/>
            <w:shd w:val="clear" w:color="auto" w:fill="auto"/>
          </w:tcPr>
          <w:p w14:paraId="4C4195B2" w14:textId="77777777" w:rsidR="00667F43" w:rsidRPr="00A13709" w:rsidRDefault="00667F43" w:rsidP="00C61424">
            <w:pPr>
              <w:rPr>
                <w:sz w:val="16"/>
                <w:szCs w:val="16"/>
              </w:rPr>
            </w:pPr>
          </w:p>
        </w:tc>
        <w:tc>
          <w:tcPr>
            <w:tcW w:w="540" w:type="dxa"/>
            <w:shd w:val="clear" w:color="auto" w:fill="auto"/>
          </w:tcPr>
          <w:p w14:paraId="4C4195B3" w14:textId="77777777" w:rsidR="00667F43" w:rsidRPr="00A13709" w:rsidRDefault="00667F43" w:rsidP="00C61424">
            <w:pPr>
              <w:rPr>
                <w:sz w:val="16"/>
                <w:szCs w:val="16"/>
              </w:rPr>
            </w:pPr>
          </w:p>
        </w:tc>
      </w:tr>
      <w:tr w:rsidR="00667F43" w:rsidRPr="00A13709" w14:paraId="4C4195C0" w14:textId="77777777" w:rsidTr="00C61424">
        <w:tc>
          <w:tcPr>
            <w:tcW w:w="1883" w:type="dxa"/>
            <w:tcBorders>
              <w:top w:val="nil"/>
              <w:left w:val="single" w:sz="4" w:space="0" w:color="auto"/>
              <w:bottom w:val="nil"/>
              <w:right w:val="nil"/>
            </w:tcBorders>
            <w:shd w:val="clear" w:color="auto" w:fill="auto"/>
          </w:tcPr>
          <w:p w14:paraId="4C4195B5"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B6" w14:textId="77777777" w:rsidR="00667F43" w:rsidRPr="00A13709" w:rsidRDefault="00667F43" w:rsidP="00C61424">
            <w:pPr>
              <w:rPr>
                <w:sz w:val="16"/>
                <w:szCs w:val="16"/>
              </w:rPr>
            </w:pPr>
            <w:r w:rsidRPr="00A13709">
              <w:rPr>
                <w:sz w:val="16"/>
                <w:szCs w:val="16"/>
              </w:rPr>
              <w:t>G2020</w:t>
            </w:r>
          </w:p>
        </w:tc>
        <w:tc>
          <w:tcPr>
            <w:tcW w:w="2614" w:type="dxa"/>
            <w:tcBorders>
              <w:top w:val="single" w:sz="4" w:space="0" w:color="auto"/>
              <w:left w:val="nil"/>
              <w:bottom w:val="single" w:sz="4" w:space="0" w:color="auto"/>
              <w:right w:val="single" w:sz="4" w:space="0" w:color="auto"/>
            </w:tcBorders>
          </w:tcPr>
          <w:p w14:paraId="4C4195B7" w14:textId="77777777" w:rsidR="00667F43" w:rsidRPr="00A13709" w:rsidRDefault="00667F43" w:rsidP="00C61424">
            <w:pPr>
              <w:rPr>
                <w:sz w:val="16"/>
                <w:szCs w:val="16"/>
              </w:rPr>
            </w:pPr>
            <w:r w:rsidRPr="00A13709">
              <w:rPr>
                <w:sz w:val="16"/>
                <w:szCs w:val="16"/>
              </w:rPr>
              <w:t>Parking lots</w:t>
            </w:r>
          </w:p>
        </w:tc>
        <w:tc>
          <w:tcPr>
            <w:tcW w:w="487" w:type="dxa"/>
            <w:tcBorders>
              <w:left w:val="single" w:sz="4" w:space="0" w:color="auto"/>
            </w:tcBorders>
            <w:shd w:val="clear" w:color="auto" w:fill="auto"/>
          </w:tcPr>
          <w:p w14:paraId="4C4195B8" w14:textId="77777777" w:rsidR="00667F43" w:rsidRPr="00A13709" w:rsidRDefault="00667F43" w:rsidP="00C61424">
            <w:pPr>
              <w:rPr>
                <w:sz w:val="16"/>
                <w:szCs w:val="16"/>
              </w:rPr>
            </w:pPr>
          </w:p>
        </w:tc>
        <w:tc>
          <w:tcPr>
            <w:tcW w:w="487" w:type="dxa"/>
            <w:shd w:val="clear" w:color="auto" w:fill="auto"/>
          </w:tcPr>
          <w:p w14:paraId="4C4195B9" w14:textId="77777777" w:rsidR="00667F43" w:rsidRPr="00A13709" w:rsidRDefault="00667F43" w:rsidP="00C61424">
            <w:pPr>
              <w:rPr>
                <w:sz w:val="16"/>
                <w:szCs w:val="16"/>
              </w:rPr>
            </w:pPr>
          </w:p>
        </w:tc>
        <w:tc>
          <w:tcPr>
            <w:tcW w:w="487" w:type="dxa"/>
            <w:shd w:val="clear" w:color="auto" w:fill="auto"/>
          </w:tcPr>
          <w:p w14:paraId="4C4195BA" w14:textId="77777777" w:rsidR="00667F43" w:rsidRPr="00A13709" w:rsidRDefault="00667F43" w:rsidP="00C61424">
            <w:pPr>
              <w:rPr>
                <w:sz w:val="16"/>
                <w:szCs w:val="16"/>
              </w:rPr>
            </w:pPr>
          </w:p>
        </w:tc>
        <w:tc>
          <w:tcPr>
            <w:tcW w:w="487" w:type="dxa"/>
            <w:shd w:val="clear" w:color="auto" w:fill="auto"/>
          </w:tcPr>
          <w:p w14:paraId="4C4195BB" w14:textId="77777777" w:rsidR="00667F43" w:rsidRPr="00A13709" w:rsidRDefault="00667F43" w:rsidP="00C61424">
            <w:pPr>
              <w:rPr>
                <w:sz w:val="16"/>
                <w:szCs w:val="16"/>
              </w:rPr>
            </w:pPr>
          </w:p>
        </w:tc>
        <w:tc>
          <w:tcPr>
            <w:tcW w:w="487" w:type="dxa"/>
            <w:shd w:val="clear" w:color="auto" w:fill="auto"/>
          </w:tcPr>
          <w:p w14:paraId="4C4195BC" w14:textId="77777777" w:rsidR="00667F43" w:rsidRPr="00A13709" w:rsidRDefault="00667F43" w:rsidP="00C61424">
            <w:pPr>
              <w:rPr>
                <w:sz w:val="16"/>
                <w:szCs w:val="16"/>
              </w:rPr>
            </w:pPr>
          </w:p>
        </w:tc>
        <w:tc>
          <w:tcPr>
            <w:tcW w:w="487" w:type="dxa"/>
            <w:shd w:val="clear" w:color="auto" w:fill="auto"/>
          </w:tcPr>
          <w:p w14:paraId="4C4195BD" w14:textId="77777777" w:rsidR="00667F43" w:rsidRPr="00A13709" w:rsidRDefault="00667F43" w:rsidP="00C61424">
            <w:pPr>
              <w:rPr>
                <w:sz w:val="16"/>
                <w:szCs w:val="16"/>
              </w:rPr>
            </w:pPr>
          </w:p>
        </w:tc>
        <w:tc>
          <w:tcPr>
            <w:tcW w:w="487" w:type="dxa"/>
            <w:shd w:val="clear" w:color="auto" w:fill="auto"/>
          </w:tcPr>
          <w:p w14:paraId="4C4195BE" w14:textId="77777777" w:rsidR="00667F43" w:rsidRPr="00A13709" w:rsidRDefault="00667F43" w:rsidP="00C61424">
            <w:pPr>
              <w:rPr>
                <w:sz w:val="16"/>
                <w:szCs w:val="16"/>
              </w:rPr>
            </w:pPr>
          </w:p>
        </w:tc>
        <w:tc>
          <w:tcPr>
            <w:tcW w:w="540" w:type="dxa"/>
            <w:shd w:val="clear" w:color="auto" w:fill="auto"/>
          </w:tcPr>
          <w:p w14:paraId="4C4195BF" w14:textId="77777777" w:rsidR="00667F43" w:rsidRPr="00A13709" w:rsidRDefault="00667F43" w:rsidP="00C61424">
            <w:pPr>
              <w:rPr>
                <w:sz w:val="16"/>
                <w:szCs w:val="16"/>
              </w:rPr>
            </w:pPr>
          </w:p>
        </w:tc>
      </w:tr>
      <w:tr w:rsidR="00667F43" w:rsidRPr="00A13709" w14:paraId="4C4195CC" w14:textId="77777777" w:rsidTr="00C61424">
        <w:tc>
          <w:tcPr>
            <w:tcW w:w="1883" w:type="dxa"/>
            <w:tcBorders>
              <w:top w:val="nil"/>
              <w:left w:val="single" w:sz="4" w:space="0" w:color="auto"/>
              <w:bottom w:val="nil"/>
              <w:right w:val="nil"/>
            </w:tcBorders>
            <w:shd w:val="clear" w:color="auto" w:fill="auto"/>
          </w:tcPr>
          <w:p w14:paraId="4C4195C1"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C2" w14:textId="77777777" w:rsidR="00667F43" w:rsidRPr="00A13709" w:rsidRDefault="00667F43" w:rsidP="00C61424">
            <w:pPr>
              <w:rPr>
                <w:sz w:val="16"/>
                <w:szCs w:val="16"/>
              </w:rPr>
            </w:pPr>
            <w:r w:rsidRPr="00A13709">
              <w:rPr>
                <w:sz w:val="16"/>
                <w:szCs w:val="16"/>
              </w:rPr>
              <w:t>G2030</w:t>
            </w:r>
          </w:p>
        </w:tc>
        <w:tc>
          <w:tcPr>
            <w:tcW w:w="2614" w:type="dxa"/>
            <w:tcBorders>
              <w:top w:val="single" w:sz="4" w:space="0" w:color="auto"/>
              <w:left w:val="nil"/>
              <w:bottom w:val="single" w:sz="4" w:space="0" w:color="auto"/>
              <w:right w:val="single" w:sz="4" w:space="0" w:color="auto"/>
            </w:tcBorders>
          </w:tcPr>
          <w:p w14:paraId="4C4195C3" w14:textId="77777777" w:rsidR="00667F43" w:rsidRPr="00A13709" w:rsidRDefault="00667F43" w:rsidP="00C61424">
            <w:pPr>
              <w:rPr>
                <w:sz w:val="16"/>
                <w:szCs w:val="16"/>
              </w:rPr>
            </w:pPr>
            <w:r w:rsidRPr="00A13709">
              <w:rPr>
                <w:sz w:val="16"/>
                <w:szCs w:val="16"/>
              </w:rPr>
              <w:t>Pedestrian paving</w:t>
            </w:r>
          </w:p>
        </w:tc>
        <w:tc>
          <w:tcPr>
            <w:tcW w:w="487" w:type="dxa"/>
            <w:tcBorders>
              <w:left w:val="single" w:sz="4" w:space="0" w:color="auto"/>
            </w:tcBorders>
            <w:shd w:val="clear" w:color="auto" w:fill="auto"/>
          </w:tcPr>
          <w:p w14:paraId="4C4195C4" w14:textId="77777777" w:rsidR="00667F43" w:rsidRPr="00A13709" w:rsidRDefault="00667F43" w:rsidP="00C61424">
            <w:pPr>
              <w:rPr>
                <w:sz w:val="16"/>
                <w:szCs w:val="16"/>
              </w:rPr>
            </w:pPr>
          </w:p>
        </w:tc>
        <w:tc>
          <w:tcPr>
            <w:tcW w:w="487" w:type="dxa"/>
            <w:shd w:val="clear" w:color="auto" w:fill="auto"/>
          </w:tcPr>
          <w:p w14:paraId="4C4195C5" w14:textId="77777777" w:rsidR="00667F43" w:rsidRPr="00A13709" w:rsidRDefault="00667F43" w:rsidP="00C61424">
            <w:pPr>
              <w:rPr>
                <w:sz w:val="16"/>
                <w:szCs w:val="16"/>
              </w:rPr>
            </w:pPr>
          </w:p>
        </w:tc>
        <w:tc>
          <w:tcPr>
            <w:tcW w:w="487" w:type="dxa"/>
            <w:shd w:val="clear" w:color="auto" w:fill="auto"/>
          </w:tcPr>
          <w:p w14:paraId="4C4195C6" w14:textId="77777777" w:rsidR="00667F43" w:rsidRPr="00A13709" w:rsidRDefault="00667F43" w:rsidP="00C61424">
            <w:pPr>
              <w:rPr>
                <w:sz w:val="16"/>
                <w:szCs w:val="16"/>
              </w:rPr>
            </w:pPr>
          </w:p>
        </w:tc>
        <w:tc>
          <w:tcPr>
            <w:tcW w:w="487" w:type="dxa"/>
            <w:shd w:val="clear" w:color="auto" w:fill="auto"/>
          </w:tcPr>
          <w:p w14:paraId="4C4195C7" w14:textId="77777777" w:rsidR="00667F43" w:rsidRPr="00A13709" w:rsidRDefault="00667F43" w:rsidP="00C61424">
            <w:pPr>
              <w:rPr>
                <w:sz w:val="16"/>
                <w:szCs w:val="16"/>
              </w:rPr>
            </w:pPr>
          </w:p>
        </w:tc>
        <w:tc>
          <w:tcPr>
            <w:tcW w:w="487" w:type="dxa"/>
            <w:shd w:val="clear" w:color="auto" w:fill="auto"/>
          </w:tcPr>
          <w:p w14:paraId="4C4195C8" w14:textId="77777777" w:rsidR="00667F43" w:rsidRPr="00A13709" w:rsidRDefault="00667F43" w:rsidP="00C61424">
            <w:pPr>
              <w:rPr>
                <w:sz w:val="16"/>
                <w:szCs w:val="16"/>
              </w:rPr>
            </w:pPr>
          </w:p>
        </w:tc>
        <w:tc>
          <w:tcPr>
            <w:tcW w:w="487" w:type="dxa"/>
            <w:shd w:val="clear" w:color="auto" w:fill="auto"/>
          </w:tcPr>
          <w:p w14:paraId="4C4195C9" w14:textId="77777777" w:rsidR="00667F43" w:rsidRPr="00A13709" w:rsidRDefault="00667F43" w:rsidP="00C61424">
            <w:pPr>
              <w:rPr>
                <w:sz w:val="16"/>
                <w:szCs w:val="16"/>
              </w:rPr>
            </w:pPr>
          </w:p>
        </w:tc>
        <w:tc>
          <w:tcPr>
            <w:tcW w:w="487" w:type="dxa"/>
            <w:shd w:val="clear" w:color="auto" w:fill="auto"/>
          </w:tcPr>
          <w:p w14:paraId="4C4195CA" w14:textId="77777777" w:rsidR="00667F43" w:rsidRPr="00A13709" w:rsidRDefault="00667F43" w:rsidP="00C61424">
            <w:pPr>
              <w:rPr>
                <w:sz w:val="16"/>
                <w:szCs w:val="16"/>
              </w:rPr>
            </w:pPr>
          </w:p>
        </w:tc>
        <w:tc>
          <w:tcPr>
            <w:tcW w:w="540" w:type="dxa"/>
            <w:shd w:val="clear" w:color="auto" w:fill="auto"/>
          </w:tcPr>
          <w:p w14:paraId="4C4195CB" w14:textId="77777777" w:rsidR="00667F43" w:rsidRPr="00A13709" w:rsidRDefault="00667F43" w:rsidP="00C61424">
            <w:pPr>
              <w:rPr>
                <w:sz w:val="16"/>
                <w:szCs w:val="16"/>
              </w:rPr>
            </w:pPr>
          </w:p>
        </w:tc>
      </w:tr>
      <w:tr w:rsidR="00667F43" w:rsidRPr="00A13709" w14:paraId="4C4195D8" w14:textId="77777777" w:rsidTr="00C61424">
        <w:tc>
          <w:tcPr>
            <w:tcW w:w="1883" w:type="dxa"/>
            <w:tcBorders>
              <w:top w:val="nil"/>
              <w:left w:val="single" w:sz="4" w:space="0" w:color="auto"/>
              <w:bottom w:val="nil"/>
              <w:right w:val="nil"/>
            </w:tcBorders>
            <w:shd w:val="clear" w:color="auto" w:fill="auto"/>
          </w:tcPr>
          <w:p w14:paraId="4C4195CD"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CE" w14:textId="77777777" w:rsidR="00667F43" w:rsidRPr="00A13709" w:rsidRDefault="00667F43" w:rsidP="00C61424">
            <w:pPr>
              <w:rPr>
                <w:sz w:val="16"/>
                <w:szCs w:val="16"/>
              </w:rPr>
            </w:pPr>
            <w:r w:rsidRPr="00A13709">
              <w:rPr>
                <w:sz w:val="16"/>
                <w:szCs w:val="16"/>
              </w:rPr>
              <w:t>G2040</w:t>
            </w:r>
          </w:p>
        </w:tc>
        <w:tc>
          <w:tcPr>
            <w:tcW w:w="2614" w:type="dxa"/>
            <w:tcBorders>
              <w:top w:val="single" w:sz="4" w:space="0" w:color="auto"/>
              <w:left w:val="nil"/>
              <w:bottom w:val="single" w:sz="4" w:space="0" w:color="auto"/>
              <w:right w:val="single" w:sz="4" w:space="0" w:color="auto"/>
            </w:tcBorders>
          </w:tcPr>
          <w:p w14:paraId="4C4195CF" w14:textId="77777777" w:rsidR="00667F43" w:rsidRPr="00A13709" w:rsidRDefault="00667F43" w:rsidP="00C61424">
            <w:pPr>
              <w:rPr>
                <w:sz w:val="16"/>
                <w:szCs w:val="16"/>
              </w:rPr>
            </w:pPr>
            <w:r w:rsidRPr="00A13709">
              <w:rPr>
                <w:sz w:val="16"/>
                <w:szCs w:val="16"/>
              </w:rPr>
              <w:t>Site development</w:t>
            </w:r>
          </w:p>
        </w:tc>
        <w:tc>
          <w:tcPr>
            <w:tcW w:w="487" w:type="dxa"/>
            <w:tcBorders>
              <w:left w:val="single" w:sz="4" w:space="0" w:color="auto"/>
            </w:tcBorders>
            <w:shd w:val="clear" w:color="auto" w:fill="auto"/>
          </w:tcPr>
          <w:p w14:paraId="4C4195D0" w14:textId="77777777" w:rsidR="00667F43" w:rsidRPr="00A13709" w:rsidRDefault="00667F43" w:rsidP="00C61424">
            <w:pPr>
              <w:rPr>
                <w:sz w:val="16"/>
                <w:szCs w:val="16"/>
              </w:rPr>
            </w:pPr>
          </w:p>
        </w:tc>
        <w:tc>
          <w:tcPr>
            <w:tcW w:w="487" w:type="dxa"/>
            <w:shd w:val="clear" w:color="auto" w:fill="auto"/>
          </w:tcPr>
          <w:p w14:paraId="4C4195D1" w14:textId="77777777" w:rsidR="00667F43" w:rsidRPr="00A13709" w:rsidRDefault="00667F43" w:rsidP="00C61424">
            <w:pPr>
              <w:rPr>
                <w:sz w:val="16"/>
                <w:szCs w:val="16"/>
              </w:rPr>
            </w:pPr>
          </w:p>
        </w:tc>
        <w:tc>
          <w:tcPr>
            <w:tcW w:w="487" w:type="dxa"/>
            <w:shd w:val="clear" w:color="auto" w:fill="auto"/>
          </w:tcPr>
          <w:p w14:paraId="4C4195D2" w14:textId="77777777" w:rsidR="00667F43" w:rsidRPr="00A13709" w:rsidRDefault="00667F43" w:rsidP="00C61424">
            <w:pPr>
              <w:rPr>
                <w:sz w:val="16"/>
                <w:szCs w:val="16"/>
              </w:rPr>
            </w:pPr>
          </w:p>
        </w:tc>
        <w:tc>
          <w:tcPr>
            <w:tcW w:w="487" w:type="dxa"/>
            <w:shd w:val="clear" w:color="auto" w:fill="auto"/>
          </w:tcPr>
          <w:p w14:paraId="4C4195D3" w14:textId="77777777" w:rsidR="00667F43" w:rsidRPr="00A13709" w:rsidRDefault="00667F43" w:rsidP="00C61424">
            <w:pPr>
              <w:rPr>
                <w:sz w:val="16"/>
                <w:szCs w:val="16"/>
              </w:rPr>
            </w:pPr>
          </w:p>
        </w:tc>
        <w:tc>
          <w:tcPr>
            <w:tcW w:w="487" w:type="dxa"/>
            <w:shd w:val="clear" w:color="auto" w:fill="auto"/>
          </w:tcPr>
          <w:p w14:paraId="4C4195D4" w14:textId="77777777" w:rsidR="00667F43" w:rsidRPr="00A13709" w:rsidRDefault="00667F43" w:rsidP="00C61424">
            <w:pPr>
              <w:rPr>
                <w:sz w:val="16"/>
                <w:szCs w:val="16"/>
              </w:rPr>
            </w:pPr>
          </w:p>
        </w:tc>
        <w:tc>
          <w:tcPr>
            <w:tcW w:w="487" w:type="dxa"/>
            <w:shd w:val="clear" w:color="auto" w:fill="auto"/>
          </w:tcPr>
          <w:p w14:paraId="4C4195D5" w14:textId="77777777" w:rsidR="00667F43" w:rsidRPr="00A13709" w:rsidRDefault="00667F43" w:rsidP="00C61424">
            <w:pPr>
              <w:rPr>
                <w:sz w:val="16"/>
                <w:szCs w:val="16"/>
              </w:rPr>
            </w:pPr>
          </w:p>
        </w:tc>
        <w:tc>
          <w:tcPr>
            <w:tcW w:w="487" w:type="dxa"/>
            <w:shd w:val="clear" w:color="auto" w:fill="auto"/>
          </w:tcPr>
          <w:p w14:paraId="4C4195D6" w14:textId="77777777" w:rsidR="00667F43" w:rsidRPr="00A13709" w:rsidRDefault="00667F43" w:rsidP="00C61424">
            <w:pPr>
              <w:rPr>
                <w:sz w:val="16"/>
                <w:szCs w:val="16"/>
              </w:rPr>
            </w:pPr>
          </w:p>
        </w:tc>
        <w:tc>
          <w:tcPr>
            <w:tcW w:w="540" w:type="dxa"/>
            <w:shd w:val="clear" w:color="auto" w:fill="auto"/>
          </w:tcPr>
          <w:p w14:paraId="4C4195D7" w14:textId="77777777" w:rsidR="00667F43" w:rsidRPr="00A13709" w:rsidRDefault="00667F43" w:rsidP="00C61424">
            <w:pPr>
              <w:rPr>
                <w:sz w:val="16"/>
                <w:szCs w:val="16"/>
              </w:rPr>
            </w:pPr>
          </w:p>
        </w:tc>
      </w:tr>
      <w:tr w:rsidR="00667F43" w:rsidRPr="00A13709" w14:paraId="4C4195E4" w14:textId="77777777" w:rsidTr="00C61424">
        <w:tc>
          <w:tcPr>
            <w:tcW w:w="1883" w:type="dxa"/>
            <w:tcBorders>
              <w:top w:val="nil"/>
              <w:left w:val="single" w:sz="4" w:space="0" w:color="auto"/>
              <w:bottom w:val="single" w:sz="4" w:space="0" w:color="auto"/>
              <w:right w:val="nil"/>
            </w:tcBorders>
            <w:shd w:val="clear" w:color="auto" w:fill="auto"/>
          </w:tcPr>
          <w:p w14:paraId="4C4195D9"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DA" w14:textId="77777777" w:rsidR="00667F43" w:rsidRPr="00A13709" w:rsidRDefault="00667F43" w:rsidP="00C61424">
            <w:pPr>
              <w:rPr>
                <w:sz w:val="16"/>
                <w:szCs w:val="16"/>
              </w:rPr>
            </w:pPr>
            <w:r w:rsidRPr="00A13709">
              <w:rPr>
                <w:sz w:val="16"/>
                <w:szCs w:val="16"/>
              </w:rPr>
              <w:t>G2050</w:t>
            </w:r>
          </w:p>
        </w:tc>
        <w:tc>
          <w:tcPr>
            <w:tcW w:w="2614" w:type="dxa"/>
            <w:tcBorders>
              <w:top w:val="single" w:sz="4" w:space="0" w:color="auto"/>
              <w:left w:val="nil"/>
              <w:bottom w:val="single" w:sz="4" w:space="0" w:color="auto"/>
              <w:right w:val="single" w:sz="4" w:space="0" w:color="auto"/>
            </w:tcBorders>
          </w:tcPr>
          <w:p w14:paraId="4C4195DB" w14:textId="77777777" w:rsidR="00667F43" w:rsidRPr="00A13709" w:rsidRDefault="00667F43" w:rsidP="00C61424">
            <w:pPr>
              <w:rPr>
                <w:sz w:val="16"/>
                <w:szCs w:val="16"/>
              </w:rPr>
            </w:pPr>
            <w:r w:rsidRPr="00A13709">
              <w:rPr>
                <w:sz w:val="16"/>
                <w:szCs w:val="16"/>
              </w:rPr>
              <w:t>Landscaping</w:t>
            </w:r>
          </w:p>
        </w:tc>
        <w:tc>
          <w:tcPr>
            <w:tcW w:w="487" w:type="dxa"/>
            <w:tcBorders>
              <w:left w:val="single" w:sz="4" w:space="0" w:color="auto"/>
            </w:tcBorders>
            <w:shd w:val="clear" w:color="auto" w:fill="auto"/>
          </w:tcPr>
          <w:p w14:paraId="4C4195DC" w14:textId="77777777" w:rsidR="00667F43" w:rsidRPr="00A13709" w:rsidRDefault="00667F43" w:rsidP="00C61424">
            <w:pPr>
              <w:rPr>
                <w:sz w:val="16"/>
                <w:szCs w:val="16"/>
              </w:rPr>
            </w:pPr>
          </w:p>
        </w:tc>
        <w:tc>
          <w:tcPr>
            <w:tcW w:w="487" w:type="dxa"/>
            <w:shd w:val="clear" w:color="auto" w:fill="auto"/>
          </w:tcPr>
          <w:p w14:paraId="4C4195DD" w14:textId="77777777" w:rsidR="00667F43" w:rsidRPr="00A13709" w:rsidRDefault="00667F43" w:rsidP="00C61424">
            <w:pPr>
              <w:rPr>
                <w:sz w:val="16"/>
                <w:szCs w:val="16"/>
              </w:rPr>
            </w:pPr>
          </w:p>
        </w:tc>
        <w:tc>
          <w:tcPr>
            <w:tcW w:w="487" w:type="dxa"/>
            <w:shd w:val="clear" w:color="auto" w:fill="auto"/>
          </w:tcPr>
          <w:p w14:paraId="4C4195DE" w14:textId="77777777" w:rsidR="00667F43" w:rsidRPr="00A13709" w:rsidRDefault="00667F43" w:rsidP="00C61424">
            <w:pPr>
              <w:rPr>
                <w:sz w:val="16"/>
                <w:szCs w:val="16"/>
              </w:rPr>
            </w:pPr>
          </w:p>
        </w:tc>
        <w:tc>
          <w:tcPr>
            <w:tcW w:w="487" w:type="dxa"/>
            <w:shd w:val="clear" w:color="auto" w:fill="auto"/>
          </w:tcPr>
          <w:p w14:paraId="4C4195DF" w14:textId="77777777" w:rsidR="00667F43" w:rsidRPr="00A13709" w:rsidRDefault="00667F43" w:rsidP="00C61424">
            <w:pPr>
              <w:rPr>
                <w:sz w:val="16"/>
                <w:szCs w:val="16"/>
              </w:rPr>
            </w:pPr>
          </w:p>
        </w:tc>
        <w:tc>
          <w:tcPr>
            <w:tcW w:w="487" w:type="dxa"/>
            <w:shd w:val="clear" w:color="auto" w:fill="auto"/>
          </w:tcPr>
          <w:p w14:paraId="4C4195E0" w14:textId="77777777" w:rsidR="00667F43" w:rsidRPr="00A13709" w:rsidRDefault="00667F43" w:rsidP="00C61424">
            <w:pPr>
              <w:rPr>
                <w:sz w:val="16"/>
                <w:szCs w:val="16"/>
              </w:rPr>
            </w:pPr>
          </w:p>
        </w:tc>
        <w:tc>
          <w:tcPr>
            <w:tcW w:w="487" w:type="dxa"/>
            <w:shd w:val="clear" w:color="auto" w:fill="auto"/>
          </w:tcPr>
          <w:p w14:paraId="4C4195E1" w14:textId="77777777" w:rsidR="00667F43" w:rsidRPr="00A13709" w:rsidRDefault="00667F43" w:rsidP="00C61424">
            <w:pPr>
              <w:rPr>
                <w:sz w:val="16"/>
                <w:szCs w:val="16"/>
              </w:rPr>
            </w:pPr>
          </w:p>
        </w:tc>
        <w:tc>
          <w:tcPr>
            <w:tcW w:w="487" w:type="dxa"/>
            <w:shd w:val="clear" w:color="auto" w:fill="auto"/>
          </w:tcPr>
          <w:p w14:paraId="4C4195E2" w14:textId="77777777" w:rsidR="00667F43" w:rsidRPr="00A13709" w:rsidRDefault="00667F43" w:rsidP="00C61424">
            <w:pPr>
              <w:rPr>
                <w:sz w:val="16"/>
                <w:szCs w:val="16"/>
              </w:rPr>
            </w:pPr>
          </w:p>
        </w:tc>
        <w:tc>
          <w:tcPr>
            <w:tcW w:w="540" w:type="dxa"/>
            <w:shd w:val="clear" w:color="auto" w:fill="auto"/>
          </w:tcPr>
          <w:p w14:paraId="4C4195E3" w14:textId="77777777" w:rsidR="00667F43" w:rsidRPr="00A13709" w:rsidRDefault="00667F43" w:rsidP="00C61424">
            <w:pPr>
              <w:rPr>
                <w:sz w:val="16"/>
                <w:szCs w:val="16"/>
              </w:rPr>
            </w:pPr>
          </w:p>
        </w:tc>
      </w:tr>
      <w:tr w:rsidR="00667F43" w:rsidRPr="00A13709" w14:paraId="4C4195F0" w14:textId="77777777" w:rsidTr="00C61424">
        <w:tc>
          <w:tcPr>
            <w:tcW w:w="1883" w:type="dxa"/>
            <w:tcBorders>
              <w:top w:val="single" w:sz="4" w:space="0" w:color="auto"/>
              <w:left w:val="single" w:sz="4" w:space="0" w:color="auto"/>
              <w:bottom w:val="nil"/>
              <w:right w:val="nil"/>
            </w:tcBorders>
            <w:shd w:val="clear" w:color="auto" w:fill="auto"/>
          </w:tcPr>
          <w:p w14:paraId="4C4195E5" w14:textId="77777777" w:rsidR="00667F43" w:rsidRPr="00A13709" w:rsidRDefault="00667F43" w:rsidP="00C61424">
            <w:pPr>
              <w:rPr>
                <w:sz w:val="16"/>
                <w:szCs w:val="16"/>
              </w:rPr>
            </w:pPr>
            <w:r w:rsidRPr="00A13709">
              <w:rPr>
                <w:sz w:val="16"/>
                <w:szCs w:val="16"/>
              </w:rPr>
              <w:t>G30   Site civil/mech. utilities</w:t>
            </w:r>
          </w:p>
        </w:tc>
        <w:tc>
          <w:tcPr>
            <w:tcW w:w="705" w:type="dxa"/>
            <w:tcBorders>
              <w:top w:val="single" w:sz="4" w:space="0" w:color="auto"/>
              <w:left w:val="nil"/>
              <w:bottom w:val="single" w:sz="4" w:space="0" w:color="auto"/>
              <w:right w:val="nil"/>
            </w:tcBorders>
          </w:tcPr>
          <w:p w14:paraId="4C4195E6" w14:textId="77777777" w:rsidR="00667F43" w:rsidRPr="00A13709" w:rsidRDefault="00667F43" w:rsidP="00C61424">
            <w:pPr>
              <w:rPr>
                <w:sz w:val="16"/>
                <w:szCs w:val="16"/>
              </w:rPr>
            </w:pPr>
            <w:r w:rsidRPr="00A13709">
              <w:rPr>
                <w:sz w:val="16"/>
                <w:szCs w:val="16"/>
              </w:rPr>
              <w:t>G3010</w:t>
            </w:r>
          </w:p>
        </w:tc>
        <w:tc>
          <w:tcPr>
            <w:tcW w:w="2614" w:type="dxa"/>
            <w:tcBorders>
              <w:top w:val="single" w:sz="4" w:space="0" w:color="auto"/>
              <w:left w:val="nil"/>
              <w:bottom w:val="single" w:sz="4" w:space="0" w:color="auto"/>
              <w:right w:val="single" w:sz="4" w:space="0" w:color="auto"/>
            </w:tcBorders>
          </w:tcPr>
          <w:p w14:paraId="4C4195E7" w14:textId="77777777" w:rsidR="00667F43" w:rsidRPr="00A13709" w:rsidRDefault="00667F43" w:rsidP="00C61424">
            <w:pPr>
              <w:rPr>
                <w:sz w:val="16"/>
                <w:szCs w:val="16"/>
              </w:rPr>
            </w:pPr>
            <w:r w:rsidRPr="00A13709">
              <w:rPr>
                <w:sz w:val="16"/>
                <w:szCs w:val="16"/>
              </w:rPr>
              <w:t>Water supply &amp; distribution systems</w:t>
            </w:r>
          </w:p>
        </w:tc>
        <w:tc>
          <w:tcPr>
            <w:tcW w:w="487" w:type="dxa"/>
            <w:tcBorders>
              <w:left w:val="single" w:sz="4" w:space="0" w:color="auto"/>
            </w:tcBorders>
            <w:shd w:val="clear" w:color="auto" w:fill="auto"/>
          </w:tcPr>
          <w:p w14:paraId="4C4195E8" w14:textId="77777777" w:rsidR="00667F43" w:rsidRPr="00A13709" w:rsidRDefault="00667F43" w:rsidP="00C61424">
            <w:pPr>
              <w:rPr>
                <w:sz w:val="16"/>
                <w:szCs w:val="16"/>
              </w:rPr>
            </w:pPr>
          </w:p>
        </w:tc>
        <w:tc>
          <w:tcPr>
            <w:tcW w:w="487" w:type="dxa"/>
            <w:shd w:val="clear" w:color="auto" w:fill="auto"/>
          </w:tcPr>
          <w:p w14:paraId="4C4195E9" w14:textId="77777777" w:rsidR="00667F43" w:rsidRPr="00A13709" w:rsidRDefault="00667F43" w:rsidP="00C61424">
            <w:pPr>
              <w:rPr>
                <w:sz w:val="16"/>
                <w:szCs w:val="16"/>
              </w:rPr>
            </w:pPr>
          </w:p>
        </w:tc>
        <w:tc>
          <w:tcPr>
            <w:tcW w:w="487" w:type="dxa"/>
            <w:shd w:val="clear" w:color="auto" w:fill="auto"/>
          </w:tcPr>
          <w:p w14:paraId="4C4195EA" w14:textId="77777777" w:rsidR="00667F43" w:rsidRPr="00A13709" w:rsidRDefault="00667F43" w:rsidP="00C61424">
            <w:pPr>
              <w:rPr>
                <w:sz w:val="16"/>
                <w:szCs w:val="16"/>
              </w:rPr>
            </w:pPr>
          </w:p>
        </w:tc>
        <w:tc>
          <w:tcPr>
            <w:tcW w:w="487" w:type="dxa"/>
            <w:shd w:val="clear" w:color="auto" w:fill="auto"/>
          </w:tcPr>
          <w:p w14:paraId="4C4195EB" w14:textId="77777777" w:rsidR="00667F43" w:rsidRPr="00A13709" w:rsidRDefault="00667F43" w:rsidP="00C61424">
            <w:pPr>
              <w:rPr>
                <w:sz w:val="16"/>
                <w:szCs w:val="16"/>
              </w:rPr>
            </w:pPr>
          </w:p>
        </w:tc>
        <w:tc>
          <w:tcPr>
            <w:tcW w:w="487" w:type="dxa"/>
            <w:shd w:val="clear" w:color="auto" w:fill="auto"/>
          </w:tcPr>
          <w:p w14:paraId="4C4195EC" w14:textId="77777777" w:rsidR="00667F43" w:rsidRPr="00A13709" w:rsidRDefault="00667F43" w:rsidP="00C61424">
            <w:pPr>
              <w:rPr>
                <w:sz w:val="16"/>
                <w:szCs w:val="16"/>
              </w:rPr>
            </w:pPr>
          </w:p>
        </w:tc>
        <w:tc>
          <w:tcPr>
            <w:tcW w:w="487" w:type="dxa"/>
            <w:shd w:val="clear" w:color="auto" w:fill="auto"/>
          </w:tcPr>
          <w:p w14:paraId="4C4195ED" w14:textId="77777777" w:rsidR="00667F43" w:rsidRPr="00A13709" w:rsidRDefault="00667F43" w:rsidP="00C61424">
            <w:pPr>
              <w:rPr>
                <w:sz w:val="16"/>
                <w:szCs w:val="16"/>
              </w:rPr>
            </w:pPr>
          </w:p>
        </w:tc>
        <w:tc>
          <w:tcPr>
            <w:tcW w:w="487" w:type="dxa"/>
            <w:shd w:val="clear" w:color="auto" w:fill="auto"/>
          </w:tcPr>
          <w:p w14:paraId="4C4195EE" w14:textId="77777777" w:rsidR="00667F43" w:rsidRPr="00A13709" w:rsidRDefault="00667F43" w:rsidP="00C61424">
            <w:pPr>
              <w:rPr>
                <w:sz w:val="16"/>
                <w:szCs w:val="16"/>
              </w:rPr>
            </w:pPr>
          </w:p>
        </w:tc>
        <w:tc>
          <w:tcPr>
            <w:tcW w:w="540" w:type="dxa"/>
            <w:shd w:val="clear" w:color="auto" w:fill="auto"/>
          </w:tcPr>
          <w:p w14:paraId="4C4195EF" w14:textId="77777777" w:rsidR="00667F43" w:rsidRPr="00A13709" w:rsidRDefault="00667F43" w:rsidP="00C61424">
            <w:pPr>
              <w:rPr>
                <w:sz w:val="16"/>
                <w:szCs w:val="16"/>
              </w:rPr>
            </w:pPr>
          </w:p>
        </w:tc>
      </w:tr>
      <w:tr w:rsidR="00667F43" w:rsidRPr="00A13709" w14:paraId="4C4195FC" w14:textId="77777777" w:rsidTr="00C61424">
        <w:tc>
          <w:tcPr>
            <w:tcW w:w="1883" w:type="dxa"/>
            <w:tcBorders>
              <w:top w:val="nil"/>
              <w:left w:val="single" w:sz="4" w:space="0" w:color="auto"/>
              <w:bottom w:val="nil"/>
              <w:right w:val="nil"/>
            </w:tcBorders>
            <w:shd w:val="clear" w:color="auto" w:fill="auto"/>
          </w:tcPr>
          <w:p w14:paraId="4C4195F1"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F2" w14:textId="77777777" w:rsidR="00667F43" w:rsidRPr="00A13709" w:rsidRDefault="00667F43" w:rsidP="00C61424">
            <w:pPr>
              <w:rPr>
                <w:sz w:val="16"/>
                <w:szCs w:val="16"/>
              </w:rPr>
            </w:pPr>
            <w:r w:rsidRPr="00A13709">
              <w:rPr>
                <w:sz w:val="16"/>
                <w:szCs w:val="16"/>
              </w:rPr>
              <w:t>G3020</w:t>
            </w:r>
          </w:p>
        </w:tc>
        <w:tc>
          <w:tcPr>
            <w:tcW w:w="2614" w:type="dxa"/>
            <w:tcBorders>
              <w:top w:val="single" w:sz="4" w:space="0" w:color="auto"/>
              <w:left w:val="nil"/>
              <w:bottom w:val="single" w:sz="4" w:space="0" w:color="auto"/>
              <w:right w:val="single" w:sz="4" w:space="0" w:color="auto"/>
            </w:tcBorders>
          </w:tcPr>
          <w:p w14:paraId="4C4195F3" w14:textId="77777777" w:rsidR="00667F43" w:rsidRPr="00A13709" w:rsidRDefault="00667F43" w:rsidP="00C61424">
            <w:pPr>
              <w:rPr>
                <w:sz w:val="16"/>
                <w:szCs w:val="16"/>
              </w:rPr>
            </w:pPr>
            <w:r w:rsidRPr="00A13709">
              <w:rPr>
                <w:sz w:val="16"/>
                <w:szCs w:val="16"/>
              </w:rPr>
              <w:t>Sanitary sewer systems</w:t>
            </w:r>
          </w:p>
        </w:tc>
        <w:tc>
          <w:tcPr>
            <w:tcW w:w="487" w:type="dxa"/>
            <w:tcBorders>
              <w:left w:val="single" w:sz="4" w:space="0" w:color="auto"/>
            </w:tcBorders>
            <w:shd w:val="clear" w:color="auto" w:fill="auto"/>
          </w:tcPr>
          <w:p w14:paraId="4C4195F4" w14:textId="77777777" w:rsidR="00667F43" w:rsidRPr="00A13709" w:rsidRDefault="00667F43" w:rsidP="00C61424">
            <w:pPr>
              <w:rPr>
                <w:sz w:val="16"/>
                <w:szCs w:val="16"/>
              </w:rPr>
            </w:pPr>
          </w:p>
        </w:tc>
        <w:tc>
          <w:tcPr>
            <w:tcW w:w="487" w:type="dxa"/>
            <w:shd w:val="clear" w:color="auto" w:fill="auto"/>
          </w:tcPr>
          <w:p w14:paraId="4C4195F5" w14:textId="77777777" w:rsidR="00667F43" w:rsidRPr="00A13709" w:rsidRDefault="00667F43" w:rsidP="00C61424">
            <w:pPr>
              <w:rPr>
                <w:sz w:val="16"/>
                <w:szCs w:val="16"/>
              </w:rPr>
            </w:pPr>
          </w:p>
        </w:tc>
        <w:tc>
          <w:tcPr>
            <w:tcW w:w="487" w:type="dxa"/>
            <w:shd w:val="clear" w:color="auto" w:fill="auto"/>
          </w:tcPr>
          <w:p w14:paraId="4C4195F6" w14:textId="77777777" w:rsidR="00667F43" w:rsidRPr="00A13709" w:rsidRDefault="00667F43" w:rsidP="00C61424">
            <w:pPr>
              <w:rPr>
                <w:sz w:val="16"/>
                <w:szCs w:val="16"/>
              </w:rPr>
            </w:pPr>
          </w:p>
        </w:tc>
        <w:tc>
          <w:tcPr>
            <w:tcW w:w="487" w:type="dxa"/>
            <w:shd w:val="clear" w:color="auto" w:fill="auto"/>
          </w:tcPr>
          <w:p w14:paraId="4C4195F7" w14:textId="77777777" w:rsidR="00667F43" w:rsidRPr="00A13709" w:rsidRDefault="00667F43" w:rsidP="00C61424">
            <w:pPr>
              <w:rPr>
                <w:sz w:val="16"/>
                <w:szCs w:val="16"/>
              </w:rPr>
            </w:pPr>
          </w:p>
        </w:tc>
        <w:tc>
          <w:tcPr>
            <w:tcW w:w="487" w:type="dxa"/>
            <w:shd w:val="clear" w:color="auto" w:fill="auto"/>
          </w:tcPr>
          <w:p w14:paraId="4C4195F8" w14:textId="77777777" w:rsidR="00667F43" w:rsidRPr="00A13709" w:rsidRDefault="00667F43" w:rsidP="00C61424">
            <w:pPr>
              <w:rPr>
                <w:sz w:val="16"/>
                <w:szCs w:val="16"/>
              </w:rPr>
            </w:pPr>
          </w:p>
        </w:tc>
        <w:tc>
          <w:tcPr>
            <w:tcW w:w="487" w:type="dxa"/>
            <w:shd w:val="clear" w:color="auto" w:fill="auto"/>
          </w:tcPr>
          <w:p w14:paraId="4C4195F9" w14:textId="77777777" w:rsidR="00667F43" w:rsidRPr="00A13709" w:rsidRDefault="00667F43" w:rsidP="00C61424">
            <w:pPr>
              <w:rPr>
                <w:sz w:val="16"/>
                <w:szCs w:val="16"/>
              </w:rPr>
            </w:pPr>
          </w:p>
        </w:tc>
        <w:tc>
          <w:tcPr>
            <w:tcW w:w="487" w:type="dxa"/>
            <w:shd w:val="clear" w:color="auto" w:fill="auto"/>
          </w:tcPr>
          <w:p w14:paraId="4C4195FA" w14:textId="77777777" w:rsidR="00667F43" w:rsidRPr="00A13709" w:rsidRDefault="00667F43" w:rsidP="00C61424">
            <w:pPr>
              <w:rPr>
                <w:sz w:val="16"/>
                <w:szCs w:val="16"/>
              </w:rPr>
            </w:pPr>
          </w:p>
        </w:tc>
        <w:tc>
          <w:tcPr>
            <w:tcW w:w="540" w:type="dxa"/>
            <w:shd w:val="clear" w:color="auto" w:fill="auto"/>
          </w:tcPr>
          <w:p w14:paraId="4C4195FB" w14:textId="77777777" w:rsidR="00667F43" w:rsidRPr="00A13709" w:rsidRDefault="00667F43" w:rsidP="00C61424">
            <w:pPr>
              <w:rPr>
                <w:sz w:val="16"/>
                <w:szCs w:val="16"/>
              </w:rPr>
            </w:pPr>
          </w:p>
        </w:tc>
      </w:tr>
      <w:tr w:rsidR="00667F43" w:rsidRPr="00A13709" w14:paraId="4C419608" w14:textId="77777777" w:rsidTr="00C61424">
        <w:tc>
          <w:tcPr>
            <w:tcW w:w="1883" w:type="dxa"/>
            <w:tcBorders>
              <w:top w:val="nil"/>
              <w:left w:val="single" w:sz="4" w:space="0" w:color="auto"/>
              <w:bottom w:val="nil"/>
              <w:right w:val="nil"/>
            </w:tcBorders>
            <w:shd w:val="clear" w:color="auto" w:fill="auto"/>
          </w:tcPr>
          <w:p w14:paraId="4C4195FD"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5FE" w14:textId="77777777" w:rsidR="00667F43" w:rsidRPr="00A13709" w:rsidRDefault="00667F43" w:rsidP="00C61424">
            <w:pPr>
              <w:rPr>
                <w:sz w:val="16"/>
                <w:szCs w:val="16"/>
              </w:rPr>
            </w:pPr>
            <w:r w:rsidRPr="00A13709">
              <w:rPr>
                <w:sz w:val="16"/>
                <w:szCs w:val="16"/>
              </w:rPr>
              <w:t>G3030</w:t>
            </w:r>
          </w:p>
        </w:tc>
        <w:tc>
          <w:tcPr>
            <w:tcW w:w="2614" w:type="dxa"/>
            <w:tcBorders>
              <w:top w:val="single" w:sz="4" w:space="0" w:color="auto"/>
              <w:left w:val="nil"/>
              <w:bottom w:val="single" w:sz="4" w:space="0" w:color="auto"/>
              <w:right w:val="single" w:sz="4" w:space="0" w:color="auto"/>
            </w:tcBorders>
          </w:tcPr>
          <w:p w14:paraId="4C4195FF" w14:textId="77777777" w:rsidR="00667F43" w:rsidRPr="00A13709" w:rsidRDefault="00667F43" w:rsidP="00C61424">
            <w:pPr>
              <w:rPr>
                <w:sz w:val="16"/>
                <w:szCs w:val="16"/>
              </w:rPr>
            </w:pPr>
            <w:r w:rsidRPr="00A13709">
              <w:rPr>
                <w:sz w:val="16"/>
                <w:szCs w:val="16"/>
              </w:rPr>
              <w:t>Storm sewer systems</w:t>
            </w:r>
          </w:p>
        </w:tc>
        <w:tc>
          <w:tcPr>
            <w:tcW w:w="487" w:type="dxa"/>
            <w:tcBorders>
              <w:left w:val="single" w:sz="4" w:space="0" w:color="auto"/>
            </w:tcBorders>
            <w:shd w:val="clear" w:color="auto" w:fill="auto"/>
          </w:tcPr>
          <w:p w14:paraId="4C419600" w14:textId="77777777" w:rsidR="00667F43" w:rsidRPr="00A13709" w:rsidRDefault="00667F43" w:rsidP="00C61424">
            <w:pPr>
              <w:rPr>
                <w:sz w:val="16"/>
                <w:szCs w:val="16"/>
              </w:rPr>
            </w:pPr>
          </w:p>
        </w:tc>
        <w:tc>
          <w:tcPr>
            <w:tcW w:w="487" w:type="dxa"/>
            <w:shd w:val="clear" w:color="auto" w:fill="auto"/>
          </w:tcPr>
          <w:p w14:paraId="4C419601" w14:textId="77777777" w:rsidR="00667F43" w:rsidRPr="00A13709" w:rsidRDefault="00667F43" w:rsidP="00C61424">
            <w:pPr>
              <w:rPr>
                <w:sz w:val="16"/>
                <w:szCs w:val="16"/>
              </w:rPr>
            </w:pPr>
          </w:p>
        </w:tc>
        <w:tc>
          <w:tcPr>
            <w:tcW w:w="487" w:type="dxa"/>
            <w:shd w:val="clear" w:color="auto" w:fill="auto"/>
          </w:tcPr>
          <w:p w14:paraId="4C419602" w14:textId="77777777" w:rsidR="00667F43" w:rsidRPr="00A13709" w:rsidRDefault="00667F43" w:rsidP="00C61424">
            <w:pPr>
              <w:rPr>
                <w:sz w:val="16"/>
                <w:szCs w:val="16"/>
              </w:rPr>
            </w:pPr>
          </w:p>
        </w:tc>
        <w:tc>
          <w:tcPr>
            <w:tcW w:w="487" w:type="dxa"/>
            <w:shd w:val="clear" w:color="auto" w:fill="auto"/>
          </w:tcPr>
          <w:p w14:paraId="4C419603" w14:textId="77777777" w:rsidR="00667F43" w:rsidRPr="00A13709" w:rsidRDefault="00667F43" w:rsidP="00C61424">
            <w:pPr>
              <w:rPr>
                <w:sz w:val="16"/>
                <w:szCs w:val="16"/>
              </w:rPr>
            </w:pPr>
          </w:p>
        </w:tc>
        <w:tc>
          <w:tcPr>
            <w:tcW w:w="487" w:type="dxa"/>
            <w:shd w:val="clear" w:color="auto" w:fill="auto"/>
          </w:tcPr>
          <w:p w14:paraId="4C419604" w14:textId="77777777" w:rsidR="00667F43" w:rsidRPr="00A13709" w:rsidRDefault="00667F43" w:rsidP="00C61424">
            <w:pPr>
              <w:rPr>
                <w:sz w:val="16"/>
                <w:szCs w:val="16"/>
              </w:rPr>
            </w:pPr>
          </w:p>
        </w:tc>
        <w:tc>
          <w:tcPr>
            <w:tcW w:w="487" w:type="dxa"/>
            <w:shd w:val="clear" w:color="auto" w:fill="auto"/>
          </w:tcPr>
          <w:p w14:paraId="4C419605" w14:textId="77777777" w:rsidR="00667F43" w:rsidRPr="00A13709" w:rsidRDefault="00667F43" w:rsidP="00C61424">
            <w:pPr>
              <w:rPr>
                <w:sz w:val="16"/>
                <w:szCs w:val="16"/>
              </w:rPr>
            </w:pPr>
          </w:p>
        </w:tc>
        <w:tc>
          <w:tcPr>
            <w:tcW w:w="487" w:type="dxa"/>
            <w:shd w:val="clear" w:color="auto" w:fill="auto"/>
          </w:tcPr>
          <w:p w14:paraId="4C419606" w14:textId="77777777" w:rsidR="00667F43" w:rsidRPr="00A13709" w:rsidRDefault="00667F43" w:rsidP="00C61424">
            <w:pPr>
              <w:rPr>
                <w:sz w:val="16"/>
                <w:szCs w:val="16"/>
              </w:rPr>
            </w:pPr>
          </w:p>
        </w:tc>
        <w:tc>
          <w:tcPr>
            <w:tcW w:w="540" w:type="dxa"/>
            <w:shd w:val="clear" w:color="auto" w:fill="auto"/>
          </w:tcPr>
          <w:p w14:paraId="4C419607" w14:textId="77777777" w:rsidR="00667F43" w:rsidRPr="00A13709" w:rsidRDefault="00667F43" w:rsidP="00C61424">
            <w:pPr>
              <w:rPr>
                <w:sz w:val="16"/>
                <w:szCs w:val="16"/>
              </w:rPr>
            </w:pPr>
          </w:p>
        </w:tc>
      </w:tr>
      <w:tr w:rsidR="00667F43" w:rsidRPr="00A13709" w14:paraId="4C419614" w14:textId="77777777" w:rsidTr="00C61424">
        <w:tc>
          <w:tcPr>
            <w:tcW w:w="1883" w:type="dxa"/>
            <w:tcBorders>
              <w:top w:val="nil"/>
              <w:left w:val="single" w:sz="4" w:space="0" w:color="auto"/>
              <w:bottom w:val="nil"/>
              <w:right w:val="nil"/>
            </w:tcBorders>
            <w:shd w:val="clear" w:color="auto" w:fill="auto"/>
          </w:tcPr>
          <w:p w14:paraId="4C419609"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0A" w14:textId="77777777" w:rsidR="00667F43" w:rsidRPr="00A13709" w:rsidRDefault="00667F43" w:rsidP="00C61424">
            <w:pPr>
              <w:rPr>
                <w:sz w:val="16"/>
                <w:szCs w:val="16"/>
              </w:rPr>
            </w:pPr>
            <w:r w:rsidRPr="00A13709">
              <w:rPr>
                <w:sz w:val="16"/>
                <w:szCs w:val="16"/>
              </w:rPr>
              <w:t>G3040</w:t>
            </w:r>
          </w:p>
        </w:tc>
        <w:tc>
          <w:tcPr>
            <w:tcW w:w="2614" w:type="dxa"/>
            <w:tcBorders>
              <w:top w:val="single" w:sz="4" w:space="0" w:color="auto"/>
              <w:left w:val="nil"/>
              <w:bottom w:val="single" w:sz="4" w:space="0" w:color="auto"/>
              <w:right w:val="single" w:sz="4" w:space="0" w:color="auto"/>
            </w:tcBorders>
          </w:tcPr>
          <w:p w14:paraId="4C41960B" w14:textId="77777777" w:rsidR="00667F43" w:rsidRPr="00A13709" w:rsidRDefault="00667F43" w:rsidP="00C61424">
            <w:pPr>
              <w:rPr>
                <w:sz w:val="16"/>
                <w:szCs w:val="16"/>
              </w:rPr>
            </w:pPr>
            <w:r w:rsidRPr="00A13709">
              <w:rPr>
                <w:sz w:val="16"/>
                <w:szCs w:val="16"/>
              </w:rPr>
              <w:t>Heating distribution</w:t>
            </w:r>
          </w:p>
        </w:tc>
        <w:tc>
          <w:tcPr>
            <w:tcW w:w="487" w:type="dxa"/>
            <w:tcBorders>
              <w:left w:val="single" w:sz="4" w:space="0" w:color="auto"/>
            </w:tcBorders>
            <w:shd w:val="clear" w:color="auto" w:fill="auto"/>
          </w:tcPr>
          <w:p w14:paraId="4C41960C" w14:textId="77777777" w:rsidR="00667F43" w:rsidRPr="00A13709" w:rsidRDefault="00667F43" w:rsidP="00C61424">
            <w:pPr>
              <w:rPr>
                <w:sz w:val="16"/>
                <w:szCs w:val="16"/>
              </w:rPr>
            </w:pPr>
          </w:p>
        </w:tc>
        <w:tc>
          <w:tcPr>
            <w:tcW w:w="487" w:type="dxa"/>
            <w:shd w:val="clear" w:color="auto" w:fill="auto"/>
          </w:tcPr>
          <w:p w14:paraId="4C41960D" w14:textId="77777777" w:rsidR="00667F43" w:rsidRPr="00A13709" w:rsidRDefault="00667F43" w:rsidP="00C61424">
            <w:pPr>
              <w:rPr>
                <w:sz w:val="16"/>
                <w:szCs w:val="16"/>
              </w:rPr>
            </w:pPr>
          </w:p>
        </w:tc>
        <w:tc>
          <w:tcPr>
            <w:tcW w:w="487" w:type="dxa"/>
            <w:shd w:val="clear" w:color="auto" w:fill="auto"/>
          </w:tcPr>
          <w:p w14:paraId="4C41960E" w14:textId="77777777" w:rsidR="00667F43" w:rsidRPr="00A13709" w:rsidRDefault="00667F43" w:rsidP="00C61424">
            <w:pPr>
              <w:rPr>
                <w:sz w:val="16"/>
                <w:szCs w:val="16"/>
              </w:rPr>
            </w:pPr>
          </w:p>
        </w:tc>
        <w:tc>
          <w:tcPr>
            <w:tcW w:w="487" w:type="dxa"/>
            <w:shd w:val="clear" w:color="auto" w:fill="auto"/>
          </w:tcPr>
          <w:p w14:paraId="4C41960F" w14:textId="77777777" w:rsidR="00667F43" w:rsidRPr="00A13709" w:rsidRDefault="00667F43" w:rsidP="00C61424">
            <w:pPr>
              <w:rPr>
                <w:sz w:val="16"/>
                <w:szCs w:val="16"/>
              </w:rPr>
            </w:pPr>
          </w:p>
        </w:tc>
        <w:tc>
          <w:tcPr>
            <w:tcW w:w="487" w:type="dxa"/>
            <w:shd w:val="clear" w:color="auto" w:fill="auto"/>
          </w:tcPr>
          <w:p w14:paraId="4C419610" w14:textId="77777777" w:rsidR="00667F43" w:rsidRPr="00A13709" w:rsidRDefault="00667F43" w:rsidP="00C61424">
            <w:pPr>
              <w:rPr>
                <w:sz w:val="16"/>
                <w:szCs w:val="16"/>
              </w:rPr>
            </w:pPr>
          </w:p>
        </w:tc>
        <w:tc>
          <w:tcPr>
            <w:tcW w:w="487" w:type="dxa"/>
            <w:shd w:val="clear" w:color="auto" w:fill="auto"/>
          </w:tcPr>
          <w:p w14:paraId="4C419611" w14:textId="77777777" w:rsidR="00667F43" w:rsidRPr="00A13709" w:rsidRDefault="00667F43" w:rsidP="00C61424">
            <w:pPr>
              <w:rPr>
                <w:sz w:val="16"/>
                <w:szCs w:val="16"/>
              </w:rPr>
            </w:pPr>
          </w:p>
        </w:tc>
        <w:tc>
          <w:tcPr>
            <w:tcW w:w="487" w:type="dxa"/>
            <w:shd w:val="clear" w:color="auto" w:fill="auto"/>
          </w:tcPr>
          <w:p w14:paraId="4C419612" w14:textId="77777777" w:rsidR="00667F43" w:rsidRPr="00A13709" w:rsidRDefault="00667F43" w:rsidP="00C61424">
            <w:pPr>
              <w:rPr>
                <w:sz w:val="16"/>
                <w:szCs w:val="16"/>
              </w:rPr>
            </w:pPr>
          </w:p>
        </w:tc>
        <w:tc>
          <w:tcPr>
            <w:tcW w:w="540" w:type="dxa"/>
            <w:shd w:val="clear" w:color="auto" w:fill="auto"/>
          </w:tcPr>
          <w:p w14:paraId="4C419613" w14:textId="77777777" w:rsidR="00667F43" w:rsidRPr="00A13709" w:rsidRDefault="00667F43" w:rsidP="00C61424">
            <w:pPr>
              <w:rPr>
                <w:sz w:val="16"/>
                <w:szCs w:val="16"/>
              </w:rPr>
            </w:pPr>
          </w:p>
        </w:tc>
      </w:tr>
      <w:tr w:rsidR="00667F43" w:rsidRPr="00A13709" w14:paraId="4C419620" w14:textId="77777777" w:rsidTr="00C61424">
        <w:tc>
          <w:tcPr>
            <w:tcW w:w="1883" w:type="dxa"/>
            <w:tcBorders>
              <w:top w:val="nil"/>
              <w:left w:val="single" w:sz="4" w:space="0" w:color="auto"/>
              <w:bottom w:val="nil"/>
              <w:right w:val="nil"/>
            </w:tcBorders>
            <w:shd w:val="clear" w:color="auto" w:fill="auto"/>
          </w:tcPr>
          <w:p w14:paraId="4C419615"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16" w14:textId="77777777" w:rsidR="00667F43" w:rsidRPr="00A13709" w:rsidRDefault="00667F43" w:rsidP="00C61424">
            <w:pPr>
              <w:rPr>
                <w:sz w:val="16"/>
                <w:szCs w:val="16"/>
              </w:rPr>
            </w:pPr>
            <w:r w:rsidRPr="00A13709">
              <w:rPr>
                <w:sz w:val="16"/>
                <w:szCs w:val="16"/>
              </w:rPr>
              <w:t>G3050</w:t>
            </w:r>
          </w:p>
        </w:tc>
        <w:tc>
          <w:tcPr>
            <w:tcW w:w="2614" w:type="dxa"/>
            <w:tcBorders>
              <w:top w:val="single" w:sz="4" w:space="0" w:color="auto"/>
              <w:left w:val="nil"/>
              <w:bottom w:val="single" w:sz="4" w:space="0" w:color="auto"/>
              <w:right w:val="single" w:sz="4" w:space="0" w:color="auto"/>
            </w:tcBorders>
          </w:tcPr>
          <w:p w14:paraId="4C419617" w14:textId="77777777" w:rsidR="00667F43" w:rsidRPr="00A13709" w:rsidRDefault="00667F43" w:rsidP="00C61424">
            <w:pPr>
              <w:rPr>
                <w:sz w:val="16"/>
                <w:szCs w:val="16"/>
              </w:rPr>
            </w:pPr>
            <w:r w:rsidRPr="00A13709">
              <w:rPr>
                <w:sz w:val="16"/>
                <w:szCs w:val="16"/>
              </w:rPr>
              <w:t>Cooling distribution</w:t>
            </w:r>
          </w:p>
        </w:tc>
        <w:tc>
          <w:tcPr>
            <w:tcW w:w="487" w:type="dxa"/>
            <w:tcBorders>
              <w:left w:val="single" w:sz="4" w:space="0" w:color="auto"/>
            </w:tcBorders>
            <w:shd w:val="clear" w:color="auto" w:fill="auto"/>
          </w:tcPr>
          <w:p w14:paraId="4C419618" w14:textId="77777777" w:rsidR="00667F43" w:rsidRPr="00A13709" w:rsidRDefault="00667F43" w:rsidP="00C61424">
            <w:pPr>
              <w:rPr>
                <w:sz w:val="16"/>
                <w:szCs w:val="16"/>
              </w:rPr>
            </w:pPr>
          </w:p>
        </w:tc>
        <w:tc>
          <w:tcPr>
            <w:tcW w:w="487" w:type="dxa"/>
            <w:shd w:val="clear" w:color="auto" w:fill="auto"/>
          </w:tcPr>
          <w:p w14:paraId="4C419619" w14:textId="77777777" w:rsidR="00667F43" w:rsidRPr="00A13709" w:rsidRDefault="00667F43" w:rsidP="00C61424">
            <w:pPr>
              <w:rPr>
                <w:sz w:val="16"/>
                <w:szCs w:val="16"/>
              </w:rPr>
            </w:pPr>
          </w:p>
        </w:tc>
        <w:tc>
          <w:tcPr>
            <w:tcW w:w="487" w:type="dxa"/>
            <w:shd w:val="clear" w:color="auto" w:fill="auto"/>
          </w:tcPr>
          <w:p w14:paraId="4C41961A" w14:textId="77777777" w:rsidR="00667F43" w:rsidRPr="00A13709" w:rsidRDefault="00667F43" w:rsidP="00C61424">
            <w:pPr>
              <w:rPr>
                <w:sz w:val="16"/>
                <w:szCs w:val="16"/>
              </w:rPr>
            </w:pPr>
          </w:p>
        </w:tc>
        <w:tc>
          <w:tcPr>
            <w:tcW w:w="487" w:type="dxa"/>
            <w:shd w:val="clear" w:color="auto" w:fill="auto"/>
          </w:tcPr>
          <w:p w14:paraId="4C41961B" w14:textId="77777777" w:rsidR="00667F43" w:rsidRPr="00A13709" w:rsidRDefault="00667F43" w:rsidP="00C61424">
            <w:pPr>
              <w:rPr>
                <w:sz w:val="16"/>
                <w:szCs w:val="16"/>
              </w:rPr>
            </w:pPr>
          </w:p>
        </w:tc>
        <w:tc>
          <w:tcPr>
            <w:tcW w:w="487" w:type="dxa"/>
            <w:shd w:val="clear" w:color="auto" w:fill="auto"/>
          </w:tcPr>
          <w:p w14:paraId="4C41961C" w14:textId="77777777" w:rsidR="00667F43" w:rsidRPr="00A13709" w:rsidRDefault="00667F43" w:rsidP="00C61424">
            <w:pPr>
              <w:rPr>
                <w:sz w:val="16"/>
                <w:szCs w:val="16"/>
              </w:rPr>
            </w:pPr>
          </w:p>
        </w:tc>
        <w:tc>
          <w:tcPr>
            <w:tcW w:w="487" w:type="dxa"/>
            <w:shd w:val="clear" w:color="auto" w:fill="auto"/>
          </w:tcPr>
          <w:p w14:paraId="4C41961D" w14:textId="77777777" w:rsidR="00667F43" w:rsidRPr="00A13709" w:rsidRDefault="00667F43" w:rsidP="00C61424">
            <w:pPr>
              <w:rPr>
                <w:sz w:val="16"/>
                <w:szCs w:val="16"/>
              </w:rPr>
            </w:pPr>
          </w:p>
        </w:tc>
        <w:tc>
          <w:tcPr>
            <w:tcW w:w="487" w:type="dxa"/>
            <w:shd w:val="clear" w:color="auto" w:fill="auto"/>
          </w:tcPr>
          <w:p w14:paraId="4C41961E" w14:textId="77777777" w:rsidR="00667F43" w:rsidRPr="00A13709" w:rsidRDefault="00667F43" w:rsidP="00C61424">
            <w:pPr>
              <w:rPr>
                <w:sz w:val="16"/>
                <w:szCs w:val="16"/>
              </w:rPr>
            </w:pPr>
          </w:p>
        </w:tc>
        <w:tc>
          <w:tcPr>
            <w:tcW w:w="540" w:type="dxa"/>
            <w:shd w:val="clear" w:color="auto" w:fill="auto"/>
          </w:tcPr>
          <w:p w14:paraId="4C41961F" w14:textId="77777777" w:rsidR="00667F43" w:rsidRPr="00A13709" w:rsidRDefault="00667F43" w:rsidP="00C61424">
            <w:pPr>
              <w:rPr>
                <w:sz w:val="16"/>
                <w:szCs w:val="16"/>
              </w:rPr>
            </w:pPr>
          </w:p>
        </w:tc>
      </w:tr>
      <w:tr w:rsidR="00667F43" w:rsidRPr="00A13709" w14:paraId="4C41962C" w14:textId="77777777" w:rsidTr="00C61424">
        <w:tc>
          <w:tcPr>
            <w:tcW w:w="1883" w:type="dxa"/>
            <w:tcBorders>
              <w:top w:val="nil"/>
              <w:left w:val="single" w:sz="4" w:space="0" w:color="auto"/>
              <w:bottom w:val="nil"/>
              <w:right w:val="nil"/>
            </w:tcBorders>
            <w:shd w:val="clear" w:color="auto" w:fill="auto"/>
          </w:tcPr>
          <w:p w14:paraId="4C419621"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22" w14:textId="77777777" w:rsidR="00667F43" w:rsidRPr="00A13709" w:rsidRDefault="00667F43" w:rsidP="00C61424">
            <w:pPr>
              <w:rPr>
                <w:sz w:val="16"/>
                <w:szCs w:val="16"/>
              </w:rPr>
            </w:pPr>
            <w:r w:rsidRPr="00A13709">
              <w:rPr>
                <w:sz w:val="16"/>
                <w:szCs w:val="16"/>
              </w:rPr>
              <w:t>G3060</w:t>
            </w:r>
          </w:p>
        </w:tc>
        <w:tc>
          <w:tcPr>
            <w:tcW w:w="2614" w:type="dxa"/>
            <w:tcBorders>
              <w:top w:val="single" w:sz="4" w:space="0" w:color="auto"/>
              <w:left w:val="nil"/>
              <w:bottom w:val="single" w:sz="4" w:space="0" w:color="auto"/>
              <w:right w:val="single" w:sz="4" w:space="0" w:color="auto"/>
            </w:tcBorders>
          </w:tcPr>
          <w:p w14:paraId="4C419623" w14:textId="77777777" w:rsidR="00667F43" w:rsidRPr="00A13709" w:rsidRDefault="00667F43" w:rsidP="00C61424">
            <w:pPr>
              <w:rPr>
                <w:sz w:val="16"/>
                <w:szCs w:val="16"/>
              </w:rPr>
            </w:pPr>
            <w:r w:rsidRPr="00A13709">
              <w:rPr>
                <w:sz w:val="16"/>
                <w:szCs w:val="16"/>
              </w:rPr>
              <w:t>Fuel distribution</w:t>
            </w:r>
          </w:p>
        </w:tc>
        <w:tc>
          <w:tcPr>
            <w:tcW w:w="487" w:type="dxa"/>
            <w:tcBorders>
              <w:left w:val="single" w:sz="4" w:space="0" w:color="auto"/>
            </w:tcBorders>
            <w:shd w:val="clear" w:color="auto" w:fill="auto"/>
          </w:tcPr>
          <w:p w14:paraId="4C419624" w14:textId="77777777" w:rsidR="00667F43" w:rsidRPr="00A13709" w:rsidRDefault="00667F43" w:rsidP="00C61424">
            <w:pPr>
              <w:rPr>
                <w:sz w:val="16"/>
                <w:szCs w:val="16"/>
              </w:rPr>
            </w:pPr>
          </w:p>
        </w:tc>
        <w:tc>
          <w:tcPr>
            <w:tcW w:w="487" w:type="dxa"/>
            <w:shd w:val="clear" w:color="auto" w:fill="auto"/>
          </w:tcPr>
          <w:p w14:paraId="4C419625" w14:textId="77777777" w:rsidR="00667F43" w:rsidRPr="00A13709" w:rsidRDefault="00667F43" w:rsidP="00C61424">
            <w:pPr>
              <w:rPr>
                <w:sz w:val="16"/>
                <w:szCs w:val="16"/>
              </w:rPr>
            </w:pPr>
          </w:p>
        </w:tc>
        <w:tc>
          <w:tcPr>
            <w:tcW w:w="487" w:type="dxa"/>
            <w:shd w:val="clear" w:color="auto" w:fill="auto"/>
          </w:tcPr>
          <w:p w14:paraId="4C419626" w14:textId="77777777" w:rsidR="00667F43" w:rsidRPr="00A13709" w:rsidRDefault="00667F43" w:rsidP="00C61424">
            <w:pPr>
              <w:rPr>
                <w:sz w:val="16"/>
                <w:szCs w:val="16"/>
              </w:rPr>
            </w:pPr>
          </w:p>
        </w:tc>
        <w:tc>
          <w:tcPr>
            <w:tcW w:w="487" w:type="dxa"/>
            <w:shd w:val="clear" w:color="auto" w:fill="auto"/>
          </w:tcPr>
          <w:p w14:paraId="4C419627" w14:textId="77777777" w:rsidR="00667F43" w:rsidRPr="00A13709" w:rsidRDefault="00667F43" w:rsidP="00C61424">
            <w:pPr>
              <w:rPr>
                <w:sz w:val="16"/>
                <w:szCs w:val="16"/>
              </w:rPr>
            </w:pPr>
          </w:p>
        </w:tc>
        <w:tc>
          <w:tcPr>
            <w:tcW w:w="487" w:type="dxa"/>
            <w:shd w:val="clear" w:color="auto" w:fill="auto"/>
          </w:tcPr>
          <w:p w14:paraId="4C419628" w14:textId="77777777" w:rsidR="00667F43" w:rsidRPr="00A13709" w:rsidRDefault="00667F43" w:rsidP="00C61424">
            <w:pPr>
              <w:rPr>
                <w:sz w:val="16"/>
                <w:szCs w:val="16"/>
              </w:rPr>
            </w:pPr>
          </w:p>
        </w:tc>
        <w:tc>
          <w:tcPr>
            <w:tcW w:w="487" w:type="dxa"/>
            <w:shd w:val="clear" w:color="auto" w:fill="auto"/>
          </w:tcPr>
          <w:p w14:paraId="4C419629" w14:textId="77777777" w:rsidR="00667F43" w:rsidRPr="00A13709" w:rsidRDefault="00667F43" w:rsidP="00C61424">
            <w:pPr>
              <w:rPr>
                <w:sz w:val="16"/>
                <w:szCs w:val="16"/>
              </w:rPr>
            </w:pPr>
          </w:p>
        </w:tc>
        <w:tc>
          <w:tcPr>
            <w:tcW w:w="487" w:type="dxa"/>
            <w:shd w:val="clear" w:color="auto" w:fill="auto"/>
          </w:tcPr>
          <w:p w14:paraId="4C41962A" w14:textId="77777777" w:rsidR="00667F43" w:rsidRPr="00A13709" w:rsidRDefault="00667F43" w:rsidP="00C61424">
            <w:pPr>
              <w:rPr>
                <w:sz w:val="16"/>
                <w:szCs w:val="16"/>
              </w:rPr>
            </w:pPr>
          </w:p>
        </w:tc>
        <w:tc>
          <w:tcPr>
            <w:tcW w:w="540" w:type="dxa"/>
            <w:shd w:val="clear" w:color="auto" w:fill="auto"/>
          </w:tcPr>
          <w:p w14:paraId="4C41962B" w14:textId="77777777" w:rsidR="00667F43" w:rsidRPr="00A13709" w:rsidRDefault="00667F43" w:rsidP="00C61424">
            <w:pPr>
              <w:rPr>
                <w:sz w:val="16"/>
                <w:szCs w:val="16"/>
              </w:rPr>
            </w:pPr>
          </w:p>
        </w:tc>
      </w:tr>
      <w:tr w:rsidR="00667F43" w:rsidRPr="00A13709" w14:paraId="4C419638" w14:textId="77777777" w:rsidTr="00C61424">
        <w:tc>
          <w:tcPr>
            <w:tcW w:w="1883" w:type="dxa"/>
            <w:tcBorders>
              <w:top w:val="nil"/>
              <w:left w:val="single" w:sz="4" w:space="0" w:color="auto"/>
              <w:bottom w:val="single" w:sz="4" w:space="0" w:color="auto"/>
              <w:right w:val="nil"/>
            </w:tcBorders>
            <w:shd w:val="clear" w:color="auto" w:fill="auto"/>
          </w:tcPr>
          <w:p w14:paraId="4C41962D"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2E" w14:textId="77777777" w:rsidR="00667F43" w:rsidRPr="00A13709" w:rsidRDefault="00667F43" w:rsidP="00C61424">
            <w:pPr>
              <w:rPr>
                <w:sz w:val="16"/>
                <w:szCs w:val="16"/>
              </w:rPr>
            </w:pPr>
            <w:r w:rsidRPr="00A13709">
              <w:rPr>
                <w:sz w:val="16"/>
                <w:szCs w:val="16"/>
              </w:rPr>
              <w:t>G3090</w:t>
            </w:r>
          </w:p>
        </w:tc>
        <w:tc>
          <w:tcPr>
            <w:tcW w:w="2614" w:type="dxa"/>
            <w:tcBorders>
              <w:top w:val="single" w:sz="4" w:space="0" w:color="auto"/>
              <w:left w:val="nil"/>
              <w:bottom w:val="single" w:sz="4" w:space="0" w:color="auto"/>
              <w:right w:val="single" w:sz="4" w:space="0" w:color="auto"/>
            </w:tcBorders>
          </w:tcPr>
          <w:p w14:paraId="4C41962F" w14:textId="77777777" w:rsidR="00667F43" w:rsidRPr="00A13709" w:rsidRDefault="00667F43" w:rsidP="00C61424">
            <w:pPr>
              <w:rPr>
                <w:sz w:val="16"/>
                <w:szCs w:val="16"/>
              </w:rPr>
            </w:pPr>
            <w:r w:rsidRPr="00A13709">
              <w:rPr>
                <w:sz w:val="16"/>
                <w:szCs w:val="16"/>
              </w:rPr>
              <w:t>Other civil/mechanical utilities</w:t>
            </w:r>
          </w:p>
        </w:tc>
        <w:tc>
          <w:tcPr>
            <w:tcW w:w="487" w:type="dxa"/>
            <w:tcBorders>
              <w:left w:val="single" w:sz="4" w:space="0" w:color="auto"/>
            </w:tcBorders>
            <w:shd w:val="clear" w:color="auto" w:fill="auto"/>
          </w:tcPr>
          <w:p w14:paraId="4C419630" w14:textId="77777777" w:rsidR="00667F43" w:rsidRPr="00A13709" w:rsidRDefault="00667F43" w:rsidP="00C61424">
            <w:pPr>
              <w:rPr>
                <w:sz w:val="16"/>
                <w:szCs w:val="16"/>
              </w:rPr>
            </w:pPr>
          </w:p>
        </w:tc>
        <w:tc>
          <w:tcPr>
            <w:tcW w:w="487" w:type="dxa"/>
            <w:shd w:val="clear" w:color="auto" w:fill="auto"/>
          </w:tcPr>
          <w:p w14:paraId="4C419631" w14:textId="77777777" w:rsidR="00667F43" w:rsidRPr="00A13709" w:rsidRDefault="00667F43" w:rsidP="00C61424">
            <w:pPr>
              <w:rPr>
                <w:sz w:val="16"/>
                <w:szCs w:val="16"/>
              </w:rPr>
            </w:pPr>
          </w:p>
        </w:tc>
        <w:tc>
          <w:tcPr>
            <w:tcW w:w="487" w:type="dxa"/>
            <w:shd w:val="clear" w:color="auto" w:fill="auto"/>
          </w:tcPr>
          <w:p w14:paraId="4C419632" w14:textId="77777777" w:rsidR="00667F43" w:rsidRPr="00A13709" w:rsidRDefault="00667F43" w:rsidP="00C61424">
            <w:pPr>
              <w:rPr>
                <w:sz w:val="16"/>
                <w:szCs w:val="16"/>
              </w:rPr>
            </w:pPr>
          </w:p>
        </w:tc>
        <w:tc>
          <w:tcPr>
            <w:tcW w:w="487" w:type="dxa"/>
            <w:shd w:val="clear" w:color="auto" w:fill="auto"/>
          </w:tcPr>
          <w:p w14:paraId="4C419633" w14:textId="77777777" w:rsidR="00667F43" w:rsidRPr="00A13709" w:rsidRDefault="00667F43" w:rsidP="00C61424">
            <w:pPr>
              <w:rPr>
                <w:sz w:val="16"/>
                <w:szCs w:val="16"/>
              </w:rPr>
            </w:pPr>
          </w:p>
        </w:tc>
        <w:tc>
          <w:tcPr>
            <w:tcW w:w="487" w:type="dxa"/>
            <w:shd w:val="clear" w:color="auto" w:fill="auto"/>
          </w:tcPr>
          <w:p w14:paraId="4C419634" w14:textId="77777777" w:rsidR="00667F43" w:rsidRPr="00A13709" w:rsidRDefault="00667F43" w:rsidP="00C61424">
            <w:pPr>
              <w:rPr>
                <w:sz w:val="16"/>
                <w:szCs w:val="16"/>
              </w:rPr>
            </w:pPr>
          </w:p>
        </w:tc>
        <w:tc>
          <w:tcPr>
            <w:tcW w:w="487" w:type="dxa"/>
            <w:shd w:val="clear" w:color="auto" w:fill="auto"/>
          </w:tcPr>
          <w:p w14:paraId="4C419635" w14:textId="77777777" w:rsidR="00667F43" w:rsidRPr="00A13709" w:rsidRDefault="00667F43" w:rsidP="00C61424">
            <w:pPr>
              <w:rPr>
                <w:sz w:val="16"/>
                <w:szCs w:val="16"/>
              </w:rPr>
            </w:pPr>
          </w:p>
        </w:tc>
        <w:tc>
          <w:tcPr>
            <w:tcW w:w="487" w:type="dxa"/>
            <w:shd w:val="clear" w:color="auto" w:fill="auto"/>
          </w:tcPr>
          <w:p w14:paraId="4C419636" w14:textId="77777777" w:rsidR="00667F43" w:rsidRPr="00A13709" w:rsidRDefault="00667F43" w:rsidP="00C61424">
            <w:pPr>
              <w:rPr>
                <w:sz w:val="16"/>
                <w:szCs w:val="16"/>
              </w:rPr>
            </w:pPr>
          </w:p>
        </w:tc>
        <w:tc>
          <w:tcPr>
            <w:tcW w:w="540" w:type="dxa"/>
            <w:shd w:val="clear" w:color="auto" w:fill="auto"/>
          </w:tcPr>
          <w:p w14:paraId="4C419637" w14:textId="77777777" w:rsidR="00667F43" w:rsidRPr="00A13709" w:rsidRDefault="00667F43" w:rsidP="00C61424">
            <w:pPr>
              <w:rPr>
                <w:sz w:val="16"/>
                <w:szCs w:val="16"/>
              </w:rPr>
            </w:pPr>
          </w:p>
        </w:tc>
      </w:tr>
      <w:tr w:rsidR="00667F43" w:rsidRPr="00A13709" w14:paraId="4C419644" w14:textId="77777777" w:rsidTr="00C61424">
        <w:tc>
          <w:tcPr>
            <w:tcW w:w="1883" w:type="dxa"/>
            <w:tcBorders>
              <w:top w:val="single" w:sz="4" w:space="0" w:color="auto"/>
              <w:left w:val="single" w:sz="4" w:space="0" w:color="auto"/>
              <w:bottom w:val="nil"/>
              <w:right w:val="nil"/>
            </w:tcBorders>
            <w:shd w:val="clear" w:color="auto" w:fill="auto"/>
          </w:tcPr>
          <w:p w14:paraId="4C419639" w14:textId="77777777" w:rsidR="00667F43" w:rsidRPr="00A13709" w:rsidRDefault="00667F43" w:rsidP="00C61424">
            <w:pPr>
              <w:rPr>
                <w:sz w:val="16"/>
                <w:szCs w:val="16"/>
              </w:rPr>
            </w:pPr>
            <w:r w:rsidRPr="00A13709">
              <w:rPr>
                <w:sz w:val="16"/>
                <w:szCs w:val="16"/>
              </w:rPr>
              <w:t>G40   Site electrical utilities</w:t>
            </w:r>
          </w:p>
        </w:tc>
        <w:tc>
          <w:tcPr>
            <w:tcW w:w="705" w:type="dxa"/>
            <w:tcBorders>
              <w:top w:val="single" w:sz="4" w:space="0" w:color="auto"/>
              <w:left w:val="nil"/>
              <w:bottom w:val="single" w:sz="4" w:space="0" w:color="auto"/>
              <w:right w:val="nil"/>
            </w:tcBorders>
          </w:tcPr>
          <w:p w14:paraId="4C41963A" w14:textId="77777777" w:rsidR="00667F43" w:rsidRPr="00A13709" w:rsidRDefault="00667F43" w:rsidP="00C61424">
            <w:pPr>
              <w:rPr>
                <w:sz w:val="16"/>
                <w:szCs w:val="16"/>
              </w:rPr>
            </w:pPr>
            <w:r w:rsidRPr="00A13709">
              <w:rPr>
                <w:sz w:val="16"/>
                <w:szCs w:val="16"/>
              </w:rPr>
              <w:t>G4010</w:t>
            </w:r>
          </w:p>
        </w:tc>
        <w:tc>
          <w:tcPr>
            <w:tcW w:w="2614" w:type="dxa"/>
            <w:tcBorders>
              <w:top w:val="single" w:sz="4" w:space="0" w:color="auto"/>
              <w:left w:val="nil"/>
              <w:bottom w:val="single" w:sz="4" w:space="0" w:color="auto"/>
              <w:right w:val="single" w:sz="4" w:space="0" w:color="auto"/>
            </w:tcBorders>
          </w:tcPr>
          <w:p w14:paraId="4C41963B" w14:textId="77777777" w:rsidR="00667F43" w:rsidRPr="00A13709" w:rsidRDefault="00667F43" w:rsidP="00C61424">
            <w:pPr>
              <w:rPr>
                <w:sz w:val="16"/>
                <w:szCs w:val="16"/>
              </w:rPr>
            </w:pPr>
            <w:r w:rsidRPr="00A13709">
              <w:rPr>
                <w:sz w:val="16"/>
                <w:szCs w:val="16"/>
              </w:rPr>
              <w:t>Electrical distribution</w:t>
            </w:r>
          </w:p>
        </w:tc>
        <w:tc>
          <w:tcPr>
            <w:tcW w:w="487" w:type="dxa"/>
            <w:tcBorders>
              <w:left w:val="single" w:sz="4" w:space="0" w:color="auto"/>
            </w:tcBorders>
            <w:shd w:val="clear" w:color="auto" w:fill="auto"/>
          </w:tcPr>
          <w:p w14:paraId="4C41963C" w14:textId="77777777" w:rsidR="00667F43" w:rsidRPr="00A13709" w:rsidRDefault="00667F43" w:rsidP="00C61424">
            <w:pPr>
              <w:rPr>
                <w:sz w:val="16"/>
                <w:szCs w:val="16"/>
              </w:rPr>
            </w:pPr>
          </w:p>
        </w:tc>
        <w:tc>
          <w:tcPr>
            <w:tcW w:w="487" w:type="dxa"/>
            <w:shd w:val="clear" w:color="auto" w:fill="auto"/>
          </w:tcPr>
          <w:p w14:paraId="4C41963D" w14:textId="77777777" w:rsidR="00667F43" w:rsidRPr="00A13709" w:rsidRDefault="00667F43" w:rsidP="00C61424">
            <w:pPr>
              <w:rPr>
                <w:sz w:val="16"/>
                <w:szCs w:val="16"/>
              </w:rPr>
            </w:pPr>
          </w:p>
        </w:tc>
        <w:tc>
          <w:tcPr>
            <w:tcW w:w="487" w:type="dxa"/>
            <w:shd w:val="clear" w:color="auto" w:fill="auto"/>
          </w:tcPr>
          <w:p w14:paraId="4C41963E" w14:textId="77777777" w:rsidR="00667F43" w:rsidRPr="00A13709" w:rsidRDefault="00667F43" w:rsidP="00C61424">
            <w:pPr>
              <w:rPr>
                <w:sz w:val="16"/>
                <w:szCs w:val="16"/>
              </w:rPr>
            </w:pPr>
          </w:p>
        </w:tc>
        <w:tc>
          <w:tcPr>
            <w:tcW w:w="487" w:type="dxa"/>
            <w:shd w:val="clear" w:color="auto" w:fill="auto"/>
          </w:tcPr>
          <w:p w14:paraId="4C41963F" w14:textId="77777777" w:rsidR="00667F43" w:rsidRPr="00A13709" w:rsidRDefault="00667F43" w:rsidP="00C61424">
            <w:pPr>
              <w:rPr>
                <w:sz w:val="16"/>
                <w:szCs w:val="16"/>
              </w:rPr>
            </w:pPr>
          </w:p>
        </w:tc>
        <w:tc>
          <w:tcPr>
            <w:tcW w:w="487" w:type="dxa"/>
            <w:shd w:val="clear" w:color="auto" w:fill="auto"/>
          </w:tcPr>
          <w:p w14:paraId="4C419640" w14:textId="77777777" w:rsidR="00667F43" w:rsidRPr="00A13709" w:rsidRDefault="00667F43" w:rsidP="00C61424">
            <w:pPr>
              <w:rPr>
                <w:sz w:val="16"/>
                <w:szCs w:val="16"/>
              </w:rPr>
            </w:pPr>
          </w:p>
        </w:tc>
        <w:tc>
          <w:tcPr>
            <w:tcW w:w="487" w:type="dxa"/>
            <w:shd w:val="clear" w:color="auto" w:fill="auto"/>
          </w:tcPr>
          <w:p w14:paraId="4C419641" w14:textId="77777777" w:rsidR="00667F43" w:rsidRPr="00A13709" w:rsidRDefault="00667F43" w:rsidP="00C61424">
            <w:pPr>
              <w:rPr>
                <w:sz w:val="16"/>
                <w:szCs w:val="16"/>
              </w:rPr>
            </w:pPr>
          </w:p>
        </w:tc>
        <w:tc>
          <w:tcPr>
            <w:tcW w:w="487" w:type="dxa"/>
            <w:shd w:val="clear" w:color="auto" w:fill="auto"/>
          </w:tcPr>
          <w:p w14:paraId="4C419642" w14:textId="77777777" w:rsidR="00667F43" w:rsidRPr="00A13709" w:rsidRDefault="00667F43" w:rsidP="00C61424">
            <w:pPr>
              <w:rPr>
                <w:sz w:val="16"/>
                <w:szCs w:val="16"/>
              </w:rPr>
            </w:pPr>
          </w:p>
        </w:tc>
        <w:tc>
          <w:tcPr>
            <w:tcW w:w="540" w:type="dxa"/>
            <w:shd w:val="clear" w:color="auto" w:fill="auto"/>
          </w:tcPr>
          <w:p w14:paraId="4C419643" w14:textId="77777777" w:rsidR="00667F43" w:rsidRPr="00A13709" w:rsidRDefault="00667F43" w:rsidP="00C61424">
            <w:pPr>
              <w:rPr>
                <w:sz w:val="16"/>
                <w:szCs w:val="16"/>
              </w:rPr>
            </w:pPr>
          </w:p>
        </w:tc>
      </w:tr>
      <w:tr w:rsidR="00667F43" w:rsidRPr="00A13709" w14:paraId="4C419650" w14:textId="77777777" w:rsidTr="00C61424">
        <w:tc>
          <w:tcPr>
            <w:tcW w:w="1883" w:type="dxa"/>
            <w:tcBorders>
              <w:top w:val="nil"/>
              <w:left w:val="single" w:sz="4" w:space="0" w:color="auto"/>
              <w:bottom w:val="nil"/>
              <w:right w:val="nil"/>
            </w:tcBorders>
            <w:shd w:val="clear" w:color="auto" w:fill="auto"/>
          </w:tcPr>
          <w:p w14:paraId="4C419645"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46" w14:textId="77777777" w:rsidR="00667F43" w:rsidRPr="00A13709" w:rsidRDefault="00667F43" w:rsidP="00C61424">
            <w:pPr>
              <w:rPr>
                <w:sz w:val="16"/>
                <w:szCs w:val="16"/>
              </w:rPr>
            </w:pPr>
            <w:r w:rsidRPr="00A13709">
              <w:rPr>
                <w:sz w:val="16"/>
                <w:szCs w:val="16"/>
              </w:rPr>
              <w:t>G4020</w:t>
            </w:r>
          </w:p>
        </w:tc>
        <w:tc>
          <w:tcPr>
            <w:tcW w:w="2614" w:type="dxa"/>
            <w:tcBorders>
              <w:top w:val="single" w:sz="4" w:space="0" w:color="auto"/>
              <w:left w:val="nil"/>
              <w:bottom w:val="single" w:sz="4" w:space="0" w:color="auto"/>
              <w:right w:val="single" w:sz="4" w:space="0" w:color="auto"/>
            </w:tcBorders>
          </w:tcPr>
          <w:p w14:paraId="4C419647" w14:textId="77777777" w:rsidR="00667F43" w:rsidRPr="00A13709" w:rsidRDefault="00667F43" w:rsidP="00C61424">
            <w:pPr>
              <w:rPr>
                <w:sz w:val="16"/>
                <w:szCs w:val="16"/>
              </w:rPr>
            </w:pPr>
            <w:r w:rsidRPr="00A13709">
              <w:rPr>
                <w:sz w:val="16"/>
                <w:szCs w:val="16"/>
              </w:rPr>
              <w:t>Site lighting</w:t>
            </w:r>
          </w:p>
        </w:tc>
        <w:tc>
          <w:tcPr>
            <w:tcW w:w="487" w:type="dxa"/>
            <w:tcBorders>
              <w:left w:val="single" w:sz="4" w:space="0" w:color="auto"/>
            </w:tcBorders>
            <w:shd w:val="clear" w:color="auto" w:fill="auto"/>
          </w:tcPr>
          <w:p w14:paraId="4C419648" w14:textId="77777777" w:rsidR="00667F43" w:rsidRPr="00A13709" w:rsidRDefault="00667F43" w:rsidP="00C61424">
            <w:pPr>
              <w:rPr>
                <w:sz w:val="16"/>
                <w:szCs w:val="16"/>
              </w:rPr>
            </w:pPr>
          </w:p>
        </w:tc>
        <w:tc>
          <w:tcPr>
            <w:tcW w:w="487" w:type="dxa"/>
            <w:shd w:val="clear" w:color="auto" w:fill="auto"/>
          </w:tcPr>
          <w:p w14:paraId="4C419649" w14:textId="77777777" w:rsidR="00667F43" w:rsidRPr="00A13709" w:rsidRDefault="00667F43" w:rsidP="00C61424">
            <w:pPr>
              <w:rPr>
                <w:sz w:val="16"/>
                <w:szCs w:val="16"/>
              </w:rPr>
            </w:pPr>
          </w:p>
        </w:tc>
        <w:tc>
          <w:tcPr>
            <w:tcW w:w="487" w:type="dxa"/>
            <w:shd w:val="clear" w:color="auto" w:fill="auto"/>
          </w:tcPr>
          <w:p w14:paraId="4C41964A" w14:textId="77777777" w:rsidR="00667F43" w:rsidRPr="00A13709" w:rsidRDefault="00667F43" w:rsidP="00C61424">
            <w:pPr>
              <w:rPr>
                <w:sz w:val="16"/>
                <w:szCs w:val="16"/>
              </w:rPr>
            </w:pPr>
          </w:p>
        </w:tc>
        <w:tc>
          <w:tcPr>
            <w:tcW w:w="487" w:type="dxa"/>
            <w:shd w:val="clear" w:color="auto" w:fill="auto"/>
          </w:tcPr>
          <w:p w14:paraId="4C41964B" w14:textId="77777777" w:rsidR="00667F43" w:rsidRPr="00A13709" w:rsidRDefault="00667F43" w:rsidP="00C61424">
            <w:pPr>
              <w:rPr>
                <w:sz w:val="16"/>
                <w:szCs w:val="16"/>
              </w:rPr>
            </w:pPr>
          </w:p>
        </w:tc>
        <w:tc>
          <w:tcPr>
            <w:tcW w:w="487" w:type="dxa"/>
            <w:shd w:val="clear" w:color="auto" w:fill="auto"/>
          </w:tcPr>
          <w:p w14:paraId="4C41964C" w14:textId="77777777" w:rsidR="00667F43" w:rsidRPr="00A13709" w:rsidRDefault="00667F43" w:rsidP="00C61424">
            <w:pPr>
              <w:rPr>
                <w:sz w:val="16"/>
                <w:szCs w:val="16"/>
              </w:rPr>
            </w:pPr>
          </w:p>
        </w:tc>
        <w:tc>
          <w:tcPr>
            <w:tcW w:w="487" w:type="dxa"/>
            <w:shd w:val="clear" w:color="auto" w:fill="auto"/>
          </w:tcPr>
          <w:p w14:paraId="4C41964D" w14:textId="77777777" w:rsidR="00667F43" w:rsidRPr="00A13709" w:rsidRDefault="00667F43" w:rsidP="00C61424">
            <w:pPr>
              <w:rPr>
                <w:sz w:val="16"/>
                <w:szCs w:val="16"/>
              </w:rPr>
            </w:pPr>
          </w:p>
        </w:tc>
        <w:tc>
          <w:tcPr>
            <w:tcW w:w="487" w:type="dxa"/>
            <w:shd w:val="clear" w:color="auto" w:fill="auto"/>
          </w:tcPr>
          <w:p w14:paraId="4C41964E" w14:textId="77777777" w:rsidR="00667F43" w:rsidRPr="00A13709" w:rsidRDefault="00667F43" w:rsidP="00C61424">
            <w:pPr>
              <w:rPr>
                <w:sz w:val="16"/>
                <w:szCs w:val="16"/>
              </w:rPr>
            </w:pPr>
          </w:p>
        </w:tc>
        <w:tc>
          <w:tcPr>
            <w:tcW w:w="540" w:type="dxa"/>
            <w:shd w:val="clear" w:color="auto" w:fill="auto"/>
          </w:tcPr>
          <w:p w14:paraId="4C41964F" w14:textId="77777777" w:rsidR="00667F43" w:rsidRPr="00A13709" w:rsidRDefault="00667F43" w:rsidP="00C61424">
            <w:pPr>
              <w:rPr>
                <w:sz w:val="16"/>
                <w:szCs w:val="16"/>
              </w:rPr>
            </w:pPr>
          </w:p>
        </w:tc>
      </w:tr>
      <w:tr w:rsidR="00667F43" w:rsidRPr="00A13709" w14:paraId="4C41965C" w14:textId="77777777" w:rsidTr="00C61424">
        <w:tc>
          <w:tcPr>
            <w:tcW w:w="1883" w:type="dxa"/>
            <w:tcBorders>
              <w:top w:val="nil"/>
              <w:left w:val="single" w:sz="4" w:space="0" w:color="auto"/>
              <w:bottom w:val="nil"/>
              <w:right w:val="nil"/>
            </w:tcBorders>
            <w:shd w:val="clear" w:color="auto" w:fill="auto"/>
          </w:tcPr>
          <w:p w14:paraId="4C419651"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52" w14:textId="77777777" w:rsidR="00667F43" w:rsidRPr="00A13709" w:rsidRDefault="00667F43" w:rsidP="00C61424">
            <w:pPr>
              <w:rPr>
                <w:sz w:val="16"/>
                <w:szCs w:val="16"/>
              </w:rPr>
            </w:pPr>
            <w:r w:rsidRPr="00A13709">
              <w:rPr>
                <w:sz w:val="16"/>
                <w:szCs w:val="16"/>
              </w:rPr>
              <w:t>G4030</w:t>
            </w:r>
          </w:p>
        </w:tc>
        <w:tc>
          <w:tcPr>
            <w:tcW w:w="2614" w:type="dxa"/>
            <w:tcBorders>
              <w:top w:val="single" w:sz="4" w:space="0" w:color="auto"/>
              <w:left w:val="nil"/>
              <w:bottom w:val="single" w:sz="4" w:space="0" w:color="auto"/>
              <w:right w:val="single" w:sz="4" w:space="0" w:color="auto"/>
            </w:tcBorders>
          </w:tcPr>
          <w:p w14:paraId="4C419653" w14:textId="77777777" w:rsidR="00667F43" w:rsidRPr="00A13709" w:rsidRDefault="00667F43" w:rsidP="00C61424">
            <w:pPr>
              <w:rPr>
                <w:sz w:val="16"/>
                <w:szCs w:val="16"/>
              </w:rPr>
            </w:pPr>
            <w:r w:rsidRPr="00A13709">
              <w:rPr>
                <w:sz w:val="16"/>
                <w:szCs w:val="16"/>
              </w:rPr>
              <w:t>Site communications and security</w:t>
            </w:r>
          </w:p>
        </w:tc>
        <w:tc>
          <w:tcPr>
            <w:tcW w:w="487" w:type="dxa"/>
            <w:tcBorders>
              <w:left w:val="single" w:sz="4" w:space="0" w:color="auto"/>
            </w:tcBorders>
            <w:shd w:val="clear" w:color="auto" w:fill="auto"/>
          </w:tcPr>
          <w:p w14:paraId="4C419654" w14:textId="77777777" w:rsidR="00667F43" w:rsidRPr="00A13709" w:rsidRDefault="00667F43" w:rsidP="00C61424">
            <w:pPr>
              <w:rPr>
                <w:sz w:val="16"/>
                <w:szCs w:val="16"/>
              </w:rPr>
            </w:pPr>
          </w:p>
        </w:tc>
        <w:tc>
          <w:tcPr>
            <w:tcW w:w="487" w:type="dxa"/>
            <w:shd w:val="clear" w:color="auto" w:fill="auto"/>
          </w:tcPr>
          <w:p w14:paraId="4C419655" w14:textId="77777777" w:rsidR="00667F43" w:rsidRPr="00A13709" w:rsidRDefault="00667F43" w:rsidP="00C61424">
            <w:pPr>
              <w:rPr>
                <w:sz w:val="16"/>
                <w:szCs w:val="16"/>
              </w:rPr>
            </w:pPr>
          </w:p>
        </w:tc>
        <w:tc>
          <w:tcPr>
            <w:tcW w:w="487" w:type="dxa"/>
            <w:shd w:val="clear" w:color="auto" w:fill="auto"/>
          </w:tcPr>
          <w:p w14:paraId="4C419656" w14:textId="77777777" w:rsidR="00667F43" w:rsidRPr="00A13709" w:rsidRDefault="00667F43" w:rsidP="00C61424">
            <w:pPr>
              <w:rPr>
                <w:sz w:val="16"/>
                <w:szCs w:val="16"/>
              </w:rPr>
            </w:pPr>
          </w:p>
        </w:tc>
        <w:tc>
          <w:tcPr>
            <w:tcW w:w="487" w:type="dxa"/>
            <w:shd w:val="clear" w:color="auto" w:fill="auto"/>
          </w:tcPr>
          <w:p w14:paraId="4C419657" w14:textId="77777777" w:rsidR="00667F43" w:rsidRPr="00A13709" w:rsidRDefault="00667F43" w:rsidP="00C61424">
            <w:pPr>
              <w:rPr>
                <w:sz w:val="16"/>
                <w:szCs w:val="16"/>
              </w:rPr>
            </w:pPr>
          </w:p>
        </w:tc>
        <w:tc>
          <w:tcPr>
            <w:tcW w:w="487" w:type="dxa"/>
            <w:shd w:val="clear" w:color="auto" w:fill="auto"/>
          </w:tcPr>
          <w:p w14:paraId="4C419658" w14:textId="77777777" w:rsidR="00667F43" w:rsidRPr="00A13709" w:rsidRDefault="00667F43" w:rsidP="00C61424">
            <w:pPr>
              <w:rPr>
                <w:sz w:val="16"/>
                <w:szCs w:val="16"/>
              </w:rPr>
            </w:pPr>
          </w:p>
        </w:tc>
        <w:tc>
          <w:tcPr>
            <w:tcW w:w="487" w:type="dxa"/>
            <w:shd w:val="clear" w:color="auto" w:fill="auto"/>
          </w:tcPr>
          <w:p w14:paraId="4C419659" w14:textId="77777777" w:rsidR="00667F43" w:rsidRPr="00A13709" w:rsidRDefault="00667F43" w:rsidP="00C61424">
            <w:pPr>
              <w:rPr>
                <w:sz w:val="16"/>
                <w:szCs w:val="16"/>
              </w:rPr>
            </w:pPr>
          </w:p>
        </w:tc>
        <w:tc>
          <w:tcPr>
            <w:tcW w:w="487" w:type="dxa"/>
            <w:shd w:val="clear" w:color="auto" w:fill="auto"/>
          </w:tcPr>
          <w:p w14:paraId="4C41965A" w14:textId="77777777" w:rsidR="00667F43" w:rsidRPr="00A13709" w:rsidRDefault="00667F43" w:rsidP="00C61424">
            <w:pPr>
              <w:rPr>
                <w:sz w:val="16"/>
                <w:szCs w:val="16"/>
              </w:rPr>
            </w:pPr>
          </w:p>
        </w:tc>
        <w:tc>
          <w:tcPr>
            <w:tcW w:w="540" w:type="dxa"/>
            <w:shd w:val="clear" w:color="auto" w:fill="auto"/>
          </w:tcPr>
          <w:p w14:paraId="4C41965B" w14:textId="77777777" w:rsidR="00667F43" w:rsidRPr="00A13709" w:rsidRDefault="00667F43" w:rsidP="00C61424">
            <w:pPr>
              <w:rPr>
                <w:sz w:val="16"/>
                <w:szCs w:val="16"/>
              </w:rPr>
            </w:pPr>
          </w:p>
        </w:tc>
      </w:tr>
      <w:tr w:rsidR="00667F43" w:rsidRPr="00A13709" w14:paraId="4C419668" w14:textId="77777777" w:rsidTr="00C61424">
        <w:tc>
          <w:tcPr>
            <w:tcW w:w="1883" w:type="dxa"/>
            <w:tcBorders>
              <w:top w:val="nil"/>
              <w:left w:val="single" w:sz="4" w:space="0" w:color="auto"/>
              <w:bottom w:val="single" w:sz="4" w:space="0" w:color="auto"/>
              <w:right w:val="nil"/>
            </w:tcBorders>
            <w:shd w:val="clear" w:color="auto" w:fill="auto"/>
          </w:tcPr>
          <w:p w14:paraId="4C41965D"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5E" w14:textId="77777777" w:rsidR="00667F43" w:rsidRPr="00A13709" w:rsidRDefault="00667F43" w:rsidP="00C61424">
            <w:pPr>
              <w:rPr>
                <w:sz w:val="16"/>
                <w:szCs w:val="16"/>
              </w:rPr>
            </w:pPr>
            <w:r w:rsidRPr="00A13709">
              <w:rPr>
                <w:sz w:val="16"/>
                <w:szCs w:val="16"/>
              </w:rPr>
              <w:t>G4090</w:t>
            </w:r>
          </w:p>
        </w:tc>
        <w:tc>
          <w:tcPr>
            <w:tcW w:w="2614" w:type="dxa"/>
            <w:tcBorders>
              <w:top w:val="single" w:sz="4" w:space="0" w:color="auto"/>
              <w:left w:val="nil"/>
              <w:bottom w:val="single" w:sz="4" w:space="0" w:color="auto"/>
              <w:right w:val="single" w:sz="4" w:space="0" w:color="auto"/>
            </w:tcBorders>
          </w:tcPr>
          <w:p w14:paraId="4C41965F" w14:textId="77777777" w:rsidR="00667F43" w:rsidRPr="00A13709" w:rsidRDefault="00667F43" w:rsidP="00C61424">
            <w:pPr>
              <w:rPr>
                <w:sz w:val="16"/>
                <w:szCs w:val="16"/>
              </w:rPr>
            </w:pPr>
            <w:r w:rsidRPr="00A13709">
              <w:rPr>
                <w:sz w:val="16"/>
                <w:szCs w:val="16"/>
              </w:rPr>
              <w:t>Other electrical utilities</w:t>
            </w:r>
          </w:p>
        </w:tc>
        <w:tc>
          <w:tcPr>
            <w:tcW w:w="487" w:type="dxa"/>
            <w:tcBorders>
              <w:left w:val="single" w:sz="4" w:space="0" w:color="auto"/>
            </w:tcBorders>
            <w:shd w:val="clear" w:color="auto" w:fill="auto"/>
          </w:tcPr>
          <w:p w14:paraId="4C419660" w14:textId="77777777" w:rsidR="00667F43" w:rsidRPr="00A13709" w:rsidRDefault="00667F43" w:rsidP="00C61424">
            <w:pPr>
              <w:rPr>
                <w:sz w:val="16"/>
                <w:szCs w:val="16"/>
              </w:rPr>
            </w:pPr>
          </w:p>
        </w:tc>
        <w:tc>
          <w:tcPr>
            <w:tcW w:w="487" w:type="dxa"/>
            <w:shd w:val="clear" w:color="auto" w:fill="auto"/>
          </w:tcPr>
          <w:p w14:paraId="4C419661" w14:textId="77777777" w:rsidR="00667F43" w:rsidRPr="00A13709" w:rsidRDefault="00667F43" w:rsidP="00C61424">
            <w:pPr>
              <w:rPr>
                <w:sz w:val="16"/>
                <w:szCs w:val="16"/>
              </w:rPr>
            </w:pPr>
          </w:p>
        </w:tc>
        <w:tc>
          <w:tcPr>
            <w:tcW w:w="487" w:type="dxa"/>
            <w:shd w:val="clear" w:color="auto" w:fill="auto"/>
          </w:tcPr>
          <w:p w14:paraId="4C419662" w14:textId="77777777" w:rsidR="00667F43" w:rsidRPr="00A13709" w:rsidRDefault="00667F43" w:rsidP="00C61424">
            <w:pPr>
              <w:rPr>
                <w:sz w:val="16"/>
                <w:szCs w:val="16"/>
              </w:rPr>
            </w:pPr>
          </w:p>
        </w:tc>
        <w:tc>
          <w:tcPr>
            <w:tcW w:w="487" w:type="dxa"/>
            <w:shd w:val="clear" w:color="auto" w:fill="auto"/>
          </w:tcPr>
          <w:p w14:paraId="4C419663" w14:textId="77777777" w:rsidR="00667F43" w:rsidRPr="00A13709" w:rsidRDefault="00667F43" w:rsidP="00C61424">
            <w:pPr>
              <w:rPr>
                <w:sz w:val="16"/>
                <w:szCs w:val="16"/>
              </w:rPr>
            </w:pPr>
          </w:p>
        </w:tc>
        <w:tc>
          <w:tcPr>
            <w:tcW w:w="487" w:type="dxa"/>
            <w:shd w:val="clear" w:color="auto" w:fill="auto"/>
          </w:tcPr>
          <w:p w14:paraId="4C419664" w14:textId="77777777" w:rsidR="00667F43" w:rsidRPr="00A13709" w:rsidRDefault="00667F43" w:rsidP="00C61424">
            <w:pPr>
              <w:rPr>
                <w:sz w:val="16"/>
                <w:szCs w:val="16"/>
              </w:rPr>
            </w:pPr>
          </w:p>
        </w:tc>
        <w:tc>
          <w:tcPr>
            <w:tcW w:w="487" w:type="dxa"/>
            <w:shd w:val="clear" w:color="auto" w:fill="auto"/>
          </w:tcPr>
          <w:p w14:paraId="4C419665" w14:textId="77777777" w:rsidR="00667F43" w:rsidRPr="00A13709" w:rsidRDefault="00667F43" w:rsidP="00C61424">
            <w:pPr>
              <w:rPr>
                <w:sz w:val="16"/>
                <w:szCs w:val="16"/>
              </w:rPr>
            </w:pPr>
          </w:p>
        </w:tc>
        <w:tc>
          <w:tcPr>
            <w:tcW w:w="487" w:type="dxa"/>
            <w:shd w:val="clear" w:color="auto" w:fill="auto"/>
          </w:tcPr>
          <w:p w14:paraId="4C419666" w14:textId="77777777" w:rsidR="00667F43" w:rsidRPr="00A13709" w:rsidRDefault="00667F43" w:rsidP="00C61424">
            <w:pPr>
              <w:rPr>
                <w:sz w:val="16"/>
                <w:szCs w:val="16"/>
              </w:rPr>
            </w:pPr>
          </w:p>
        </w:tc>
        <w:tc>
          <w:tcPr>
            <w:tcW w:w="540" w:type="dxa"/>
            <w:shd w:val="clear" w:color="auto" w:fill="auto"/>
          </w:tcPr>
          <w:p w14:paraId="4C419667" w14:textId="77777777" w:rsidR="00667F43" w:rsidRPr="00A13709" w:rsidRDefault="00667F43" w:rsidP="00C61424">
            <w:pPr>
              <w:rPr>
                <w:sz w:val="16"/>
                <w:szCs w:val="16"/>
              </w:rPr>
            </w:pPr>
          </w:p>
        </w:tc>
      </w:tr>
      <w:tr w:rsidR="00667F43" w:rsidRPr="00A13709" w14:paraId="4C419674" w14:textId="77777777" w:rsidTr="00C61424">
        <w:tc>
          <w:tcPr>
            <w:tcW w:w="1883" w:type="dxa"/>
            <w:tcBorders>
              <w:top w:val="single" w:sz="4" w:space="0" w:color="auto"/>
              <w:left w:val="single" w:sz="4" w:space="0" w:color="auto"/>
              <w:bottom w:val="nil"/>
              <w:right w:val="nil"/>
            </w:tcBorders>
            <w:shd w:val="clear" w:color="auto" w:fill="auto"/>
          </w:tcPr>
          <w:p w14:paraId="4C419669" w14:textId="77777777" w:rsidR="00667F43" w:rsidRPr="00A13709" w:rsidRDefault="00667F43" w:rsidP="00C61424">
            <w:pPr>
              <w:rPr>
                <w:sz w:val="16"/>
                <w:szCs w:val="16"/>
              </w:rPr>
            </w:pPr>
            <w:r w:rsidRPr="00A13709">
              <w:rPr>
                <w:sz w:val="16"/>
                <w:szCs w:val="16"/>
              </w:rPr>
              <w:t>G50   Other site construction</w:t>
            </w:r>
          </w:p>
        </w:tc>
        <w:tc>
          <w:tcPr>
            <w:tcW w:w="705" w:type="dxa"/>
            <w:tcBorders>
              <w:top w:val="single" w:sz="4" w:space="0" w:color="auto"/>
              <w:left w:val="nil"/>
              <w:bottom w:val="single" w:sz="4" w:space="0" w:color="auto"/>
              <w:right w:val="nil"/>
            </w:tcBorders>
          </w:tcPr>
          <w:p w14:paraId="4C41966A" w14:textId="77777777" w:rsidR="00667F43" w:rsidRPr="00A13709" w:rsidRDefault="00667F43" w:rsidP="00C61424">
            <w:pPr>
              <w:rPr>
                <w:sz w:val="16"/>
                <w:szCs w:val="16"/>
              </w:rPr>
            </w:pPr>
            <w:r w:rsidRPr="00A13709">
              <w:rPr>
                <w:sz w:val="16"/>
                <w:szCs w:val="16"/>
              </w:rPr>
              <w:t>G5010</w:t>
            </w:r>
          </w:p>
        </w:tc>
        <w:tc>
          <w:tcPr>
            <w:tcW w:w="2614" w:type="dxa"/>
            <w:tcBorders>
              <w:top w:val="single" w:sz="4" w:space="0" w:color="auto"/>
              <w:left w:val="nil"/>
              <w:bottom w:val="single" w:sz="4" w:space="0" w:color="auto"/>
              <w:right w:val="single" w:sz="4" w:space="0" w:color="auto"/>
            </w:tcBorders>
          </w:tcPr>
          <w:p w14:paraId="4C41966B" w14:textId="77777777" w:rsidR="00667F43" w:rsidRPr="00A13709" w:rsidRDefault="00667F43" w:rsidP="00C61424">
            <w:pPr>
              <w:rPr>
                <w:sz w:val="16"/>
                <w:szCs w:val="16"/>
              </w:rPr>
            </w:pPr>
            <w:r w:rsidRPr="00A13709">
              <w:rPr>
                <w:sz w:val="16"/>
                <w:szCs w:val="16"/>
              </w:rPr>
              <w:t>Service tunnels</w:t>
            </w:r>
          </w:p>
        </w:tc>
        <w:tc>
          <w:tcPr>
            <w:tcW w:w="487" w:type="dxa"/>
            <w:tcBorders>
              <w:left w:val="single" w:sz="4" w:space="0" w:color="auto"/>
            </w:tcBorders>
            <w:shd w:val="clear" w:color="auto" w:fill="auto"/>
          </w:tcPr>
          <w:p w14:paraId="4C41966C" w14:textId="77777777" w:rsidR="00667F43" w:rsidRPr="00A13709" w:rsidRDefault="00667F43" w:rsidP="00C61424">
            <w:pPr>
              <w:rPr>
                <w:sz w:val="16"/>
                <w:szCs w:val="16"/>
              </w:rPr>
            </w:pPr>
          </w:p>
        </w:tc>
        <w:tc>
          <w:tcPr>
            <w:tcW w:w="487" w:type="dxa"/>
            <w:shd w:val="clear" w:color="auto" w:fill="auto"/>
          </w:tcPr>
          <w:p w14:paraId="4C41966D" w14:textId="77777777" w:rsidR="00667F43" w:rsidRPr="00A13709" w:rsidRDefault="00667F43" w:rsidP="00C61424">
            <w:pPr>
              <w:rPr>
                <w:sz w:val="16"/>
                <w:szCs w:val="16"/>
              </w:rPr>
            </w:pPr>
          </w:p>
        </w:tc>
        <w:tc>
          <w:tcPr>
            <w:tcW w:w="487" w:type="dxa"/>
            <w:shd w:val="clear" w:color="auto" w:fill="auto"/>
          </w:tcPr>
          <w:p w14:paraId="4C41966E" w14:textId="77777777" w:rsidR="00667F43" w:rsidRPr="00A13709" w:rsidRDefault="00667F43" w:rsidP="00C61424">
            <w:pPr>
              <w:rPr>
                <w:sz w:val="16"/>
                <w:szCs w:val="16"/>
              </w:rPr>
            </w:pPr>
          </w:p>
        </w:tc>
        <w:tc>
          <w:tcPr>
            <w:tcW w:w="487" w:type="dxa"/>
            <w:shd w:val="clear" w:color="auto" w:fill="auto"/>
          </w:tcPr>
          <w:p w14:paraId="4C41966F" w14:textId="77777777" w:rsidR="00667F43" w:rsidRPr="00A13709" w:rsidRDefault="00667F43" w:rsidP="00C61424">
            <w:pPr>
              <w:rPr>
                <w:sz w:val="16"/>
                <w:szCs w:val="16"/>
              </w:rPr>
            </w:pPr>
          </w:p>
        </w:tc>
        <w:tc>
          <w:tcPr>
            <w:tcW w:w="487" w:type="dxa"/>
            <w:shd w:val="clear" w:color="auto" w:fill="auto"/>
          </w:tcPr>
          <w:p w14:paraId="4C419670" w14:textId="77777777" w:rsidR="00667F43" w:rsidRPr="00A13709" w:rsidRDefault="00667F43" w:rsidP="00C61424">
            <w:pPr>
              <w:rPr>
                <w:sz w:val="16"/>
                <w:szCs w:val="16"/>
              </w:rPr>
            </w:pPr>
          </w:p>
        </w:tc>
        <w:tc>
          <w:tcPr>
            <w:tcW w:w="487" w:type="dxa"/>
            <w:shd w:val="clear" w:color="auto" w:fill="auto"/>
          </w:tcPr>
          <w:p w14:paraId="4C419671" w14:textId="77777777" w:rsidR="00667F43" w:rsidRPr="00A13709" w:rsidRDefault="00667F43" w:rsidP="00C61424">
            <w:pPr>
              <w:rPr>
                <w:sz w:val="16"/>
                <w:szCs w:val="16"/>
              </w:rPr>
            </w:pPr>
          </w:p>
        </w:tc>
        <w:tc>
          <w:tcPr>
            <w:tcW w:w="487" w:type="dxa"/>
            <w:shd w:val="clear" w:color="auto" w:fill="auto"/>
          </w:tcPr>
          <w:p w14:paraId="4C419672" w14:textId="77777777" w:rsidR="00667F43" w:rsidRPr="00A13709" w:rsidRDefault="00667F43" w:rsidP="00C61424">
            <w:pPr>
              <w:rPr>
                <w:sz w:val="16"/>
                <w:szCs w:val="16"/>
              </w:rPr>
            </w:pPr>
          </w:p>
        </w:tc>
        <w:tc>
          <w:tcPr>
            <w:tcW w:w="540" w:type="dxa"/>
            <w:shd w:val="clear" w:color="auto" w:fill="auto"/>
          </w:tcPr>
          <w:p w14:paraId="4C419673" w14:textId="77777777" w:rsidR="00667F43" w:rsidRPr="00A13709" w:rsidRDefault="00667F43" w:rsidP="00C61424">
            <w:pPr>
              <w:rPr>
                <w:sz w:val="16"/>
                <w:szCs w:val="16"/>
              </w:rPr>
            </w:pPr>
          </w:p>
        </w:tc>
      </w:tr>
      <w:tr w:rsidR="00667F43" w:rsidRPr="00A13709" w14:paraId="4C419680" w14:textId="77777777" w:rsidTr="00C61424">
        <w:tc>
          <w:tcPr>
            <w:tcW w:w="1883" w:type="dxa"/>
            <w:tcBorders>
              <w:top w:val="nil"/>
              <w:left w:val="single" w:sz="4" w:space="0" w:color="auto"/>
              <w:bottom w:val="single" w:sz="4" w:space="0" w:color="auto"/>
              <w:right w:val="nil"/>
            </w:tcBorders>
            <w:shd w:val="clear" w:color="auto" w:fill="auto"/>
          </w:tcPr>
          <w:p w14:paraId="4C419675" w14:textId="77777777" w:rsidR="00667F43" w:rsidRPr="00A13709" w:rsidRDefault="00667F43" w:rsidP="00C61424">
            <w:pPr>
              <w:rPr>
                <w:sz w:val="16"/>
                <w:szCs w:val="16"/>
              </w:rPr>
            </w:pPr>
          </w:p>
        </w:tc>
        <w:tc>
          <w:tcPr>
            <w:tcW w:w="705" w:type="dxa"/>
            <w:tcBorders>
              <w:top w:val="single" w:sz="4" w:space="0" w:color="auto"/>
              <w:left w:val="nil"/>
              <w:bottom w:val="single" w:sz="4" w:space="0" w:color="auto"/>
              <w:right w:val="nil"/>
            </w:tcBorders>
          </w:tcPr>
          <w:p w14:paraId="4C419676" w14:textId="77777777" w:rsidR="00667F43" w:rsidRPr="00A13709" w:rsidRDefault="00667F43" w:rsidP="00C61424">
            <w:pPr>
              <w:rPr>
                <w:sz w:val="16"/>
                <w:szCs w:val="16"/>
              </w:rPr>
            </w:pPr>
            <w:r w:rsidRPr="00A13709">
              <w:rPr>
                <w:sz w:val="16"/>
                <w:szCs w:val="16"/>
              </w:rPr>
              <w:t>G5090</w:t>
            </w:r>
          </w:p>
        </w:tc>
        <w:tc>
          <w:tcPr>
            <w:tcW w:w="2614" w:type="dxa"/>
            <w:tcBorders>
              <w:top w:val="single" w:sz="4" w:space="0" w:color="auto"/>
              <w:left w:val="nil"/>
              <w:bottom w:val="single" w:sz="4" w:space="0" w:color="auto"/>
              <w:right w:val="single" w:sz="4" w:space="0" w:color="auto"/>
            </w:tcBorders>
          </w:tcPr>
          <w:p w14:paraId="4C419677" w14:textId="77777777" w:rsidR="00667F43" w:rsidRPr="00A13709" w:rsidRDefault="00667F43" w:rsidP="00C61424">
            <w:pPr>
              <w:rPr>
                <w:sz w:val="16"/>
                <w:szCs w:val="16"/>
              </w:rPr>
            </w:pPr>
            <w:r w:rsidRPr="00A13709">
              <w:rPr>
                <w:sz w:val="16"/>
                <w:szCs w:val="16"/>
              </w:rPr>
              <w:t>Other site systems and equipment</w:t>
            </w:r>
          </w:p>
        </w:tc>
        <w:tc>
          <w:tcPr>
            <w:tcW w:w="487" w:type="dxa"/>
            <w:tcBorders>
              <w:left w:val="single" w:sz="4" w:space="0" w:color="auto"/>
            </w:tcBorders>
            <w:shd w:val="clear" w:color="auto" w:fill="auto"/>
          </w:tcPr>
          <w:p w14:paraId="4C419678" w14:textId="77777777" w:rsidR="00667F43" w:rsidRPr="00A13709" w:rsidRDefault="00667F43" w:rsidP="00C61424">
            <w:pPr>
              <w:rPr>
                <w:sz w:val="16"/>
                <w:szCs w:val="16"/>
              </w:rPr>
            </w:pPr>
          </w:p>
        </w:tc>
        <w:tc>
          <w:tcPr>
            <w:tcW w:w="487" w:type="dxa"/>
            <w:shd w:val="clear" w:color="auto" w:fill="auto"/>
          </w:tcPr>
          <w:p w14:paraId="4C419679" w14:textId="77777777" w:rsidR="00667F43" w:rsidRPr="00A13709" w:rsidRDefault="00667F43" w:rsidP="00C61424">
            <w:pPr>
              <w:rPr>
                <w:sz w:val="16"/>
                <w:szCs w:val="16"/>
              </w:rPr>
            </w:pPr>
          </w:p>
        </w:tc>
        <w:tc>
          <w:tcPr>
            <w:tcW w:w="487" w:type="dxa"/>
            <w:shd w:val="clear" w:color="auto" w:fill="auto"/>
          </w:tcPr>
          <w:p w14:paraId="4C41967A" w14:textId="77777777" w:rsidR="00667F43" w:rsidRPr="00A13709" w:rsidRDefault="00667F43" w:rsidP="00C61424">
            <w:pPr>
              <w:rPr>
                <w:sz w:val="16"/>
                <w:szCs w:val="16"/>
              </w:rPr>
            </w:pPr>
          </w:p>
        </w:tc>
        <w:tc>
          <w:tcPr>
            <w:tcW w:w="487" w:type="dxa"/>
            <w:shd w:val="clear" w:color="auto" w:fill="auto"/>
          </w:tcPr>
          <w:p w14:paraId="4C41967B" w14:textId="77777777" w:rsidR="00667F43" w:rsidRPr="00A13709" w:rsidRDefault="00667F43" w:rsidP="00C61424">
            <w:pPr>
              <w:rPr>
                <w:sz w:val="16"/>
                <w:szCs w:val="16"/>
              </w:rPr>
            </w:pPr>
          </w:p>
        </w:tc>
        <w:tc>
          <w:tcPr>
            <w:tcW w:w="487" w:type="dxa"/>
            <w:shd w:val="clear" w:color="auto" w:fill="auto"/>
          </w:tcPr>
          <w:p w14:paraId="4C41967C" w14:textId="77777777" w:rsidR="00667F43" w:rsidRPr="00A13709" w:rsidRDefault="00667F43" w:rsidP="00C61424">
            <w:pPr>
              <w:rPr>
                <w:sz w:val="16"/>
                <w:szCs w:val="16"/>
              </w:rPr>
            </w:pPr>
          </w:p>
        </w:tc>
        <w:tc>
          <w:tcPr>
            <w:tcW w:w="487" w:type="dxa"/>
            <w:shd w:val="clear" w:color="auto" w:fill="auto"/>
          </w:tcPr>
          <w:p w14:paraId="4C41967D" w14:textId="77777777" w:rsidR="00667F43" w:rsidRPr="00A13709" w:rsidRDefault="00667F43" w:rsidP="00C61424">
            <w:pPr>
              <w:rPr>
                <w:sz w:val="16"/>
                <w:szCs w:val="16"/>
              </w:rPr>
            </w:pPr>
          </w:p>
        </w:tc>
        <w:tc>
          <w:tcPr>
            <w:tcW w:w="487" w:type="dxa"/>
            <w:shd w:val="clear" w:color="auto" w:fill="auto"/>
          </w:tcPr>
          <w:p w14:paraId="4C41967E" w14:textId="77777777" w:rsidR="00667F43" w:rsidRPr="00A13709" w:rsidRDefault="00667F43" w:rsidP="00C61424">
            <w:pPr>
              <w:rPr>
                <w:sz w:val="16"/>
                <w:szCs w:val="16"/>
              </w:rPr>
            </w:pPr>
          </w:p>
        </w:tc>
        <w:tc>
          <w:tcPr>
            <w:tcW w:w="540" w:type="dxa"/>
            <w:shd w:val="clear" w:color="auto" w:fill="auto"/>
          </w:tcPr>
          <w:p w14:paraId="4C41967F" w14:textId="77777777" w:rsidR="00667F43" w:rsidRPr="00A13709" w:rsidRDefault="00667F43" w:rsidP="00C61424">
            <w:pPr>
              <w:rPr>
                <w:sz w:val="16"/>
                <w:szCs w:val="16"/>
              </w:rPr>
            </w:pPr>
          </w:p>
        </w:tc>
      </w:tr>
    </w:tbl>
    <w:p w14:paraId="4C419681" w14:textId="77777777" w:rsidR="00DE4A1E" w:rsidRPr="00A13709" w:rsidRDefault="00DE4A1E" w:rsidP="00DE4A1E"/>
    <w:p w14:paraId="4C419683" w14:textId="1497B9BE" w:rsidR="00466F8E" w:rsidRPr="00A13709" w:rsidRDefault="00466F8E" w:rsidP="008D0D2F">
      <w:pPr>
        <w:pStyle w:val="Heading2"/>
      </w:pPr>
      <w:bookmarkStart w:id="29" w:name="_Toc445217317"/>
      <w:r w:rsidRPr="00A13709">
        <w:t>Modelling permissions</w:t>
      </w:r>
      <w:bookmarkEnd w:id="29"/>
    </w:p>
    <w:p w14:paraId="4C419684" w14:textId="5B92FF52" w:rsidR="00466F8E" w:rsidRPr="00A13709" w:rsidRDefault="00466F8E" w:rsidP="00466F8E">
      <w:r w:rsidRPr="00A13709">
        <w:t xml:space="preserve">Rules: Model Element Authors (MEA) </w:t>
      </w:r>
      <w:proofErr w:type="gramStart"/>
      <w:r w:rsidRPr="00A13709">
        <w:t>are</w:t>
      </w:r>
      <w:proofErr w:type="gramEnd"/>
      <w:r w:rsidRPr="00A13709">
        <w:t xml:space="preserve"> permitted to act on the model elements assigned to them in the </w:t>
      </w:r>
      <w:r w:rsidR="00522255" w:rsidRPr="00A13709">
        <w:rPr>
          <w:b/>
          <w:color w:val="595959" w:themeColor="text1" w:themeTint="A6"/>
        </w:rPr>
        <w:t>Modelling permissions table</w:t>
      </w:r>
      <w:r w:rsidRPr="00A13709">
        <w:t>, only to the extent indicated.</w:t>
      </w:r>
    </w:p>
    <w:p w14:paraId="4D3A77F2" w14:textId="77777777" w:rsidR="0082278C" w:rsidRPr="00A13709" w:rsidRDefault="0082278C" w:rsidP="00466F8E"/>
    <w:p w14:paraId="4C419685" w14:textId="1FC654B0" w:rsidR="00466F8E" w:rsidRPr="00A13709" w:rsidRDefault="00466F8E" w:rsidP="00281DE8">
      <w:pPr>
        <w:rPr>
          <w:b/>
        </w:rPr>
      </w:pPr>
      <w:r w:rsidRPr="00A13709">
        <w:rPr>
          <w:b/>
        </w:rPr>
        <w:t>Legend fo</w:t>
      </w:r>
      <w:r w:rsidR="00522255" w:rsidRPr="00A13709">
        <w:rPr>
          <w:b/>
        </w:rPr>
        <w:t xml:space="preserve">r </w:t>
      </w:r>
      <w:proofErr w:type="gramStart"/>
      <w:r w:rsidR="00522255" w:rsidRPr="00A13709">
        <w:rPr>
          <w:b/>
        </w:rPr>
        <w:t>Modelling</w:t>
      </w:r>
      <w:proofErr w:type="gramEnd"/>
      <w:r w:rsidR="00522255" w:rsidRPr="00A13709">
        <w:rPr>
          <w:b/>
        </w:rPr>
        <w:t xml:space="preserve"> permissions table</w:t>
      </w:r>
    </w:p>
    <w:tbl>
      <w:tblPr>
        <w:tblW w:w="0" w:type="auto"/>
        <w:tblCellMar>
          <w:top w:w="28" w:type="dxa"/>
          <w:left w:w="40" w:type="dxa"/>
          <w:bottom w:w="28" w:type="dxa"/>
          <w:right w:w="40" w:type="dxa"/>
        </w:tblCellMar>
        <w:tblLook w:val="01E0" w:firstRow="1" w:lastRow="1" w:firstColumn="1" w:lastColumn="1" w:noHBand="0" w:noVBand="0"/>
      </w:tblPr>
      <w:tblGrid>
        <w:gridCol w:w="607"/>
        <w:gridCol w:w="2127"/>
        <w:gridCol w:w="567"/>
        <w:gridCol w:w="1984"/>
        <w:gridCol w:w="567"/>
        <w:gridCol w:w="3299"/>
      </w:tblGrid>
      <w:tr w:rsidR="00466F8E" w:rsidRPr="00A13709" w14:paraId="4C41968C" w14:textId="77777777" w:rsidTr="008B4032">
        <w:tc>
          <w:tcPr>
            <w:tcW w:w="607" w:type="dxa"/>
            <w:shd w:val="clear" w:color="auto" w:fill="auto"/>
          </w:tcPr>
          <w:p w14:paraId="4C419686" w14:textId="77777777" w:rsidR="00466F8E" w:rsidRPr="00A13709" w:rsidRDefault="00466F8E" w:rsidP="008B4032">
            <w:pPr>
              <w:rPr>
                <w:b/>
              </w:rPr>
            </w:pPr>
            <w:r w:rsidRPr="00A13709">
              <w:rPr>
                <w:b/>
              </w:rPr>
              <w:t>Y</w:t>
            </w:r>
          </w:p>
        </w:tc>
        <w:tc>
          <w:tcPr>
            <w:tcW w:w="2127" w:type="dxa"/>
            <w:shd w:val="clear" w:color="auto" w:fill="auto"/>
          </w:tcPr>
          <w:p w14:paraId="4C419687" w14:textId="77777777" w:rsidR="00466F8E" w:rsidRPr="00A13709" w:rsidRDefault="00466F8E" w:rsidP="008B4032">
            <w:r w:rsidRPr="00A13709">
              <w:t>May change</w:t>
            </w:r>
          </w:p>
        </w:tc>
        <w:tc>
          <w:tcPr>
            <w:tcW w:w="567" w:type="dxa"/>
            <w:shd w:val="clear" w:color="auto" w:fill="auto"/>
          </w:tcPr>
          <w:p w14:paraId="4C419688" w14:textId="77777777" w:rsidR="00466F8E" w:rsidRPr="00A13709" w:rsidRDefault="00466F8E" w:rsidP="008B4032">
            <w:pPr>
              <w:rPr>
                <w:b/>
              </w:rPr>
            </w:pPr>
            <w:r w:rsidRPr="00A13709">
              <w:rPr>
                <w:b/>
              </w:rPr>
              <w:t>N</w:t>
            </w:r>
          </w:p>
        </w:tc>
        <w:tc>
          <w:tcPr>
            <w:tcW w:w="1984" w:type="dxa"/>
            <w:shd w:val="clear" w:color="auto" w:fill="auto"/>
          </w:tcPr>
          <w:p w14:paraId="4C419689" w14:textId="77777777" w:rsidR="00466F8E" w:rsidRPr="00A13709" w:rsidRDefault="00466F8E" w:rsidP="008B4032">
            <w:r w:rsidRPr="00A13709">
              <w:t xml:space="preserve">May </w:t>
            </w:r>
            <w:r w:rsidRPr="00A13709">
              <w:rPr>
                <w:u w:val="single"/>
              </w:rPr>
              <w:t>not</w:t>
            </w:r>
            <w:r w:rsidRPr="00A13709">
              <w:t xml:space="preserve"> change</w:t>
            </w:r>
          </w:p>
        </w:tc>
        <w:tc>
          <w:tcPr>
            <w:tcW w:w="567" w:type="dxa"/>
            <w:shd w:val="clear" w:color="auto" w:fill="auto"/>
          </w:tcPr>
          <w:p w14:paraId="4C41968A" w14:textId="77777777" w:rsidR="00466F8E" w:rsidRPr="00A13709" w:rsidRDefault="00466F8E" w:rsidP="008B4032">
            <w:pPr>
              <w:rPr>
                <w:b/>
              </w:rPr>
            </w:pPr>
            <w:r w:rsidRPr="00A13709">
              <w:rPr>
                <w:b/>
              </w:rPr>
              <w:t>P</w:t>
            </w:r>
          </w:p>
        </w:tc>
        <w:tc>
          <w:tcPr>
            <w:tcW w:w="3299" w:type="dxa"/>
            <w:shd w:val="clear" w:color="auto" w:fill="auto"/>
          </w:tcPr>
          <w:p w14:paraId="4C41968B" w14:textId="77777777" w:rsidR="00466F8E" w:rsidRPr="00A13709" w:rsidRDefault="00466F8E" w:rsidP="008B4032">
            <w:r w:rsidRPr="00A13709">
              <w:t>May change with permission from the MEA and BIM Manager.</w:t>
            </w:r>
          </w:p>
        </w:tc>
      </w:tr>
      <w:tr w:rsidR="00466F8E" w:rsidRPr="00A13709" w14:paraId="4C419693" w14:textId="77777777" w:rsidTr="008B4032">
        <w:tc>
          <w:tcPr>
            <w:tcW w:w="607" w:type="dxa"/>
            <w:shd w:val="clear" w:color="auto" w:fill="auto"/>
          </w:tcPr>
          <w:p w14:paraId="4C41968D" w14:textId="77777777" w:rsidR="00466F8E" w:rsidRPr="00A13709" w:rsidRDefault="00466F8E" w:rsidP="008B4032">
            <w:pPr>
              <w:rPr>
                <w:b/>
              </w:rPr>
            </w:pPr>
            <w:r w:rsidRPr="00A13709">
              <w:rPr>
                <w:b/>
              </w:rPr>
              <w:t>MEA</w:t>
            </w:r>
          </w:p>
        </w:tc>
        <w:tc>
          <w:tcPr>
            <w:tcW w:w="2127" w:type="dxa"/>
            <w:shd w:val="clear" w:color="auto" w:fill="auto"/>
          </w:tcPr>
          <w:p w14:paraId="4C41968E" w14:textId="77777777" w:rsidR="00466F8E" w:rsidRPr="00A13709" w:rsidRDefault="00466F8E" w:rsidP="008B4032">
            <w:r w:rsidRPr="00A13709">
              <w:t>Model Element Author</w:t>
            </w:r>
          </w:p>
        </w:tc>
        <w:tc>
          <w:tcPr>
            <w:tcW w:w="567" w:type="dxa"/>
            <w:shd w:val="clear" w:color="auto" w:fill="auto"/>
          </w:tcPr>
          <w:p w14:paraId="4C41968F" w14:textId="77777777" w:rsidR="00466F8E" w:rsidRPr="00A13709" w:rsidRDefault="00466F8E" w:rsidP="008B4032">
            <w:pPr>
              <w:rPr>
                <w:b/>
              </w:rPr>
            </w:pPr>
            <w:r w:rsidRPr="00A13709">
              <w:rPr>
                <w:b/>
              </w:rPr>
              <w:t>C/M</w:t>
            </w:r>
          </w:p>
        </w:tc>
        <w:tc>
          <w:tcPr>
            <w:tcW w:w="1984" w:type="dxa"/>
            <w:shd w:val="clear" w:color="auto" w:fill="auto"/>
          </w:tcPr>
          <w:p w14:paraId="4C419690" w14:textId="77777777" w:rsidR="00466F8E" w:rsidRPr="00A13709" w:rsidRDefault="00466F8E" w:rsidP="008B4032">
            <w:r w:rsidRPr="00A13709">
              <w:t>Copy/monitor</w:t>
            </w:r>
          </w:p>
        </w:tc>
        <w:tc>
          <w:tcPr>
            <w:tcW w:w="567" w:type="dxa"/>
            <w:shd w:val="clear" w:color="auto" w:fill="auto"/>
          </w:tcPr>
          <w:p w14:paraId="4C419691" w14:textId="77777777" w:rsidR="00466F8E" w:rsidRPr="00A13709" w:rsidRDefault="00466F8E" w:rsidP="008B4032">
            <w:pPr>
              <w:rPr>
                <w:b/>
              </w:rPr>
            </w:pPr>
            <w:r w:rsidRPr="00A13709">
              <w:rPr>
                <w:b/>
              </w:rPr>
              <w:t>CHK</w:t>
            </w:r>
          </w:p>
        </w:tc>
        <w:tc>
          <w:tcPr>
            <w:tcW w:w="3299" w:type="dxa"/>
            <w:shd w:val="clear" w:color="auto" w:fill="auto"/>
          </w:tcPr>
          <w:p w14:paraId="4C419692" w14:textId="77777777" w:rsidR="00466F8E" w:rsidRPr="00A13709" w:rsidRDefault="00466F8E" w:rsidP="008B4032">
            <w:r w:rsidRPr="00A13709">
              <w:t>Check for changes (manually only)</w:t>
            </w:r>
          </w:p>
        </w:tc>
      </w:tr>
    </w:tbl>
    <w:p w14:paraId="4C419694" w14:textId="77777777" w:rsidR="00466F8E" w:rsidRPr="00A13709" w:rsidRDefault="00466F8E" w:rsidP="00466F8E"/>
    <w:p w14:paraId="4C419695" w14:textId="77777777" w:rsidR="00466F8E" w:rsidRPr="00A13709" w:rsidRDefault="00466F8E" w:rsidP="00466F8E">
      <w:pPr>
        <w:pStyle w:val="Instructions"/>
      </w:pPr>
      <w:r w:rsidRPr="00A13709">
        <w:rPr>
          <w:b/>
        </w:rPr>
        <w:t>Legend</w:t>
      </w:r>
      <w:r w:rsidRPr="00A13709">
        <w:t>: Amend ‘BIM Manager’ to ‘Design BIM Manager’ or ‘Construction BIM Manager’ to suit the project procurement strategy.</w:t>
      </w:r>
    </w:p>
    <w:p w14:paraId="4C419696" w14:textId="2D8C7470" w:rsidR="00466F8E" w:rsidRPr="00A13709" w:rsidRDefault="00466F8E" w:rsidP="00466F8E">
      <w:pPr>
        <w:pStyle w:val="Instructions"/>
      </w:pPr>
      <w:r w:rsidRPr="00A13709">
        <w:t xml:space="preserve">Using the </w:t>
      </w:r>
      <w:r w:rsidRPr="00A13709">
        <w:rPr>
          <w:b/>
        </w:rPr>
        <w:t xml:space="preserve">Modelling permissions </w:t>
      </w:r>
      <w:r w:rsidR="00B02113" w:rsidRPr="00A13709">
        <w:rPr>
          <w:b/>
        </w:rPr>
        <w:t>table</w:t>
      </w:r>
      <w:r w:rsidRPr="00A13709">
        <w:t>:</w:t>
      </w:r>
    </w:p>
    <w:p w14:paraId="4C419697" w14:textId="0C159533" w:rsidR="00466F8E" w:rsidRPr="00A13709" w:rsidRDefault="00466F8E" w:rsidP="00466F8E">
      <w:pPr>
        <w:pStyle w:val="Instructions"/>
      </w:pPr>
      <w:r w:rsidRPr="00A13709">
        <w:rPr>
          <w:b/>
        </w:rPr>
        <w:t>Model element</w:t>
      </w:r>
      <w:r w:rsidRPr="00A13709">
        <w:t>: Replace ‘</w:t>
      </w:r>
      <w:r w:rsidRPr="00A13709">
        <w:rPr>
          <w:b/>
        </w:rPr>
        <w:t>Element</w:t>
      </w:r>
      <w:r w:rsidR="0000354A" w:rsidRPr="00A13709">
        <w:t>’ with the required</w:t>
      </w:r>
      <w:r w:rsidRPr="00A13709">
        <w:t xml:space="preserve"> model element group, e.g. Grids, walls, floors. Then under each element replace ‘Action’ with </w:t>
      </w:r>
      <w:r w:rsidR="0000354A" w:rsidRPr="00A13709">
        <w:t xml:space="preserve">the </w:t>
      </w:r>
      <w:r w:rsidRPr="00A13709">
        <w:t>typical model editing actions associated with each element, e.g. change thickness, add openings.</w:t>
      </w:r>
    </w:p>
    <w:p w14:paraId="4C419698" w14:textId="77777777" w:rsidR="00466F8E" w:rsidRPr="00A13709" w:rsidRDefault="00466F8E" w:rsidP="00466F8E">
      <w:pPr>
        <w:pStyle w:val="Instructions"/>
      </w:pPr>
      <w:r w:rsidRPr="00A13709">
        <w:rPr>
          <w:b/>
        </w:rPr>
        <w:t xml:space="preserve">Arch, </w:t>
      </w:r>
      <w:proofErr w:type="spellStart"/>
      <w:r w:rsidRPr="00A13709">
        <w:rPr>
          <w:b/>
        </w:rPr>
        <w:t>Struct</w:t>
      </w:r>
      <w:proofErr w:type="spellEnd"/>
      <w:r w:rsidRPr="00A13709">
        <w:rPr>
          <w:b/>
        </w:rPr>
        <w:t>, MEP</w:t>
      </w:r>
      <w:r w:rsidRPr="00A13709">
        <w:t>: Insert ‘MEA’ in the appropriate cell to indicate the Model Element Author responsible for each element at each project phase, For example, insert ‘MEA’ in the cell at the intersection of the ‘Element’ row and the ‘Arch’ columns to indicate that the architect is the MEA for that element. Add C/M or CHK (See the Legend above) in the other cells in the ‘Element’ row, as required, to assign these permissions to other disciplines. Then enter ‘Y’, ‘N’ or ‘P’ (See the Legend above) in the ‘Action’ cells to assign editing permissions to each discipline.</w:t>
      </w:r>
    </w:p>
    <w:p w14:paraId="4C419699" w14:textId="11263230" w:rsidR="00466F8E" w:rsidRPr="00A13709" w:rsidRDefault="00466F8E" w:rsidP="00466F8E">
      <w:pPr>
        <w:pStyle w:val="Instructions"/>
      </w:pPr>
      <w:r w:rsidRPr="00A13709">
        <w:t xml:space="preserve">Colour coding cells and/or the fonts can make the </w:t>
      </w:r>
      <w:r w:rsidR="0000354A" w:rsidRPr="00A13709">
        <w:t>table</w:t>
      </w:r>
      <w:r w:rsidRPr="00A13709">
        <w:t xml:space="preserve"> easier to read, e.g. green for ‘Y’, red for ‘N’, yellow for ‘P’, blue for ‘MEA’.</w:t>
      </w:r>
    </w:p>
    <w:p w14:paraId="4C41969A" w14:textId="428502D9" w:rsidR="00466F8E" w:rsidRPr="00A13709" w:rsidRDefault="00466F8E" w:rsidP="00466F8E">
      <w:pPr>
        <w:pStyle w:val="Instructions"/>
      </w:pPr>
      <w:r w:rsidRPr="00A13709">
        <w:t xml:space="preserve">Edit the project phases to suit the </w:t>
      </w:r>
      <w:r w:rsidR="00D62454">
        <w:t>BIM Management Plan</w:t>
      </w:r>
      <w:r w:rsidR="00D62454" w:rsidRPr="00A13709">
        <w:t xml:space="preserve"> </w:t>
      </w:r>
      <w:r w:rsidR="00D62454">
        <w:t>(</w:t>
      </w:r>
      <w:r w:rsidRPr="00A13709">
        <w:t>BMP</w:t>
      </w:r>
      <w:r w:rsidR="00D62454">
        <w:t>)</w:t>
      </w:r>
      <w:r w:rsidRPr="00A13709">
        <w:t xml:space="preserve"> type and scope of service being provided, e.g. for a Design BMP, include only those phases from Conceptual Design to Design development or Contract documentation. Add columns for additional project phases or disciplines, and additional rows for elements and actions, as required.</w:t>
      </w:r>
    </w:p>
    <w:p w14:paraId="4C41969B" w14:textId="0DE617ED" w:rsidR="00466F8E" w:rsidRPr="00A13709" w:rsidRDefault="00466F8E" w:rsidP="00466F8E">
      <w:pPr>
        <w:pStyle w:val="Instructions"/>
      </w:pPr>
      <w:r w:rsidRPr="00A13709">
        <w:t xml:space="preserve">Note: If the </w:t>
      </w:r>
      <w:r w:rsidRPr="00A13709">
        <w:rPr>
          <w:b/>
        </w:rPr>
        <w:t xml:space="preserve">Model element responsibilities </w:t>
      </w:r>
      <w:r w:rsidR="00B02113" w:rsidRPr="00A13709">
        <w:rPr>
          <w:b/>
        </w:rPr>
        <w:t>table</w:t>
      </w:r>
      <w:r w:rsidRPr="00A13709">
        <w:t xml:space="preserve"> has been completed, transpose the MEA for each element at a given project phase into the </w:t>
      </w:r>
      <w:r w:rsidRPr="00A13709">
        <w:rPr>
          <w:b/>
        </w:rPr>
        <w:t xml:space="preserve">Modelling permissions </w:t>
      </w:r>
      <w:r w:rsidR="00B02113" w:rsidRPr="00A13709">
        <w:rPr>
          <w:b/>
        </w:rPr>
        <w:t>table</w:t>
      </w:r>
      <w:r w:rsidRPr="00A13709">
        <w:t xml:space="preserve"> so they are aligned. See the </w:t>
      </w:r>
      <w:r w:rsidRPr="00A13709">
        <w:rPr>
          <w:i/>
        </w:rPr>
        <w:t>Guidance</w:t>
      </w:r>
      <w:r w:rsidRPr="00A13709">
        <w:t xml:space="preserve"> before the </w:t>
      </w:r>
      <w:r w:rsidRPr="00A13709">
        <w:rPr>
          <w:b/>
        </w:rPr>
        <w:t xml:space="preserve">Model element responsibilities </w:t>
      </w:r>
      <w:r w:rsidR="00B02113" w:rsidRPr="00A13709">
        <w:rPr>
          <w:b/>
        </w:rPr>
        <w:t>table</w:t>
      </w:r>
      <w:r w:rsidRPr="00A13709">
        <w:t xml:space="preserve"> which explains how they can be used together.</w:t>
      </w:r>
    </w:p>
    <w:p w14:paraId="4C41969C" w14:textId="5BEA6317" w:rsidR="00466F8E" w:rsidRPr="00A13709" w:rsidRDefault="00466F8E" w:rsidP="00577AB9">
      <w:pPr>
        <w:pStyle w:val="Heading2"/>
      </w:pPr>
      <w:bookmarkStart w:id="30" w:name="_Toc445217318"/>
      <w:r w:rsidRPr="00A13709">
        <w:t xml:space="preserve">Modelling permissions </w:t>
      </w:r>
      <w:r w:rsidR="00522255" w:rsidRPr="00A13709">
        <w:t>table</w:t>
      </w:r>
      <w:bookmarkEnd w:id="30"/>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2438"/>
        <w:gridCol w:w="567"/>
        <w:gridCol w:w="567"/>
        <w:gridCol w:w="567"/>
        <w:gridCol w:w="567"/>
        <w:gridCol w:w="567"/>
        <w:gridCol w:w="567"/>
        <w:gridCol w:w="567"/>
        <w:gridCol w:w="567"/>
        <w:gridCol w:w="567"/>
        <w:gridCol w:w="1713"/>
      </w:tblGrid>
      <w:tr w:rsidR="00466F8E" w:rsidRPr="00A13709" w14:paraId="4C4196A2" w14:textId="77777777" w:rsidTr="00A56085">
        <w:trPr>
          <w:tblHeader/>
        </w:trPr>
        <w:tc>
          <w:tcPr>
            <w:tcW w:w="2438" w:type="dxa"/>
            <w:tcBorders>
              <w:top w:val="single" w:sz="4" w:space="0" w:color="auto"/>
              <w:left w:val="single" w:sz="4" w:space="0" w:color="auto"/>
              <w:bottom w:val="nil"/>
              <w:right w:val="single" w:sz="4" w:space="0" w:color="auto"/>
            </w:tcBorders>
            <w:shd w:val="clear" w:color="auto" w:fill="DBE5F1" w:themeFill="accent1" w:themeFillTint="33"/>
          </w:tcPr>
          <w:p w14:paraId="4C41969D" w14:textId="77777777" w:rsidR="00466F8E" w:rsidRPr="00A13709" w:rsidRDefault="00466F8E" w:rsidP="008B4032">
            <w:pPr>
              <w:rPr>
                <w:b/>
              </w:rPr>
            </w:pPr>
            <w:r w:rsidRPr="00A13709">
              <w:rPr>
                <w:b/>
              </w:rPr>
              <w:t>Model element</w:t>
            </w:r>
          </w:p>
        </w:tc>
        <w:tc>
          <w:tcPr>
            <w:tcW w:w="1701" w:type="dxa"/>
            <w:gridSpan w:val="3"/>
            <w:tcBorders>
              <w:left w:val="single" w:sz="4" w:space="0" w:color="auto"/>
            </w:tcBorders>
            <w:shd w:val="clear" w:color="auto" w:fill="DBE5F1" w:themeFill="accent1" w:themeFillTint="33"/>
          </w:tcPr>
          <w:p w14:paraId="4C41969E" w14:textId="77777777" w:rsidR="00466F8E" w:rsidRPr="00A13709" w:rsidRDefault="00466F8E" w:rsidP="008B4032">
            <w:pPr>
              <w:rPr>
                <w:b/>
              </w:rPr>
            </w:pPr>
            <w:r w:rsidRPr="00A13709">
              <w:rPr>
                <w:b/>
              </w:rPr>
              <w:t>Schematic design</w:t>
            </w:r>
          </w:p>
        </w:tc>
        <w:tc>
          <w:tcPr>
            <w:tcW w:w="1701" w:type="dxa"/>
            <w:gridSpan w:val="3"/>
            <w:shd w:val="clear" w:color="auto" w:fill="DBE5F1" w:themeFill="accent1" w:themeFillTint="33"/>
          </w:tcPr>
          <w:p w14:paraId="4C41969F" w14:textId="77777777" w:rsidR="00466F8E" w:rsidRPr="00A13709" w:rsidRDefault="00466F8E" w:rsidP="008B4032">
            <w:pPr>
              <w:rPr>
                <w:b/>
              </w:rPr>
            </w:pPr>
            <w:r w:rsidRPr="00A13709">
              <w:rPr>
                <w:b/>
              </w:rPr>
              <w:t>Design Development</w:t>
            </w:r>
          </w:p>
        </w:tc>
        <w:tc>
          <w:tcPr>
            <w:tcW w:w="1701" w:type="dxa"/>
            <w:gridSpan w:val="3"/>
            <w:shd w:val="clear" w:color="auto" w:fill="DBE5F1" w:themeFill="accent1" w:themeFillTint="33"/>
          </w:tcPr>
          <w:p w14:paraId="4C4196A0" w14:textId="77777777" w:rsidR="00466F8E" w:rsidRPr="00A13709" w:rsidRDefault="00466F8E" w:rsidP="008B4032">
            <w:pPr>
              <w:rPr>
                <w:b/>
              </w:rPr>
            </w:pPr>
            <w:r w:rsidRPr="00A13709">
              <w:rPr>
                <w:b/>
              </w:rPr>
              <w:t>Contract Documentation</w:t>
            </w:r>
          </w:p>
        </w:tc>
        <w:tc>
          <w:tcPr>
            <w:tcW w:w="1713" w:type="dxa"/>
            <w:tcBorders>
              <w:bottom w:val="nil"/>
            </w:tcBorders>
            <w:shd w:val="clear" w:color="auto" w:fill="DBE5F1" w:themeFill="accent1" w:themeFillTint="33"/>
          </w:tcPr>
          <w:p w14:paraId="4C4196A1" w14:textId="77777777" w:rsidR="00466F8E" w:rsidRPr="00A13709" w:rsidRDefault="00466F8E" w:rsidP="008B4032">
            <w:pPr>
              <w:rPr>
                <w:b/>
              </w:rPr>
            </w:pPr>
            <w:r w:rsidRPr="00A13709">
              <w:rPr>
                <w:b/>
              </w:rPr>
              <w:t>Notes</w:t>
            </w:r>
          </w:p>
        </w:tc>
      </w:tr>
      <w:tr w:rsidR="00466F8E" w:rsidRPr="00A13709" w14:paraId="4C4196AE" w14:textId="77777777" w:rsidTr="00A56085">
        <w:trPr>
          <w:tblHeader/>
        </w:trPr>
        <w:tc>
          <w:tcPr>
            <w:tcW w:w="2438" w:type="dxa"/>
            <w:tcBorders>
              <w:top w:val="nil"/>
              <w:left w:val="single" w:sz="4" w:space="0" w:color="auto"/>
              <w:bottom w:val="single" w:sz="4" w:space="0" w:color="auto"/>
              <w:right w:val="single" w:sz="4" w:space="0" w:color="auto"/>
            </w:tcBorders>
            <w:shd w:val="clear" w:color="auto" w:fill="DBE5F1" w:themeFill="accent1" w:themeFillTint="33"/>
          </w:tcPr>
          <w:p w14:paraId="4C4196A3" w14:textId="77777777" w:rsidR="00466F8E" w:rsidRPr="00A13709" w:rsidRDefault="00466F8E" w:rsidP="008B4032">
            <w:pPr>
              <w:rPr>
                <w:b/>
              </w:rPr>
            </w:pPr>
          </w:p>
        </w:tc>
        <w:tc>
          <w:tcPr>
            <w:tcW w:w="567" w:type="dxa"/>
            <w:tcBorders>
              <w:left w:val="single" w:sz="4" w:space="0" w:color="auto"/>
            </w:tcBorders>
            <w:shd w:val="clear" w:color="auto" w:fill="DBE5F1" w:themeFill="accent1" w:themeFillTint="33"/>
          </w:tcPr>
          <w:p w14:paraId="4C4196A4" w14:textId="77777777" w:rsidR="00466F8E" w:rsidRPr="00A13709" w:rsidRDefault="00466F8E" w:rsidP="008B4032">
            <w:pPr>
              <w:pStyle w:val="Tabletitle"/>
              <w:rPr>
                <w:sz w:val="16"/>
                <w:szCs w:val="16"/>
              </w:rPr>
            </w:pPr>
            <w:r w:rsidRPr="00A13709">
              <w:rPr>
                <w:sz w:val="16"/>
                <w:szCs w:val="16"/>
              </w:rPr>
              <w:t>Arch</w:t>
            </w:r>
          </w:p>
        </w:tc>
        <w:tc>
          <w:tcPr>
            <w:tcW w:w="567" w:type="dxa"/>
            <w:shd w:val="clear" w:color="auto" w:fill="DBE5F1" w:themeFill="accent1" w:themeFillTint="33"/>
          </w:tcPr>
          <w:p w14:paraId="4C4196A5" w14:textId="77777777" w:rsidR="00466F8E" w:rsidRPr="00A13709" w:rsidRDefault="00466F8E" w:rsidP="008B4032">
            <w:pPr>
              <w:pStyle w:val="Tabletitle"/>
              <w:rPr>
                <w:sz w:val="16"/>
                <w:szCs w:val="16"/>
              </w:rPr>
            </w:pPr>
            <w:proofErr w:type="spellStart"/>
            <w:r w:rsidRPr="00A13709">
              <w:rPr>
                <w:sz w:val="16"/>
                <w:szCs w:val="16"/>
              </w:rPr>
              <w:t>Struct</w:t>
            </w:r>
            <w:proofErr w:type="spellEnd"/>
          </w:p>
        </w:tc>
        <w:tc>
          <w:tcPr>
            <w:tcW w:w="567" w:type="dxa"/>
            <w:shd w:val="clear" w:color="auto" w:fill="DBE5F1" w:themeFill="accent1" w:themeFillTint="33"/>
          </w:tcPr>
          <w:p w14:paraId="4C4196A6" w14:textId="77777777" w:rsidR="00466F8E" w:rsidRPr="00A13709" w:rsidRDefault="00466F8E" w:rsidP="008B4032">
            <w:pPr>
              <w:pStyle w:val="Tabletitle"/>
              <w:rPr>
                <w:sz w:val="16"/>
                <w:szCs w:val="16"/>
              </w:rPr>
            </w:pPr>
            <w:r w:rsidRPr="00A13709">
              <w:rPr>
                <w:sz w:val="16"/>
                <w:szCs w:val="16"/>
              </w:rPr>
              <w:t>MEP</w:t>
            </w:r>
          </w:p>
        </w:tc>
        <w:tc>
          <w:tcPr>
            <w:tcW w:w="567" w:type="dxa"/>
            <w:shd w:val="clear" w:color="auto" w:fill="DBE5F1" w:themeFill="accent1" w:themeFillTint="33"/>
          </w:tcPr>
          <w:p w14:paraId="4C4196A7" w14:textId="77777777" w:rsidR="00466F8E" w:rsidRPr="00A13709" w:rsidRDefault="00466F8E" w:rsidP="008B4032">
            <w:pPr>
              <w:pStyle w:val="Tabletitle"/>
              <w:rPr>
                <w:sz w:val="16"/>
                <w:szCs w:val="16"/>
              </w:rPr>
            </w:pPr>
            <w:r w:rsidRPr="00A13709">
              <w:rPr>
                <w:sz w:val="16"/>
                <w:szCs w:val="16"/>
              </w:rPr>
              <w:t>Arch</w:t>
            </w:r>
          </w:p>
        </w:tc>
        <w:tc>
          <w:tcPr>
            <w:tcW w:w="567" w:type="dxa"/>
            <w:shd w:val="clear" w:color="auto" w:fill="DBE5F1" w:themeFill="accent1" w:themeFillTint="33"/>
          </w:tcPr>
          <w:p w14:paraId="4C4196A8" w14:textId="77777777" w:rsidR="00466F8E" w:rsidRPr="00A13709" w:rsidRDefault="00466F8E" w:rsidP="008B4032">
            <w:pPr>
              <w:pStyle w:val="Tabletitle"/>
              <w:rPr>
                <w:sz w:val="16"/>
                <w:szCs w:val="16"/>
              </w:rPr>
            </w:pPr>
            <w:proofErr w:type="spellStart"/>
            <w:r w:rsidRPr="00A13709">
              <w:rPr>
                <w:sz w:val="16"/>
                <w:szCs w:val="16"/>
              </w:rPr>
              <w:t>Struct</w:t>
            </w:r>
            <w:proofErr w:type="spellEnd"/>
          </w:p>
        </w:tc>
        <w:tc>
          <w:tcPr>
            <w:tcW w:w="567" w:type="dxa"/>
            <w:shd w:val="clear" w:color="auto" w:fill="DBE5F1" w:themeFill="accent1" w:themeFillTint="33"/>
          </w:tcPr>
          <w:p w14:paraId="4C4196A9" w14:textId="77777777" w:rsidR="00466F8E" w:rsidRPr="00A13709" w:rsidRDefault="00466F8E" w:rsidP="008B4032">
            <w:pPr>
              <w:pStyle w:val="Tabletitle"/>
              <w:rPr>
                <w:sz w:val="16"/>
                <w:szCs w:val="16"/>
              </w:rPr>
            </w:pPr>
            <w:r w:rsidRPr="00A13709">
              <w:rPr>
                <w:sz w:val="16"/>
                <w:szCs w:val="16"/>
              </w:rPr>
              <w:t>MEP</w:t>
            </w:r>
          </w:p>
        </w:tc>
        <w:tc>
          <w:tcPr>
            <w:tcW w:w="567" w:type="dxa"/>
            <w:shd w:val="clear" w:color="auto" w:fill="DBE5F1" w:themeFill="accent1" w:themeFillTint="33"/>
          </w:tcPr>
          <w:p w14:paraId="4C4196AA" w14:textId="77777777" w:rsidR="00466F8E" w:rsidRPr="00A13709" w:rsidRDefault="00466F8E" w:rsidP="008B4032">
            <w:pPr>
              <w:pStyle w:val="Tabletitle"/>
              <w:rPr>
                <w:sz w:val="16"/>
                <w:szCs w:val="16"/>
              </w:rPr>
            </w:pPr>
            <w:r w:rsidRPr="00A13709">
              <w:rPr>
                <w:sz w:val="16"/>
                <w:szCs w:val="16"/>
              </w:rPr>
              <w:t>Arch</w:t>
            </w:r>
          </w:p>
        </w:tc>
        <w:tc>
          <w:tcPr>
            <w:tcW w:w="567" w:type="dxa"/>
            <w:shd w:val="clear" w:color="auto" w:fill="DBE5F1" w:themeFill="accent1" w:themeFillTint="33"/>
          </w:tcPr>
          <w:p w14:paraId="4C4196AB" w14:textId="77777777" w:rsidR="00466F8E" w:rsidRPr="00A13709" w:rsidRDefault="00466F8E" w:rsidP="008B4032">
            <w:pPr>
              <w:pStyle w:val="Tabletitle"/>
              <w:rPr>
                <w:sz w:val="16"/>
                <w:szCs w:val="16"/>
              </w:rPr>
            </w:pPr>
            <w:proofErr w:type="spellStart"/>
            <w:r w:rsidRPr="00A13709">
              <w:rPr>
                <w:sz w:val="16"/>
                <w:szCs w:val="16"/>
              </w:rPr>
              <w:t>Struct</w:t>
            </w:r>
            <w:proofErr w:type="spellEnd"/>
          </w:p>
        </w:tc>
        <w:tc>
          <w:tcPr>
            <w:tcW w:w="567" w:type="dxa"/>
            <w:tcBorders>
              <w:right w:val="single" w:sz="4" w:space="0" w:color="auto"/>
            </w:tcBorders>
            <w:shd w:val="clear" w:color="auto" w:fill="DBE5F1" w:themeFill="accent1" w:themeFillTint="33"/>
          </w:tcPr>
          <w:p w14:paraId="4C4196AC" w14:textId="77777777" w:rsidR="00466F8E" w:rsidRPr="00A13709" w:rsidRDefault="00466F8E" w:rsidP="008B4032">
            <w:pPr>
              <w:pStyle w:val="Tabletitle"/>
              <w:rPr>
                <w:sz w:val="16"/>
                <w:szCs w:val="16"/>
              </w:rPr>
            </w:pPr>
            <w:r w:rsidRPr="00A13709">
              <w:rPr>
                <w:sz w:val="16"/>
                <w:szCs w:val="16"/>
              </w:rPr>
              <w:t>MEP</w:t>
            </w:r>
          </w:p>
        </w:tc>
        <w:tc>
          <w:tcPr>
            <w:tcW w:w="1713" w:type="dxa"/>
            <w:tcBorders>
              <w:top w:val="nil"/>
              <w:left w:val="single" w:sz="4" w:space="0" w:color="auto"/>
              <w:bottom w:val="single" w:sz="4" w:space="0" w:color="auto"/>
              <w:right w:val="single" w:sz="4" w:space="0" w:color="auto"/>
            </w:tcBorders>
            <w:shd w:val="clear" w:color="auto" w:fill="DBE5F1" w:themeFill="accent1" w:themeFillTint="33"/>
          </w:tcPr>
          <w:p w14:paraId="4C4196AD" w14:textId="77777777" w:rsidR="00466F8E" w:rsidRPr="00A13709" w:rsidRDefault="00466F8E" w:rsidP="008B4032">
            <w:pPr>
              <w:rPr>
                <w:b/>
              </w:rPr>
            </w:pPr>
          </w:p>
        </w:tc>
      </w:tr>
      <w:tr w:rsidR="00466F8E" w:rsidRPr="00A13709" w14:paraId="4C4196BA" w14:textId="77777777" w:rsidTr="008B4032">
        <w:tc>
          <w:tcPr>
            <w:tcW w:w="2438" w:type="dxa"/>
            <w:tcBorders>
              <w:top w:val="single" w:sz="4" w:space="0" w:color="auto"/>
            </w:tcBorders>
            <w:shd w:val="clear" w:color="auto" w:fill="D9D9D9"/>
          </w:tcPr>
          <w:p w14:paraId="4C4196AF" w14:textId="77777777" w:rsidR="00466F8E" w:rsidRPr="00A13709" w:rsidRDefault="00466F8E" w:rsidP="008B4032">
            <w:r w:rsidRPr="00A13709">
              <w:rPr>
                <w:rFonts w:cs="Arial"/>
                <w:b/>
              </w:rPr>
              <w:t>SPATIAL</w:t>
            </w:r>
          </w:p>
        </w:tc>
        <w:tc>
          <w:tcPr>
            <w:tcW w:w="567" w:type="dxa"/>
            <w:shd w:val="clear" w:color="auto" w:fill="D9D9D9"/>
          </w:tcPr>
          <w:p w14:paraId="4C4196B0" w14:textId="77777777" w:rsidR="00466F8E" w:rsidRPr="00A13709" w:rsidRDefault="00466F8E" w:rsidP="008B4032"/>
        </w:tc>
        <w:tc>
          <w:tcPr>
            <w:tcW w:w="567" w:type="dxa"/>
            <w:shd w:val="clear" w:color="auto" w:fill="D9D9D9"/>
          </w:tcPr>
          <w:p w14:paraId="4C4196B1" w14:textId="77777777" w:rsidR="00466F8E" w:rsidRPr="00A13709" w:rsidRDefault="00466F8E" w:rsidP="008B4032"/>
        </w:tc>
        <w:tc>
          <w:tcPr>
            <w:tcW w:w="567" w:type="dxa"/>
            <w:shd w:val="clear" w:color="auto" w:fill="D9D9D9"/>
          </w:tcPr>
          <w:p w14:paraId="4C4196B2" w14:textId="77777777" w:rsidR="00466F8E" w:rsidRPr="00A13709" w:rsidRDefault="00466F8E" w:rsidP="008B4032"/>
        </w:tc>
        <w:tc>
          <w:tcPr>
            <w:tcW w:w="567" w:type="dxa"/>
            <w:tcBorders>
              <w:top w:val="single" w:sz="4" w:space="0" w:color="auto"/>
            </w:tcBorders>
            <w:shd w:val="clear" w:color="auto" w:fill="D9D9D9"/>
          </w:tcPr>
          <w:p w14:paraId="4C4196B3" w14:textId="77777777" w:rsidR="00466F8E" w:rsidRPr="00A13709" w:rsidRDefault="00466F8E" w:rsidP="008B4032"/>
        </w:tc>
        <w:tc>
          <w:tcPr>
            <w:tcW w:w="567" w:type="dxa"/>
            <w:tcBorders>
              <w:top w:val="single" w:sz="4" w:space="0" w:color="auto"/>
            </w:tcBorders>
            <w:shd w:val="clear" w:color="auto" w:fill="D9D9D9"/>
          </w:tcPr>
          <w:p w14:paraId="4C4196B4" w14:textId="77777777" w:rsidR="00466F8E" w:rsidRPr="00A13709" w:rsidRDefault="00466F8E" w:rsidP="008B4032"/>
        </w:tc>
        <w:tc>
          <w:tcPr>
            <w:tcW w:w="567" w:type="dxa"/>
            <w:tcBorders>
              <w:top w:val="single" w:sz="4" w:space="0" w:color="auto"/>
            </w:tcBorders>
            <w:shd w:val="clear" w:color="auto" w:fill="D9D9D9"/>
          </w:tcPr>
          <w:p w14:paraId="4C4196B5" w14:textId="77777777" w:rsidR="00466F8E" w:rsidRPr="00A13709" w:rsidRDefault="00466F8E" w:rsidP="008B4032"/>
        </w:tc>
        <w:tc>
          <w:tcPr>
            <w:tcW w:w="567" w:type="dxa"/>
            <w:tcBorders>
              <w:top w:val="single" w:sz="4" w:space="0" w:color="auto"/>
            </w:tcBorders>
            <w:shd w:val="clear" w:color="auto" w:fill="D9D9D9"/>
          </w:tcPr>
          <w:p w14:paraId="4C4196B6" w14:textId="77777777" w:rsidR="00466F8E" w:rsidRPr="00A13709" w:rsidRDefault="00466F8E" w:rsidP="008B4032"/>
        </w:tc>
        <w:tc>
          <w:tcPr>
            <w:tcW w:w="567" w:type="dxa"/>
            <w:tcBorders>
              <w:top w:val="single" w:sz="4" w:space="0" w:color="auto"/>
            </w:tcBorders>
            <w:shd w:val="clear" w:color="auto" w:fill="D9D9D9"/>
          </w:tcPr>
          <w:p w14:paraId="4C4196B7" w14:textId="77777777" w:rsidR="00466F8E" w:rsidRPr="00A13709" w:rsidRDefault="00466F8E" w:rsidP="008B4032"/>
        </w:tc>
        <w:tc>
          <w:tcPr>
            <w:tcW w:w="567" w:type="dxa"/>
            <w:tcBorders>
              <w:top w:val="single" w:sz="4" w:space="0" w:color="auto"/>
            </w:tcBorders>
            <w:shd w:val="clear" w:color="auto" w:fill="D9D9D9"/>
          </w:tcPr>
          <w:p w14:paraId="4C4196B8" w14:textId="77777777" w:rsidR="00466F8E" w:rsidRPr="00A13709" w:rsidRDefault="00466F8E" w:rsidP="008B4032"/>
        </w:tc>
        <w:tc>
          <w:tcPr>
            <w:tcW w:w="1713" w:type="dxa"/>
            <w:tcBorders>
              <w:top w:val="single" w:sz="4" w:space="0" w:color="auto"/>
            </w:tcBorders>
            <w:shd w:val="clear" w:color="auto" w:fill="D9D9D9"/>
          </w:tcPr>
          <w:p w14:paraId="4C4196B9" w14:textId="77777777" w:rsidR="00466F8E" w:rsidRPr="00A13709" w:rsidRDefault="00466F8E" w:rsidP="008B4032"/>
        </w:tc>
      </w:tr>
      <w:tr w:rsidR="00466F8E" w:rsidRPr="00A13709" w14:paraId="4C4196C6" w14:textId="77777777" w:rsidTr="008B4032">
        <w:tc>
          <w:tcPr>
            <w:tcW w:w="2438" w:type="dxa"/>
            <w:shd w:val="clear" w:color="auto" w:fill="auto"/>
          </w:tcPr>
          <w:p w14:paraId="4C4196BB" w14:textId="77777777" w:rsidR="00466F8E" w:rsidRPr="00A13709" w:rsidRDefault="00466F8E" w:rsidP="008B4032">
            <w:pPr>
              <w:rPr>
                <w:b/>
              </w:rPr>
            </w:pPr>
            <w:r w:rsidRPr="00A13709">
              <w:rPr>
                <w:rFonts w:cs="Arial"/>
                <w:b/>
              </w:rPr>
              <w:t>Element</w:t>
            </w:r>
          </w:p>
        </w:tc>
        <w:tc>
          <w:tcPr>
            <w:tcW w:w="567" w:type="dxa"/>
            <w:shd w:val="clear" w:color="auto" w:fill="auto"/>
          </w:tcPr>
          <w:p w14:paraId="4C4196BC" w14:textId="77777777" w:rsidR="00466F8E" w:rsidRPr="00A13709" w:rsidRDefault="00466F8E" w:rsidP="008B4032"/>
        </w:tc>
        <w:tc>
          <w:tcPr>
            <w:tcW w:w="567" w:type="dxa"/>
            <w:shd w:val="clear" w:color="auto" w:fill="auto"/>
          </w:tcPr>
          <w:p w14:paraId="4C4196BD" w14:textId="77777777" w:rsidR="00466F8E" w:rsidRPr="00A13709" w:rsidRDefault="00466F8E" w:rsidP="008B4032"/>
        </w:tc>
        <w:tc>
          <w:tcPr>
            <w:tcW w:w="567" w:type="dxa"/>
            <w:shd w:val="clear" w:color="auto" w:fill="auto"/>
          </w:tcPr>
          <w:p w14:paraId="4C4196BE" w14:textId="77777777" w:rsidR="00466F8E" w:rsidRPr="00A13709" w:rsidRDefault="00466F8E" w:rsidP="008B4032"/>
        </w:tc>
        <w:tc>
          <w:tcPr>
            <w:tcW w:w="567" w:type="dxa"/>
            <w:shd w:val="clear" w:color="auto" w:fill="auto"/>
          </w:tcPr>
          <w:p w14:paraId="4C4196BF" w14:textId="77777777" w:rsidR="00466F8E" w:rsidRPr="00A13709" w:rsidRDefault="00466F8E" w:rsidP="008B4032"/>
        </w:tc>
        <w:tc>
          <w:tcPr>
            <w:tcW w:w="567" w:type="dxa"/>
            <w:shd w:val="clear" w:color="auto" w:fill="auto"/>
          </w:tcPr>
          <w:p w14:paraId="4C4196C0" w14:textId="77777777" w:rsidR="00466F8E" w:rsidRPr="00A13709" w:rsidRDefault="00466F8E" w:rsidP="008B4032"/>
        </w:tc>
        <w:tc>
          <w:tcPr>
            <w:tcW w:w="567" w:type="dxa"/>
            <w:shd w:val="clear" w:color="auto" w:fill="auto"/>
          </w:tcPr>
          <w:p w14:paraId="4C4196C1" w14:textId="77777777" w:rsidR="00466F8E" w:rsidRPr="00A13709" w:rsidRDefault="00466F8E" w:rsidP="008B4032"/>
        </w:tc>
        <w:tc>
          <w:tcPr>
            <w:tcW w:w="567" w:type="dxa"/>
            <w:shd w:val="clear" w:color="auto" w:fill="auto"/>
          </w:tcPr>
          <w:p w14:paraId="4C4196C2" w14:textId="77777777" w:rsidR="00466F8E" w:rsidRPr="00A13709" w:rsidRDefault="00466F8E" w:rsidP="008B4032"/>
        </w:tc>
        <w:tc>
          <w:tcPr>
            <w:tcW w:w="567" w:type="dxa"/>
            <w:shd w:val="clear" w:color="auto" w:fill="auto"/>
          </w:tcPr>
          <w:p w14:paraId="4C4196C3" w14:textId="77777777" w:rsidR="00466F8E" w:rsidRPr="00A13709" w:rsidRDefault="00466F8E" w:rsidP="008B4032"/>
        </w:tc>
        <w:tc>
          <w:tcPr>
            <w:tcW w:w="567" w:type="dxa"/>
            <w:shd w:val="clear" w:color="auto" w:fill="auto"/>
          </w:tcPr>
          <w:p w14:paraId="4C4196C4" w14:textId="77777777" w:rsidR="00466F8E" w:rsidRPr="00A13709" w:rsidRDefault="00466F8E" w:rsidP="008B4032"/>
        </w:tc>
        <w:tc>
          <w:tcPr>
            <w:tcW w:w="1713" w:type="dxa"/>
            <w:shd w:val="clear" w:color="auto" w:fill="auto"/>
          </w:tcPr>
          <w:p w14:paraId="4C4196C5" w14:textId="77777777" w:rsidR="00466F8E" w:rsidRPr="00A13709" w:rsidRDefault="00466F8E" w:rsidP="008B4032"/>
        </w:tc>
      </w:tr>
      <w:tr w:rsidR="00466F8E" w:rsidRPr="00A13709" w14:paraId="4C4196D2" w14:textId="77777777" w:rsidTr="008B4032">
        <w:tc>
          <w:tcPr>
            <w:tcW w:w="2438" w:type="dxa"/>
            <w:shd w:val="clear" w:color="auto" w:fill="auto"/>
          </w:tcPr>
          <w:p w14:paraId="4C4196C7" w14:textId="77777777" w:rsidR="00466F8E" w:rsidRPr="00A13709" w:rsidRDefault="00466F8E" w:rsidP="008B4032">
            <w:r w:rsidRPr="00A13709">
              <w:t>Action</w:t>
            </w:r>
          </w:p>
        </w:tc>
        <w:tc>
          <w:tcPr>
            <w:tcW w:w="567" w:type="dxa"/>
            <w:shd w:val="clear" w:color="auto" w:fill="auto"/>
          </w:tcPr>
          <w:p w14:paraId="4C4196C8" w14:textId="77777777" w:rsidR="00466F8E" w:rsidRPr="00A13709" w:rsidRDefault="00466F8E" w:rsidP="008B4032"/>
        </w:tc>
        <w:tc>
          <w:tcPr>
            <w:tcW w:w="567" w:type="dxa"/>
            <w:shd w:val="clear" w:color="auto" w:fill="auto"/>
          </w:tcPr>
          <w:p w14:paraId="4C4196C9" w14:textId="77777777" w:rsidR="00466F8E" w:rsidRPr="00A13709" w:rsidRDefault="00466F8E" w:rsidP="008B4032"/>
        </w:tc>
        <w:tc>
          <w:tcPr>
            <w:tcW w:w="567" w:type="dxa"/>
            <w:shd w:val="clear" w:color="auto" w:fill="auto"/>
          </w:tcPr>
          <w:p w14:paraId="4C4196CA" w14:textId="77777777" w:rsidR="00466F8E" w:rsidRPr="00A13709" w:rsidRDefault="00466F8E" w:rsidP="008B4032"/>
        </w:tc>
        <w:tc>
          <w:tcPr>
            <w:tcW w:w="567" w:type="dxa"/>
            <w:shd w:val="clear" w:color="auto" w:fill="auto"/>
          </w:tcPr>
          <w:p w14:paraId="4C4196CB" w14:textId="77777777" w:rsidR="00466F8E" w:rsidRPr="00A13709" w:rsidRDefault="00466F8E" w:rsidP="008B4032"/>
        </w:tc>
        <w:tc>
          <w:tcPr>
            <w:tcW w:w="567" w:type="dxa"/>
            <w:shd w:val="clear" w:color="auto" w:fill="auto"/>
          </w:tcPr>
          <w:p w14:paraId="4C4196CC" w14:textId="77777777" w:rsidR="00466F8E" w:rsidRPr="00A13709" w:rsidRDefault="00466F8E" w:rsidP="008B4032"/>
        </w:tc>
        <w:tc>
          <w:tcPr>
            <w:tcW w:w="567" w:type="dxa"/>
            <w:shd w:val="clear" w:color="auto" w:fill="auto"/>
          </w:tcPr>
          <w:p w14:paraId="4C4196CD" w14:textId="77777777" w:rsidR="00466F8E" w:rsidRPr="00A13709" w:rsidRDefault="00466F8E" w:rsidP="008B4032"/>
        </w:tc>
        <w:tc>
          <w:tcPr>
            <w:tcW w:w="567" w:type="dxa"/>
            <w:shd w:val="clear" w:color="auto" w:fill="auto"/>
          </w:tcPr>
          <w:p w14:paraId="4C4196CE" w14:textId="77777777" w:rsidR="00466F8E" w:rsidRPr="00A13709" w:rsidRDefault="00466F8E" w:rsidP="008B4032"/>
        </w:tc>
        <w:tc>
          <w:tcPr>
            <w:tcW w:w="567" w:type="dxa"/>
            <w:shd w:val="clear" w:color="auto" w:fill="auto"/>
          </w:tcPr>
          <w:p w14:paraId="4C4196CF" w14:textId="77777777" w:rsidR="00466F8E" w:rsidRPr="00A13709" w:rsidRDefault="00466F8E" w:rsidP="008B4032"/>
        </w:tc>
        <w:tc>
          <w:tcPr>
            <w:tcW w:w="567" w:type="dxa"/>
            <w:shd w:val="clear" w:color="auto" w:fill="auto"/>
          </w:tcPr>
          <w:p w14:paraId="4C4196D0" w14:textId="77777777" w:rsidR="00466F8E" w:rsidRPr="00A13709" w:rsidRDefault="00466F8E" w:rsidP="008B4032"/>
        </w:tc>
        <w:tc>
          <w:tcPr>
            <w:tcW w:w="1713" w:type="dxa"/>
            <w:shd w:val="clear" w:color="auto" w:fill="auto"/>
          </w:tcPr>
          <w:p w14:paraId="4C4196D1" w14:textId="77777777" w:rsidR="00466F8E" w:rsidRPr="00A13709" w:rsidRDefault="00466F8E" w:rsidP="008B4032"/>
        </w:tc>
      </w:tr>
      <w:tr w:rsidR="00466F8E" w:rsidRPr="00A13709" w14:paraId="4C4196DE" w14:textId="77777777" w:rsidTr="008B4032">
        <w:tc>
          <w:tcPr>
            <w:tcW w:w="2438" w:type="dxa"/>
            <w:shd w:val="clear" w:color="auto" w:fill="auto"/>
          </w:tcPr>
          <w:p w14:paraId="4C4196D3" w14:textId="77777777" w:rsidR="00466F8E" w:rsidRPr="00A13709" w:rsidRDefault="00466F8E" w:rsidP="008B4032">
            <w:r w:rsidRPr="00A13709">
              <w:t>Action</w:t>
            </w:r>
          </w:p>
        </w:tc>
        <w:tc>
          <w:tcPr>
            <w:tcW w:w="567" w:type="dxa"/>
            <w:shd w:val="clear" w:color="auto" w:fill="auto"/>
          </w:tcPr>
          <w:p w14:paraId="4C4196D4" w14:textId="77777777" w:rsidR="00466F8E" w:rsidRPr="00A13709" w:rsidRDefault="00466F8E" w:rsidP="008B4032"/>
        </w:tc>
        <w:tc>
          <w:tcPr>
            <w:tcW w:w="567" w:type="dxa"/>
            <w:shd w:val="clear" w:color="auto" w:fill="auto"/>
          </w:tcPr>
          <w:p w14:paraId="4C4196D5" w14:textId="77777777" w:rsidR="00466F8E" w:rsidRPr="00A13709" w:rsidRDefault="00466F8E" w:rsidP="008B4032"/>
        </w:tc>
        <w:tc>
          <w:tcPr>
            <w:tcW w:w="567" w:type="dxa"/>
            <w:shd w:val="clear" w:color="auto" w:fill="auto"/>
          </w:tcPr>
          <w:p w14:paraId="4C4196D6" w14:textId="77777777" w:rsidR="00466F8E" w:rsidRPr="00A13709" w:rsidRDefault="00466F8E" w:rsidP="008B4032"/>
        </w:tc>
        <w:tc>
          <w:tcPr>
            <w:tcW w:w="567" w:type="dxa"/>
            <w:shd w:val="clear" w:color="auto" w:fill="auto"/>
          </w:tcPr>
          <w:p w14:paraId="4C4196D7" w14:textId="77777777" w:rsidR="00466F8E" w:rsidRPr="00A13709" w:rsidRDefault="00466F8E" w:rsidP="008B4032"/>
        </w:tc>
        <w:tc>
          <w:tcPr>
            <w:tcW w:w="567" w:type="dxa"/>
            <w:shd w:val="clear" w:color="auto" w:fill="auto"/>
          </w:tcPr>
          <w:p w14:paraId="4C4196D8" w14:textId="77777777" w:rsidR="00466F8E" w:rsidRPr="00A13709" w:rsidRDefault="00466F8E" w:rsidP="008B4032"/>
        </w:tc>
        <w:tc>
          <w:tcPr>
            <w:tcW w:w="567" w:type="dxa"/>
            <w:shd w:val="clear" w:color="auto" w:fill="auto"/>
          </w:tcPr>
          <w:p w14:paraId="4C4196D9" w14:textId="77777777" w:rsidR="00466F8E" w:rsidRPr="00A13709" w:rsidRDefault="00466F8E" w:rsidP="008B4032"/>
        </w:tc>
        <w:tc>
          <w:tcPr>
            <w:tcW w:w="567" w:type="dxa"/>
            <w:shd w:val="clear" w:color="auto" w:fill="auto"/>
          </w:tcPr>
          <w:p w14:paraId="4C4196DA" w14:textId="77777777" w:rsidR="00466F8E" w:rsidRPr="00A13709" w:rsidRDefault="00466F8E" w:rsidP="008B4032"/>
        </w:tc>
        <w:tc>
          <w:tcPr>
            <w:tcW w:w="567" w:type="dxa"/>
            <w:shd w:val="clear" w:color="auto" w:fill="auto"/>
          </w:tcPr>
          <w:p w14:paraId="4C4196DB" w14:textId="77777777" w:rsidR="00466F8E" w:rsidRPr="00A13709" w:rsidRDefault="00466F8E" w:rsidP="008B4032"/>
        </w:tc>
        <w:tc>
          <w:tcPr>
            <w:tcW w:w="567" w:type="dxa"/>
            <w:shd w:val="clear" w:color="auto" w:fill="auto"/>
          </w:tcPr>
          <w:p w14:paraId="4C4196DC" w14:textId="77777777" w:rsidR="00466F8E" w:rsidRPr="00A13709" w:rsidRDefault="00466F8E" w:rsidP="008B4032"/>
        </w:tc>
        <w:tc>
          <w:tcPr>
            <w:tcW w:w="1713" w:type="dxa"/>
            <w:shd w:val="clear" w:color="auto" w:fill="auto"/>
          </w:tcPr>
          <w:p w14:paraId="4C4196DD" w14:textId="77777777" w:rsidR="00466F8E" w:rsidRPr="00A13709" w:rsidRDefault="00466F8E" w:rsidP="008B4032"/>
        </w:tc>
      </w:tr>
      <w:tr w:rsidR="00466F8E" w:rsidRPr="00A13709" w14:paraId="4C4196EA" w14:textId="77777777" w:rsidTr="008B4032">
        <w:tc>
          <w:tcPr>
            <w:tcW w:w="2438" w:type="dxa"/>
            <w:shd w:val="clear" w:color="auto" w:fill="D9D9D9"/>
          </w:tcPr>
          <w:p w14:paraId="4C4196DF" w14:textId="77777777" w:rsidR="00466F8E" w:rsidRPr="00A13709" w:rsidRDefault="00466F8E" w:rsidP="008B4032">
            <w:pPr>
              <w:rPr>
                <w:b/>
              </w:rPr>
            </w:pPr>
            <w:r w:rsidRPr="00A13709">
              <w:rPr>
                <w:b/>
              </w:rPr>
              <w:t>SITE</w:t>
            </w:r>
          </w:p>
        </w:tc>
        <w:tc>
          <w:tcPr>
            <w:tcW w:w="567" w:type="dxa"/>
            <w:shd w:val="clear" w:color="auto" w:fill="D9D9D9"/>
          </w:tcPr>
          <w:p w14:paraId="4C4196E0" w14:textId="77777777" w:rsidR="00466F8E" w:rsidRPr="00A13709" w:rsidRDefault="00466F8E" w:rsidP="008B4032"/>
        </w:tc>
        <w:tc>
          <w:tcPr>
            <w:tcW w:w="567" w:type="dxa"/>
            <w:shd w:val="clear" w:color="auto" w:fill="D9D9D9"/>
          </w:tcPr>
          <w:p w14:paraId="4C4196E1" w14:textId="77777777" w:rsidR="00466F8E" w:rsidRPr="00A13709" w:rsidRDefault="00466F8E" w:rsidP="008B4032"/>
        </w:tc>
        <w:tc>
          <w:tcPr>
            <w:tcW w:w="567" w:type="dxa"/>
            <w:shd w:val="clear" w:color="auto" w:fill="D9D9D9"/>
          </w:tcPr>
          <w:p w14:paraId="4C4196E2" w14:textId="77777777" w:rsidR="00466F8E" w:rsidRPr="00A13709" w:rsidRDefault="00466F8E" w:rsidP="008B4032"/>
        </w:tc>
        <w:tc>
          <w:tcPr>
            <w:tcW w:w="567" w:type="dxa"/>
            <w:shd w:val="clear" w:color="auto" w:fill="D9D9D9"/>
          </w:tcPr>
          <w:p w14:paraId="4C4196E3" w14:textId="77777777" w:rsidR="00466F8E" w:rsidRPr="00A13709" w:rsidRDefault="00466F8E" w:rsidP="008B4032"/>
        </w:tc>
        <w:tc>
          <w:tcPr>
            <w:tcW w:w="567" w:type="dxa"/>
            <w:shd w:val="clear" w:color="auto" w:fill="D9D9D9"/>
          </w:tcPr>
          <w:p w14:paraId="4C4196E4" w14:textId="77777777" w:rsidR="00466F8E" w:rsidRPr="00A13709" w:rsidRDefault="00466F8E" w:rsidP="008B4032"/>
        </w:tc>
        <w:tc>
          <w:tcPr>
            <w:tcW w:w="567" w:type="dxa"/>
            <w:shd w:val="clear" w:color="auto" w:fill="D9D9D9"/>
          </w:tcPr>
          <w:p w14:paraId="4C4196E5" w14:textId="77777777" w:rsidR="00466F8E" w:rsidRPr="00A13709" w:rsidRDefault="00466F8E" w:rsidP="008B4032"/>
        </w:tc>
        <w:tc>
          <w:tcPr>
            <w:tcW w:w="567" w:type="dxa"/>
            <w:shd w:val="clear" w:color="auto" w:fill="D9D9D9"/>
          </w:tcPr>
          <w:p w14:paraId="4C4196E6" w14:textId="77777777" w:rsidR="00466F8E" w:rsidRPr="00A13709" w:rsidRDefault="00466F8E" w:rsidP="008B4032"/>
        </w:tc>
        <w:tc>
          <w:tcPr>
            <w:tcW w:w="567" w:type="dxa"/>
            <w:shd w:val="clear" w:color="auto" w:fill="D9D9D9"/>
          </w:tcPr>
          <w:p w14:paraId="4C4196E7" w14:textId="77777777" w:rsidR="00466F8E" w:rsidRPr="00A13709" w:rsidRDefault="00466F8E" w:rsidP="008B4032"/>
        </w:tc>
        <w:tc>
          <w:tcPr>
            <w:tcW w:w="567" w:type="dxa"/>
            <w:shd w:val="clear" w:color="auto" w:fill="D9D9D9"/>
          </w:tcPr>
          <w:p w14:paraId="4C4196E8" w14:textId="77777777" w:rsidR="00466F8E" w:rsidRPr="00A13709" w:rsidRDefault="00466F8E" w:rsidP="008B4032"/>
        </w:tc>
        <w:tc>
          <w:tcPr>
            <w:tcW w:w="1713" w:type="dxa"/>
            <w:shd w:val="clear" w:color="auto" w:fill="D9D9D9"/>
          </w:tcPr>
          <w:p w14:paraId="4C4196E9" w14:textId="77777777" w:rsidR="00466F8E" w:rsidRPr="00A13709" w:rsidRDefault="00466F8E" w:rsidP="008B4032"/>
        </w:tc>
      </w:tr>
      <w:tr w:rsidR="00466F8E" w:rsidRPr="00A13709" w14:paraId="4C4196F6" w14:textId="77777777" w:rsidTr="008B4032">
        <w:tc>
          <w:tcPr>
            <w:tcW w:w="2438" w:type="dxa"/>
            <w:shd w:val="clear" w:color="auto" w:fill="auto"/>
          </w:tcPr>
          <w:p w14:paraId="4C4196E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6EC" w14:textId="77777777" w:rsidR="00466F8E" w:rsidRPr="00A13709" w:rsidRDefault="00466F8E" w:rsidP="008B4032"/>
        </w:tc>
        <w:tc>
          <w:tcPr>
            <w:tcW w:w="567" w:type="dxa"/>
            <w:shd w:val="clear" w:color="auto" w:fill="auto"/>
          </w:tcPr>
          <w:p w14:paraId="4C4196ED" w14:textId="77777777" w:rsidR="00466F8E" w:rsidRPr="00A13709" w:rsidRDefault="00466F8E" w:rsidP="008B4032"/>
        </w:tc>
        <w:tc>
          <w:tcPr>
            <w:tcW w:w="567" w:type="dxa"/>
            <w:shd w:val="clear" w:color="auto" w:fill="auto"/>
          </w:tcPr>
          <w:p w14:paraId="4C4196EE" w14:textId="77777777" w:rsidR="00466F8E" w:rsidRPr="00A13709" w:rsidRDefault="00466F8E" w:rsidP="008B4032"/>
        </w:tc>
        <w:tc>
          <w:tcPr>
            <w:tcW w:w="567" w:type="dxa"/>
            <w:shd w:val="clear" w:color="auto" w:fill="auto"/>
          </w:tcPr>
          <w:p w14:paraId="4C4196EF" w14:textId="77777777" w:rsidR="00466F8E" w:rsidRPr="00A13709" w:rsidRDefault="00466F8E" w:rsidP="008B4032"/>
        </w:tc>
        <w:tc>
          <w:tcPr>
            <w:tcW w:w="567" w:type="dxa"/>
            <w:shd w:val="clear" w:color="auto" w:fill="auto"/>
          </w:tcPr>
          <w:p w14:paraId="4C4196F0" w14:textId="77777777" w:rsidR="00466F8E" w:rsidRPr="00A13709" w:rsidRDefault="00466F8E" w:rsidP="008B4032"/>
        </w:tc>
        <w:tc>
          <w:tcPr>
            <w:tcW w:w="567" w:type="dxa"/>
            <w:shd w:val="clear" w:color="auto" w:fill="auto"/>
          </w:tcPr>
          <w:p w14:paraId="4C4196F1" w14:textId="77777777" w:rsidR="00466F8E" w:rsidRPr="00A13709" w:rsidRDefault="00466F8E" w:rsidP="008B4032"/>
        </w:tc>
        <w:tc>
          <w:tcPr>
            <w:tcW w:w="567" w:type="dxa"/>
            <w:shd w:val="clear" w:color="auto" w:fill="auto"/>
          </w:tcPr>
          <w:p w14:paraId="4C4196F2" w14:textId="77777777" w:rsidR="00466F8E" w:rsidRPr="00A13709" w:rsidRDefault="00466F8E" w:rsidP="008B4032"/>
        </w:tc>
        <w:tc>
          <w:tcPr>
            <w:tcW w:w="567" w:type="dxa"/>
            <w:shd w:val="clear" w:color="auto" w:fill="auto"/>
          </w:tcPr>
          <w:p w14:paraId="4C4196F3" w14:textId="77777777" w:rsidR="00466F8E" w:rsidRPr="00A13709" w:rsidRDefault="00466F8E" w:rsidP="008B4032"/>
        </w:tc>
        <w:tc>
          <w:tcPr>
            <w:tcW w:w="567" w:type="dxa"/>
            <w:shd w:val="clear" w:color="auto" w:fill="auto"/>
          </w:tcPr>
          <w:p w14:paraId="4C4196F4" w14:textId="77777777" w:rsidR="00466F8E" w:rsidRPr="00A13709" w:rsidRDefault="00466F8E" w:rsidP="008B4032"/>
        </w:tc>
        <w:tc>
          <w:tcPr>
            <w:tcW w:w="1713" w:type="dxa"/>
            <w:shd w:val="clear" w:color="auto" w:fill="auto"/>
          </w:tcPr>
          <w:p w14:paraId="4C4196F5" w14:textId="77777777" w:rsidR="00466F8E" w:rsidRPr="00A13709" w:rsidRDefault="00466F8E" w:rsidP="008B4032"/>
        </w:tc>
      </w:tr>
      <w:tr w:rsidR="00466F8E" w:rsidRPr="00A13709" w14:paraId="4C419702" w14:textId="77777777" w:rsidTr="008B4032">
        <w:tc>
          <w:tcPr>
            <w:tcW w:w="2438" w:type="dxa"/>
            <w:shd w:val="clear" w:color="auto" w:fill="auto"/>
          </w:tcPr>
          <w:p w14:paraId="4C4196F7" w14:textId="77777777" w:rsidR="00466F8E" w:rsidRPr="00A13709" w:rsidRDefault="00466F8E" w:rsidP="008B4032">
            <w:r w:rsidRPr="00A13709">
              <w:t>Action</w:t>
            </w:r>
          </w:p>
        </w:tc>
        <w:tc>
          <w:tcPr>
            <w:tcW w:w="567" w:type="dxa"/>
            <w:shd w:val="clear" w:color="auto" w:fill="auto"/>
          </w:tcPr>
          <w:p w14:paraId="4C4196F8" w14:textId="77777777" w:rsidR="00466F8E" w:rsidRPr="00A13709" w:rsidRDefault="00466F8E" w:rsidP="008B4032"/>
        </w:tc>
        <w:tc>
          <w:tcPr>
            <w:tcW w:w="567" w:type="dxa"/>
            <w:shd w:val="clear" w:color="auto" w:fill="auto"/>
          </w:tcPr>
          <w:p w14:paraId="4C4196F9" w14:textId="77777777" w:rsidR="00466F8E" w:rsidRPr="00A13709" w:rsidRDefault="00466F8E" w:rsidP="008B4032"/>
        </w:tc>
        <w:tc>
          <w:tcPr>
            <w:tcW w:w="567" w:type="dxa"/>
            <w:shd w:val="clear" w:color="auto" w:fill="auto"/>
          </w:tcPr>
          <w:p w14:paraId="4C4196FA" w14:textId="77777777" w:rsidR="00466F8E" w:rsidRPr="00A13709" w:rsidRDefault="00466F8E" w:rsidP="008B4032"/>
        </w:tc>
        <w:tc>
          <w:tcPr>
            <w:tcW w:w="567" w:type="dxa"/>
            <w:shd w:val="clear" w:color="auto" w:fill="auto"/>
          </w:tcPr>
          <w:p w14:paraId="4C4196FB" w14:textId="77777777" w:rsidR="00466F8E" w:rsidRPr="00A13709" w:rsidRDefault="00466F8E" w:rsidP="008B4032"/>
        </w:tc>
        <w:tc>
          <w:tcPr>
            <w:tcW w:w="567" w:type="dxa"/>
            <w:shd w:val="clear" w:color="auto" w:fill="auto"/>
          </w:tcPr>
          <w:p w14:paraId="4C4196FC" w14:textId="77777777" w:rsidR="00466F8E" w:rsidRPr="00A13709" w:rsidRDefault="00466F8E" w:rsidP="008B4032"/>
        </w:tc>
        <w:tc>
          <w:tcPr>
            <w:tcW w:w="567" w:type="dxa"/>
            <w:shd w:val="clear" w:color="auto" w:fill="auto"/>
          </w:tcPr>
          <w:p w14:paraId="4C4196FD" w14:textId="77777777" w:rsidR="00466F8E" w:rsidRPr="00A13709" w:rsidRDefault="00466F8E" w:rsidP="008B4032"/>
        </w:tc>
        <w:tc>
          <w:tcPr>
            <w:tcW w:w="567" w:type="dxa"/>
            <w:shd w:val="clear" w:color="auto" w:fill="auto"/>
          </w:tcPr>
          <w:p w14:paraId="4C4196FE" w14:textId="77777777" w:rsidR="00466F8E" w:rsidRPr="00A13709" w:rsidRDefault="00466F8E" w:rsidP="008B4032"/>
        </w:tc>
        <w:tc>
          <w:tcPr>
            <w:tcW w:w="567" w:type="dxa"/>
            <w:shd w:val="clear" w:color="auto" w:fill="auto"/>
          </w:tcPr>
          <w:p w14:paraId="4C4196FF" w14:textId="77777777" w:rsidR="00466F8E" w:rsidRPr="00A13709" w:rsidRDefault="00466F8E" w:rsidP="008B4032"/>
        </w:tc>
        <w:tc>
          <w:tcPr>
            <w:tcW w:w="567" w:type="dxa"/>
            <w:shd w:val="clear" w:color="auto" w:fill="auto"/>
          </w:tcPr>
          <w:p w14:paraId="4C419700" w14:textId="77777777" w:rsidR="00466F8E" w:rsidRPr="00A13709" w:rsidRDefault="00466F8E" w:rsidP="008B4032"/>
        </w:tc>
        <w:tc>
          <w:tcPr>
            <w:tcW w:w="1713" w:type="dxa"/>
            <w:shd w:val="clear" w:color="auto" w:fill="auto"/>
          </w:tcPr>
          <w:p w14:paraId="4C419701" w14:textId="77777777" w:rsidR="00466F8E" w:rsidRPr="00A13709" w:rsidRDefault="00466F8E" w:rsidP="008B4032"/>
        </w:tc>
      </w:tr>
      <w:tr w:rsidR="00466F8E" w:rsidRPr="00A13709" w14:paraId="4C41970E" w14:textId="77777777" w:rsidTr="008B4032">
        <w:tc>
          <w:tcPr>
            <w:tcW w:w="2438" w:type="dxa"/>
            <w:shd w:val="clear" w:color="auto" w:fill="auto"/>
          </w:tcPr>
          <w:p w14:paraId="4C419703" w14:textId="77777777" w:rsidR="00466F8E" w:rsidRPr="00A13709" w:rsidRDefault="00466F8E" w:rsidP="008B4032">
            <w:r w:rsidRPr="00A13709">
              <w:t>Action</w:t>
            </w:r>
          </w:p>
        </w:tc>
        <w:tc>
          <w:tcPr>
            <w:tcW w:w="567" w:type="dxa"/>
            <w:shd w:val="clear" w:color="auto" w:fill="auto"/>
          </w:tcPr>
          <w:p w14:paraId="4C419704" w14:textId="77777777" w:rsidR="00466F8E" w:rsidRPr="00A13709" w:rsidRDefault="00466F8E" w:rsidP="008B4032"/>
        </w:tc>
        <w:tc>
          <w:tcPr>
            <w:tcW w:w="567" w:type="dxa"/>
            <w:shd w:val="clear" w:color="auto" w:fill="auto"/>
          </w:tcPr>
          <w:p w14:paraId="4C419705" w14:textId="77777777" w:rsidR="00466F8E" w:rsidRPr="00A13709" w:rsidRDefault="00466F8E" w:rsidP="008B4032"/>
        </w:tc>
        <w:tc>
          <w:tcPr>
            <w:tcW w:w="567" w:type="dxa"/>
            <w:shd w:val="clear" w:color="auto" w:fill="auto"/>
          </w:tcPr>
          <w:p w14:paraId="4C419706" w14:textId="77777777" w:rsidR="00466F8E" w:rsidRPr="00A13709" w:rsidRDefault="00466F8E" w:rsidP="008B4032"/>
        </w:tc>
        <w:tc>
          <w:tcPr>
            <w:tcW w:w="567" w:type="dxa"/>
            <w:shd w:val="clear" w:color="auto" w:fill="auto"/>
          </w:tcPr>
          <w:p w14:paraId="4C419707" w14:textId="77777777" w:rsidR="00466F8E" w:rsidRPr="00A13709" w:rsidRDefault="00466F8E" w:rsidP="008B4032"/>
        </w:tc>
        <w:tc>
          <w:tcPr>
            <w:tcW w:w="567" w:type="dxa"/>
            <w:shd w:val="clear" w:color="auto" w:fill="auto"/>
          </w:tcPr>
          <w:p w14:paraId="4C419708" w14:textId="77777777" w:rsidR="00466F8E" w:rsidRPr="00A13709" w:rsidRDefault="00466F8E" w:rsidP="008B4032"/>
        </w:tc>
        <w:tc>
          <w:tcPr>
            <w:tcW w:w="567" w:type="dxa"/>
            <w:shd w:val="clear" w:color="auto" w:fill="auto"/>
          </w:tcPr>
          <w:p w14:paraId="4C419709" w14:textId="77777777" w:rsidR="00466F8E" w:rsidRPr="00A13709" w:rsidRDefault="00466F8E" w:rsidP="008B4032"/>
        </w:tc>
        <w:tc>
          <w:tcPr>
            <w:tcW w:w="567" w:type="dxa"/>
            <w:shd w:val="clear" w:color="auto" w:fill="auto"/>
          </w:tcPr>
          <w:p w14:paraId="4C41970A" w14:textId="77777777" w:rsidR="00466F8E" w:rsidRPr="00A13709" w:rsidRDefault="00466F8E" w:rsidP="008B4032"/>
        </w:tc>
        <w:tc>
          <w:tcPr>
            <w:tcW w:w="567" w:type="dxa"/>
            <w:shd w:val="clear" w:color="auto" w:fill="auto"/>
          </w:tcPr>
          <w:p w14:paraId="4C41970B" w14:textId="77777777" w:rsidR="00466F8E" w:rsidRPr="00A13709" w:rsidRDefault="00466F8E" w:rsidP="008B4032"/>
        </w:tc>
        <w:tc>
          <w:tcPr>
            <w:tcW w:w="567" w:type="dxa"/>
            <w:shd w:val="clear" w:color="auto" w:fill="auto"/>
          </w:tcPr>
          <w:p w14:paraId="4C41970C" w14:textId="77777777" w:rsidR="00466F8E" w:rsidRPr="00A13709" w:rsidRDefault="00466F8E" w:rsidP="008B4032"/>
        </w:tc>
        <w:tc>
          <w:tcPr>
            <w:tcW w:w="1713" w:type="dxa"/>
            <w:shd w:val="clear" w:color="auto" w:fill="auto"/>
          </w:tcPr>
          <w:p w14:paraId="4C41970D" w14:textId="77777777" w:rsidR="00466F8E" w:rsidRPr="00A13709" w:rsidRDefault="00466F8E" w:rsidP="008B4032"/>
        </w:tc>
      </w:tr>
      <w:tr w:rsidR="00466F8E" w:rsidRPr="00A13709" w14:paraId="4C41971A" w14:textId="77777777" w:rsidTr="008B4032">
        <w:tc>
          <w:tcPr>
            <w:tcW w:w="2438" w:type="dxa"/>
            <w:shd w:val="clear" w:color="auto" w:fill="D9D9D9"/>
          </w:tcPr>
          <w:p w14:paraId="4C41970F" w14:textId="77777777" w:rsidR="00466F8E" w:rsidRPr="00A13709" w:rsidRDefault="00466F8E" w:rsidP="008B4032">
            <w:pPr>
              <w:rPr>
                <w:b/>
              </w:rPr>
            </w:pPr>
            <w:r w:rsidRPr="00A13709">
              <w:rPr>
                <w:b/>
              </w:rPr>
              <w:t>SUBSTRUCTURE</w:t>
            </w:r>
          </w:p>
        </w:tc>
        <w:tc>
          <w:tcPr>
            <w:tcW w:w="567" w:type="dxa"/>
            <w:shd w:val="clear" w:color="auto" w:fill="D9D9D9"/>
          </w:tcPr>
          <w:p w14:paraId="4C419710" w14:textId="77777777" w:rsidR="00466F8E" w:rsidRPr="00A13709" w:rsidRDefault="00466F8E" w:rsidP="008B4032"/>
        </w:tc>
        <w:tc>
          <w:tcPr>
            <w:tcW w:w="567" w:type="dxa"/>
            <w:shd w:val="clear" w:color="auto" w:fill="D9D9D9"/>
          </w:tcPr>
          <w:p w14:paraId="4C419711" w14:textId="77777777" w:rsidR="00466F8E" w:rsidRPr="00A13709" w:rsidRDefault="00466F8E" w:rsidP="008B4032"/>
        </w:tc>
        <w:tc>
          <w:tcPr>
            <w:tcW w:w="567" w:type="dxa"/>
            <w:shd w:val="clear" w:color="auto" w:fill="D9D9D9"/>
          </w:tcPr>
          <w:p w14:paraId="4C419712" w14:textId="77777777" w:rsidR="00466F8E" w:rsidRPr="00A13709" w:rsidRDefault="00466F8E" w:rsidP="008B4032"/>
        </w:tc>
        <w:tc>
          <w:tcPr>
            <w:tcW w:w="567" w:type="dxa"/>
            <w:shd w:val="clear" w:color="auto" w:fill="D9D9D9"/>
          </w:tcPr>
          <w:p w14:paraId="4C419713" w14:textId="77777777" w:rsidR="00466F8E" w:rsidRPr="00A13709" w:rsidRDefault="00466F8E" w:rsidP="008B4032"/>
        </w:tc>
        <w:tc>
          <w:tcPr>
            <w:tcW w:w="567" w:type="dxa"/>
            <w:shd w:val="clear" w:color="auto" w:fill="D9D9D9"/>
          </w:tcPr>
          <w:p w14:paraId="4C419714" w14:textId="77777777" w:rsidR="00466F8E" w:rsidRPr="00A13709" w:rsidRDefault="00466F8E" w:rsidP="008B4032"/>
        </w:tc>
        <w:tc>
          <w:tcPr>
            <w:tcW w:w="567" w:type="dxa"/>
            <w:shd w:val="clear" w:color="auto" w:fill="D9D9D9"/>
          </w:tcPr>
          <w:p w14:paraId="4C419715" w14:textId="77777777" w:rsidR="00466F8E" w:rsidRPr="00A13709" w:rsidRDefault="00466F8E" w:rsidP="008B4032"/>
        </w:tc>
        <w:tc>
          <w:tcPr>
            <w:tcW w:w="567" w:type="dxa"/>
            <w:shd w:val="clear" w:color="auto" w:fill="D9D9D9"/>
          </w:tcPr>
          <w:p w14:paraId="4C419716" w14:textId="77777777" w:rsidR="00466F8E" w:rsidRPr="00A13709" w:rsidRDefault="00466F8E" w:rsidP="008B4032"/>
        </w:tc>
        <w:tc>
          <w:tcPr>
            <w:tcW w:w="567" w:type="dxa"/>
            <w:shd w:val="clear" w:color="auto" w:fill="D9D9D9"/>
          </w:tcPr>
          <w:p w14:paraId="4C419717" w14:textId="77777777" w:rsidR="00466F8E" w:rsidRPr="00A13709" w:rsidRDefault="00466F8E" w:rsidP="008B4032"/>
        </w:tc>
        <w:tc>
          <w:tcPr>
            <w:tcW w:w="567" w:type="dxa"/>
            <w:shd w:val="clear" w:color="auto" w:fill="D9D9D9"/>
          </w:tcPr>
          <w:p w14:paraId="4C419718" w14:textId="77777777" w:rsidR="00466F8E" w:rsidRPr="00A13709" w:rsidRDefault="00466F8E" w:rsidP="008B4032"/>
        </w:tc>
        <w:tc>
          <w:tcPr>
            <w:tcW w:w="1713" w:type="dxa"/>
            <w:shd w:val="clear" w:color="auto" w:fill="D9D9D9"/>
          </w:tcPr>
          <w:p w14:paraId="4C419719" w14:textId="77777777" w:rsidR="00466F8E" w:rsidRPr="00A13709" w:rsidRDefault="00466F8E" w:rsidP="008B4032"/>
        </w:tc>
      </w:tr>
      <w:tr w:rsidR="00466F8E" w:rsidRPr="00A13709" w14:paraId="4C419726" w14:textId="77777777" w:rsidTr="008B4032">
        <w:tc>
          <w:tcPr>
            <w:tcW w:w="2438" w:type="dxa"/>
            <w:shd w:val="clear" w:color="auto" w:fill="auto"/>
          </w:tcPr>
          <w:p w14:paraId="4C41971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71C" w14:textId="77777777" w:rsidR="00466F8E" w:rsidRPr="00A13709" w:rsidRDefault="00466F8E" w:rsidP="008B4032"/>
        </w:tc>
        <w:tc>
          <w:tcPr>
            <w:tcW w:w="567" w:type="dxa"/>
            <w:shd w:val="clear" w:color="auto" w:fill="auto"/>
          </w:tcPr>
          <w:p w14:paraId="4C41971D" w14:textId="77777777" w:rsidR="00466F8E" w:rsidRPr="00A13709" w:rsidRDefault="00466F8E" w:rsidP="008B4032"/>
        </w:tc>
        <w:tc>
          <w:tcPr>
            <w:tcW w:w="567" w:type="dxa"/>
            <w:shd w:val="clear" w:color="auto" w:fill="auto"/>
          </w:tcPr>
          <w:p w14:paraId="4C41971E" w14:textId="77777777" w:rsidR="00466F8E" w:rsidRPr="00A13709" w:rsidRDefault="00466F8E" w:rsidP="008B4032"/>
        </w:tc>
        <w:tc>
          <w:tcPr>
            <w:tcW w:w="567" w:type="dxa"/>
            <w:shd w:val="clear" w:color="auto" w:fill="auto"/>
          </w:tcPr>
          <w:p w14:paraId="4C41971F" w14:textId="77777777" w:rsidR="00466F8E" w:rsidRPr="00A13709" w:rsidRDefault="00466F8E" w:rsidP="008B4032"/>
        </w:tc>
        <w:tc>
          <w:tcPr>
            <w:tcW w:w="567" w:type="dxa"/>
            <w:shd w:val="clear" w:color="auto" w:fill="auto"/>
          </w:tcPr>
          <w:p w14:paraId="4C419720" w14:textId="77777777" w:rsidR="00466F8E" w:rsidRPr="00A13709" w:rsidRDefault="00466F8E" w:rsidP="008B4032"/>
        </w:tc>
        <w:tc>
          <w:tcPr>
            <w:tcW w:w="567" w:type="dxa"/>
            <w:shd w:val="clear" w:color="auto" w:fill="auto"/>
          </w:tcPr>
          <w:p w14:paraId="4C419721" w14:textId="77777777" w:rsidR="00466F8E" w:rsidRPr="00A13709" w:rsidRDefault="00466F8E" w:rsidP="008B4032"/>
        </w:tc>
        <w:tc>
          <w:tcPr>
            <w:tcW w:w="567" w:type="dxa"/>
            <w:shd w:val="clear" w:color="auto" w:fill="auto"/>
          </w:tcPr>
          <w:p w14:paraId="4C419722" w14:textId="77777777" w:rsidR="00466F8E" w:rsidRPr="00A13709" w:rsidRDefault="00466F8E" w:rsidP="008B4032"/>
        </w:tc>
        <w:tc>
          <w:tcPr>
            <w:tcW w:w="567" w:type="dxa"/>
            <w:shd w:val="clear" w:color="auto" w:fill="auto"/>
          </w:tcPr>
          <w:p w14:paraId="4C419723" w14:textId="77777777" w:rsidR="00466F8E" w:rsidRPr="00A13709" w:rsidRDefault="00466F8E" w:rsidP="008B4032"/>
        </w:tc>
        <w:tc>
          <w:tcPr>
            <w:tcW w:w="567" w:type="dxa"/>
            <w:shd w:val="clear" w:color="auto" w:fill="auto"/>
          </w:tcPr>
          <w:p w14:paraId="4C419724" w14:textId="77777777" w:rsidR="00466F8E" w:rsidRPr="00A13709" w:rsidRDefault="00466F8E" w:rsidP="008B4032"/>
        </w:tc>
        <w:tc>
          <w:tcPr>
            <w:tcW w:w="1713" w:type="dxa"/>
            <w:shd w:val="clear" w:color="auto" w:fill="auto"/>
          </w:tcPr>
          <w:p w14:paraId="4C419725" w14:textId="77777777" w:rsidR="00466F8E" w:rsidRPr="00A13709" w:rsidRDefault="00466F8E" w:rsidP="008B4032"/>
        </w:tc>
      </w:tr>
      <w:tr w:rsidR="00466F8E" w:rsidRPr="00A13709" w14:paraId="4C419732" w14:textId="77777777" w:rsidTr="008B4032">
        <w:tc>
          <w:tcPr>
            <w:tcW w:w="2438" w:type="dxa"/>
            <w:shd w:val="clear" w:color="auto" w:fill="auto"/>
          </w:tcPr>
          <w:p w14:paraId="4C419727" w14:textId="77777777" w:rsidR="00466F8E" w:rsidRPr="00A13709" w:rsidRDefault="00466F8E" w:rsidP="008B4032">
            <w:r w:rsidRPr="00A13709">
              <w:t>Action</w:t>
            </w:r>
          </w:p>
        </w:tc>
        <w:tc>
          <w:tcPr>
            <w:tcW w:w="567" w:type="dxa"/>
            <w:shd w:val="clear" w:color="auto" w:fill="auto"/>
          </w:tcPr>
          <w:p w14:paraId="4C419728" w14:textId="77777777" w:rsidR="00466F8E" w:rsidRPr="00A13709" w:rsidRDefault="00466F8E" w:rsidP="008B4032"/>
        </w:tc>
        <w:tc>
          <w:tcPr>
            <w:tcW w:w="567" w:type="dxa"/>
            <w:shd w:val="clear" w:color="auto" w:fill="auto"/>
          </w:tcPr>
          <w:p w14:paraId="4C419729" w14:textId="77777777" w:rsidR="00466F8E" w:rsidRPr="00A13709" w:rsidRDefault="00466F8E" w:rsidP="008B4032"/>
        </w:tc>
        <w:tc>
          <w:tcPr>
            <w:tcW w:w="567" w:type="dxa"/>
            <w:shd w:val="clear" w:color="auto" w:fill="auto"/>
          </w:tcPr>
          <w:p w14:paraId="4C41972A" w14:textId="77777777" w:rsidR="00466F8E" w:rsidRPr="00A13709" w:rsidRDefault="00466F8E" w:rsidP="008B4032"/>
        </w:tc>
        <w:tc>
          <w:tcPr>
            <w:tcW w:w="567" w:type="dxa"/>
            <w:shd w:val="clear" w:color="auto" w:fill="auto"/>
          </w:tcPr>
          <w:p w14:paraId="4C41972B" w14:textId="77777777" w:rsidR="00466F8E" w:rsidRPr="00A13709" w:rsidRDefault="00466F8E" w:rsidP="008B4032"/>
        </w:tc>
        <w:tc>
          <w:tcPr>
            <w:tcW w:w="567" w:type="dxa"/>
            <w:shd w:val="clear" w:color="auto" w:fill="auto"/>
          </w:tcPr>
          <w:p w14:paraId="4C41972C" w14:textId="77777777" w:rsidR="00466F8E" w:rsidRPr="00A13709" w:rsidRDefault="00466F8E" w:rsidP="008B4032"/>
        </w:tc>
        <w:tc>
          <w:tcPr>
            <w:tcW w:w="567" w:type="dxa"/>
            <w:shd w:val="clear" w:color="auto" w:fill="auto"/>
          </w:tcPr>
          <w:p w14:paraId="4C41972D" w14:textId="77777777" w:rsidR="00466F8E" w:rsidRPr="00A13709" w:rsidRDefault="00466F8E" w:rsidP="008B4032"/>
        </w:tc>
        <w:tc>
          <w:tcPr>
            <w:tcW w:w="567" w:type="dxa"/>
            <w:shd w:val="clear" w:color="auto" w:fill="auto"/>
          </w:tcPr>
          <w:p w14:paraId="4C41972E" w14:textId="77777777" w:rsidR="00466F8E" w:rsidRPr="00A13709" w:rsidRDefault="00466F8E" w:rsidP="008B4032"/>
        </w:tc>
        <w:tc>
          <w:tcPr>
            <w:tcW w:w="567" w:type="dxa"/>
            <w:shd w:val="clear" w:color="auto" w:fill="auto"/>
          </w:tcPr>
          <w:p w14:paraId="4C41972F" w14:textId="77777777" w:rsidR="00466F8E" w:rsidRPr="00A13709" w:rsidRDefault="00466F8E" w:rsidP="008B4032"/>
        </w:tc>
        <w:tc>
          <w:tcPr>
            <w:tcW w:w="567" w:type="dxa"/>
            <w:shd w:val="clear" w:color="auto" w:fill="auto"/>
          </w:tcPr>
          <w:p w14:paraId="4C419730" w14:textId="77777777" w:rsidR="00466F8E" w:rsidRPr="00A13709" w:rsidRDefault="00466F8E" w:rsidP="008B4032"/>
        </w:tc>
        <w:tc>
          <w:tcPr>
            <w:tcW w:w="1713" w:type="dxa"/>
            <w:shd w:val="clear" w:color="auto" w:fill="auto"/>
          </w:tcPr>
          <w:p w14:paraId="4C419731" w14:textId="77777777" w:rsidR="00466F8E" w:rsidRPr="00A13709" w:rsidRDefault="00466F8E" w:rsidP="008B4032"/>
        </w:tc>
      </w:tr>
      <w:tr w:rsidR="00466F8E" w:rsidRPr="00A13709" w14:paraId="4C41973E" w14:textId="77777777" w:rsidTr="008B4032">
        <w:tc>
          <w:tcPr>
            <w:tcW w:w="2438" w:type="dxa"/>
            <w:shd w:val="clear" w:color="auto" w:fill="auto"/>
          </w:tcPr>
          <w:p w14:paraId="4C419733" w14:textId="77777777" w:rsidR="00466F8E" w:rsidRPr="00A13709" w:rsidRDefault="00466F8E" w:rsidP="008B4032">
            <w:r w:rsidRPr="00A13709">
              <w:t>Action</w:t>
            </w:r>
          </w:p>
        </w:tc>
        <w:tc>
          <w:tcPr>
            <w:tcW w:w="567" w:type="dxa"/>
            <w:shd w:val="clear" w:color="auto" w:fill="auto"/>
          </w:tcPr>
          <w:p w14:paraId="4C419734" w14:textId="77777777" w:rsidR="00466F8E" w:rsidRPr="00A13709" w:rsidRDefault="00466F8E" w:rsidP="008B4032"/>
        </w:tc>
        <w:tc>
          <w:tcPr>
            <w:tcW w:w="567" w:type="dxa"/>
            <w:shd w:val="clear" w:color="auto" w:fill="auto"/>
          </w:tcPr>
          <w:p w14:paraId="4C419735" w14:textId="77777777" w:rsidR="00466F8E" w:rsidRPr="00A13709" w:rsidRDefault="00466F8E" w:rsidP="008B4032"/>
        </w:tc>
        <w:tc>
          <w:tcPr>
            <w:tcW w:w="567" w:type="dxa"/>
            <w:shd w:val="clear" w:color="auto" w:fill="auto"/>
          </w:tcPr>
          <w:p w14:paraId="4C419736" w14:textId="77777777" w:rsidR="00466F8E" w:rsidRPr="00A13709" w:rsidRDefault="00466F8E" w:rsidP="008B4032"/>
        </w:tc>
        <w:tc>
          <w:tcPr>
            <w:tcW w:w="567" w:type="dxa"/>
            <w:shd w:val="clear" w:color="auto" w:fill="auto"/>
          </w:tcPr>
          <w:p w14:paraId="4C419737" w14:textId="77777777" w:rsidR="00466F8E" w:rsidRPr="00A13709" w:rsidRDefault="00466F8E" w:rsidP="008B4032"/>
        </w:tc>
        <w:tc>
          <w:tcPr>
            <w:tcW w:w="567" w:type="dxa"/>
            <w:shd w:val="clear" w:color="auto" w:fill="auto"/>
          </w:tcPr>
          <w:p w14:paraId="4C419738" w14:textId="77777777" w:rsidR="00466F8E" w:rsidRPr="00A13709" w:rsidRDefault="00466F8E" w:rsidP="008B4032"/>
        </w:tc>
        <w:tc>
          <w:tcPr>
            <w:tcW w:w="567" w:type="dxa"/>
            <w:shd w:val="clear" w:color="auto" w:fill="auto"/>
          </w:tcPr>
          <w:p w14:paraId="4C419739" w14:textId="77777777" w:rsidR="00466F8E" w:rsidRPr="00A13709" w:rsidRDefault="00466F8E" w:rsidP="008B4032"/>
        </w:tc>
        <w:tc>
          <w:tcPr>
            <w:tcW w:w="567" w:type="dxa"/>
            <w:shd w:val="clear" w:color="auto" w:fill="auto"/>
          </w:tcPr>
          <w:p w14:paraId="4C41973A" w14:textId="77777777" w:rsidR="00466F8E" w:rsidRPr="00A13709" w:rsidRDefault="00466F8E" w:rsidP="008B4032"/>
        </w:tc>
        <w:tc>
          <w:tcPr>
            <w:tcW w:w="567" w:type="dxa"/>
            <w:shd w:val="clear" w:color="auto" w:fill="auto"/>
          </w:tcPr>
          <w:p w14:paraId="4C41973B" w14:textId="77777777" w:rsidR="00466F8E" w:rsidRPr="00A13709" w:rsidRDefault="00466F8E" w:rsidP="008B4032"/>
        </w:tc>
        <w:tc>
          <w:tcPr>
            <w:tcW w:w="567" w:type="dxa"/>
            <w:shd w:val="clear" w:color="auto" w:fill="auto"/>
          </w:tcPr>
          <w:p w14:paraId="4C41973C" w14:textId="77777777" w:rsidR="00466F8E" w:rsidRPr="00A13709" w:rsidRDefault="00466F8E" w:rsidP="008B4032"/>
        </w:tc>
        <w:tc>
          <w:tcPr>
            <w:tcW w:w="1713" w:type="dxa"/>
            <w:shd w:val="clear" w:color="auto" w:fill="auto"/>
          </w:tcPr>
          <w:p w14:paraId="4C41973D" w14:textId="77777777" w:rsidR="00466F8E" w:rsidRPr="00A13709" w:rsidRDefault="00466F8E" w:rsidP="008B4032"/>
        </w:tc>
      </w:tr>
      <w:tr w:rsidR="00466F8E" w:rsidRPr="00A13709" w14:paraId="4C41974A" w14:textId="77777777" w:rsidTr="008B4032">
        <w:tc>
          <w:tcPr>
            <w:tcW w:w="2438" w:type="dxa"/>
            <w:shd w:val="clear" w:color="auto" w:fill="D9D9D9"/>
          </w:tcPr>
          <w:p w14:paraId="4C41973F" w14:textId="77777777" w:rsidR="00466F8E" w:rsidRPr="00A13709" w:rsidRDefault="00466F8E" w:rsidP="008B4032">
            <w:pPr>
              <w:rPr>
                <w:b/>
              </w:rPr>
            </w:pPr>
            <w:r w:rsidRPr="00A13709">
              <w:rPr>
                <w:b/>
              </w:rPr>
              <w:t>STRUCTURE</w:t>
            </w:r>
          </w:p>
        </w:tc>
        <w:tc>
          <w:tcPr>
            <w:tcW w:w="567" w:type="dxa"/>
            <w:shd w:val="clear" w:color="auto" w:fill="D9D9D9"/>
          </w:tcPr>
          <w:p w14:paraId="4C419740" w14:textId="77777777" w:rsidR="00466F8E" w:rsidRPr="00A13709" w:rsidRDefault="00466F8E" w:rsidP="008B4032"/>
        </w:tc>
        <w:tc>
          <w:tcPr>
            <w:tcW w:w="567" w:type="dxa"/>
            <w:shd w:val="clear" w:color="auto" w:fill="D9D9D9"/>
          </w:tcPr>
          <w:p w14:paraId="4C419741" w14:textId="77777777" w:rsidR="00466F8E" w:rsidRPr="00A13709" w:rsidRDefault="00466F8E" w:rsidP="008B4032"/>
        </w:tc>
        <w:tc>
          <w:tcPr>
            <w:tcW w:w="567" w:type="dxa"/>
            <w:shd w:val="clear" w:color="auto" w:fill="D9D9D9"/>
          </w:tcPr>
          <w:p w14:paraId="4C419742" w14:textId="77777777" w:rsidR="00466F8E" w:rsidRPr="00A13709" w:rsidRDefault="00466F8E" w:rsidP="008B4032"/>
        </w:tc>
        <w:tc>
          <w:tcPr>
            <w:tcW w:w="567" w:type="dxa"/>
            <w:shd w:val="clear" w:color="auto" w:fill="D9D9D9"/>
          </w:tcPr>
          <w:p w14:paraId="4C419743" w14:textId="77777777" w:rsidR="00466F8E" w:rsidRPr="00A13709" w:rsidRDefault="00466F8E" w:rsidP="008B4032"/>
        </w:tc>
        <w:tc>
          <w:tcPr>
            <w:tcW w:w="567" w:type="dxa"/>
            <w:shd w:val="clear" w:color="auto" w:fill="D9D9D9"/>
          </w:tcPr>
          <w:p w14:paraId="4C419744" w14:textId="77777777" w:rsidR="00466F8E" w:rsidRPr="00A13709" w:rsidRDefault="00466F8E" w:rsidP="008B4032"/>
        </w:tc>
        <w:tc>
          <w:tcPr>
            <w:tcW w:w="567" w:type="dxa"/>
            <w:shd w:val="clear" w:color="auto" w:fill="D9D9D9"/>
          </w:tcPr>
          <w:p w14:paraId="4C419745" w14:textId="77777777" w:rsidR="00466F8E" w:rsidRPr="00A13709" w:rsidRDefault="00466F8E" w:rsidP="008B4032"/>
        </w:tc>
        <w:tc>
          <w:tcPr>
            <w:tcW w:w="567" w:type="dxa"/>
            <w:shd w:val="clear" w:color="auto" w:fill="D9D9D9"/>
          </w:tcPr>
          <w:p w14:paraId="4C419746" w14:textId="77777777" w:rsidR="00466F8E" w:rsidRPr="00A13709" w:rsidRDefault="00466F8E" w:rsidP="008B4032"/>
        </w:tc>
        <w:tc>
          <w:tcPr>
            <w:tcW w:w="567" w:type="dxa"/>
            <w:shd w:val="clear" w:color="auto" w:fill="D9D9D9"/>
          </w:tcPr>
          <w:p w14:paraId="4C419747" w14:textId="77777777" w:rsidR="00466F8E" w:rsidRPr="00A13709" w:rsidRDefault="00466F8E" w:rsidP="008B4032"/>
        </w:tc>
        <w:tc>
          <w:tcPr>
            <w:tcW w:w="567" w:type="dxa"/>
            <w:shd w:val="clear" w:color="auto" w:fill="D9D9D9"/>
          </w:tcPr>
          <w:p w14:paraId="4C419748" w14:textId="77777777" w:rsidR="00466F8E" w:rsidRPr="00A13709" w:rsidRDefault="00466F8E" w:rsidP="008B4032"/>
        </w:tc>
        <w:tc>
          <w:tcPr>
            <w:tcW w:w="1713" w:type="dxa"/>
            <w:shd w:val="clear" w:color="auto" w:fill="D9D9D9"/>
          </w:tcPr>
          <w:p w14:paraId="4C419749" w14:textId="77777777" w:rsidR="00466F8E" w:rsidRPr="00A13709" w:rsidRDefault="00466F8E" w:rsidP="008B4032"/>
        </w:tc>
      </w:tr>
      <w:tr w:rsidR="00466F8E" w:rsidRPr="00A13709" w14:paraId="4C419756" w14:textId="77777777" w:rsidTr="008B4032">
        <w:tc>
          <w:tcPr>
            <w:tcW w:w="2438" w:type="dxa"/>
            <w:shd w:val="clear" w:color="auto" w:fill="auto"/>
          </w:tcPr>
          <w:p w14:paraId="4C41974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74C" w14:textId="77777777" w:rsidR="00466F8E" w:rsidRPr="00A13709" w:rsidRDefault="00466F8E" w:rsidP="008B4032"/>
        </w:tc>
        <w:tc>
          <w:tcPr>
            <w:tcW w:w="567" w:type="dxa"/>
            <w:shd w:val="clear" w:color="auto" w:fill="auto"/>
          </w:tcPr>
          <w:p w14:paraId="4C41974D" w14:textId="77777777" w:rsidR="00466F8E" w:rsidRPr="00A13709" w:rsidRDefault="00466F8E" w:rsidP="008B4032"/>
        </w:tc>
        <w:tc>
          <w:tcPr>
            <w:tcW w:w="567" w:type="dxa"/>
            <w:shd w:val="clear" w:color="auto" w:fill="auto"/>
          </w:tcPr>
          <w:p w14:paraId="4C41974E" w14:textId="77777777" w:rsidR="00466F8E" w:rsidRPr="00A13709" w:rsidRDefault="00466F8E" w:rsidP="008B4032"/>
        </w:tc>
        <w:tc>
          <w:tcPr>
            <w:tcW w:w="567" w:type="dxa"/>
            <w:shd w:val="clear" w:color="auto" w:fill="auto"/>
          </w:tcPr>
          <w:p w14:paraId="4C41974F" w14:textId="77777777" w:rsidR="00466F8E" w:rsidRPr="00A13709" w:rsidRDefault="00466F8E" w:rsidP="008B4032"/>
        </w:tc>
        <w:tc>
          <w:tcPr>
            <w:tcW w:w="567" w:type="dxa"/>
            <w:shd w:val="clear" w:color="auto" w:fill="auto"/>
          </w:tcPr>
          <w:p w14:paraId="4C419750" w14:textId="77777777" w:rsidR="00466F8E" w:rsidRPr="00A13709" w:rsidRDefault="00466F8E" w:rsidP="008B4032"/>
        </w:tc>
        <w:tc>
          <w:tcPr>
            <w:tcW w:w="567" w:type="dxa"/>
            <w:shd w:val="clear" w:color="auto" w:fill="auto"/>
          </w:tcPr>
          <w:p w14:paraId="4C419751" w14:textId="77777777" w:rsidR="00466F8E" w:rsidRPr="00A13709" w:rsidRDefault="00466F8E" w:rsidP="008B4032"/>
        </w:tc>
        <w:tc>
          <w:tcPr>
            <w:tcW w:w="567" w:type="dxa"/>
            <w:shd w:val="clear" w:color="auto" w:fill="auto"/>
          </w:tcPr>
          <w:p w14:paraId="4C419752" w14:textId="77777777" w:rsidR="00466F8E" w:rsidRPr="00A13709" w:rsidRDefault="00466F8E" w:rsidP="008B4032"/>
        </w:tc>
        <w:tc>
          <w:tcPr>
            <w:tcW w:w="567" w:type="dxa"/>
            <w:shd w:val="clear" w:color="auto" w:fill="auto"/>
          </w:tcPr>
          <w:p w14:paraId="4C419753" w14:textId="77777777" w:rsidR="00466F8E" w:rsidRPr="00A13709" w:rsidRDefault="00466F8E" w:rsidP="008B4032"/>
        </w:tc>
        <w:tc>
          <w:tcPr>
            <w:tcW w:w="567" w:type="dxa"/>
            <w:shd w:val="clear" w:color="auto" w:fill="auto"/>
          </w:tcPr>
          <w:p w14:paraId="4C419754" w14:textId="77777777" w:rsidR="00466F8E" w:rsidRPr="00A13709" w:rsidRDefault="00466F8E" w:rsidP="008B4032"/>
        </w:tc>
        <w:tc>
          <w:tcPr>
            <w:tcW w:w="1713" w:type="dxa"/>
            <w:shd w:val="clear" w:color="auto" w:fill="auto"/>
          </w:tcPr>
          <w:p w14:paraId="4C419755" w14:textId="77777777" w:rsidR="00466F8E" w:rsidRPr="00A13709" w:rsidRDefault="00466F8E" w:rsidP="008B4032"/>
        </w:tc>
      </w:tr>
      <w:tr w:rsidR="00466F8E" w:rsidRPr="00A13709" w14:paraId="4C419762" w14:textId="77777777" w:rsidTr="008B4032">
        <w:tc>
          <w:tcPr>
            <w:tcW w:w="2438" w:type="dxa"/>
            <w:shd w:val="clear" w:color="auto" w:fill="auto"/>
          </w:tcPr>
          <w:p w14:paraId="4C419757" w14:textId="77777777" w:rsidR="00466F8E" w:rsidRPr="00A13709" w:rsidRDefault="00466F8E" w:rsidP="008B4032">
            <w:r w:rsidRPr="00A13709">
              <w:t>Action</w:t>
            </w:r>
          </w:p>
        </w:tc>
        <w:tc>
          <w:tcPr>
            <w:tcW w:w="567" w:type="dxa"/>
            <w:shd w:val="clear" w:color="auto" w:fill="auto"/>
          </w:tcPr>
          <w:p w14:paraId="4C419758" w14:textId="77777777" w:rsidR="00466F8E" w:rsidRPr="00A13709" w:rsidRDefault="00466F8E" w:rsidP="008B4032"/>
        </w:tc>
        <w:tc>
          <w:tcPr>
            <w:tcW w:w="567" w:type="dxa"/>
            <w:shd w:val="clear" w:color="auto" w:fill="auto"/>
          </w:tcPr>
          <w:p w14:paraId="4C419759" w14:textId="77777777" w:rsidR="00466F8E" w:rsidRPr="00A13709" w:rsidRDefault="00466F8E" w:rsidP="008B4032"/>
        </w:tc>
        <w:tc>
          <w:tcPr>
            <w:tcW w:w="567" w:type="dxa"/>
            <w:shd w:val="clear" w:color="auto" w:fill="auto"/>
          </w:tcPr>
          <w:p w14:paraId="4C41975A" w14:textId="77777777" w:rsidR="00466F8E" w:rsidRPr="00A13709" w:rsidRDefault="00466F8E" w:rsidP="008B4032"/>
        </w:tc>
        <w:tc>
          <w:tcPr>
            <w:tcW w:w="567" w:type="dxa"/>
            <w:shd w:val="clear" w:color="auto" w:fill="auto"/>
          </w:tcPr>
          <w:p w14:paraId="4C41975B" w14:textId="77777777" w:rsidR="00466F8E" w:rsidRPr="00A13709" w:rsidRDefault="00466F8E" w:rsidP="008B4032"/>
        </w:tc>
        <w:tc>
          <w:tcPr>
            <w:tcW w:w="567" w:type="dxa"/>
            <w:shd w:val="clear" w:color="auto" w:fill="auto"/>
          </w:tcPr>
          <w:p w14:paraId="4C41975C" w14:textId="77777777" w:rsidR="00466F8E" w:rsidRPr="00A13709" w:rsidRDefault="00466F8E" w:rsidP="008B4032"/>
        </w:tc>
        <w:tc>
          <w:tcPr>
            <w:tcW w:w="567" w:type="dxa"/>
            <w:shd w:val="clear" w:color="auto" w:fill="auto"/>
          </w:tcPr>
          <w:p w14:paraId="4C41975D" w14:textId="77777777" w:rsidR="00466F8E" w:rsidRPr="00A13709" w:rsidRDefault="00466F8E" w:rsidP="008B4032"/>
        </w:tc>
        <w:tc>
          <w:tcPr>
            <w:tcW w:w="567" w:type="dxa"/>
            <w:shd w:val="clear" w:color="auto" w:fill="auto"/>
          </w:tcPr>
          <w:p w14:paraId="4C41975E" w14:textId="77777777" w:rsidR="00466F8E" w:rsidRPr="00A13709" w:rsidRDefault="00466F8E" w:rsidP="008B4032"/>
        </w:tc>
        <w:tc>
          <w:tcPr>
            <w:tcW w:w="567" w:type="dxa"/>
            <w:shd w:val="clear" w:color="auto" w:fill="auto"/>
          </w:tcPr>
          <w:p w14:paraId="4C41975F" w14:textId="77777777" w:rsidR="00466F8E" w:rsidRPr="00A13709" w:rsidRDefault="00466F8E" w:rsidP="008B4032"/>
        </w:tc>
        <w:tc>
          <w:tcPr>
            <w:tcW w:w="567" w:type="dxa"/>
            <w:shd w:val="clear" w:color="auto" w:fill="auto"/>
          </w:tcPr>
          <w:p w14:paraId="4C419760" w14:textId="77777777" w:rsidR="00466F8E" w:rsidRPr="00A13709" w:rsidRDefault="00466F8E" w:rsidP="008B4032"/>
        </w:tc>
        <w:tc>
          <w:tcPr>
            <w:tcW w:w="1713" w:type="dxa"/>
            <w:shd w:val="clear" w:color="auto" w:fill="auto"/>
          </w:tcPr>
          <w:p w14:paraId="4C419761" w14:textId="77777777" w:rsidR="00466F8E" w:rsidRPr="00A13709" w:rsidRDefault="00466F8E" w:rsidP="008B4032"/>
        </w:tc>
      </w:tr>
      <w:tr w:rsidR="00466F8E" w:rsidRPr="00A13709" w14:paraId="4C41976E" w14:textId="77777777" w:rsidTr="008B4032">
        <w:tc>
          <w:tcPr>
            <w:tcW w:w="2438" w:type="dxa"/>
            <w:shd w:val="clear" w:color="auto" w:fill="auto"/>
          </w:tcPr>
          <w:p w14:paraId="4C419763" w14:textId="77777777" w:rsidR="00466F8E" w:rsidRPr="00A13709" w:rsidRDefault="00466F8E" w:rsidP="008B4032">
            <w:r w:rsidRPr="00A13709">
              <w:t>Action</w:t>
            </w:r>
          </w:p>
        </w:tc>
        <w:tc>
          <w:tcPr>
            <w:tcW w:w="567" w:type="dxa"/>
            <w:shd w:val="clear" w:color="auto" w:fill="auto"/>
          </w:tcPr>
          <w:p w14:paraId="4C419764" w14:textId="77777777" w:rsidR="00466F8E" w:rsidRPr="00A13709" w:rsidRDefault="00466F8E" w:rsidP="008B4032"/>
        </w:tc>
        <w:tc>
          <w:tcPr>
            <w:tcW w:w="567" w:type="dxa"/>
            <w:shd w:val="clear" w:color="auto" w:fill="auto"/>
          </w:tcPr>
          <w:p w14:paraId="4C419765" w14:textId="77777777" w:rsidR="00466F8E" w:rsidRPr="00A13709" w:rsidRDefault="00466F8E" w:rsidP="008B4032"/>
        </w:tc>
        <w:tc>
          <w:tcPr>
            <w:tcW w:w="567" w:type="dxa"/>
            <w:shd w:val="clear" w:color="auto" w:fill="auto"/>
          </w:tcPr>
          <w:p w14:paraId="4C419766" w14:textId="77777777" w:rsidR="00466F8E" w:rsidRPr="00A13709" w:rsidRDefault="00466F8E" w:rsidP="008B4032"/>
        </w:tc>
        <w:tc>
          <w:tcPr>
            <w:tcW w:w="567" w:type="dxa"/>
            <w:shd w:val="clear" w:color="auto" w:fill="auto"/>
          </w:tcPr>
          <w:p w14:paraId="4C419767" w14:textId="77777777" w:rsidR="00466F8E" w:rsidRPr="00A13709" w:rsidRDefault="00466F8E" w:rsidP="008B4032"/>
        </w:tc>
        <w:tc>
          <w:tcPr>
            <w:tcW w:w="567" w:type="dxa"/>
            <w:shd w:val="clear" w:color="auto" w:fill="auto"/>
          </w:tcPr>
          <w:p w14:paraId="4C419768" w14:textId="77777777" w:rsidR="00466F8E" w:rsidRPr="00A13709" w:rsidRDefault="00466F8E" w:rsidP="008B4032"/>
        </w:tc>
        <w:tc>
          <w:tcPr>
            <w:tcW w:w="567" w:type="dxa"/>
            <w:shd w:val="clear" w:color="auto" w:fill="auto"/>
          </w:tcPr>
          <w:p w14:paraId="4C419769" w14:textId="77777777" w:rsidR="00466F8E" w:rsidRPr="00A13709" w:rsidRDefault="00466F8E" w:rsidP="008B4032"/>
        </w:tc>
        <w:tc>
          <w:tcPr>
            <w:tcW w:w="567" w:type="dxa"/>
            <w:shd w:val="clear" w:color="auto" w:fill="auto"/>
          </w:tcPr>
          <w:p w14:paraId="4C41976A" w14:textId="77777777" w:rsidR="00466F8E" w:rsidRPr="00A13709" w:rsidRDefault="00466F8E" w:rsidP="008B4032"/>
        </w:tc>
        <w:tc>
          <w:tcPr>
            <w:tcW w:w="567" w:type="dxa"/>
            <w:shd w:val="clear" w:color="auto" w:fill="auto"/>
          </w:tcPr>
          <w:p w14:paraId="4C41976B" w14:textId="77777777" w:rsidR="00466F8E" w:rsidRPr="00A13709" w:rsidRDefault="00466F8E" w:rsidP="008B4032"/>
        </w:tc>
        <w:tc>
          <w:tcPr>
            <w:tcW w:w="567" w:type="dxa"/>
            <w:shd w:val="clear" w:color="auto" w:fill="auto"/>
          </w:tcPr>
          <w:p w14:paraId="4C41976C" w14:textId="77777777" w:rsidR="00466F8E" w:rsidRPr="00A13709" w:rsidRDefault="00466F8E" w:rsidP="008B4032"/>
        </w:tc>
        <w:tc>
          <w:tcPr>
            <w:tcW w:w="1713" w:type="dxa"/>
            <w:shd w:val="clear" w:color="auto" w:fill="auto"/>
          </w:tcPr>
          <w:p w14:paraId="4C41976D" w14:textId="77777777" w:rsidR="00466F8E" w:rsidRPr="00A13709" w:rsidRDefault="00466F8E" w:rsidP="008B4032"/>
        </w:tc>
      </w:tr>
      <w:tr w:rsidR="00466F8E" w:rsidRPr="00A13709" w14:paraId="4C41977A" w14:textId="77777777" w:rsidTr="008B4032">
        <w:tc>
          <w:tcPr>
            <w:tcW w:w="2438" w:type="dxa"/>
            <w:shd w:val="clear" w:color="auto" w:fill="D9D9D9"/>
          </w:tcPr>
          <w:p w14:paraId="4C41976F" w14:textId="77777777" w:rsidR="00466F8E" w:rsidRPr="00A13709" w:rsidRDefault="00466F8E" w:rsidP="008B4032">
            <w:pPr>
              <w:rPr>
                <w:b/>
              </w:rPr>
            </w:pPr>
            <w:r w:rsidRPr="00A13709">
              <w:rPr>
                <w:b/>
              </w:rPr>
              <w:t>ENCLOSURE</w:t>
            </w:r>
          </w:p>
        </w:tc>
        <w:tc>
          <w:tcPr>
            <w:tcW w:w="567" w:type="dxa"/>
            <w:shd w:val="clear" w:color="auto" w:fill="D9D9D9"/>
          </w:tcPr>
          <w:p w14:paraId="4C419770" w14:textId="77777777" w:rsidR="00466F8E" w:rsidRPr="00A13709" w:rsidRDefault="00466F8E" w:rsidP="008B4032"/>
        </w:tc>
        <w:tc>
          <w:tcPr>
            <w:tcW w:w="567" w:type="dxa"/>
            <w:shd w:val="clear" w:color="auto" w:fill="D9D9D9"/>
          </w:tcPr>
          <w:p w14:paraId="4C419771" w14:textId="77777777" w:rsidR="00466F8E" w:rsidRPr="00A13709" w:rsidRDefault="00466F8E" w:rsidP="008B4032"/>
        </w:tc>
        <w:tc>
          <w:tcPr>
            <w:tcW w:w="567" w:type="dxa"/>
            <w:shd w:val="clear" w:color="auto" w:fill="D9D9D9"/>
          </w:tcPr>
          <w:p w14:paraId="4C419772" w14:textId="77777777" w:rsidR="00466F8E" w:rsidRPr="00A13709" w:rsidRDefault="00466F8E" w:rsidP="008B4032"/>
        </w:tc>
        <w:tc>
          <w:tcPr>
            <w:tcW w:w="567" w:type="dxa"/>
            <w:shd w:val="clear" w:color="auto" w:fill="D9D9D9"/>
          </w:tcPr>
          <w:p w14:paraId="4C419773" w14:textId="77777777" w:rsidR="00466F8E" w:rsidRPr="00A13709" w:rsidRDefault="00466F8E" w:rsidP="008B4032"/>
        </w:tc>
        <w:tc>
          <w:tcPr>
            <w:tcW w:w="567" w:type="dxa"/>
            <w:shd w:val="clear" w:color="auto" w:fill="D9D9D9"/>
          </w:tcPr>
          <w:p w14:paraId="4C419774" w14:textId="77777777" w:rsidR="00466F8E" w:rsidRPr="00A13709" w:rsidRDefault="00466F8E" w:rsidP="008B4032"/>
        </w:tc>
        <w:tc>
          <w:tcPr>
            <w:tcW w:w="567" w:type="dxa"/>
            <w:shd w:val="clear" w:color="auto" w:fill="D9D9D9"/>
          </w:tcPr>
          <w:p w14:paraId="4C419775" w14:textId="77777777" w:rsidR="00466F8E" w:rsidRPr="00A13709" w:rsidRDefault="00466F8E" w:rsidP="008B4032"/>
        </w:tc>
        <w:tc>
          <w:tcPr>
            <w:tcW w:w="567" w:type="dxa"/>
            <w:shd w:val="clear" w:color="auto" w:fill="D9D9D9"/>
          </w:tcPr>
          <w:p w14:paraId="4C419776" w14:textId="77777777" w:rsidR="00466F8E" w:rsidRPr="00A13709" w:rsidRDefault="00466F8E" w:rsidP="008B4032"/>
        </w:tc>
        <w:tc>
          <w:tcPr>
            <w:tcW w:w="567" w:type="dxa"/>
            <w:shd w:val="clear" w:color="auto" w:fill="D9D9D9"/>
          </w:tcPr>
          <w:p w14:paraId="4C419777" w14:textId="77777777" w:rsidR="00466F8E" w:rsidRPr="00A13709" w:rsidRDefault="00466F8E" w:rsidP="008B4032"/>
        </w:tc>
        <w:tc>
          <w:tcPr>
            <w:tcW w:w="567" w:type="dxa"/>
            <w:shd w:val="clear" w:color="auto" w:fill="D9D9D9"/>
          </w:tcPr>
          <w:p w14:paraId="4C419778" w14:textId="77777777" w:rsidR="00466F8E" w:rsidRPr="00A13709" w:rsidRDefault="00466F8E" w:rsidP="008B4032"/>
        </w:tc>
        <w:tc>
          <w:tcPr>
            <w:tcW w:w="1713" w:type="dxa"/>
            <w:shd w:val="clear" w:color="auto" w:fill="D9D9D9"/>
          </w:tcPr>
          <w:p w14:paraId="4C419779" w14:textId="77777777" w:rsidR="00466F8E" w:rsidRPr="00A13709" w:rsidRDefault="00466F8E" w:rsidP="008B4032"/>
        </w:tc>
      </w:tr>
      <w:tr w:rsidR="00466F8E" w:rsidRPr="00A13709" w14:paraId="4C419786" w14:textId="77777777" w:rsidTr="008B4032">
        <w:tc>
          <w:tcPr>
            <w:tcW w:w="2438" w:type="dxa"/>
            <w:shd w:val="clear" w:color="auto" w:fill="auto"/>
          </w:tcPr>
          <w:p w14:paraId="4C41977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77C" w14:textId="77777777" w:rsidR="00466F8E" w:rsidRPr="00A13709" w:rsidRDefault="00466F8E" w:rsidP="008B4032"/>
        </w:tc>
        <w:tc>
          <w:tcPr>
            <w:tcW w:w="567" w:type="dxa"/>
            <w:shd w:val="clear" w:color="auto" w:fill="auto"/>
          </w:tcPr>
          <w:p w14:paraId="4C41977D" w14:textId="77777777" w:rsidR="00466F8E" w:rsidRPr="00A13709" w:rsidRDefault="00466F8E" w:rsidP="008B4032"/>
        </w:tc>
        <w:tc>
          <w:tcPr>
            <w:tcW w:w="567" w:type="dxa"/>
            <w:shd w:val="clear" w:color="auto" w:fill="auto"/>
          </w:tcPr>
          <w:p w14:paraId="4C41977E" w14:textId="77777777" w:rsidR="00466F8E" w:rsidRPr="00A13709" w:rsidRDefault="00466F8E" w:rsidP="008B4032"/>
        </w:tc>
        <w:tc>
          <w:tcPr>
            <w:tcW w:w="567" w:type="dxa"/>
            <w:shd w:val="clear" w:color="auto" w:fill="auto"/>
          </w:tcPr>
          <w:p w14:paraId="4C41977F" w14:textId="77777777" w:rsidR="00466F8E" w:rsidRPr="00A13709" w:rsidRDefault="00466F8E" w:rsidP="008B4032"/>
        </w:tc>
        <w:tc>
          <w:tcPr>
            <w:tcW w:w="567" w:type="dxa"/>
            <w:shd w:val="clear" w:color="auto" w:fill="auto"/>
          </w:tcPr>
          <w:p w14:paraId="4C419780" w14:textId="77777777" w:rsidR="00466F8E" w:rsidRPr="00A13709" w:rsidRDefault="00466F8E" w:rsidP="008B4032"/>
        </w:tc>
        <w:tc>
          <w:tcPr>
            <w:tcW w:w="567" w:type="dxa"/>
            <w:shd w:val="clear" w:color="auto" w:fill="auto"/>
          </w:tcPr>
          <w:p w14:paraId="4C419781" w14:textId="77777777" w:rsidR="00466F8E" w:rsidRPr="00A13709" w:rsidRDefault="00466F8E" w:rsidP="008B4032"/>
        </w:tc>
        <w:tc>
          <w:tcPr>
            <w:tcW w:w="567" w:type="dxa"/>
            <w:shd w:val="clear" w:color="auto" w:fill="auto"/>
          </w:tcPr>
          <w:p w14:paraId="4C419782" w14:textId="77777777" w:rsidR="00466F8E" w:rsidRPr="00A13709" w:rsidRDefault="00466F8E" w:rsidP="008B4032"/>
        </w:tc>
        <w:tc>
          <w:tcPr>
            <w:tcW w:w="567" w:type="dxa"/>
            <w:shd w:val="clear" w:color="auto" w:fill="auto"/>
          </w:tcPr>
          <w:p w14:paraId="4C419783" w14:textId="77777777" w:rsidR="00466F8E" w:rsidRPr="00A13709" w:rsidRDefault="00466F8E" w:rsidP="008B4032"/>
        </w:tc>
        <w:tc>
          <w:tcPr>
            <w:tcW w:w="567" w:type="dxa"/>
            <w:shd w:val="clear" w:color="auto" w:fill="auto"/>
          </w:tcPr>
          <w:p w14:paraId="4C419784" w14:textId="77777777" w:rsidR="00466F8E" w:rsidRPr="00A13709" w:rsidRDefault="00466F8E" w:rsidP="008B4032"/>
        </w:tc>
        <w:tc>
          <w:tcPr>
            <w:tcW w:w="1713" w:type="dxa"/>
            <w:shd w:val="clear" w:color="auto" w:fill="auto"/>
          </w:tcPr>
          <w:p w14:paraId="4C419785" w14:textId="77777777" w:rsidR="00466F8E" w:rsidRPr="00A13709" w:rsidRDefault="00466F8E" w:rsidP="008B4032"/>
        </w:tc>
      </w:tr>
      <w:tr w:rsidR="00466F8E" w:rsidRPr="00A13709" w14:paraId="4C419792" w14:textId="77777777" w:rsidTr="008B4032">
        <w:tc>
          <w:tcPr>
            <w:tcW w:w="2438" w:type="dxa"/>
            <w:shd w:val="clear" w:color="auto" w:fill="auto"/>
          </w:tcPr>
          <w:p w14:paraId="4C419787" w14:textId="77777777" w:rsidR="00466F8E" w:rsidRPr="00A13709" w:rsidRDefault="00466F8E" w:rsidP="008B4032">
            <w:r w:rsidRPr="00A13709">
              <w:t>Action</w:t>
            </w:r>
          </w:p>
        </w:tc>
        <w:tc>
          <w:tcPr>
            <w:tcW w:w="567" w:type="dxa"/>
            <w:shd w:val="clear" w:color="auto" w:fill="auto"/>
          </w:tcPr>
          <w:p w14:paraId="4C419788" w14:textId="77777777" w:rsidR="00466F8E" w:rsidRPr="00A13709" w:rsidRDefault="00466F8E" w:rsidP="008B4032"/>
        </w:tc>
        <w:tc>
          <w:tcPr>
            <w:tcW w:w="567" w:type="dxa"/>
            <w:shd w:val="clear" w:color="auto" w:fill="auto"/>
          </w:tcPr>
          <w:p w14:paraId="4C419789" w14:textId="77777777" w:rsidR="00466F8E" w:rsidRPr="00A13709" w:rsidRDefault="00466F8E" w:rsidP="008B4032"/>
        </w:tc>
        <w:tc>
          <w:tcPr>
            <w:tcW w:w="567" w:type="dxa"/>
            <w:shd w:val="clear" w:color="auto" w:fill="auto"/>
          </w:tcPr>
          <w:p w14:paraId="4C41978A" w14:textId="77777777" w:rsidR="00466F8E" w:rsidRPr="00A13709" w:rsidRDefault="00466F8E" w:rsidP="008B4032"/>
        </w:tc>
        <w:tc>
          <w:tcPr>
            <w:tcW w:w="567" w:type="dxa"/>
            <w:shd w:val="clear" w:color="auto" w:fill="auto"/>
          </w:tcPr>
          <w:p w14:paraId="4C41978B" w14:textId="77777777" w:rsidR="00466F8E" w:rsidRPr="00A13709" w:rsidRDefault="00466F8E" w:rsidP="008B4032"/>
        </w:tc>
        <w:tc>
          <w:tcPr>
            <w:tcW w:w="567" w:type="dxa"/>
            <w:shd w:val="clear" w:color="auto" w:fill="auto"/>
          </w:tcPr>
          <w:p w14:paraId="4C41978C" w14:textId="77777777" w:rsidR="00466F8E" w:rsidRPr="00A13709" w:rsidRDefault="00466F8E" w:rsidP="008B4032"/>
        </w:tc>
        <w:tc>
          <w:tcPr>
            <w:tcW w:w="567" w:type="dxa"/>
            <w:shd w:val="clear" w:color="auto" w:fill="auto"/>
          </w:tcPr>
          <w:p w14:paraId="4C41978D" w14:textId="77777777" w:rsidR="00466F8E" w:rsidRPr="00A13709" w:rsidRDefault="00466F8E" w:rsidP="008B4032"/>
        </w:tc>
        <w:tc>
          <w:tcPr>
            <w:tcW w:w="567" w:type="dxa"/>
            <w:shd w:val="clear" w:color="auto" w:fill="auto"/>
          </w:tcPr>
          <w:p w14:paraId="4C41978E" w14:textId="77777777" w:rsidR="00466F8E" w:rsidRPr="00A13709" w:rsidRDefault="00466F8E" w:rsidP="008B4032"/>
        </w:tc>
        <w:tc>
          <w:tcPr>
            <w:tcW w:w="567" w:type="dxa"/>
            <w:shd w:val="clear" w:color="auto" w:fill="auto"/>
          </w:tcPr>
          <w:p w14:paraId="4C41978F" w14:textId="77777777" w:rsidR="00466F8E" w:rsidRPr="00A13709" w:rsidRDefault="00466F8E" w:rsidP="008B4032"/>
        </w:tc>
        <w:tc>
          <w:tcPr>
            <w:tcW w:w="567" w:type="dxa"/>
            <w:shd w:val="clear" w:color="auto" w:fill="auto"/>
          </w:tcPr>
          <w:p w14:paraId="4C419790" w14:textId="77777777" w:rsidR="00466F8E" w:rsidRPr="00A13709" w:rsidRDefault="00466F8E" w:rsidP="008B4032"/>
        </w:tc>
        <w:tc>
          <w:tcPr>
            <w:tcW w:w="1713" w:type="dxa"/>
            <w:shd w:val="clear" w:color="auto" w:fill="auto"/>
          </w:tcPr>
          <w:p w14:paraId="4C419791" w14:textId="77777777" w:rsidR="00466F8E" w:rsidRPr="00A13709" w:rsidRDefault="00466F8E" w:rsidP="008B4032"/>
        </w:tc>
      </w:tr>
      <w:tr w:rsidR="00466F8E" w:rsidRPr="00A13709" w14:paraId="4C41979E" w14:textId="77777777" w:rsidTr="008B4032">
        <w:tc>
          <w:tcPr>
            <w:tcW w:w="2438" w:type="dxa"/>
            <w:shd w:val="clear" w:color="auto" w:fill="auto"/>
          </w:tcPr>
          <w:p w14:paraId="4C419793" w14:textId="77777777" w:rsidR="00466F8E" w:rsidRPr="00A13709" w:rsidRDefault="00466F8E" w:rsidP="008B4032">
            <w:r w:rsidRPr="00A13709">
              <w:t>Action</w:t>
            </w:r>
          </w:p>
        </w:tc>
        <w:tc>
          <w:tcPr>
            <w:tcW w:w="567" w:type="dxa"/>
            <w:shd w:val="clear" w:color="auto" w:fill="auto"/>
          </w:tcPr>
          <w:p w14:paraId="4C419794" w14:textId="77777777" w:rsidR="00466F8E" w:rsidRPr="00A13709" w:rsidRDefault="00466F8E" w:rsidP="008B4032"/>
        </w:tc>
        <w:tc>
          <w:tcPr>
            <w:tcW w:w="567" w:type="dxa"/>
            <w:shd w:val="clear" w:color="auto" w:fill="auto"/>
          </w:tcPr>
          <w:p w14:paraId="4C419795" w14:textId="77777777" w:rsidR="00466F8E" w:rsidRPr="00A13709" w:rsidRDefault="00466F8E" w:rsidP="008B4032"/>
        </w:tc>
        <w:tc>
          <w:tcPr>
            <w:tcW w:w="567" w:type="dxa"/>
            <w:shd w:val="clear" w:color="auto" w:fill="auto"/>
          </w:tcPr>
          <w:p w14:paraId="4C419796" w14:textId="77777777" w:rsidR="00466F8E" w:rsidRPr="00A13709" w:rsidRDefault="00466F8E" w:rsidP="008B4032"/>
        </w:tc>
        <w:tc>
          <w:tcPr>
            <w:tcW w:w="567" w:type="dxa"/>
            <w:shd w:val="clear" w:color="auto" w:fill="auto"/>
          </w:tcPr>
          <w:p w14:paraId="4C419797" w14:textId="77777777" w:rsidR="00466F8E" w:rsidRPr="00A13709" w:rsidRDefault="00466F8E" w:rsidP="008B4032"/>
        </w:tc>
        <w:tc>
          <w:tcPr>
            <w:tcW w:w="567" w:type="dxa"/>
            <w:shd w:val="clear" w:color="auto" w:fill="auto"/>
          </w:tcPr>
          <w:p w14:paraId="4C419798" w14:textId="77777777" w:rsidR="00466F8E" w:rsidRPr="00A13709" w:rsidRDefault="00466F8E" w:rsidP="008B4032"/>
        </w:tc>
        <w:tc>
          <w:tcPr>
            <w:tcW w:w="567" w:type="dxa"/>
            <w:shd w:val="clear" w:color="auto" w:fill="auto"/>
          </w:tcPr>
          <w:p w14:paraId="4C419799" w14:textId="77777777" w:rsidR="00466F8E" w:rsidRPr="00A13709" w:rsidRDefault="00466F8E" w:rsidP="008B4032"/>
        </w:tc>
        <w:tc>
          <w:tcPr>
            <w:tcW w:w="567" w:type="dxa"/>
            <w:shd w:val="clear" w:color="auto" w:fill="auto"/>
          </w:tcPr>
          <w:p w14:paraId="4C41979A" w14:textId="77777777" w:rsidR="00466F8E" w:rsidRPr="00A13709" w:rsidRDefault="00466F8E" w:rsidP="008B4032"/>
        </w:tc>
        <w:tc>
          <w:tcPr>
            <w:tcW w:w="567" w:type="dxa"/>
            <w:shd w:val="clear" w:color="auto" w:fill="auto"/>
          </w:tcPr>
          <w:p w14:paraId="4C41979B" w14:textId="77777777" w:rsidR="00466F8E" w:rsidRPr="00A13709" w:rsidRDefault="00466F8E" w:rsidP="008B4032"/>
        </w:tc>
        <w:tc>
          <w:tcPr>
            <w:tcW w:w="567" w:type="dxa"/>
            <w:shd w:val="clear" w:color="auto" w:fill="auto"/>
          </w:tcPr>
          <w:p w14:paraId="4C41979C" w14:textId="77777777" w:rsidR="00466F8E" w:rsidRPr="00A13709" w:rsidRDefault="00466F8E" w:rsidP="008B4032"/>
        </w:tc>
        <w:tc>
          <w:tcPr>
            <w:tcW w:w="1713" w:type="dxa"/>
            <w:shd w:val="clear" w:color="auto" w:fill="auto"/>
          </w:tcPr>
          <w:p w14:paraId="4C41979D" w14:textId="77777777" w:rsidR="00466F8E" w:rsidRPr="00A13709" w:rsidRDefault="00466F8E" w:rsidP="008B4032"/>
        </w:tc>
      </w:tr>
      <w:tr w:rsidR="00466F8E" w:rsidRPr="00A13709" w14:paraId="4C4197AA" w14:textId="77777777" w:rsidTr="008B4032">
        <w:tc>
          <w:tcPr>
            <w:tcW w:w="2438" w:type="dxa"/>
            <w:shd w:val="clear" w:color="auto" w:fill="D9D9D9"/>
          </w:tcPr>
          <w:p w14:paraId="4C41979F" w14:textId="77777777" w:rsidR="00466F8E" w:rsidRPr="00A13709" w:rsidRDefault="00466F8E" w:rsidP="008B4032">
            <w:pPr>
              <w:rPr>
                <w:b/>
              </w:rPr>
            </w:pPr>
            <w:r w:rsidRPr="00A13709">
              <w:rPr>
                <w:b/>
              </w:rPr>
              <w:t>INTERIOR</w:t>
            </w:r>
          </w:p>
        </w:tc>
        <w:tc>
          <w:tcPr>
            <w:tcW w:w="567" w:type="dxa"/>
            <w:shd w:val="clear" w:color="auto" w:fill="D9D9D9"/>
          </w:tcPr>
          <w:p w14:paraId="4C4197A0" w14:textId="77777777" w:rsidR="00466F8E" w:rsidRPr="00A13709" w:rsidRDefault="00466F8E" w:rsidP="008B4032"/>
        </w:tc>
        <w:tc>
          <w:tcPr>
            <w:tcW w:w="567" w:type="dxa"/>
            <w:shd w:val="clear" w:color="auto" w:fill="D9D9D9"/>
          </w:tcPr>
          <w:p w14:paraId="4C4197A1" w14:textId="77777777" w:rsidR="00466F8E" w:rsidRPr="00A13709" w:rsidRDefault="00466F8E" w:rsidP="008B4032"/>
        </w:tc>
        <w:tc>
          <w:tcPr>
            <w:tcW w:w="567" w:type="dxa"/>
            <w:shd w:val="clear" w:color="auto" w:fill="D9D9D9"/>
          </w:tcPr>
          <w:p w14:paraId="4C4197A2" w14:textId="77777777" w:rsidR="00466F8E" w:rsidRPr="00A13709" w:rsidRDefault="00466F8E" w:rsidP="008B4032"/>
        </w:tc>
        <w:tc>
          <w:tcPr>
            <w:tcW w:w="567" w:type="dxa"/>
            <w:shd w:val="clear" w:color="auto" w:fill="D9D9D9"/>
          </w:tcPr>
          <w:p w14:paraId="4C4197A3" w14:textId="77777777" w:rsidR="00466F8E" w:rsidRPr="00A13709" w:rsidRDefault="00466F8E" w:rsidP="008B4032"/>
        </w:tc>
        <w:tc>
          <w:tcPr>
            <w:tcW w:w="567" w:type="dxa"/>
            <w:shd w:val="clear" w:color="auto" w:fill="D9D9D9"/>
          </w:tcPr>
          <w:p w14:paraId="4C4197A4" w14:textId="77777777" w:rsidR="00466F8E" w:rsidRPr="00A13709" w:rsidRDefault="00466F8E" w:rsidP="008B4032"/>
        </w:tc>
        <w:tc>
          <w:tcPr>
            <w:tcW w:w="567" w:type="dxa"/>
            <w:shd w:val="clear" w:color="auto" w:fill="D9D9D9"/>
          </w:tcPr>
          <w:p w14:paraId="4C4197A5" w14:textId="77777777" w:rsidR="00466F8E" w:rsidRPr="00A13709" w:rsidRDefault="00466F8E" w:rsidP="008B4032"/>
        </w:tc>
        <w:tc>
          <w:tcPr>
            <w:tcW w:w="567" w:type="dxa"/>
            <w:shd w:val="clear" w:color="auto" w:fill="D9D9D9"/>
          </w:tcPr>
          <w:p w14:paraId="4C4197A6" w14:textId="77777777" w:rsidR="00466F8E" w:rsidRPr="00A13709" w:rsidRDefault="00466F8E" w:rsidP="008B4032"/>
        </w:tc>
        <w:tc>
          <w:tcPr>
            <w:tcW w:w="567" w:type="dxa"/>
            <w:shd w:val="clear" w:color="auto" w:fill="D9D9D9"/>
          </w:tcPr>
          <w:p w14:paraId="4C4197A7" w14:textId="77777777" w:rsidR="00466F8E" w:rsidRPr="00A13709" w:rsidRDefault="00466F8E" w:rsidP="008B4032"/>
        </w:tc>
        <w:tc>
          <w:tcPr>
            <w:tcW w:w="567" w:type="dxa"/>
            <w:shd w:val="clear" w:color="auto" w:fill="D9D9D9"/>
          </w:tcPr>
          <w:p w14:paraId="4C4197A8" w14:textId="77777777" w:rsidR="00466F8E" w:rsidRPr="00A13709" w:rsidRDefault="00466F8E" w:rsidP="008B4032"/>
        </w:tc>
        <w:tc>
          <w:tcPr>
            <w:tcW w:w="1713" w:type="dxa"/>
            <w:shd w:val="clear" w:color="auto" w:fill="D9D9D9"/>
          </w:tcPr>
          <w:p w14:paraId="4C4197A9" w14:textId="77777777" w:rsidR="00466F8E" w:rsidRPr="00A13709" w:rsidRDefault="00466F8E" w:rsidP="008B4032"/>
        </w:tc>
      </w:tr>
      <w:tr w:rsidR="00466F8E" w:rsidRPr="00A13709" w14:paraId="4C4197B6" w14:textId="77777777" w:rsidTr="008B4032">
        <w:tc>
          <w:tcPr>
            <w:tcW w:w="2438" w:type="dxa"/>
            <w:shd w:val="clear" w:color="auto" w:fill="auto"/>
          </w:tcPr>
          <w:p w14:paraId="4C4197A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7AC" w14:textId="77777777" w:rsidR="00466F8E" w:rsidRPr="00A13709" w:rsidRDefault="00466F8E" w:rsidP="008B4032"/>
        </w:tc>
        <w:tc>
          <w:tcPr>
            <w:tcW w:w="567" w:type="dxa"/>
            <w:shd w:val="clear" w:color="auto" w:fill="auto"/>
          </w:tcPr>
          <w:p w14:paraId="4C4197AD" w14:textId="77777777" w:rsidR="00466F8E" w:rsidRPr="00A13709" w:rsidRDefault="00466F8E" w:rsidP="008B4032"/>
        </w:tc>
        <w:tc>
          <w:tcPr>
            <w:tcW w:w="567" w:type="dxa"/>
            <w:shd w:val="clear" w:color="auto" w:fill="auto"/>
          </w:tcPr>
          <w:p w14:paraId="4C4197AE" w14:textId="77777777" w:rsidR="00466F8E" w:rsidRPr="00A13709" w:rsidRDefault="00466F8E" w:rsidP="008B4032"/>
        </w:tc>
        <w:tc>
          <w:tcPr>
            <w:tcW w:w="567" w:type="dxa"/>
            <w:shd w:val="clear" w:color="auto" w:fill="auto"/>
          </w:tcPr>
          <w:p w14:paraId="4C4197AF" w14:textId="77777777" w:rsidR="00466F8E" w:rsidRPr="00A13709" w:rsidRDefault="00466F8E" w:rsidP="008B4032"/>
        </w:tc>
        <w:tc>
          <w:tcPr>
            <w:tcW w:w="567" w:type="dxa"/>
            <w:shd w:val="clear" w:color="auto" w:fill="auto"/>
          </w:tcPr>
          <w:p w14:paraId="4C4197B0" w14:textId="77777777" w:rsidR="00466F8E" w:rsidRPr="00A13709" w:rsidRDefault="00466F8E" w:rsidP="008B4032"/>
        </w:tc>
        <w:tc>
          <w:tcPr>
            <w:tcW w:w="567" w:type="dxa"/>
            <w:shd w:val="clear" w:color="auto" w:fill="auto"/>
          </w:tcPr>
          <w:p w14:paraId="4C4197B1" w14:textId="77777777" w:rsidR="00466F8E" w:rsidRPr="00A13709" w:rsidRDefault="00466F8E" w:rsidP="008B4032"/>
        </w:tc>
        <w:tc>
          <w:tcPr>
            <w:tcW w:w="567" w:type="dxa"/>
            <w:shd w:val="clear" w:color="auto" w:fill="auto"/>
          </w:tcPr>
          <w:p w14:paraId="4C4197B2" w14:textId="77777777" w:rsidR="00466F8E" w:rsidRPr="00A13709" w:rsidRDefault="00466F8E" w:rsidP="008B4032"/>
        </w:tc>
        <w:tc>
          <w:tcPr>
            <w:tcW w:w="567" w:type="dxa"/>
            <w:shd w:val="clear" w:color="auto" w:fill="auto"/>
          </w:tcPr>
          <w:p w14:paraId="4C4197B3" w14:textId="77777777" w:rsidR="00466F8E" w:rsidRPr="00A13709" w:rsidRDefault="00466F8E" w:rsidP="008B4032"/>
        </w:tc>
        <w:tc>
          <w:tcPr>
            <w:tcW w:w="567" w:type="dxa"/>
            <w:shd w:val="clear" w:color="auto" w:fill="auto"/>
          </w:tcPr>
          <w:p w14:paraId="4C4197B4" w14:textId="77777777" w:rsidR="00466F8E" w:rsidRPr="00A13709" w:rsidRDefault="00466F8E" w:rsidP="008B4032"/>
        </w:tc>
        <w:tc>
          <w:tcPr>
            <w:tcW w:w="1713" w:type="dxa"/>
            <w:shd w:val="clear" w:color="auto" w:fill="auto"/>
          </w:tcPr>
          <w:p w14:paraId="4C4197B5" w14:textId="77777777" w:rsidR="00466F8E" w:rsidRPr="00A13709" w:rsidRDefault="00466F8E" w:rsidP="008B4032"/>
        </w:tc>
      </w:tr>
      <w:tr w:rsidR="00466F8E" w:rsidRPr="00A13709" w14:paraId="4C4197C2" w14:textId="77777777" w:rsidTr="008B4032">
        <w:tc>
          <w:tcPr>
            <w:tcW w:w="2438" w:type="dxa"/>
            <w:shd w:val="clear" w:color="auto" w:fill="auto"/>
          </w:tcPr>
          <w:p w14:paraId="4C4197B7" w14:textId="77777777" w:rsidR="00466F8E" w:rsidRPr="00A13709" w:rsidRDefault="00466F8E" w:rsidP="008B4032">
            <w:r w:rsidRPr="00A13709">
              <w:t>Action</w:t>
            </w:r>
          </w:p>
        </w:tc>
        <w:tc>
          <w:tcPr>
            <w:tcW w:w="567" w:type="dxa"/>
            <w:shd w:val="clear" w:color="auto" w:fill="auto"/>
          </w:tcPr>
          <w:p w14:paraId="4C4197B8" w14:textId="77777777" w:rsidR="00466F8E" w:rsidRPr="00A13709" w:rsidRDefault="00466F8E" w:rsidP="008B4032"/>
        </w:tc>
        <w:tc>
          <w:tcPr>
            <w:tcW w:w="567" w:type="dxa"/>
            <w:shd w:val="clear" w:color="auto" w:fill="auto"/>
          </w:tcPr>
          <w:p w14:paraId="4C4197B9" w14:textId="77777777" w:rsidR="00466F8E" w:rsidRPr="00A13709" w:rsidRDefault="00466F8E" w:rsidP="008B4032"/>
        </w:tc>
        <w:tc>
          <w:tcPr>
            <w:tcW w:w="567" w:type="dxa"/>
            <w:shd w:val="clear" w:color="auto" w:fill="auto"/>
          </w:tcPr>
          <w:p w14:paraId="4C4197BA" w14:textId="77777777" w:rsidR="00466F8E" w:rsidRPr="00A13709" w:rsidRDefault="00466F8E" w:rsidP="008B4032"/>
        </w:tc>
        <w:tc>
          <w:tcPr>
            <w:tcW w:w="567" w:type="dxa"/>
            <w:shd w:val="clear" w:color="auto" w:fill="auto"/>
          </w:tcPr>
          <w:p w14:paraId="4C4197BB" w14:textId="77777777" w:rsidR="00466F8E" w:rsidRPr="00A13709" w:rsidRDefault="00466F8E" w:rsidP="008B4032"/>
        </w:tc>
        <w:tc>
          <w:tcPr>
            <w:tcW w:w="567" w:type="dxa"/>
            <w:shd w:val="clear" w:color="auto" w:fill="auto"/>
          </w:tcPr>
          <w:p w14:paraId="4C4197BC" w14:textId="77777777" w:rsidR="00466F8E" w:rsidRPr="00A13709" w:rsidRDefault="00466F8E" w:rsidP="008B4032"/>
        </w:tc>
        <w:tc>
          <w:tcPr>
            <w:tcW w:w="567" w:type="dxa"/>
            <w:shd w:val="clear" w:color="auto" w:fill="auto"/>
          </w:tcPr>
          <w:p w14:paraId="4C4197BD" w14:textId="77777777" w:rsidR="00466F8E" w:rsidRPr="00A13709" w:rsidRDefault="00466F8E" w:rsidP="008B4032"/>
        </w:tc>
        <w:tc>
          <w:tcPr>
            <w:tcW w:w="567" w:type="dxa"/>
            <w:shd w:val="clear" w:color="auto" w:fill="auto"/>
          </w:tcPr>
          <w:p w14:paraId="4C4197BE" w14:textId="77777777" w:rsidR="00466F8E" w:rsidRPr="00A13709" w:rsidRDefault="00466F8E" w:rsidP="008B4032"/>
        </w:tc>
        <w:tc>
          <w:tcPr>
            <w:tcW w:w="567" w:type="dxa"/>
            <w:shd w:val="clear" w:color="auto" w:fill="auto"/>
          </w:tcPr>
          <w:p w14:paraId="4C4197BF" w14:textId="77777777" w:rsidR="00466F8E" w:rsidRPr="00A13709" w:rsidRDefault="00466F8E" w:rsidP="008B4032"/>
        </w:tc>
        <w:tc>
          <w:tcPr>
            <w:tcW w:w="567" w:type="dxa"/>
            <w:shd w:val="clear" w:color="auto" w:fill="auto"/>
          </w:tcPr>
          <w:p w14:paraId="4C4197C0" w14:textId="77777777" w:rsidR="00466F8E" w:rsidRPr="00A13709" w:rsidRDefault="00466F8E" w:rsidP="008B4032"/>
        </w:tc>
        <w:tc>
          <w:tcPr>
            <w:tcW w:w="1713" w:type="dxa"/>
            <w:shd w:val="clear" w:color="auto" w:fill="auto"/>
          </w:tcPr>
          <w:p w14:paraId="4C4197C1" w14:textId="77777777" w:rsidR="00466F8E" w:rsidRPr="00A13709" w:rsidRDefault="00466F8E" w:rsidP="008B4032"/>
        </w:tc>
      </w:tr>
      <w:tr w:rsidR="00466F8E" w:rsidRPr="00A13709" w14:paraId="4C4197CE" w14:textId="77777777" w:rsidTr="008B4032">
        <w:tc>
          <w:tcPr>
            <w:tcW w:w="2438" w:type="dxa"/>
            <w:shd w:val="clear" w:color="auto" w:fill="auto"/>
          </w:tcPr>
          <w:p w14:paraId="4C4197C3" w14:textId="77777777" w:rsidR="00466F8E" w:rsidRPr="00A13709" w:rsidRDefault="00466F8E" w:rsidP="008B4032">
            <w:r w:rsidRPr="00A13709">
              <w:t>Action</w:t>
            </w:r>
          </w:p>
        </w:tc>
        <w:tc>
          <w:tcPr>
            <w:tcW w:w="567" w:type="dxa"/>
            <w:shd w:val="clear" w:color="auto" w:fill="auto"/>
          </w:tcPr>
          <w:p w14:paraId="4C4197C4" w14:textId="77777777" w:rsidR="00466F8E" w:rsidRPr="00A13709" w:rsidRDefault="00466F8E" w:rsidP="008B4032"/>
        </w:tc>
        <w:tc>
          <w:tcPr>
            <w:tcW w:w="567" w:type="dxa"/>
            <w:shd w:val="clear" w:color="auto" w:fill="auto"/>
          </w:tcPr>
          <w:p w14:paraId="4C4197C5" w14:textId="77777777" w:rsidR="00466F8E" w:rsidRPr="00A13709" w:rsidRDefault="00466F8E" w:rsidP="008B4032"/>
        </w:tc>
        <w:tc>
          <w:tcPr>
            <w:tcW w:w="567" w:type="dxa"/>
            <w:shd w:val="clear" w:color="auto" w:fill="auto"/>
          </w:tcPr>
          <w:p w14:paraId="4C4197C6" w14:textId="77777777" w:rsidR="00466F8E" w:rsidRPr="00A13709" w:rsidRDefault="00466F8E" w:rsidP="008B4032"/>
        </w:tc>
        <w:tc>
          <w:tcPr>
            <w:tcW w:w="567" w:type="dxa"/>
            <w:shd w:val="clear" w:color="auto" w:fill="auto"/>
          </w:tcPr>
          <w:p w14:paraId="4C4197C7" w14:textId="77777777" w:rsidR="00466F8E" w:rsidRPr="00A13709" w:rsidRDefault="00466F8E" w:rsidP="008B4032"/>
        </w:tc>
        <w:tc>
          <w:tcPr>
            <w:tcW w:w="567" w:type="dxa"/>
            <w:shd w:val="clear" w:color="auto" w:fill="auto"/>
          </w:tcPr>
          <w:p w14:paraId="4C4197C8" w14:textId="77777777" w:rsidR="00466F8E" w:rsidRPr="00A13709" w:rsidRDefault="00466F8E" w:rsidP="008B4032"/>
        </w:tc>
        <w:tc>
          <w:tcPr>
            <w:tcW w:w="567" w:type="dxa"/>
            <w:shd w:val="clear" w:color="auto" w:fill="auto"/>
          </w:tcPr>
          <w:p w14:paraId="4C4197C9" w14:textId="77777777" w:rsidR="00466F8E" w:rsidRPr="00A13709" w:rsidRDefault="00466F8E" w:rsidP="008B4032"/>
        </w:tc>
        <w:tc>
          <w:tcPr>
            <w:tcW w:w="567" w:type="dxa"/>
            <w:shd w:val="clear" w:color="auto" w:fill="auto"/>
          </w:tcPr>
          <w:p w14:paraId="4C4197CA" w14:textId="77777777" w:rsidR="00466F8E" w:rsidRPr="00A13709" w:rsidRDefault="00466F8E" w:rsidP="008B4032"/>
        </w:tc>
        <w:tc>
          <w:tcPr>
            <w:tcW w:w="567" w:type="dxa"/>
            <w:shd w:val="clear" w:color="auto" w:fill="auto"/>
          </w:tcPr>
          <w:p w14:paraId="4C4197CB" w14:textId="77777777" w:rsidR="00466F8E" w:rsidRPr="00A13709" w:rsidRDefault="00466F8E" w:rsidP="008B4032"/>
        </w:tc>
        <w:tc>
          <w:tcPr>
            <w:tcW w:w="567" w:type="dxa"/>
            <w:shd w:val="clear" w:color="auto" w:fill="auto"/>
          </w:tcPr>
          <w:p w14:paraId="4C4197CC" w14:textId="77777777" w:rsidR="00466F8E" w:rsidRPr="00A13709" w:rsidRDefault="00466F8E" w:rsidP="008B4032"/>
        </w:tc>
        <w:tc>
          <w:tcPr>
            <w:tcW w:w="1713" w:type="dxa"/>
            <w:shd w:val="clear" w:color="auto" w:fill="auto"/>
          </w:tcPr>
          <w:p w14:paraId="4C4197CD" w14:textId="77777777" w:rsidR="00466F8E" w:rsidRPr="00A13709" w:rsidRDefault="00466F8E" w:rsidP="008B4032"/>
        </w:tc>
      </w:tr>
      <w:tr w:rsidR="00466F8E" w:rsidRPr="00A13709" w14:paraId="4C4197DA" w14:textId="77777777" w:rsidTr="008B4032">
        <w:tc>
          <w:tcPr>
            <w:tcW w:w="2438" w:type="dxa"/>
            <w:shd w:val="clear" w:color="auto" w:fill="D9D9D9"/>
          </w:tcPr>
          <w:p w14:paraId="4C4197CF" w14:textId="77777777" w:rsidR="00466F8E" w:rsidRPr="00A13709" w:rsidRDefault="00466F8E" w:rsidP="008B4032">
            <w:pPr>
              <w:rPr>
                <w:b/>
              </w:rPr>
            </w:pPr>
            <w:r w:rsidRPr="00A13709">
              <w:rPr>
                <w:b/>
              </w:rPr>
              <w:t>F, F &amp; E</w:t>
            </w:r>
          </w:p>
        </w:tc>
        <w:tc>
          <w:tcPr>
            <w:tcW w:w="567" w:type="dxa"/>
            <w:shd w:val="clear" w:color="auto" w:fill="D9D9D9"/>
          </w:tcPr>
          <w:p w14:paraId="4C4197D0" w14:textId="77777777" w:rsidR="00466F8E" w:rsidRPr="00A13709" w:rsidRDefault="00466F8E" w:rsidP="008B4032"/>
        </w:tc>
        <w:tc>
          <w:tcPr>
            <w:tcW w:w="567" w:type="dxa"/>
            <w:shd w:val="clear" w:color="auto" w:fill="D9D9D9"/>
          </w:tcPr>
          <w:p w14:paraId="4C4197D1" w14:textId="77777777" w:rsidR="00466F8E" w:rsidRPr="00A13709" w:rsidRDefault="00466F8E" w:rsidP="008B4032"/>
        </w:tc>
        <w:tc>
          <w:tcPr>
            <w:tcW w:w="567" w:type="dxa"/>
            <w:shd w:val="clear" w:color="auto" w:fill="D9D9D9"/>
          </w:tcPr>
          <w:p w14:paraId="4C4197D2" w14:textId="77777777" w:rsidR="00466F8E" w:rsidRPr="00A13709" w:rsidRDefault="00466F8E" w:rsidP="008B4032"/>
        </w:tc>
        <w:tc>
          <w:tcPr>
            <w:tcW w:w="567" w:type="dxa"/>
            <w:shd w:val="clear" w:color="auto" w:fill="D9D9D9"/>
          </w:tcPr>
          <w:p w14:paraId="4C4197D3" w14:textId="77777777" w:rsidR="00466F8E" w:rsidRPr="00A13709" w:rsidRDefault="00466F8E" w:rsidP="008B4032"/>
        </w:tc>
        <w:tc>
          <w:tcPr>
            <w:tcW w:w="567" w:type="dxa"/>
            <w:shd w:val="clear" w:color="auto" w:fill="D9D9D9"/>
          </w:tcPr>
          <w:p w14:paraId="4C4197D4" w14:textId="77777777" w:rsidR="00466F8E" w:rsidRPr="00A13709" w:rsidRDefault="00466F8E" w:rsidP="008B4032"/>
        </w:tc>
        <w:tc>
          <w:tcPr>
            <w:tcW w:w="567" w:type="dxa"/>
            <w:shd w:val="clear" w:color="auto" w:fill="D9D9D9"/>
          </w:tcPr>
          <w:p w14:paraId="4C4197D5" w14:textId="77777777" w:rsidR="00466F8E" w:rsidRPr="00A13709" w:rsidRDefault="00466F8E" w:rsidP="008B4032"/>
        </w:tc>
        <w:tc>
          <w:tcPr>
            <w:tcW w:w="567" w:type="dxa"/>
            <w:shd w:val="clear" w:color="auto" w:fill="D9D9D9"/>
          </w:tcPr>
          <w:p w14:paraId="4C4197D6" w14:textId="77777777" w:rsidR="00466F8E" w:rsidRPr="00A13709" w:rsidRDefault="00466F8E" w:rsidP="008B4032"/>
        </w:tc>
        <w:tc>
          <w:tcPr>
            <w:tcW w:w="567" w:type="dxa"/>
            <w:shd w:val="clear" w:color="auto" w:fill="D9D9D9"/>
          </w:tcPr>
          <w:p w14:paraId="4C4197D7" w14:textId="77777777" w:rsidR="00466F8E" w:rsidRPr="00A13709" w:rsidRDefault="00466F8E" w:rsidP="008B4032"/>
        </w:tc>
        <w:tc>
          <w:tcPr>
            <w:tcW w:w="567" w:type="dxa"/>
            <w:shd w:val="clear" w:color="auto" w:fill="D9D9D9"/>
          </w:tcPr>
          <w:p w14:paraId="4C4197D8" w14:textId="77777777" w:rsidR="00466F8E" w:rsidRPr="00A13709" w:rsidRDefault="00466F8E" w:rsidP="008B4032"/>
        </w:tc>
        <w:tc>
          <w:tcPr>
            <w:tcW w:w="1713" w:type="dxa"/>
            <w:shd w:val="clear" w:color="auto" w:fill="D9D9D9"/>
          </w:tcPr>
          <w:p w14:paraId="4C4197D9" w14:textId="77777777" w:rsidR="00466F8E" w:rsidRPr="00A13709" w:rsidRDefault="00466F8E" w:rsidP="008B4032"/>
        </w:tc>
      </w:tr>
      <w:tr w:rsidR="00466F8E" w:rsidRPr="00A13709" w14:paraId="4C4197E6" w14:textId="77777777" w:rsidTr="008B4032">
        <w:tc>
          <w:tcPr>
            <w:tcW w:w="2438" w:type="dxa"/>
            <w:shd w:val="clear" w:color="auto" w:fill="auto"/>
          </w:tcPr>
          <w:p w14:paraId="4C4197D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7DC" w14:textId="77777777" w:rsidR="00466F8E" w:rsidRPr="00A13709" w:rsidRDefault="00466F8E" w:rsidP="008B4032"/>
        </w:tc>
        <w:tc>
          <w:tcPr>
            <w:tcW w:w="567" w:type="dxa"/>
            <w:shd w:val="clear" w:color="auto" w:fill="auto"/>
          </w:tcPr>
          <w:p w14:paraId="4C4197DD" w14:textId="77777777" w:rsidR="00466F8E" w:rsidRPr="00A13709" w:rsidRDefault="00466F8E" w:rsidP="008B4032"/>
        </w:tc>
        <w:tc>
          <w:tcPr>
            <w:tcW w:w="567" w:type="dxa"/>
            <w:shd w:val="clear" w:color="auto" w:fill="auto"/>
          </w:tcPr>
          <w:p w14:paraId="4C4197DE" w14:textId="77777777" w:rsidR="00466F8E" w:rsidRPr="00A13709" w:rsidRDefault="00466F8E" w:rsidP="008B4032"/>
        </w:tc>
        <w:tc>
          <w:tcPr>
            <w:tcW w:w="567" w:type="dxa"/>
            <w:shd w:val="clear" w:color="auto" w:fill="auto"/>
          </w:tcPr>
          <w:p w14:paraId="4C4197DF" w14:textId="77777777" w:rsidR="00466F8E" w:rsidRPr="00A13709" w:rsidRDefault="00466F8E" w:rsidP="008B4032"/>
        </w:tc>
        <w:tc>
          <w:tcPr>
            <w:tcW w:w="567" w:type="dxa"/>
            <w:shd w:val="clear" w:color="auto" w:fill="auto"/>
          </w:tcPr>
          <w:p w14:paraId="4C4197E0" w14:textId="77777777" w:rsidR="00466F8E" w:rsidRPr="00A13709" w:rsidRDefault="00466F8E" w:rsidP="008B4032"/>
        </w:tc>
        <w:tc>
          <w:tcPr>
            <w:tcW w:w="567" w:type="dxa"/>
            <w:shd w:val="clear" w:color="auto" w:fill="auto"/>
          </w:tcPr>
          <w:p w14:paraId="4C4197E1" w14:textId="77777777" w:rsidR="00466F8E" w:rsidRPr="00A13709" w:rsidRDefault="00466F8E" w:rsidP="008B4032"/>
        </w:tc>
        <w:tc>
          <w:tcPr>
            <w:tcW w:w="567" w:type="dxa"/>
            <w:shd w:val="clear" w:color="auto" w:fill="auto"/>
          </w:tcPr>
          <w:p w14:paraId="4C4197E2" w14:textId="77777777" w:rsidR="00466F8E" w:rsidRPr="00A13709" w:rsidRDefault="00466F8E" w:rsidP="008B4032"/>
        </w:tc>
        <w:tc>
          <w:tcPr>
            <w:tcW w:w="567" w:type="dxa"/>
            <w:shd w:val="clear" w:color="auto" w:fill="auto"/>
          </w:tcPr>
          <w:p w14:paraId="4C4197E3" w14:textId="77777777" w:rsidR="00466F8E" w:rsidRPr="00A13709" w:rsidRDefault="00466F8E" w:rsidP="008B4032"/>
        </w:tc>
        <w:tc>
          <w:tcPr>
            <w:tcW w:w="567" w:type="dxa"/>
            <w:shd w:val="clear" w:color="auto" w:fill="auto"/>
          </w:tcPr>
          <w:p w14:paraId="4C4197E4" w14:textId="77777777" w:rsidR="00466F8E" w:rsidRPr="00A13709" w:rsidRDefault="00466F8E" w:rsidP="008B4032"/>
        </w:tc>
        <w:tc>
          <w:tcPr>
            <w:tcW w:w="1713" w:type="dxa"/>
            <w:shd w:val="clear" w:color="auto" w:fill="auto"/>
          </w:tcPr>
          <w:p w14:paraId="4C4197E5" w14:textId="77777777" w:rsidR="00466F8E" w:rsidRPr="00A13709" w:rsidRDefault="00466F8E" w:rsidP="008B4032"/>
        </w:tc>
      </w:tr>
      <w:tr w:rsidR="00466F8E" w:rsidRPr="00A13709" w14:paraId="4C4197F2" w14:textId="77777777" w:rsidTr="008B4032">
        <w:tc>
          <w:tcPr>
            <w:tcW w:w="2438" w:type="dxa"/>
            <w:shd w:val="clear" w:color="auto" w:fill="auto"/>
          </w:tcPr>
          <w:p w14:paraId="4C4197E7" w14:textId="77777777" w:rsidR="00466F8E" w:rsidRPr="00A13709" w:rsidRDefault="00466F8E" w:rsidP="008B4032">
            <w:r w:rsidRPr="00A13709">
              <w:t>Action</w:t>
            </w:r>
          </w:p>
        </w:tc>
        <w:tc>
          <w:tcPr>
            <w:tcW w:w="567" w:type="dxa"/>
            <w:shd w:val="clear" w:color="auto" w:fill="auto"/>
          </w:tcPr>
          <w:p w14:paraId="4C4197E8" w14:textId="77777777" w:rsidR="00466F8E" w:rsidRPr="00A13709" w:rsidRDefault="00466F8E" w:rsidP="008B4032"/>
        </w:tc>
        <w:tc>
          <w:tcPr>
            <w:tcW w:w="567" w:type="dxa"/>
            <w:shd w:val="clear" w:color="auto" w:fill="auto"/>
          </w:tcPr>
          <w:p w14:paraId="4C4197E9" w14:textId="77777777" w:rsidR="00466F8E" w:rsidRPr="00A13709" w:rsidRDefault="00466F8E" w:rsidP="008B4032"/>
        </w:tc>
        <w:tc>
          <w:tcPr>
            <w:tcW w:w="567" w:type="dxa"/>
            <w:shd w:val="clear" w:color="auto" w:fill="auto"/>
          </w:tcPr>
          <w:p w14:paraId="4C4197EA" w14:textId="77777777" w:rsidR="00466F8E" w:rsidRPr="00A13709" w:rsidRDefault="00466F8E" w:rsidP="008B4032"/>
        </w:tc>
        <w:tc>
          <w:tcPr>
            <w:tcW w:w="567" w:type="dxa"/>
            <w:shd w:val="clear" w:color="auto" w:fill="auto"/>
          </w:tcPr>
          <w:p w14:paraId="4C4197EB" w14:textId="77777777" w:rsidR="00466F8E" w:rsidRPr="00A13709" w:rsidRDefault="00466F8E" w:rsidP="008B4032"/>
        </w:tc>
        <w:tc>
          <w:tcPr>
            <w:tcW w:w="567" w:type="dxa"/>
            <w:shd w:val="clear" w:color="auto" w:fill="auto"/>
          </w:tcPr>
          <w:p w14:paraId="4C4197EC" w14:textId="77777777" w:rsidR="00466F8E" w:rsidRPr="00A13709" w:rsidRDefault="00466F8E" w:rsidP="008B4032"/>
        </w:tc>
        <w:tc>
          <w:tcPr>
            <w:tcW w:w="567" w:type="dxa"/>
            <w:shd w:val="clear" w:color="auto" w:fill="auto"/>
          </w:tcPr>
          <w:p w14:paraId="4C4197ED" w14:textId="77777777" w:rsidR="00466F8E" w:rsidRPr="00A13709" w:rsidRDefault="00466F8E" w:rsidP="008B4032"/>
        </w:tc>
        <w:tc>
          <w:tcPr>
            <w:tcW w:w="567" w:type="dxa"/>
            <w:shd w:val="clear" w:color="auto" w:fill="auto"/>
          </w:tcPr>
          <w:p w14:paraId="4C4197EE" w14:textId="77777777" w:rsidR="00466F8E" w:rsidRPr="00A13709" w:rsidRDefault="00466F8E" w:rsidP="008B4032"/>
        </w:tc>
        <w:tc>
          <w:tcPr>
            <w:tcW w:w="567" w:type="dxa"/>
            <w:shd w:val="clear" w:color="auto" w:fill="auto"/>
          </w:tcPr>
          <w:p w14:paraId="4C4197EF" w14:textId="77777777" w:rsidR="00466F8E" w:rsidRPr="00A13709" w:rsidRDefault="00466F8E" w:rsidP="008B4032"/>
        </w:tc>
        <w:tc>
          <w:tcPr>
            <w:tcW w:w="567" w:type="dxa"/>
            <w:shd w:val="clear" w:color="auto" w:fill="auto"/>
          </w:tcPr>
          <w:p w14:paraId="4C4197F0" w14:textId="77777777" w:rsidR="00466F8E" w:rsidRPr="00A13709" w:rsidRDefault="00466F8E" w:rsidP="008B4032"/>
        </w:tc>
        <w:tc>
          <w:tcPr>
            <w:tcW w:w="1713" w:type="dxa"/>
            <w:shd w:val="clear" w:color="auto" w:fill="auto"/>
          </w:tcPr>
          <w:p w14:paraId="4C4197F1" w14:textId="77777777" w:rsidR="00466F8E" w:rsidRPr="00A13709" w:rsidRDefault="00466F8E" w:rsidP="008B4032"/>
        </w:tc>
      </w:tr>
      <w:tr w:rsidR="00466F8E" w:rsidRPr="00A13709" w14:paraId="4C4197FE" w14:textId="77777777" w:rsidTr="008B4032">
        <w:tc>
          <w:tcPr>
            <w:tcW w:w="2438" w:type="dxa"/>
            <w:shd w:val="clear" w:color="auto" w:fill="auto"/>
          </w:tcPr>
          <w:p w14:paraId="4C4197F3" w14:textId="77777777" w:rsidR="00466F8E" w:rsidRPr="00A13709" w:rsidRDefault="00466F8E" w:rsidP="008B4032">
            <w:r w:rsidRPr="00A13709">
              <w:t>Action</w:t>
            </w:r>
          </w:p>
        </w:tc>
        <w:tc>
          <w:tcPr>
            <w:tcW w:w="567" w:type="dxa"/>
            <w:shd w:val="clear" w:color="auto" w:fill="auto"/>
          </w:tcPr>
          <w:p w14:paraId="4C4197F4" w14:textId="77777777" w:rsidR="00466F8E" w:rsidRPr="00A13709" w:rsidRDefault="00466F8E" w:rsidP="008B4032"/>
        </w:tc>
        <w:tc>
          <w:tcPr>
            <w:tcW w:w="567" w:type="dxa"/>
            <w:shd w:val="clear" w:color="auto" w:fill="auto"/>
          </w:tcPr>
          <w:p w14:paraId="4C4197F5" w14:textId="77777777" w:rsidR="00466F8E" w:rsidRPr="00A13709" w:rsidRDefault="00466F8E" w:rsidP="008B4032"/>
        </w:tc>
        <w:tc>
          <w:tcPr>
            <w:tcW w:w="567" w:type="dxa"/>
            <w:shd w:val="clear" w:color="auto" w:fill="auto"/>
          </w:tcPr>
          <w:p w14:paraId="4C4197F6" w14:textId="77777777" w:rsidR="00466F8E" w:rsidRPr="00A13709" w:rsidRDefault="00466F8E" w:rsidP="008B4032"/>
        </w:tc>
        <w:tc>
          <w:tcPr>
            <w:tcW w:w="567" w:type="dxa"/>
            <w:shd w:val="clear" w:color="auto" w:fill="auto"/>
          </w:tcPr>
          <w:p w14:paraId="4C4197F7" w14:textId="77777777" w:rsidR="00466F8E" w:rsidRPr="00A13709" w:rsidRDefault="00466F8E" w:rsidP="008B4032"/>
        </w:tc>
        <w:tc>
          <w:tcPr>
            <w:tcW w:w="567" w:type="dxa"/>
            <w:shd w:val="clear" w:color="auto" w:fill="auto"/>
          </w:tcPr>
          <w:p w14:paraId="4C4197F8" w14:textId="77777777" w:rsidR="00466F8E" w:rsidRPr="00A13709" w:rsidRDefault="00466F8E" w:rsidP="008B4032"/>
        </w:tc>
        <w:tc>
          <w:tcPr>
            <w:tcW w:w="567" w:type="dxa"/>
            <w:shd w:val="clear" w:color="auto" w:fill="auto"/>
          </w:tcPr>
          <w:p w14:paraId="4C4197F9" w14:textId="77777777" w:rsidR="00466F8E" w:rsidRPr="00A13709" w:rsidRDefault="00466F8E" w:rsidP="008B4032"/>
        </w:tc>
        <w:tc>
          <w:tcPr>
            <w:tcW w:w="567" w:type="dxa"/>
            <w:shd w:val="clear" w:color="auto" w:fill="auto"/>
          </w:tcPr>
          <w:p w14:paraId="4C4197FA" w14:textId="77777777" w:rsidR="00466F8E" w:rsidRPr="00A13709" w:rsidRDefault="00466F8E" w:rsidP="008B4032"/>
        </w:tc>
        <w:tc>
          <w:tcPr>
            <w:tcW w:w="567" w:type="dxa"/>
            <w:shd w:val="clear" w:color="auto" w:fill="auto"/>
          </w:tcPr>
          <w:p w14:paraId="4C4197FB" w14:textId="77777777" w:rsidR="00466F8E" w:rsidRPr="00A13709" w:rsidRDefault="00466F8E" w:rsidP="008B4032"/>
        </w:tc>
        <w:tc>
          <w:tcPr>
            <w:tcW w:w="567" w:type="dxa"/>
            <w:shd w:val="clear" w:color="auto" w:fill="auto"/>
          </w:tcPr>
          <w:p w14:paraId="4C4197FC" w14:textId="77777777" w:rsidR="00466F8E" w:rsidRPr="00A13709" w:rsidRDefault="00466F8E" w:rsidP="008B4032"/>
        </w:tc>
        <w:tc>
          <w:tcPr>
            <w:tcW w:w="1713" w:type="dxa"/>
            <w:shd w:val="clear" w:color="auto" w:fill="auto"/>
          </w:tcPr>
          <w:p w14:paraId="4C4197FD" w14:textId="77777777" w:rsidR="00466F8E" w:rsidRPr="00A13709" w:rsidRDefault="00466F8E" w:rsidP="008B4032"/>
        </w:tc>
      </w:tr>
      <w:tr w:rsidR="00466F8E" w:rsidRPr="00A13709" w14:paraId="4C41980A" w14:textId="77777777" w:rsidTr="008B4032">
        <w:tc>
          <w:tcPr>
            <w:tcW w:w="2438" w:type="dxa"/>
            <w:shd w:val="clear" w:color="auto" w:fill="D9D9D9"/>
          </w:tcPr>
          <w:p w14:paraId="4C4197FF" w14:textId="77777777" w:rsidR="00466F8E" w:rsidRPr="00A13709" w:rsidRDefault="00466F8E" w:rsidP="008B4032">
            <w:pPr>
              <w:rPr>
                <w:b/>
              </w:rPr>
            </w:pPr>
            <w:r w:rsidRPr="00A13709">
              <w:rPr>
                <w:b/>
              </w:rPr>
              <w:t>MECHANICAL</w:t>
            </w:r>
          </w:p>
        </w:tc>
        <w:tc>
          <w:tcPr>
            <w:tcW w:w="567" w:type="dxa"/>
            <w:shd w:val="clear" w:color="auto" w:fill="D9D9D9"/>
          </w:tcPr>
          <w:p w14:paraId="4C419800" w14:textId="77777777" w:rsidR="00466F8E" w:rsidRPr="00A13709" w:rsidRDefault="00466F8E" w:rsidP="008B4032"/>
        </w:tc>
        <w:tc>
          <w:tcPr>
            <w:tcW w:w="567" w:type="dxa"/>
            <w:shd w:val="clear" w:color="auto" w:fill="D9D9D9"/>
          </w:tcPr>
          <w:p w14:paraId="4C419801" w14:textId="77777777" w:rsidR="00466F8E" w:rsidRPr="00A13709" w:rsidRDefault="00466F8E" w:rsidP="008B4032"/>
        </w:tc>
        <w:tc>
          <w:tcPr>
            <w:tcW w:w="567" w:type="dxa"/>
            <w:shd w:val="clear" w:color="auto" w:fill="D9D9D9"/>
          </w:tcPr>
          <w:p w14:paraId="4C419802" w14:textId="77777777" w:rsidR="00466F8E" w:rsidRPr="00A13709" w:rsidRDefault="00466F8E" w:rsidP="008B4032"/>
        </w:tc>
        <w:tc>
          <w:tcPr>
            <w:tcW w:w="567" w:type="dxa"/>
            <w:shd w:val="clear" w:color="auto" w:fill="D9D9D9"/>
          </w:tcPr>
          <w:p w14:paraId="4C419803" w14:textId="77777777" w:rsidR="00466F8E" w:rsidRPr="00A13709" w:rsidRDefault="00466F8E" w:rsidP="008B4032"/>
        </w:tc>
        <w:tc>
          <w:tcPr>
            <w:tcW w:w="567" w:type="dxa"/>
            <w:shd w:val="clear" w:color="auto" w:fill="D9D9D9"/>
          </w:tcPr>
          <w:p w14:paraId="4C419804" w14:textId="77777777" w:rsidR="00466F8E" w:rsidRPr="00A13709" w:rsidRDefault="00466F8E" w:rsidP="008B4032"/>
        </w:tc>
        <w:tc>
          <w:tcPr>
            <w:tcW w:w="567" w:type="dxa"/>
            <w:shd w:val="clear" w:color="auto" w:fill="D9D9D9"/>
          </w:tcPr>
          <w:p w14:paraId="4C419805" w14:textId="77777777" w:rsidR="00466F8E" w:rsidRPr="00A13709" w:rsidRDefault="00466F8E" w:rsidP="008B4032"/>
        </w:tc>
        <w:tc>
          <w:tcPr>
            <w:tcW w:w="567" w:type="dxa"/>
            <w:shd w:val="clear" w:color="auto" w:fill="D9D9D9"/>
          </w:tcPr>
          <w:p w14:paraId="4C419806" w14:textId="77777777" w:rsidR="00466F8E" w:rsidRPr="00A13709" w:rsidRDefault="00466F8E" w:rsidP="008B4032"/>
        </w:tc>
        <w:tc>
          <w:tcPr>
            <w:tcW w:w="567" w:type="dxa"/>
            <w:shd w:val="clear" w:color="auto" w:fill="D9D9D9"/>
          </w:tcPr>
          <w:p w14:paraId="4C419807" w14:textId="77777777" w:rsidR="00466F8E" w:rsidRPr="00A13709" w:rsidRDefault="00466F8E" w:rsidP="008B4032"/>
        </w:tc>
        <w:tc>
          <w:tcPr>
            <w:tcW w:w="567" w:type="dxa"/>
            <w:shd w:val="clear" w:color="auto" w:fill="D9D9D9"/>
          </w:tcPr>
          <w:p w14:paraId="4C419808" w14:textId="77777777" w:rsidR="00466F8E" w:rsidRPr="00A13709" w:rsidRDefault="00466F8E" w:rsidP="008B4032"/>
        </w:tc>
        <w:tc>
          <w:tcPr>
            <w:tcW w:w="1713" w:type="dxa"/>
            <w:shd w:val="clear" w:color="auto" w:fill="D9D9D9"/>
          </w:tcPr>
          <w:p w14:paraId="4C419809" w14:textId="77777777" w:rsidR="00466F8E" w:rsidRPr="00A13709" w:rsidRDefault="00466F8E" w:rsidP="008B4032"/>
        </w:tc>
      </w:tr>
      <w:tr w:rsidR="00466F8E" w:rsidRPr="00A13709" w14:paraId="4C419816" w14:textId="77777777" w:rsidTr="008B4032">
        <w:tc>
          <w:tcPr>
            <w:tcW w:w="2438" w:type="dxa"/>
            <w:shd w:val="clear" w:color="auto" w:fill="auto"/>
          </w:tcPr>
          <w:p w14:paraId="4C41980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80C" w14:textId="77777777" w:rsidR="00466F8E" w:rsidRPr="00A13709" w:rsidRDefault="00466F8E" w:rsidP="008B4032"/>
        </w:tc>
        <w:tc>
          <w:tcPr>
            <w:tcW w:w="567" w:type="dxa"/>
            <w:shd w:val="clear" w:color="auto" w:fill="auto"/>
          </w:tcPr>
          <w:p w14:paraId="4C41980D" w14:textId="77777777" w:rsidR="00466F8E" w:rsidRPr="00A13709" w:rsidRDefault="00466F8E" w:rsidP="008B4032"/>
        </w:tc>
        <w:tc>
          <w:tcPr>
            <w:tcW w:w="567" w:type="dxa"/>
            <w:shd w:val="clear" w:color="auto" w:fill="auto"/>
          </w:tcPr>
          <w:p w14:paraId="4C41980E" w14:textId="77777777" w:rsidR="00466F8E" w:rsidRPr="00A13709" w:rsidRDefault="00466F8E" w:rsidP="008B4032"/>
        </w:tc>
        <w:tc>
          <w:tcPr>
            <w:tcW w:w="567" w:type="dxa"/>
            <w:shd w:val="clear" w:color="auto" w:fill="auto"/>
          </w:tcPr>
          <w:p w14:paraId="4C41980F" w14:textId="77777777" w:rsidR="00466F8E" w:rsidRPr="00A13709" w:rsidRDefault="00466F8E" w:rsidP="008B4032"/>
        </w:tc>
        <w:tc>
          <w:tcPr>
            <w:tcW w:w="567" w:type="dxa"/>
            <w:shd w:val="clear" w:color="auto" w:fill="auto"/>
          </w:tcPr>
          <w:p w14:paraId="4C419810" w14:textId="77777777" w:rsidR="00466F8E" w:rsidRPr="00A13709" w:rsidRDefault="00466F8E" w:rsidP="008B4032"/>
        </w:tc>
        <w:tc>
          <w:tcPr>
            <w:tcW w:w="567" w:type="dxa"/>
            <w:shd w:val="clear" w:color="auto" w:fill="auto"/>
          </w:tcPr>
          <w:p w14:paraId="4C419811" w14:textId="77777777" w:rsidR="00466F8E" w:rsidRPr="00A13709" w:rsidRDefault="00466F8E" w:rsidP="008B4032"/>
        </w:tc>
        <w:tc>
          <w:tcPr>
            <w:tcW w:w="567" w:type="dxa"/>
            <w:shd w:val="clear" w:color="auto" w:fill="auto"/>
          </w:tcPr>
          <w:p w14:paraId="4C419812" w14:textId="77777777" w:rsidR="00466F8E" w:rsidRPr="00A13709" w:rsidRDefault="00466F8E" w:rsidP="008B4032"/>
        </w:tc>
        <w:tc>
          <w:tcPr>
            <w:tcW w:w="567" w:type="dxa"/>
            <w:shd w:val="clear" w:color="auto" w:fill="auto"/>
          </w:tcPr>
          <w:p w14:paraId="4C419813" w14:textId="77777777" w:rsidR="00466F8E" w:rsidRPr="00A13709" w:rsidRDefault="00466F8E" w:rsidP="008B4032"/>
        </w:tc>
        <w:tc>
          <w:tcPr>
            <w:tcW w:w="567" w:type="dxa"/>
            <w:shd w:val="clear" w:color="auto" w:fill="auto"/>
          </w:tcPr>
          <w:p w14:paraId="4C419814" w14:textId="77777777" w:rsidR="00466F8E" w:rsidRPr="00A13709" w:rsidRDefault="00466F8E" w:rsidP="008B4032"/>
        </w:tc>
        <w:tc>
          <w:tcPr>
            <w:tcW w:w="1713" w:type="dxa"/>
            <w:shd w:val="clear" w:color="auto" w:fill="auto"/>
          </w:tcPr>
          <w:p w14:paraId="4C419815" w14:textId="77777777" w:rsidR="00466F8E" w:rsidRPr="00A13709" w:rsidRDefault="00466F8E" w:rsidP="008B4032"/>
        </w:tc>
      </w:tr>
      <w:tr w:rsidR="00466F8E" w:rsidRPr="00A13709" w14:paraId="4C419822" w14:textId="77777777" w:rsidTr="008B4032">
        <w:tc>
          <w:tcPr>
            <w:tcW w:w="2438" w:type="dxa"/>
            <w:shd w:val="clear" w:color="auto" w:fill="auto"/>
          </w:tcPr>
          <w:p w14:paraId="4C419817" w14:textId="77777777" w:rsidR="00466F8E" w:rsidRPr="00A13709" w:rsidRDefault="00466F8E" w:rsidP="008B4032">
            <w:r w:rsidRPr="00A13709">
              <w:t>Action</w:t>
            </w:r>
          </w:p>
        </w:tc>
        <w:tc>
          <w:tcPr>
            <w:tcW w:w="567" w:type="dxa"/>
            <w:shd w:val="clear" w:color="auto" w:fill="auto"/>
          </w:tcPr>
          <w:p w14:paraId="4C419818" w14:textId="77777777" w:rsidR="00466F8E" w:rsidRPr="00A13709" w:rsidRDefault="00466F8E" w:rsidP="008B4032"/>
        </w:tc>
        <w:tc>
          <w:tcPr>
            <w:tcW w:w="567" w:type="dxa"/>
            <w:shd w:val="clear" w:color="auto" w:fill="auto"/>
          </w:tcPr>
          <w:p w14:paraId="4C419819" w14:textId="77777777" w:rsidR="00466F8E" w:rsidRPr="00A13709" w:rsidRDefault="00466F8E" w:rsidP="008B4032"/>
        </w:tc>
        <w:tc>
          <w:tcPr>
            <w:tcW w:w="567" w:type="dxa"/>
            <w:shd w:val="clear" w:color="auto" w:fill="auto"/>
          </w:tcPr>
          <w:p w14:paraId="4C41981A" w14:textId="77777777" w:rsidR="00466F8E" w:rsidRPr="00A13709" w:rsidRDefault="00466F8E" w:rsidP="008B4032"/>
        </w:tc>
        <w:tc>
          <w:tcPr>
            <w:tcW w:w="567" w:type="dxa"/>
            <w:shd w:val="clear" w:color="auto" w:fill="auto"/>
          </w:tcPr>
          <w:p w14:paraId="4C41981B" w14:textId="77777777" w:rsidR="00466F8E" w:rsidRPr="00A13709" w:rsidRDefault="00466F8E" w:rsidP="008B4032"/>
        </w:tc>
        <w:tc>
          <w:tcPr>
            <w:tcW w:w="567" w:type="dxa"/>
            <w:shd w:val="clear" w:color="auto" w:fill="auto"/>
          </w:tcPr>
          <w:p w14:paraId="4C41981C" w14:textId="77777777" w:rsidR="00466F8E" w:rsidRPr="00A13709" w:rsidRDefault="00466F8E" w:rsidP="008B4032"/>
        </w:tc>
        <w:tc>
          <w:tcPr>
            <w:tcW w:w="567" w:type="dxa"/>
            <w:shd w:val="clear" w:color="auto" w:fill="auto"/>
          </w:tcPr>
          <w:p w14:paraId="4C41981D" w14:textId="77777777" w:rsidR="00466F8E" w:rsidRPr="00A13709" w:rsidRDefault="00466F8E" w:rsidP="008B4032"/>
        </w:tc>
        <w:tc>
          <w:tcPr>
            <w:tcW w:w="567" w:type="dxa"/>
            <w:shd w:val="clear" w:color="auto" w:fill="auto"/>
          </w:tcPr>
          <w:p w14:paraId="4C41981E" w14:textId="77777777" w:rsidR="00466F8E" w:rsidRPr="00A13709" w:rsidRDefault="00466F8E" w:rsidP="008B4032"/>
        </w:tc>
        <w:tc>
          <w:tcPr>
            <w:tcW w:w="567" w:type="dxa"/>
            <w:shd w:val="clear" w:color="auto" w:fill="auto"/>
          </w:tcPr>
          <w:p w14:paraId="4C41981F" w14:textId="77777777" w:rsidR="00466F8E" w:rsidRPr="00A13709" w:rsidRDefault="00466F8E" w:rsidP="008B4032"/>
        </w:tc>
        <w:tc>
          <w:tcPr>
            <w:tcW w:w="567" w:type="dxa"/>
            <w:shd w:val="clear" w:color="auto" w:fill="auto"/>
          </w:tcPr>
          <w:p w14:paraId="4C419820" w14:textId="77777777" w:rsidR="00466F8E" w:rsidRPr="00A13709" w:rsidRDefault="00466F8E" w:rsidP="008B4032"/>
        </w:tc>
        <w:tc>
          <w:tcPr>
            <w:tcW w:w="1713" w:type="dxa"/>
            <w:shd w:val="clear" w:color="auto" w:fill="auto"/>
          </w:tcPr>
          <w:p w14:paraId="4C419821" w14:textId="77777777" w:rsidR="00466F8E" w:rsidRPr="00A13709" w:rsidRDefault="00466F8E" w:rsidP="008B4032"/>
        </w:tc>
      </w:tr>
      <w:tr w:rsidR="00466F8E" w:rsidRPr="00A13709" w14:paraId="4C41982E" w14:textId="77777777" w:rsidTr="008B4032">
        <w:tc>
          <w:tcPr>
            <w:tcW w:w="2438" w:type="dxa"/>
            <w:shd w:val="clear" w:color="auto" w:fill="auto"/>
          </w:tcPr>
          <w:p w14:paraId="4C419823" w14:textId="77777777" w:rsidR="00466F8E" w:rsidRPr="00A13709" w:rsidRDefault="00466F8E" w:rsidP="008B4032">
            <w:r w:rsidRPr="00A13709">
              <w:t>Action</w:t>
            </w:r>
          </w:p>
        </w:tc>
        <w:tc>
          <w:tcPr>
            <w:tcW w:w="567" w:type="dxa"/>
            <w:shd w:val="clear" w:color="auto" w:fill="auto"/>
          </w:tcPr>
          <w:p w14:paraId="4C419824" w14:textId="77777777" w:rsidR="00466F8E" w:rsidRPr="00A13709" w:rsidRDefault="00466F8E" w:rsidP="008B4032"/>
        </w:tc>
        <w:tc>
          <w:tcPr>
            <w:tcW w:w="567" w:type="dxa"/>
            <w:shd w:val="clear" w:color="auto" w:fill="auto"/>
          </w:tcPr>
          <w:p w14:paraId="4C419825" w14:textId="77777777" w:rsidR="00466F8E" w:rsidRPr="00A13709" w:rsidRDefault="00466F8E" w:rsidP="008B4032"/>
        </w:tc>
        <w:tc>
          <w:tcPr>
            <w:tcW w:w="567" w:type="dxa"/>
            <w:shd w:val="clear" w:color="auto" w:fill="auto"/>
          </w:tcPr>
          <w:p w14:paraId="4C419826" w14:textId="77777777" w:rsidR="00466F8E" w:rsidRPr="00A13709" w:rsidRDefault="00466F8E" w:rsidP="008B4032"/>
        </w:tc>
        <w:tc>
          <w:tcPr>
            <w:tcW w:w="567" w:type="dxa"/>
            <w:shd w:val="clear" w:color="auto" w:fill="auto"/>
          </w:tcPr>
          <w:p w14:paraId="4C419827" w14:textId="77777777" w:rsidR="00466F8E" w:rsidRPr="00A13709" w:rsidRDefault="00466F8E" w:rsidP="008B4032"/>
        </w:tc>
        <w:tc>
          <w:tcPr>
            <w:tcW w:w="567" w:type="dxa"/>
            <w:shd w:val="clear" w:color="auto" w:fill="auto"/>
          </w:tcPr>
          <w:p w14:paraId="4C419828" w14:textId="77777777" w:rsidR="00466F8E" w:rsidRPr="00A13709" w:rsidRDefault="00466F8E" w:rsidP="008B4032"/>
        </w:tc>
        <w:tc>
          <w:tcPr>
            <w:tcW w:w="567" w:type="dxa"/>
            <w:shd w:val="clear" w:color="auto" w:fill="auto"/>
          </w:tcPr>
          <w:p w14:paraId="4C419829" w14:textId="77777777" w:rsidR="00466F8E" w:rsidRPr="00A13709" w:rsidRDefault="00466F8E" w:rsidP="008B4032"/>
        </w:tc>
        <w:tc>
          <w:tcPr>
            <w:tcW w:w="567" w:type="dxa"/>
            <w:shd w:val="clear" w:color="auto" w:fill="auto"/>
          </w:tcPr>
          <w:p w14:paraId="4C41982A" w14:textId="77777777" w:rsidR="00466F8E" w:rsidRPr="00A13709" w:rsidRDefault="00466F8E" w:rsidP="008B4032"/>
        </w:tc>
        <w:tc>
          <w:tcPr>
            <w:tcW w:w="567" w:type="dxa"/>
            <w:shd w:val="clear" w:color="auto" w:fill="auto"/>
          </w:tcPr>
          <w:p w14:paraId="4C41982B" w14:textId="77777777" w:rsidR="00466F8E" w:rsidRPr="00A13709" w:rsidRDefault="00466F8E" w:rsidP="008B4032"/>
        </w:tc>
        <w:tc>
          <w:tcPr>
            <w:tcW w:w="567" w:type="dxa"/>
            <w:shd w:val="clear" w:color="auto" w:fill="auto"/>
          </w:tcPr>
          <w:p w14:paraId="4C41982C" w14:textId="77777777" w:rsidR="00466F8E" w:rsidRPr="00A13709" w:rsidRDefault="00466F8E" w:rsidP="008B4032"/>
        </w:tc>
        <w:tc>
          <w:tcPr>
            <w:tcW w:w="1713" w:type="dxa"/>
            <w:shd w:val="clear" w:color="auto" w:fill="auto"/>
          </w:tcPr>
          <w:p w14:paraId="4C41982D" w14:textId="77777777" w:rsidR="00466F8E" w:rsidRPr="00A13709" w:rsidRDefault="00466F8E" w:rsidP="008B4032"/>
        </w:tc>
      </w:tr>
      <w:tr w:rsidR="00466F8E" w:rsidRPr="00A13709" w14:paraId="4C41983A" w14:textId="77777777" w:rsidTr="008B4032">
        <w:tc>
          <w:tcPr>
            <w:tcW w:w="2438" w:type="dxa"/>
            <w:shd w:val="clear" w:color="auto" w:fill="D9D9D9"/>
          </w:tcPr>
          <w:p w14:paraId="4C41982F" w14:textId="77777777" w:rsidR="00466F8E" w:rsidRPr="00A13709" w:rsidRDefault="00466F8E" w:rsidP="008B4032">
            <w:pPr>
              <w:rPr>
                <w:b/>
              </w:rPr>
            </w:pPr>
            <w:r w:rsidRPr="00A13709">
              <w:rPr>
                <w:b/>
              </w:rPr>
              <w:t>HYDRAULIC</w:t>
            </w:r>
          </w:p>
        </w:tc>
        <w:tc>
          <w:tcPr>
            <w:tcW w:w="567" w:type="dxa"/>
            <w:shd w:val="clear" w:color="auto" w:fill="D9D9D9"/>
          </w:tcPr>
          <w:p w14:paraId="4C419830" w14:textId="77777777" w:rsidR="00466F8E" w:rsidRPr="00A13709" w:rsidRDefault="00466F8E" w:rsidP="008B4032"/>
        </w:tc>
        <w:tc>
          <w:tcPr>
            <w:tcW w:w="567" w:type="dxa"/>
            <w:shd w:val="clear" w:color="auto" w:fill="D9D9D9"/>
          </w:tcPr>
          <w:p w14:paraId="4C419831" w14:textId="77777777" w:rsidR="00466F8E" w:rsidRPr="00A13709" w:rsidRDefault="00466F8E" w:rsidP="008B4032"/>
        </w:tc>
        <w:tc>
          <w:tcPr>
            <w:tcW w:w="567" w:type="dxa"/>
            <w:shd w:val="clear" w:color="auto" w:fill="D9D9D9"/>
          </w:tcPr>
          <w:p w14:paraId="4C419832" w14:textId="77777777" w:rsidR="00466F8E" w:rsidRPr="00A13709" w:rsidRDefault="00466F8E" w:rsidP="008B4032"/>
        </w:tc>
        <w:tc>
          <w:tcPr>
            <w:tcW w:w="567" w:type="dxa"/>
            <w:shd w:val="clear" w:color="auto" w:fill="D9D9D9"/>
          </w:tcPr>
          <w:p w14:paraId="4C419833" w14:textId="77777777" w:rsidR="00466F8E" w:rsidRPr="00A13709" w:rsidRDefault="00466F8E" w:rsidP="008B4032"/>
        </w:tc>
        <w:tc>
          <w:tcPr>
            <w:tcW w:w="567" w:type="dxa"/>
            <w:shd w:val="clear" w:color="auto" w:fill="D9D9D9"/>
          </w:tcPr>
          <w:p w14:paraId="4C419834" w14:textId="77777777" w:rsidR="00466F8E" w:rsidRPr="00A13709" w:rsidRDefault="00466F8E" w:rsidP="008B4032"/>
        </w:tc>
        <w:tc>
          <w:tcPr>
            <w:tcW w:w="567" w:type="dxa"/>
            <w:shd w:val="clear" w:color="auto" w:fill="D9D9D9"/>
          </w:tcPr>
          <w:p w14:paraId="4C419835" w14:textId="77777777" w:rsidR="00466F8E" w:rsidRPr="00A13709" w:rsidRDefault="00466F8E" w:rsidP="008B4032"/>
        </w:tc>
        <w:tc>
          <w:tcPr>
            <w:tcW w:w="567" w:type="dxa"/>
            <w:shd w:val="clear" w:color="auto" w:fill="D9D9D9"/>
          </w:tcPr>
          <w:p w14:paraId="4C419836" w14:textId="77777777" w:rsidR="00466F8E" w:rsidRPr="00A13709" w:rsidRDefault="00466F8E" w:rsidP="008B4032"/>
        </w:tc>
        <w:tc>
          <w:tcPr>
            <w:tcW w:w="567" w:type="dxa"/>
            <w:shd w:val="clear" w:color="auto" w:fill="D9D9D9"/>
          </w:tcPr>
          <w:p w14:paraId="4C419837" w14:textId="77777777" w:rsidR="00466F8E" w:rsidRPr="00A13709" w:rsidRDefault="00466F8E" w:rsidP="008B4032"/>
        </w:tc>
        <w:tc>
          <w:tcPr>
            <w:tcW w:w="567" w:type="dxa"/>
            <w:shd w:val="clear" w:color="auto" w:fill="D9D9D9"/>
          </w:tcPr>
          <w:p w14:paraId="4C419838" w14:textId="77777777" w:rsidR="00466F8E" w:rsidRPr="00A13709" w:rsidRDefault="00466F8E" w:rsidP="008B4032"/>
        </w:tc>
        <w:tc>
          <w:tcPr>
            <w:tcW w:w="1713" w:type="dxa"/>
            <w:shd w:val="clear" w:color="auto" w:fill="D9D9D9"/>
          </w:tcPr>
          <w:p w14:paraId="4C419839" w14:textId="77777777" w:rsidR="00466F8E" w:rsidRPr="00A13709" w:rsidRDefault="00466F8E" w:rsidP="008B4032"/>
        </w:tc>
      </w:tr>
      <w:tr w:rsidR="00466F8E" w:rsidRPr="00A13709" w14:paraId="4C419846" w14:textId="77777777" w:rsidTr="008B4032">
        <w:tc>
          <w:tcPr>
            <w:tcW w:w="2438" w:type="dxa"/>
            <w:shd w:val="clear" w:color="auto" w:fill="auto"/>
          </w:tcPr>
          <w:p w14:paraId="4C41983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83C" w14:textId="77777777" w:rsidR="00466F8E" w:rsidRPr="00A13709" w:rsidRDefault="00466F8E" w:rsidP="008B4032"/>
        </w:tc>
        <w:tc>
          <w:tcPr>
            <w:tcW w:w="567" w:type="dxa"/>
            <w:shd w:val="clear" w:color="auto" w:fill="auto"/>
          </w:tcPr>
          <w:p w14:paraId="4C41983D" w14:textId="77777777" w:rsidR="00466F8E" w:rsidRPr="00A13709" w:rsidRDefault="00466F8E" w:rsidP="008B4032"/>
        </w:tc>
        <w:tc>
          <w:tcPr>
            <w:tcW w:w="567" w:type="dxa"/>
            <w:shd w:val="clear" w:color="auto" w:fill="auto"/>
          </w:tcPr>
          <w:p w14:paraId="4C41983E" w14:textId="77777777" w:rsidR="00466F8E" w:rsidRPr="00A13709" w:rsidRDefault="00466F8E" w:rsidP="008B4032"/>
        </w:tc>
        <w:tc>
          <w:tcPr>
            <w:tcW w:w="567" w:type="dxa"/>
            <w:shd w:val="clear" w:color="auto" w:fill="auto"/>
          </w:tcPr>
          <w:p w14:paraId="4C41983F" w14:textId="77777777" w:rsidR="00466F8E" w:rsidRPr="00A13709" w:rsidRDefault="00466F8E" w:rsidP="008B4032"/>
        </w:tc>
        <w:tc>
          <w:tcPr>
            <w:tcW w:w="567" w:type="dxa"/>
            <w:shd w:val="clear" w:color="auto" w:fill="auto"/>
          </w:tcPr>
          <w:p w14:paraId="4C419840" w14:textId="77777777" w:rsidR="00466F8E" w:rsidRPr="00A13709" w:rsidRDefault="00466F8E" w:rsidP="008B4032"/>
        </w:tc>
        <w:tc>
          <w:tcPr>
            <w:tcW w:w="567" w:type="dxa"/>
            <w:shd w:val="clear" w:color="auto" w:fill="auto"/>
          </w:tcPr>
          <w:p w14:paraId="4C419841" w14:textId="77777777" w:rsidR="00466F8E" w:rsidRPr="00A13709" w:rsidRDefault="00466F8E" w:rsidP="008B4032"/>
        </w:tc>
        <w:tc>
          <w:tcPr>
            <w:tcW w:w="567" w:type="dxa"/>
            <w:shd w:val="clear" w:color="auto" w:fill="auto"/>
          </w:tcPr>
          <w:p w14:paraId="4C419842" w14:textId="77777777" w:rsidR="00466F8E" w:rsidRPr="00A13709" w:rsidRDefault="00466F8E" w:rsidP="008B4032"/>
        </w:tc>
        <w:tc>
          <w:tcPr>
            <w:tcW w:w="567" w:type="dxa"/>
            <w:shd w:val="clear" w:color="auto" w:fill="auto"/>
          </w:tcPr>
          <w:p w14:paraId="4C419843" w14:textId="77777777" w:rsidR="00466F8E" w:rsidRPr="00A13709" w:rsidRDefault="00466F8E" w:rsidP="008B4032"/>
        </w:tc>
        <w:tc>
          <w:tcPr>
            <w:tcW w:w="567" w:type="dxa"/>
            <w:shd w:val="clear" w:color="auto" w:fill="auto"/>
          </w:tcPr>
          <w:p w14:paraId="4C419844" w14:textId="77777777" w:rsidR="00466F8E" w:rsidRPr="00A13709" w:rsidRDefault="00466F8E" w:rsidP="008B4032"/>
        </w:tc>
        <w:tc>
          <w:tcPr>
            <w:tcW w:w="1713" w:type="dxa"/>
            <w:shd w:val="clear" w:color="auto" w:fill="auto"/>
          </w:tcPr>
          <w:p w14:paraId="4C419845" w14:textId="77777777" w:rsidR="00466F8E" w:rsidRPr="00A13709" w:rsidRDefault="00466F8E" w:rsidP="008B4032"/>
        </w:tc>
      </w:tr>
      <w:tr w:rsidR="00466F8E" w:rsidRPr="00A13709" w14:paraId="4C419852" w14:textId="77777777" w:rsidTr="008B4032">
        <w:tc>
          <w:tcPr>
            <w:tcW w:w="2438" w:type="dxa"/>
            <w:shd w:val="clear" w:color="auto" w:fill="auto"/>
          </w:tcPr>
          <w:p w14:paraId="4C419847" w14:textId="77777777" w:rsidR="00466F8E" w:rsidRPr="00A13709" w:rsidRDefault="00466F8E" w:rsidP="008B4032">
            <w:r w:rsidRPr="00A13709">
              <w:t>Action</w:t>
            </w:r>
          </w:p>
        </w:tc>
        <w:tc>
          <w:tcPr>
            <w:tcW w:w="567" w:type="dxa"/>
            <w:shd w:val="clear" w:color="auto" w:fill="auto"/>
          </w:tcPr>
          <w:p w14:paraId="4C419848" w14:textId="77777777" w:rsidR="00466F8E" w:rsidRPr="00A13709" w:rsidRDefault="00466F8E" w:rsidP="008B4032"/>
        </w:tc>
        <w:tc>
          <w:tcPr>
            <w:tcW w:w="567" w:type="dxa"/>
            <w:shd w:val="clear" w:color="auto" w:fill="auto"/>
          </w:tcPr>
          <w:p w14:paraId="4C419849" w14:textId="77777777" w:rsidR="00466F8E" w:rsidRPr="00A13709" w:rsidRDefault="00466F8E" w:rsidP="008B4032"/>
        </w:tc>
        <w:tc>
          <w:tcPr>
            <w:tcW w:w="567" w:type="dxa"/>
            <w:shd w:val="clear" w:color="auto" w:fill="auto"/>
          </w:tcPr>
          <w:p w14:paraId="4C41984A" w14:textId="77777777" w:rsidR="00466F8E" w:rsidRPr="00A13709" w:rsidRDefault="00466F8E" w:rsidP="008B4032"/>
        </w:tc>
        <w:tc>
          <w:tcPr>
            <w:tcW w:w="567" w:type="dxa"/>
            <w:shd w:val="clear" w:color="auto" w:fill="auto"/>
          </w:tcPr>
          <w:p w14:paraId="4C41984B" w14:textId="77777777" w:rsidR="00466F8E" w:rsidRPr="00A13709" w:rsidRDefault="00466F8E" w:rsidP="008B4032"/>
        </w:tc>
        <w:tc>
          <w:tcPr>
            <w:tcW w:w="567" w:type="dxa"/>
            <w:shd w:val="clear" w:color="auto" w:fill="auto"/>
          </w:tcPr>
          <w:p w14:paraId="4C41984C" w14:textId="77777777" w:rsidR="00466F8E" w:rsidRPr="00A13709" w:rsidRDefault="00466F8E" w:rsidP="008B4032"/>
        </w:tc>
        <w:tc>
          <w:tcPr>
            <w:tcW w:w="567" w:type="dxa"/>
            <w:shd w:val="clear" w:color="auto" w:fill="auto"/>
          </w:tcPr>
          <w:p w14:paraId="4C41984D" w14:textId="77777777" w:rsidR="00466F8E" w:rsidRPr="00A13709" w:rsidRDefault="00466F8E" w:rsidP="008B4032"/>
        </w:tc>
        <w:tc>
          <w:tcPr>
            <w:tcW w:w="567" w:type="dxa"/>
            <w:shd w:val="clear" w:color="auto" w:fill="auto"/>
          </w:tcPr>
          <w:p w14:paraId="4C41984E" w14:textId="77777777" w:rsidR="00466F8E" w:rsidRPr="00A13709" w:rsidRDefault="00466F8E" w:rsidP="008B4032"/>
        </w:tc>
        <w:tc>
          <w:tcPr>
            <w:tcW w:w="567" w:type="dxa"/>
            <w:shd w:val="clear" w:color="auto" w:fill="auto"/>
          </w:tcPr>
          <w:p w14:paraId="4C41984F" w14:textId="77777777" w:rsidR="00466F8E" w:rsidRPr="00A13709" w:rsidRDefault="00466F8E" w:rsidP="008B4032"/>
        </w:tc>
        <w:tc>
          <w:tcPr>
            <w:tcW w:w="567" w:type="dxa"/>
            <w:shd w:val="clear" w:color="auto" w:fill="auto"/>
          </w:tcPr>
          <w:p w14:paraId="4C419850" w14:textId="77777777" w:rsidR="00466F8E" w:rsidRPr="00A13709" w:rsidRDefault="00466F8E" w:rsidP="008B4032"/>
        </w:tc>
        <w:tc>
          <w:tcPr>
            <w:tcW w:w="1713" w:type="dxa"/>
            <w:shd w:val="clear" w:color="auto" w:fill="auto"/>
          </w:tcPr>
          <w:p w14:paraId="4C419851" w14:textId="77777777" w:rsidR="00466F8E" w:rsidRPr="00A13709" w:rsidRDefault="00466F8E" w:rsidP="008B4032"/>
        </w:tc>
      </w:tr>
      <w:tr w:rsidR="00466F8E" w:rsidRPr="00A13709" w14:paraId="4C41985E" w14:textId="77777777" w:rsidTr="008B4032">
        <w:tc>
          <w:tcPr>
            <w:tcW w:w="2438" w:type="dxa"/>
            <w:shd w:val="clear" w:color="auto" w:fill="auto"/>
          </w:tcPr>
          <w:p w14:paraId="4C419853" w14:textId="77777777" w:rsidR="00466F8E" w:rsidRPr="00A13709" w:rsidRDefault="00466F8E" w:rsidP="008B4032">
            <w:r w:rsidRPr="00A13709">
              <w:t>Action</w:t>
            </w:r>
          </w:p>
        </w:tc>
        <w:tc>
          <w:tcPr>
            <w:tcW w:w="567" w:type="dxa"/>
            <w:shd w:val="clear" w:color="auto" w:fill="auto"/>
          </w:tcPr>
          <w:p w14:paraId="4C419854" w14:textId="77777777" w:rsidR="00466F8E" w:rsidRPr="00A13709" w:rsidRDefault="00466F8E" w:rsidP="008B4032"/>
        </w:tc>
        <w:tc>
          <w:tcPr>
            <w:tcW w:w="567" w:type="dxa"/>
            <w:shd w:val="clear" w:color="auto" w:fill="auto"/>
          </w:tcPr>
          <w:p w14:paraId="4C419855" w14:textId="77777777" w:rsidR="00466F8E" w:rsidRPr="00A13709" w:rsidRDefault="00466F8E" w:rsidP="008B4032"/>
        </w:tc>
        <w:tc>
          <w:tcPr>
            <w:tcW w:w="567" w:type="dxa"/>
            <w:shd w:val="clear" w:color="auto" w:fill="auto"/>
          </w:tcPr>
          <w:p w14:paraId="4C419856" w14:textId="77777777" w:rsidR="00466F8E" w:rsidRPr="00A13709" w:rsidRDefault="00466F8E" w:rsidP="008B4032"/>
        </w:tc>
        <w:tc>
          <w:tcPr>
            <w:tcW w:w="567" w:type="dxa"/>
            <w:shd w:val="clear" w:color="auto" w:fill="auto"/>
          </w:tcPr>
          <w:p w14:paraId="4C419857" w14:textId="77777777" w:rsidR="00466F8E" w:rsidRPr="00A13709" w:rsidRDefault="00466F8E" w:rsidP="008B4032"/>
        </w:tc>
        <w:tc>
          <w:tcPr>
            <w:tcW w:w="567" w:type="dxa"/>
            <w:shd w:val="clear" w:color="auto" w:fill="auto"/>
          </w:tcPr>
          <w:p w14:paraId="4C419858" w14:textId="77777777" w:rsidR="00466F8E" w:rsidRPr="00A13709" w:rsidRDefault="00466F8E" w:rsidP="008B4032"/>
        </w:tc>
        <w:tc>
          <w:tcPr>
            <w:tcW w:w="567" w:type="dxa"/>
            <w:shd w:val="clear" w:color="auto" w:fill="auto"/>
          </w:tcPr>
          <w:p w14:paraId="4C419859" w14:textId="77777777" w:rsidR="00466F8E" w:rsidRPr="00A13709" w:rsidRDefault="00466F8E" w:rsidP="008B4032"/>
        </w:tc>
        <w:tc>
          <w:tcPr>
            <w:tcW w:w="567" w:type="dxa"/>
            <w:shd w:val="clear" w:color="auto" w:fill="auto"/>
          </w:tcPr>
          <w:p w14:paraId="4C41985A" w14:textId="77777777" w:rsidR="00466F8E" w:rsidRPr="00A13709" w:rsidRDefault="00466F8E" w:rsidP="008B4032"/>
        </w:tc>
        <w:tc>
          <w:tcPr>
            <w:tcW w:w="567" w:type="dxa"/>
            <w:shd w:val="clear" w:color="auto" w:fill="auto"/>
          </w:tcPr>
          <w:p w14:paraId="4C41985B" w14:textId="77777777" w:rsidR="00466F8E" w:rsidRPr="00A13709" w:rsidRDefault="00466F8E" w:rsidP="008B4032"/>
        </w:tc>
        <w:tc>
          <w:tcPr>
            <w:tcW w:w="567" w:type="dxa"/>
            <w:shd w:val="clear" w:color="auto" w:fill="auto"/>
          </w:tcPr>
          <w:p w14:paraId="4C41985C" w14:textId="77777777" w:rsidR="00466F8E" w:rsidRPr="00A13709" w:rsidRDefault="00466F8E" w:rsidP="008B4032"/>
        </w:tc>
        <w:tc>
          <w:tcPr>
            <w:tcW w:w="1713" w:type="dxa"/>
            <w:shd w:val="clear" w:color="auto" w:fill="auto"/>
          </w:tcPr>
          <w:p w14:paraId="4C41985D" w14:textId="77777777" w:rsidR="00466F8E" w:rsidRPr="00A13709" w:rsidRDefault="00466F8E" w:rsidP="008B4032"/>
        </w:tc>
      </w:tr>
      <w:tr w:rsidR="00466F8E" w:rsidRPr="00A13709" w14:paraId="4C41986A" w14:textId="77777777" w:rsidTr="008B4032">
        <w:tc>
          <w:tcPr>
            <w:tcW w:w="2438" w:type="dxa"/>
            <w:shd w:val="clear" w:color="auto" w:fill="D9D9D9"/>
          </w:tcPr>
          <w:p w14:paraId="4C41985F" w14:textId="77777777" w:rsidR="00466F8E" w:rsidRPr="00A13709" w:rsidRDefault="00466F8E" w:rsidP="008B4032">
            <w:pPr>
              <w:rPr>
                <w:b/>
              </w:rPr>
            </w:pPr>
            <w:r w:rsidRPr="00A13709">
              <w:rPr>
                <w:b/>
              </w:rPr>
              <w:t>ELECTRICAL</w:t>
            </w:r>
          </w:p>
        </w:tc>
        <w:tc>
          <w:tcPr>
            <w:tcW w:w="567" w:type="dxa"/>
            <w:shd w:val="clear" w:color="auto" w:fill="D9D9D9"/>
          </w:tcPr>
          <w:p w14:paraId="4C419860" w14:textId="77777777" w:rsidR="00466F8E" w:rsidRPr="00A13709" w:rsidRDefault="00466F8E" w:rsidP="008B4032"/>
        </w:tc>
        <w:tc>
          <w:tcPr>
            <w:tcW w:w="567" w:type="dxa"/>
            <w:shd w:val="clear" w:color="auto" w:fill="D9D9D9"/>
          </w:tcPr>
          <w:p w14:paraId="4C419861" w14:textId="77777777" w:rsidR="00466F8E" w:rsidRPr="00A13709" w:rsidRDefault="00466F8E" w:rsidP="008B4032"/>
        </w:tc>
        <w:tc>
          <w:tcPr>
            <w:tcW w:w="567" w:type="dxa"/>
            <w:shd w:val="clear" w:color="auto" w:fill="D9D9D9"/>
          </w:tcPr>
          <w:p w14:paraId="4C419862" w14:textId="77777777" w:rsidR="00466F8E" w:rsidRPr="00A13709" w:rsidRDefault="00466F8E" w:rsidP="008B4032"/>
        </w:tc>
        <w:tc>
          <w:tcPr>
            <w:tcW w:w="567" w:type="dxa"/>
            <w:shd w:val="clear" w:color="auto" w:fill="D9D9D9"/>
          </w:tcPr>
          <w:p w14:paraId="4C419863" w14:textId="77777777" w:rsidR="00466F8E" w:rsidRPr="00A13709" w:rsidRDefault="00466F8E" w:rsidP="008B4032"/>
        </w:tc>
        <w:tc>
          <w:tcPr>
            <w:tcW w:w="567" w:type="dxa"/>
            <w:shd w:val="clear" w:color="auto" w:fill="D9D9D9"/>
          </w:tcPr>
          <w:p w14:paraId="4C419864" w14:textId="77777777" w:rsidR="00466F8E" w:rsidRPr="00A13709" w:rsidRDefault="00466F8E" w:rsidP="008B4032"/>
        </w:tc>
        <w:tc>
          <w:tcPr>
            <w:tcW w:w="567" w:type="dxa"/>
            <w:shd w:val="clear" w:color="auto" w:fill="D9D9D9"/>
          </w:tcPr>
          <w:p w14:paraId="4C419865" w14:textId="77777777" w:rsidR="00466F8E" w:rsidRPr="00A13709" w:rsidRDefault="00466F8E" w:rsidP="008B4032"/>
        </w:tc>
        <w:tc>
          <w:tcPr>
            <w:tcW w:w="567" w:type="dxa"/>
            <w:shd w:val="clear" w:color="auto" w:fill="D9D9D9"/>
          </w:tcPr>
          <w:p w14:paraId="4C419866" w14:textId="77777777" w:rsidR="00466F8E" w:rsidRPr="00A13709" w:rsidRDefault="00466F8E" w:rsidP="008B4032"/>
        </w:tc>
        <w:tc>
          <w:tcPr>
            <w:tcW w:w="567" w:type="dxa"/>
            <w:shd w:val="clear" w:color="auto" w:fill="D9D9D9"/>
          </w:tcPr>
          <w:p w14:paraId="4C419867" w14:textId="77777777" w:rsidR="00466F8E" w:rsidRPr="00A13709" w:rsidRDefault="00466F8E" w:rsidP="008B4032"/>
        </w:tc>
        <w:tc>
          <w:tcPr>
            <w:tcW w:w="567" w:type="dxa"/>
            <w:shd w:val="clear" w:color="auto" w:fill="D9D9D9"/>
          </w:tcPr>
          <w:p w14:paraId="4C419868" w14:textId="77777777" w:rsidR="00466F8E" w:rsidRPr="00A13709" w:rsidRDefault="00466F8E" w:rsidP="008B4032"/>
        </w:tc>
        <w:tc>
          <w:tcPr>
            <w:tcW w:w="1713" w:type="dxa"/>
            <w:shd w:val="clear" w:color="auto" w:fill="D9D9D9"/>
          </w:tcPr>
          <w:p w14:paraId="4C419869" w14:textId="77777777" w:rsidR="00466F8E" w:rsidRPr="00A13709" w:rsidRDefault="00466F8E" w:rsidP="008B4032"/>
        </w:tc>
      </w:tr>
      <w:tr w:rsidR="00466F8E" w:rsidRPr="00A13709" w14:paraId="4C419876" w14:textId="77777777" w:rsidTr="008B4032">
        <w:tc>
          <w:tcPr>
            <w:tcW w:w="2438" w:type="dxa"/>
            <w:shd w:val="clear" w:color="auto" w:fill="auto"/>
          </w:tcPr>
          <w:p w14:paraId="4C41986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86C" w14:textId="77777777" w:rsidR="00466F8E" w:rsidRPr="00A13709" w:rsidRDefault="00466F8E" w:rsidP="008B4032"/>
        </w:tc>
        <w:tc>
          <w:tcPr>
            <w:tcW w:w="567" w:type="dxa"/>
            <w:shd w:val="clear" w:color="auto" w:fill="auto"/>
          </w:tcPr>
          <w:p w14:paraId="4C41986D" w14:textId="77777777" w:rsidR="00466F8E" w:rsidRPr="00A13709" w:rsidRDefault="00466F8E" w:rsidP="008B4032"/>
        </w:tc>
        <w:tc>
          <w:tcPr>
            <w:tcW w:w="567" w:type="dxa"/>
            <w:shd w:val="clear" w:color="auto" w:fill="auto"/>
          </w:tcPr>
          <w:p w14:paraId="4C41986E" w14:textId="77777777" w:rsidR="00466F8E" w:rsidRPr="00A13709" w:rsidRDefault="00466F8E" w:rsidP="008B4032"/>
        </w:tc>
        <w:tc>
          <w:tcPr>
            <w:tcW w:w="567" w:type="dxa"/>
            <w:shd w:val="clear" w:color="auto" w:fill="auto"/>
          </w:tcPr>
          <w:p w14:paraId="4C41986F" w14:textId="77777777" w:rsidR="00466F8E" w:rsidRPr="00A13709" w:rsidRDefault="00466F8E" w:rsidP="008B4032"/>
        </w:tc>
        <w:tc>
          <w:tcPr>
            <w:tcW w:w="567" w:type="dxa"/>
            <w:shd w:val="clear" w:color="auto" w:fill="auto"/>
          </w:tcPr>
          <w:p w14:paraId="4C419870" w14:textId="77777777" w:rsidR="00466F8E" w:rsidRPr="00A13709" w:rsidRDefault="00466F8E" w:rsidP="008B4032"/>
        </w:tc>
        <w:tc>
          <w:tcPr>
            <w:tcW w:w="567" w:type="dxa"/>
            <w:shd w:val="clear" w:color="auto" w:fill="auto"/>
          </w:tcPr>
          <w:p w14:paraId="4C419871" w14:textId="77777777" w:rsidR="00466F8E" w:rsidRPr="00A13709" w:rsidRDefault="00466F8E" w:rsidP="008B4032"/>
        </w:tc>
        <w:tc>
          <w:tcPr>
            <w:tcW w:w="567" w:type="dxa"/>
            <w:shd w:val="clear" w:color="auto" w:fill="auto"/>
          </w:tcPr>
          <w:p w14:paraId="4C419872" w14:textId="77777777" w:rsidR="00466F8E" w:rsidRPr="00A13709" w:rsidRDefault="00466F8E" w:rsidP="008B4032"/>
        </w:tc>
        <w:tc>
          <w:tcPr>
            <w:tcW w:w="567" w:type="dxa"/>
            <w:shd w:val="clear" w:color="auto" w:fill="auto"/>
          </w:tcPr>
          <w:p w14:paraId="4C419873" w14:textId="77777777" w:rsidR="00466F8E" w:rsidRPr="00A13709" w:rsidRDefault="00466F8E" w:rsidP="008B4032"/>
        </w:tc>
        <w:tc>
          <w:tcPr>
            <w:tcW w:w="567" w:type="dxa"/>
            <w:shd w:val="clear" w:color="auto" w:fill="auto"/>
          </w:tcPr>
          <w:p w14:paraId="4C419874" w14:textId="77777777" w:rsidR="00466F8E" w:rsidRPr="00A13709" w:rsidRDefault="00466F8E" w:rsidP="008B4032"/>
        </w:tc>
        <w:tc>
          <w:tcPr>
            <w:tcW w:w="1713" w:type="dxa"/>
            <w:shd w:val="clear" w:color="auto" w:fill="auto"/>
          </w:tcPr>
          <w:p w14:paraId="4C419875" w14:textId="77777777" w:rsidR="00466F8E" w:rsidRPr="00A13709" w:rsidRDefault="00466F8E" w:rsidP="008B4032"/>
        </w:tc>
      </w:tr>
      <w:tr w:rsidR="00466F8E" w:rsidRPr="00A13709" w14:paraId="4C419882" w14:textId="77777777" w:rsidTr="008B4032">
        <w:tc>
          <w:tcPr>
            <w:tcW w:w="2438" w:type="dxa"/>
            <w:shd w:val="clear" w:color="auto" w:fill="auto"/>
          </w:tcPr>
          <w:p w14:paraId="4C419877" w14:textId="77777777" w:rsidR="00466F8E" w:rsidRPr="00A13709" w:rsidRDefault="00466F8E" w:rsidP="008B4032">
            <w:r w:rsidRPr="00A13709">
              <w:t>Action</w:t>
            </w:r>
          </w:p>
        </w:tc>
        <w:tc>
          <w:tcPr>
            <w:tcW w:w="567" w:type="dxa"/>
            <w:shd w:val="clear" w:color="auto" w:fill="auto"/>
          </w:tcPr>
          <w:p w14:paraId="4C419878" w14:textId="77777777" w:rsidR="00466F8E" w:rsidRPr="00A13709" w:rsidRDefault="00466F8E" w:rsidP="008B4032"/>
        </w:tc>
        <w:tc>
          <w:tcPr>
            <w:tcW w:w="567" w:type="dxa"/>
            <w:shd w:val="clear" w:color="auto" w:fill="auto"/>
          </w:tcPr>
          <w:p w14:paraId="4C419879" w14:textId="77777777" w:rsidR="00466F8E" w:rsidRPr="00A13709" w:rsidRDefault="00466F8E" w:rsidP="008B4032"/>
        </w:tc>
        <w:tc>
          <w:tcPr>
            <w:tcW w:w="567" w:type="dxa"/>
            <w:shd w:val="clear" w:color="auto" w:fill="auto"/>
          </w:tcPr>
          <w:p w14:paraId="4C41987A" w14:textId="77777777" w:rsidR="00466F8E" w:rsidRPr="00A13709" w:rsidRDefault="00466F8E" w:rsidP="008B4032"/>
        </w:tc>
        <w:tc>
          <w:tcPr>
            <w:tcW w:w="567" w:type="dxa"/>
            <w:shd w:val="clear" w:color="auto" w:fill="auto"/>
          </w:tcPr>
          <w:p w14:paraId="4C41987B" w14:textId="77777777" w:rsidR="00466F8E" w:rsidRPr="00A13709" w:rsidRDefault="00466F8E" w:rsidP="008B4032"/>
        </w:tc>
        <w:tc>
          <w:tcPr>
            <w:tcW w:w="567" w:type="dxa"/>
            <w:shd w:val="clear" w:color="auto" w:fill="auto"/>
          </w:tcPr>
          <w:p w14:paraId="4C41987C" w14:textId="77777777" w:rsidR="00466F8E" w:rsidRPr="00A13709" w:rsidRDefault="00466F8E" w:rsidP="008B4032"/>
        </w:tc>
        <w:tc>
          <w:tcPr>
            <w:tcW w:w="567" w:type="dxa"/>
            <w:shd w:val="clear" w:color="auto" w:fill="auto"/>
          </w:tcPr>
          <w:p w14:paraId="4C41987D" w14:textId="77777777" w:rsidR="00466F8E" w:rsidRPr="00A13709" w:rsidRDefault="00466F8E" w:rsidP="008B4032"/>
        </w:tc>
        <w:tc>
          <w:tcPr>
            <w:tcW w:w="567" w:type="dxa"/>
            <w:shd w:val="clear" w:color="auto" w:fill="auto"/>
          </w:tcPr>
          <w:p w14:paraId="4C41987E" w14:textId="77777777" w:rsidR="00466F8E" w:rsidRPr="00A13709" w:rsidRDefault="00466F8E" w:rsidP="008B4032"/>
        </w:tc>
        <w:tc>
          <w:tcPr>
            <w:tcW w:w="567" w:type="dxa"/>
            <w:shd w:val="clear" w:color="auto" w:fill="auto"/>
          </w:tcPr>
          <w:p w14:paraId="4C41987F" w14:textId="77777777" w:rsidR="00466F8E" w:rsidRPr="00A13709" w:rsidRDefault="00466F8E" w:rsidP="008B4032"/>
        </w:tc>
        <w:tc>
          <w:tcPr>
            <w:tcW w:w="567" w:type="dxa"/>
            <w:shd w:val="clear" w:color="auto" w:fill="auto"/>
          </w:tcPr>
          <w:p w14:paraId="4C419880" w14:textId="77777777" w:rsidR="00466F8E" w:rsidRPr="00A13709" w:rsidRDefault="00466F8E" w:rsidP="008B4032"/>
        </w:tc>
        <w:tc>
          <w:tcPr>
            <w:tcW w:w="1713" w:type="dxa"/>
            <w:shd w:val="clear" w:color="auto" w:fill="auto"/>
          </w:tcPr>
          <w:p w14:paraId="4C419881" w14:textId="77777777" w:rsidR="00466F8E" w:rsidRPr="00A13709" w:rsidRDefault="00466F8E" w:rsidP="008B4032"/>
        </w:tc>
      </w:tr>
      <w:tr w:rsidR="00466F8E" w:rsidRPr="00A13709" w14:paraId="4C41988E" w14:textId="77777777" w:rsidTr="008B4032">
        <w:tc>
          <w:tcPr>
            <w:tcW w:w="2438" w:type="dxa"/>
            <w:shd w:val="clear" w:color="auto" w:fill="auto"/>
          </w:tcPr>
          <w:p w14:paraId="4C419883" w14:textId="77777777" w:rsidR="00466F8E" w:rsidRPr="00A13709" w:rsidRDefault="00466F8E" w:rsidP="008B4032">
            <w:r w:rsidRPr="00A13709">
              <w:t>Action</w:t>
            </w:r>
          </w:p>
        </w:tc>
        <w:tc>
          <w:tcPr>
            <w:tcW w:w="567" w:type="dxa"/>
            <w:shd w:val="clear" w:color="auto" w:fill="auto"/>
          </w:tcPr>
          <w:p w14:paraId="4C419884" w14:textId="77777777" w:rsidR="00466F8E" w:rsidRPr="00A13709" w:rsidRDefault="00466F8E" w:rsidP="008B4032"/>
        </w:tc>
        <w:tc>
          <w:tcPr>
            <w:tcW w:w="567" w:type="dxa"/>
            <w:shd w:val="clear" w:color="auto" w:fill="auto"/>
          </w:tcPr>
          <w:p w14:paraId="4C419885" w14:textId="77777777" w:rsidR="00466F8E" w:rsidRPr="00A13709" w:rsidRDefault="00466F8E" w:rsidP="008B4032"/>
        </w:tc>
        <w:tc>
          <w:tcPr>
            <w:tcW w:w="567" w:type="dxa"/>
            <w:shd w:val="clear" w:color="auto" w:fill="auto"/>
          </w:tcPr>
          <w:p w14:paraId="4C419886" w14:textId="77777777" w:rsidR="00466F8E" w:rsidRPr="00A13709" w:rsidRDefault="00466F8E" w:rsidP="008B4032"/>
        </w:tc>
        <w:tc>
          <w:tcPr>
            <w:tcW w:w="567" w:type="dxa"/>
            <w:shd w:val="clear" w:color="auto" w:fill="auto"/>
          </w:tcPr>
          <w:p w14:paraId="4C419887" w14:textId="77777777" w:rsidR="00466F8E" w:rsidRPr="00A13709" w:rsidRDefault="00466F8E" w:rsidP="008B4032"/>
        </w:tc>
        <w:tc>
          <w:tcPr>
            <w:tcW w:w="567" w:type="dxa"/>
            <w:shd w:val="clear" w:color="auto" w:fill="auto"/>
          </w:tcPr>
          <w:p w14:paraId="4C419888" w14:textId="77777777" w:rsidR="00466F8E" w:rsidRPr="00A13709" w:rsidRDefault="00466F8E" w:rsidP="008B4032"/>
        </w:tc>
        <w:tc>
          <w:tcPr>
            <w:tcW w:w="567" w:type="dxa"/>
            <w:shd w:val="clear" w:color="auto" w:fill="auto"/>
          </w:tcPr>
          <w:p w14:paraId="4C419889" w14:textId="77777777" w:rsidR="00466F8E" w:rsidRPr="00A13709" w:rsidRDefault="00466F8E" w:rsidP="008B4032"/>
        </w:tc>
        <w:tc>
          <w:tcPr>
            <w:tcW w:w="567" w:type="dxa"/>
            <w:shd w:val="clear" w:color="auto" w:fill="auto"/>
          </w:tcPr>
          <w:p w14:paraId="4C41988A" w14:textId="77777777" w:rsidR="00466F8E" w:rsidRPr="00A13709" w:rsidRDefault="00466F8E" w:rsidP="008B4032"/>
        </w:tc>
        <w:tc>
          <w:tcPr>
            <w:tcW w:w="567" w:type="dxa"/>
            <w:shd w:val="clear" w:color="auto" w:fill="auto"/>
          </w:tcPr>
          <w:p w14:paraId="4C41988B" w14:textId="77777777" w:rsidR="00466F8E" w:rsidRPr="00A13709" w:rsidRDefault="00466F8E" w:rsidP="008B4032"/>
        </w:tc>
        <w:tc>
          <w:tcPr>
            <w:tcW w:w="567" w:type="dxa"/>
            <w:shd w:val="clear" w:color="auto" w:fill="auto"/>
          </w:tcPr>
          <w:p w14:paraId="4C41988C" w14:textId="77777777" w:rsidR="00466F8E" w:rsidRPr="00A13709" w:rsidRDefault="00466F8E" w:rsidP="008B4032"/>
        </w:tc>
        <w:tc>
          <w:tcPr>
            <w:tcW w:w="1713" w:type="dxa"/>
            <w:shd w:val="clear" w:color="auto" w:fill="auto"/>
          </w:tcPr>
          <w:p w14:paraId="4C41988D" w14:textId="77777777" w:rsidR="00466F8E" w:rsidRPr="00A13709" w:rsidRDefault="00466F8E" w:rsidP="008B4032"/>
        </w:tc>
      </w:tr>
      <w:tr w:rsidR="00466F8E" w:rsidRPr="00A13709" w14:paraId="4C41989A" w14:textId="77777777" w:rsidTr="008B4032">
        <w:tc>
          <w:tcPr>
            <w:tcW w:w="2438" w:type="dxa"/>
            <w:shd w:val="clear" w:color="auto" w:fill="D9D9D9"/>
          </w:tcPr>
          <w:p w14:paraId="4C41988F" w14:textId="77777777" w:rsidR="00466F8E" w:rsidRPr="00A13709" w:rsidRDefault="00466F8E" w:rsidP="008B4032">
            <w:pPr>
              <w:rPr>
                <w:b/>
              </w:rPr>
            </w:pPr>
            <w:r w:rsidRPr="00A13709">
              <w:rPr>
                <w:b/>
              </w:rPr>
              <w:t>CONVEYING</w:t>
            </w:r>
          </w:p>
        </w:tc>
        <w:tc>
          <w:tcPr>
            <w:tcW w:w="567" w:type="dxa"/>
            <w:shd w:val="clear" w:color="auto" w:fill="D9D9D9"/>
          </w:tcPr>
          <w:p w14:paraId="4C419890" w14:textId="77777777" w:rsidR="00466F8E" w:rsidRPr="00A13709" w:rsidRDefault="00466F8E" w:rsidP="008B4032"/>
        </w:tc>
        <w:tc>
          <w:tcPr>
            <w:tcW w:w="567" w:type="dxa"/>
            <w:shd w:val="clear" w:color="auto" w:fill="D9D9D9"/>
          </w:tcPr>
          <w:p w14:paraId="4C419891" w14:textId="77777777" w:rsidR="00466F8E" w:rsidRPr="00A13709" w:rsidRDefault="00466F8E" w:rsidP="008B4032"/>
        </w:tc>
        <w:tc>
          <w:tcPr>
            <w:tcW w:w="567" w:type="dxa"/>
            <w:shd w:val="clear" w:color="auto" w:fill="D9D9D9"/>
          </w:tcPr>
          <w:p w14:paraId="4C419892" w14:textId="77777777" w:rsidR="00466F8E" w:rsidRPr="00A13709" w:rsidRDefault="00466F8E" w:rsidP="008B4032"/>
        </w:tc>
        <w:tc>
          <w:tcPr>
            <w:tcW w:w="567" w:type="dxa"/>
            <w:shd w:val="clear" w:color="auto" w:fill="D9D9D9"/>
          </w:tcPr>
          <w:p w14:paraId="4C419893" w14:textId="77777777" w:rsidR="00466F8E" w:rsidRPr="00A13709" w:rsidRDefault="00466F8E" w:rsidP="008B4032"/>
        </w:tc>
        <w:tc>
          <w:tcPr>
            <w:tcW w:w="567" w:type="dxa"/>
            <w:shd w:val="clear" w:color="auto" w:fill="D9D9D9"/>
          </w:tcPr>
          <w:p w14:paraId="4C419894" w14:textId="77777777" w:rsidR="00466F8E" w:rsidRPr="00A13709" w:rsidRDefault="00466F8E" w:rsidP="008B4032"/>
        </w:tc>
        <w:tc>
          <w:tcPr>
            <w:tcW w:w="567" w:type="dxa"/>
            <w:shd w:val="clear" w:color="auto" w:fill="D9D9D9"/>
          </w:tcPr>
          <w:p w14:paraId="4C419895" w14:textId="77777777" w:rsidR="00466F8E" w:rsidRPr="00A13709" w:rsidRDefault="00466F8E" w:rsidP="008B4032"/>
        </w:tc>
        <w:tc>
          <w:tcPr>
            <w:tcW w:w="567" w:type="dxa"/>
            <w:shd w:val="clear" w:color="auto" w:fill="D9D9D9"/>
          </w:tcPr>
          <w:p w14:paraId="4C419896" w14:textId="77777777" w:rsidR="00466F8E" w:rsidRPr="00A13709" w:rsidRDefault="00466F8E" w:rsidP="008B4032"/>
        </w:tc>
        <w:tc>
          <w:tcPr>
            <w:tcW w:w="567" w:type="dxa"/>
            <w:shd w:val="clear" w:color="auto" w:fill="D9D9D9"/>
          </w:tcPr>
          <w:p w14:paraId="4C419897" w14:textId="77777777" w:rsidR="00466F8E" w:rsidRPr="00A13709" w:rsidRDefault="00466F8E" w:rsidP="008B4032"/>
        </w:tc>
        <w:tc>
          <w:tcPr>
            <w:tcW w:w="567" w:type="dxa"/>
            <w:shd w:val="clear" w:color="auto" w:fill="D9D9D9"/>
          </w:tcPr>
          <w:p w14:paraId="4C419898" w14:textId="77777777" w:rsidR="00466F8E" w:rsidRPr="00A13709" w:rsidRDefault="00466F8E" w:rsidP="008B4032"/>
        </w:tc>
        <w:tc>
          <w:tcPr>
            <w:tcW w:w="1713" w:type="dxa"/>
            <w:shd w:val="clear" w:color="auto" w:fill="D9D9D9"/>
          </w:tcPr>
          <w:p w14:paraId="4C419899" w14:textId="77777777" w:rsidR="00466F8E" w:rsidRPr="00A13709" w:rsidRDefault="00466F8E" w:rsidP="008B4032"/>
        </w:tc>
      </w:tr>
      <w:tr w:rsidR="00466F8E" w:rsidRPr="00A13709" w14:paraId="4C4198A6" w14:textId="77777777" w:rsidTr="008B4032">
        <w:tc>
          <w:tcPr>
            <w:tcW w:w="2438" w:type="dxa"/>
            <w:shd w:val="clear" w:color="auto" w:fill="auto"/>
          </w:tcPr>
          <w:p w14:paraId="4C41989B" w14:textId="77777777" w:rsidR="00466F8E" w:rsidRPr="00A13709" w:rsidRDefault="00466F8E" w:rsidP="008B4032">
            <w:pPr>
              <w:rPr>
                <w:rFonts w:cs="Arial"/>
                <w:b/>
              </w:rPr>
            </w:pPr>
            <w:r w:rsidRPr="00A13709">
              <w:rPr>
                <w:rFonts w:cs="Arial"/>
                <w:b/>
              </w:rPr>
              <w:t>Element</w:t>
            </w:r>
          </w:p>
        </w:tc>
        <w:tc>
          <w:tcPr>
            <w:tcW w:w="567" w:type="dxa"/>
            <w:shd w:val="clear" w:color="auto" w:fill="auto"/>
          </w:tcPr>
          <w:p w14:paraId="4C41989C" w14:textId="77777777" w:rsidR="00466F8E" w:rsidRPr="00A13709" w:rsidRDefault="00466F8E" w:rsidP="008B4032"/>
        </w:tc>
        <w:tc>
          <w:tcPr>
            <w:tcW w:w="567" w:type="dxa"/>
            <w:shd w:val="clear" w:color="auto" w:fill="auto"/>
          </w:tcPr>
          <w:p w14:paraId="4C41989D" w14:textId="77777777" w:rsidR="00466F8E" w:rsidRPr="00A13709" w:rsidRDefault="00466F8E" w:rsidP="008B4032"/>
        </w:tc>
        <w:tc>
          <w:tcPr>
            <w:tcW w:w="567" w:type="dxa"/>
            <w:shd w:val="clear" w:color="auto" w:fill="auto"/>
          </w:tcPr>
          <w:p w14:paraId="4C41989E" w14:textId="77777777" w:rsidR="00466F8E" w:rsidRPr="00A13709" w:rsidRDefault="00466F8E" w:rsidP="008B4032"/>
        </w:tc>
        <w:tc>
          <w:tcPr>
            <w:tcW w:w="567" w:type="dxa"/>
            <w:shd w:val="clear" w:color="auto" w:fill="auto"/>
          </w:tcPr>
          <w:p w14:paraId="4C41989F" w14:textId="77777777" w:rsidR="00466F8E" w:rsidRPr="00A13709" w:rsidRDefault="00466F8E" w:rsidP="008B4032"/>
        </w:tc>
        <w:tc>
          <w:tcPr>
            <w:tcW w:w="567" w:type="dxa"/>
            <w:shd w:val="clear" w:color="auto" w:fill="auto"/>
          </w:tcPr>
          <w:p w14:paraId="4C4198A0" w14:textId="77777777" w:rsidR="00466F8E" w:rsidRPr="00A13709" w:rsidRDefault="00466F8E" w:rsidP="008B4032"/>
        </w:tc>
        <w:tc>
          <w:tcPr>
            <w:tcW w:w="567" w:type="dxa"/>
            <w:shd w:val="clear" w:color="auto" w:fill="auto"/>
          </w:tcPr>
          <w:p w14:paraId="4C4198A1" w14:textId="77777777" w:rsidR="00466F8E" w:rsidRPr="00A13709" w:rsidRDefault="00466F8E" w:rsidP="008B4032"/>
        </w:tc>
        <w:tc>
          <w:tcPr>
            <w:tcW w:w="567" w:type="dxa"/>
            <w:shd w:val="clear" w:color="auto" w:fill="auto"/>
          </w:tcPr>
          <w:p w14:paraId="4C4198A2" w14:textId="77777777" w:rsidR="00466F8E" w:rsidRPr="00A13709" w:rsidRDefault="00466F8E" w:rsidP="008B4032"/>
        </w:tc>
        <w:tc>
          <w:tcPr>
            <w:tcW w:w="567" w:type="dxa"/>
            <w:shd w:val="clear" w:color="auto" w:fill="auto"/>
          </w:tcPr>
          <w:p w14:paraId="4C4198A3" w14:textId="77777777" w:rsidR="00466F8E" w:rsidRPr="00A13709" w:rsidRDefault="00466F8E" w:rsidP="008B4032"/>
        </w:tc>
        <w:tc>
          <w:tcPr>
            <w:tcW w:w="567" w:type="dxa"/>
            <w:shd w:val="clear" w:color="auto" w:fill="auto"/>
          </w:tcPr>
          <w:p w14:paraId="4C4198A4" w14:textId="77777777" w:rsidR="00466F8E" w:rsidRPr="00A13709" w:rsidRDefault="00466F8E" w:rsidP="008B4032"/>
        </w:tc>
        <w:tc>
          <w:tcPr>
            <w:tcW w:w="1713" w:type="dxa"/>
            <w:shd w:val="clear" w:color="auto" w:fill="auto"/>
          </w:tcPr>
          <w:p w14:paraId="4C4198A5" w14:textId="77777777" w:rsidR="00466F8E" w:rsidRPr="00A13709" w:rsidRDefault="00466F8E" w:rsidP="008B4032"/>
        </w:tc>
      </w:tr>
      <w:tr w:rsidR="00466F8E" w:rsidRPr="00A13709" w14:paraId="4C4198B2" w14:textId="77777777" w:rsidTr="008B4032">
        <w:tc>
          <w:tcPr>
            <w:tcW w:w="2438" w:type="dxa"/>
            <w:shd w:val="clear" w:color="auto" w:fill="auto"/>
          </w:tcPr>
          <w:p w14:paraId="4C4198A7" w14:textId="77777777" w:rsidR="00466F8E" w:rsidRPr="00A13709" w:rsidRDefault="00466F8E" w:rsidP="008B4032">
            <w:r w:rsidRPr="00A13709">
              <w:t>Action</w:t>
            </w:r>
          </w:p>
        </w:tc>
        <w:tc>
          <w:tcPr>
            <w:tcW w:w="567" w:type="dxa"/>
            <w:shd w:val="clear" w:color="auto" w:fill="auto"/>
          </w:tcPr>
          <w:p w14:paraId="4C4198A8" w14:textId="77777777" w:rsidR="00466F8E" w:rsidRPr="00A13709" w:rsidRDefault="00466F8E" w:rsidP="008B4032"/>
        </w:tc>
        <w:tc>
          <w:tcPr>
            <w:tcW w:w="567" w:type="dxa"/>
            <w:shd w:val="clear" w:color="auto" w:fill="auto"/>
          </w:tcPr>
          <w:p w14:paraId="4C4198A9" w14:textId="77777777" w:rsidR="00466F8E" w:rsidRPr="00A13709" w:rsidRDefault="00466F8E" w:rsidP="008B4032"/>
        </w:tc>
        <w:tc>
          <w:tcPr>
            <w:tcW w:w="567" w:type="dxa"/>
            <w:shd w:val="clear" w:color="auto" w:fill="auto"/>
          </w:tcPr>
          <w:p w14:paraId="4C4198AA" w14:textId="77777777" w:rsidR="00466F8E" w:rsidRPr="00A13709" w:rsidRDefault="00466F8E" w:rsidP="008B4032"/>
        </w:tc>
        <w:tc>
          <w:tcPr>
            <w:tcW w:w="567" w:type="dxa"/>
            <w:shd w:val="clear" w:color="auto" w:fill="auto"/>
          </w:tcPr>
          <w:p w14:paraId="4C4198AB" w14:textId="77777777" w:rsidR="00466F8E" w:rsidRPr="00A13709" w:rsidRDefault="00466F8E" w:rsidP="008B4032"/>
        </w:tc>
        <w:tc>
          <w:tcPr>
            <w:tcW w:w="567" w:type="dxa"/>
            <w:shd w:val="clear" w:color="auto" w:fill="auto"/>
          </w:tcPr>
          <w:p w14:paraId="4C4198AC" w14:textId="77777777" w:rsidR="00466F8E" w:rsidRPr="00A13709" w:rsidRDefault="00466F8E" w:rsidP="008B4032"/>
        </w:tc>
        <w:tc>
          <w:tcPr>
            <w:tcW w:w="567" w:type="dxa"/>
            <w:shd w:val="clear" w:color="auto" w:fill="auto"/>
          </w:tcPr>
          <w:p w14:paraId="4C4198AD" w14:textId="77777777" w:rsidR="00466F8E" w:rsidRPr="00A13709" w:rsidRDefault="00466F8E" w:rsidP="008B4032"/>
        </w:tc>
        <w:tc>
          <w:tcPr>
            <w:tcW w:w="567" w:type="dxa"/>
            <w:shd w:val="clear" w:color="auto" w:fill="auto"/>
          </w:tcPr>
          <w:p w14:paraId="4C4198AE" w14:textId="77777777" w:rsidR="00466F8E" w:rsidRPr="00A13709" w:rsidRDefault="00466F8E" w:rsidP="008B4032"/>
        </w:tc>
        <w:tc>
          <w:tcPr>
            <w:tcW w:w="567" w:type="dxa"/>
            <w:shd w:val="clear" w:color="auto" w:fill="auto"/>
          </w:tcPr>
          <w:p w14:paraId="4C4198AF" w14:textId="77777777" w:rsidR="00466F8E" w:rsidRPr="00A13709" w:rsidRDefault="00466F8E" w:rsidP="008B4032"/>
        </w:tc>
        <w:tc>
          <w:tcPr>
            <w:tcW w:w="567" w:type="dxa"/>
            <w:shd w:val="clear" w:color="auto" w:fill="auto"/>
          </w:tcPr>
          <w:p w14:paraId="4C4198B0" w14:textId="77777777" w:rsidR="00466F8E" w:rsidRPr="00A13709" w:rsidRDefault="00466F8E" w:rsidP="008B4032"/>
        </w:tc>
        <w:tc>
          <w:tcPr>
            <w:tcW w:w="1713" w:type="dxa"/>
            <w:shd w:val="clear" w:color="auto" w:fill="auto"/>
          </w:tcPr>
          <w:p w14:paraId="4C4198B1" w14:textId="77777777" w:rsidR="00466F8E" w:rsidRPr="00A13709" w:rsidRDefault="00466F8E" w:rsidP="008B4032"/>
        </w:tc>
      </w:tr>
      <w:tr w:rsidR="00466F8E" w:rsidRPr="00A13709" w14:paraId="4C4198BE" w14:textId="77777777" w:rsidTr="008B4032">
        <w:tc>
          <w:tcPr>
            <w:tcW w:w="2438" w:type="dxa"/>
            <w:shd w:val="clear" w:color="auto" w:fill="auto"/>
          </w:tcPr>
          <w:p w14:paraId="4C4198B3" w14:textId="77777777" w:rsidR="00466F8E" w:rsidRPr="00A13709" w:rsidRDefault="00466F8E" w:rsidP="008B4032">
            <w:r w:rsidRPr="00A13709">
              <w:t>Action</w:t>
            </w:r>
          </w:p>
        </w:tc>
        <w:tc>
          <w:tcPr>
            <w:tcW w:w="567" w:type="dxa"/>
            <w:shd w:val="clear" w:color="auto" w:fill="auto"/>
          </w:tcPr>
          <w:p w14:paraId="4C4198B4" w14:textId="77777777" w:rsidR="00466F8E" w:rsidRPr="00A13709" w:rsidRDefault="00466F8E" w:rsidP="008B4032"/>
        </w:tc>
        <w:tc>
          <w:tcPr>
            <w:tcW w:w="567" w:type="dxa"/>
            <w:shd w:val="clear" w:color="auto" w:fill="auto"/>
          </w:tcPr>
          <w:p w14:paraId="4C4198B5" w14:textId="77777777" w:rsidR="00466F8E" w:rsidRPr="00A13709" w:rsidRDefault="00466F8E" w:rsidP="008B4032"/>
        </w:tc>
        <w:tc>
          <w:tcPr>
            <w:tcW w:w="567" w:type="dxa"/>
            <w:shd w:val="clear" w:color="auto" w:fill="auto"/>
          </w:tcPr>
          <w:p w14:paraId="4C4198B6" w14:textId="77777777" w:rsidR="00466F8E" w:rsidRPr="00A13709" w:rsidRDefault="00466F8E" w:rsidP="008B4032"/>
        </w:tc>
        <w:tc>
          <w:tcPr>
            <w:tcW w:w="567" w:type="dxa"/>
            <w:shd w:val="clear" w:color="auto" w:fill="auto"/>
          </w:tcPr>
          <w:p w14:paraId="4C4198B7" w14:textId="77777777" w:rsidR="00466F8E" w:rsidRPr="00A13709" w:rsidRDefault="00466F8E" w:rsidP="008B4032"/>
        </w:tc>
        <w:tc>
          <w:tcPr>
            <w:tcW w:w="567" w:type="dxa"/>
            <w:shd w:val="clear" w:color="auto" w:fill="auto"/>
          </w:tcPr>
          <w:p w14:paraId="4C4198B8" w14:textId="77777777" w:rsidR="00466F8E" w:rsidRPr="00A13709" w:rsidRDefault="00466F8E" w:rsidP="008B4032"/>
        </w:tc>
        <w:tc>
          <w:tcPr>
            <w:tcW w:w="567" w:type="dxa"/>
            <w:shd w:val="clear" w:color="auto" w:fill="auto"/>
          </w:tcPr>
          <w:p w14:paraId="4C4198B9" w14:textId="77777777" w:rsidR="00466F8E" w:rsidRPr="00A13709" w:rsidRDefault="00466F8E" w:rsidP="008B4032"/>
        </w:tc>
        <w:tc>
          <w:tcPr>
            <w:tcW w:w="567" w:type="dxa"/>
            <w:shd w:val="clear" w:color="auto" w:fill="auto"/>
          </w:tcPr>
          <w:p w14:paraId="4C4198BA" w14:textId="77777777" w:rsidR="00466F8E" w:rsidRPr="00A13709" w:rsidRDefault="00466F8E" w:rsidP="008B4032"/>
        </w:tc>
        <w:tc>
          <w:tcPr>
            <w:tcW w:w="567" w:type="dxa"/>
            <w:shd w:val="clear" w:color="auto" w:fill="auto"/>
          </w:tcPr>
          <w:p w14:paraId="4C4198BB" w14:textId="77777777" w:rsidR="00466F8E" w:rsidRPr="00A13709" w:rsidRDefault="00466F8E" w:rsidP="008B4032"/>
        </w:tc>
        <w:tc>
          <w:tcPr>
            <w:tcW w:w="567" w:type="dxa"/>
            <w:shd w:val="clear" w:color="auto" w:fill="auto"/>
          </w:tcPr>
          <w:p w14:paraId="4C4198BC" w14:textId="77777777" w:rsidR="00466F8E" w:rsidRPr="00A13709" w:rsidRDefault="00466F8E" w:rsidP="008B4032"/>
        </w:tc>
        <w:tc>
          <w:tcPr>
            <w:tcW w:w="1713" w:type="dxa"/>
            <w:shd w:val="clear" w:color="auto" w:fill="auto"/>
          </w:tcPr>
          <w:p w14:paraId="4C4198BD" w14:textId="77777777" w:rsidR="00466F8E" w:rsidRPr="00A13709" w:rsidRDefault="00466F8E" w:rsidP="008B4032"/>
        </w:tc>
      </w:tr>
    </w:tbl>
    <w:p w14:paraId="593EEA08" w14:textId="77777777" w:rsidR="005060F5" w:rsidRPr="00A13709" w:rsidRDefault="005060F5">
      <w:pPr>
        <w:tabs>
          <w:tab w:val="clear" w:pos="3969"/>
        </w:tabs>
        <w:spacing w:after="0"/>
      </w:pPr>
    </w:p>
    <w:p w14:paraId="4C41992A" w14:textId="5336B7E0" w:rsidR="00F4796D" w:rsidRPr="00A13709" w:rsidRDefault="0041278C" w:rsidP="006A0FBA">
      <w:pPr>
        <w:pStyle w:val="Heading2"/>
      </w:pPr>
      <w:bookmarkStart w:id="31" w:name="OLE_LINK7"/>
      <w:bookmarkStart w:id="32" w:name="_Toc445217319"/>
      <w:r w:rsidRPr="00A13709">
        <w:t xml:space="preserve">3D </w:t>
      </w:r>
      <w:r w:rsidR="00F4796D" w:rsidRPr="00A13709">
        <w:t>coordination</w:t>
      </w:r>
      <w:r w:rsidR="00F049BD" w:rsidRPr="00A13709">
        <w:t xml:space="preserve"> (NBG clause 7.6.1)</w:t>
      </w:r>
      <w:bookmarkEnd w:id="32"/>
    </w:p>
    <w:p w14:paraId="4C41992B" w14:textId="77777777" w:rsidR="002B1BA3" w:rsidRPr="00A13709" w:rsidRDefault="00F4796D" w:rsidP="00F4796D">
      <w:r w:rsidRPr="00A13709">
        <w:t>Minimum requirement</w:t>
      </w:r>
      <w:r w:rsidR="001774CB" w:rsidRPr="00A13709">
        <w:t>s: Conform</w:t>
      </w:r>
      <w:r w:rsidRPr="00A13709">
        <w:t xml:space="preserve"> to the </w:t>
      </w:r>
      <w:r w:rsidRPr="00A13709">
        <w:rPr>
          <w:i/>
        </w:rPr>
        <w:t>NATSPEC National BIM Guide</w:t>
      </w:r>
      <w:r w:rsidR="002A3C96" w:rsidRPr="00A13709">
        <w:t xml:space="preserve"> and the procedures documented in the BIM Management Plan.</w:t>
      </w:r>
      <w:r w:rsidR="00EB5028" w:rsidRPr="00A13709">
        <w:t xml:space="preserve"> </w:t>
      </w:r>
    </w:p>
    <w:p w14:paraId="4C41992C" w14:textId="77777777" w:rsidR="002A3C96" w:rsidRPr="00A13709" w:rsidRDefault="002A3C96" w:rsidP="002A3C96">
      <w:pPr>
        <w:pStyle w:val="Prompt"/>
      </w:pPr>
      <w:r w:rsidRPr="00A13709">
        <w:t xml:space="preserve">Clash detection rules: </w:t>
      </w:r>
      <w:r w:rsidRPr="00A13709">
        <w:fldChar w:fldCharType="begin"/>
      </w:r>
      <w:r w:rsidRPr="00A13709">
        <w:instrText xml:space="preserve"> MACROBUTTON  ac_OnHelp [complete/delete] </w:instrText>
      </w:r>
      <w:r w:rsidRPr="00A13709">
        <w:fldChar w:fldCharType="end"/>
      </w:r>
    </w:p>
    <w:p w14:paraId="4C41992D" w14:textId="43D63871" w:rsidR="002A3C96" w:rsidRPr="00A13709" w:rsidRDefault="002A3C96" w:rsidP="002A3C96">
      <w:pPr>
        <w:pStyle w:val="Instructions"/>
      </w:pPr>
      <w:r w:rsidRPr="00A13709">
        <w:t xml:space="preserve">Describe modelling rules for clash detection purposes including elements excluded from the clash sets, clashes to be </w:t>
      </w:r>
      <w:proofErr w:type="gramStart"/>
      <w:r w:rsidR="00C759F5" w:rsidRPr="00A13709">
        <w:t>supressed/</w:t>
      </w:r>
      <w:r w:rsidRPr="00A13709">
        <w:t>ignored</w:t>
      </w:r>
      <w:proofErr w:type="gramEnd"/>
      <w:r w:rsidRPr="00A13709">
        <w:t xml:space="preserve">, e.g. power outlets in walls, </w:t>
      </w:r>
      <w:r w:rsidR="00902B24" w:rsidRPr="00A13709">
        <w:t xml:space="preserve">clearance tolerances, </w:t>
      </w:r>
      <w:r w:rsidRPr="00A13709">
        <w:t>attributes attached to elements necessary to make clash rules work, e.g. penetrations in partitions, and definition of service zones and associated rules.</w:t>
      </w:r>
    </w:p>
    <w:p w14:paraId="4C41992E" w14:textId="1268D19E" w:rsidR="00D25B19" w:rsidRPr="00A13709" w:rsidRDefault="00D25B19" w:rsidP="00D25B19">
      <w:r w:rsidRPr="00A13709">
        <w:t>Clash selection sets: Conduct clash detections between sets of elements in the order shown in the schedule</w:t>
      </w:r>
      <w:r w:rsidR="0000354A" w:rsidRPr="00A13709">
        <w:t xml:space="preserve"> below</w:t>
      </w:r>
      <w:r w:rsidRPr="00A13709">
        <w:t>.</w:t>
      </w:r>
    </w:p>
    <w:p w14:paraId="4C41992F" w14:textId="2790093B" w:rsidR="00501125" w:rsidRPr="00A13709" w:rsidRDefault="00501125" w:rsidP="00501125">
      <w:pPr>
        <w:pStyle w:val="Instructions"/>
      </w:pPr>
      <w:r w:rsidRPr="00A13709">
        <w:t xml:space="preserve">It may not be possible to define all clash detection sets </w:t>
      </w:r>
      <w:r w:rsidR="00311490" w:rsidRPr="00A13709">
        <w:t xml:space="preserve">in detail when drafting the initial </w:t>
      </w:r>
      <w:r w:rsidR="00D62454">
        <w:t>BIM Management Plan</w:t>
      </w:r>
      <w:r w:rsidR="00D62454" w:rsidRPr="00A13709">
        <w:t xml:space="preserve"> </w:t>
      </w:r>
      <w:r w:rsidR="00D62454">
        <w:t>(</w:t>
      </w:r>
      <w:r w:rsidR="00311490" w:rsidRPr="00A13709">
        <w:t>BMP</w:t>
      </w:r>
      <w:r w:rsidR="00D62454">
        <w:t>)</w:t>
      </w:r>
      <w:r w:rsidR="00311490" w:rsidRPr="00A13709">
        <w:t xml:space="preserve"> at project inception</w:t>
      </w:r>
      <w:r w:rsidRPr="00A13709">
        <w:t xml:space="preserve">. If they cannot be defined in any meaningful way, postpone inclusion of </w:t>
      </w:r>
      <w:r w:rsidR="00CD09E1" w:rsidRPr="00A13709">
        <w:t>c</w:t>
      </w:r>
      <w:r w:rsidRPr="00A13709">
        <w:t>lash detection schedules until a later revision of the BMP.</w:t>
      </w:r>
    </w:p>
    <w:p w14:paraId="4C419930" w14:textId="6BD113DB" w:rsidR="009952B3" w:rsidRPr="00A13709" w:rsidRDefault="009952B3" w:rsidP="009952B3">
      <w:pPr>
        <w:pStyle w:val="Heading2"/>
      </w:pPr>
      <w:bookmarkStart w:id="33" w:name="_Toc445217320"/>
      <w:r w:rsidRPr="00A13709">
        <w:t>Clash detection schedule</w:t>
      </w:r>
      <w:bookmarkEnd w:id="33"/>
    </w:p>
    <w:p w14:paraId="4C419932" w14:textId="771BCA19" w:rsidR="009952B3" w:rsidRPr="00A13709" w:rsidRDefault="009952B3" w:rsidP="009952B3">
      <w:pPr>
        <w:pStyle w:val="Instructions"/>
      </w:pPr>
      <w:r w:rsidRPr="00A13709">
        <w:t xml:space="preserve">Using the </w:t>
      </w:r>
      <w:r w:rsidRPr="00A13709">
        <w:rPr>
          <w:b/>
        </w:rPr>
        <w:t>Clash detection schedule</w:t>
      </w:r>
      <w:r w:rsidRPr="00A13709">
        <w:t>:</w:t>
      </w:r>
    </w:p>
    <w:p w14:paraId="4C419933" w14:textId="29234C90" w:rsidR="009952B3" w:rsidRPr="00A13709" w:rsidRDefault="009952B3" w:rsidP="009952B3">
      <w:pPr>
        <w:pStyle w:val="Instructionsindent"/>
      </w:pPr>
      <w:r w:rsidRPr="00A13709">
        <w:t xml:space="preserve">Substitute the names of the pairs of disciplines to be coordinated for the headings ‘Discipline A’ and’ Discipline B’, e.g. ‘Structural’ and ‘Mechanical’. The abbreviations used for the Model Element Authors in the </w:t>
      </w:r>
      <w:r w:rsidR="0000354A" w:rsidRPr="00A13709">
        <w:rPr>
          <w:b/>
        </w:rPr>
        <w:t>LOD Table</w:t>
      </w:r>
      <w:r w:rsidRPr="00A13709">
        <w:t xml:space="preserve"> can also be used for this purpose. Provided a legend for the abbreviations adjacent the schedules if considered necessary.</w:t>
      </w:r>
    </w:p>
    <w:p w14:paraId="4C419934" w14:textId="77777777" w:rsidR="009952B3" w:rsidRPr="00A13709" w:rsidRDefault="009952B3" w:rsidP="009952B3">
      <w:pPr>
        <w:pStyle w:val="Instructionsindent"/>
      </w:pPr>
      <w:r w:rsidRPr="00A13709">
        <w:t>In each row under these headings enter descriptions of specific Model Elements within the discipline models that are to be checked for clashes, e.g. Beams, Supply air (ducts), All.</w:t>
      </w:r>
    </w:p>
    <w:p w14:paraId="4C419935" w14:textId="77777777" w:rsidR="009952B3" w:rsidRPr="00A13709" w:rsidRDefault="009952B3" w:rsidP="009952B3">
      <w:pPr>
        <w:pStyle w:val="Instructionsindent"/>
      </w:pPr>
      <w:r w:rsidRPr="00A13709">
        <w:t>Copy the schedule for each Clash Set as required and renumber, e.g. Clash Set 2, Clash Ref. No. 2.01, 2.02, 2.03, etc.</w:t>
      </w:r>
    </w:p>
    <w:p w14:paraId="4C419936" w14:textId="00252197" w:rsidR="009952B3" w:rsidRPr="00A13709" w:rsidRDefault="009952B3" w:rsidP="009952B3">
      <w:pPr>
        <w:pStyle w:val="Instructionsindent"/>
      </w:pPr>
      <w:r w:rsidRPr="00A13709">
        <w:t xml:space="preserve">The Clash Ref. No. can be cited in reports, or the </w:t>
      </w:r>
      <w:r w:rsidRPr="00A13709">
        <w:rPr>
          <w:b/>
        </w:rPr>
        <w:t>Clash detection schedule</w:t>
      </w:r>
      <w:r w:rsidRPr="00A13709">
        <w:t xml:space="preserve"> can be used for reporting purposes by adding additional columns for results and comments.</w:t>
      </w:r>
    </w:p>
    <w:p w14:paraId="4C419937" w14:textId="77777777" w:rsidR="009952B3" w:rsidRDefault="009952B3" w:rsidP="009952B3">
      <w:pPr>
        <w:pStyle w:val="Instructions"/>
      </w:pPr>
      <w:r w:rsidRPr="00A13709">
        <w:t>Show completion dates for each Clash Set on the project program to place them in context and facilitate reference.</w:t>
      </w:r>
    </w:p>
    <w:p w14:paraId="1701F926" w14:textId="77777777" w:rsidR="00436745" w:rsidRPr="00A13709" w:rsidRDefault="00436745" w:rsidP="009952B3">
      <w:pPr>
        <w:pStyle w:val="Instructions"/>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1456"/>
        <w:gridCol w:w="3818"/>
        <w:gridCol w:w="303"/>
        <w:gridCol w:w="3677"/>
      </w:tblGrid>
      <w:tr w:rsidR="009952B3" w:rsidRPr="00A13709" w14:paraId="4C41993A" w14:textId="77777777" w:rsidTr="00A56085">
        <w:trPr>
          <w:cantSplit/>
          <w:tblHeader/>
        </w:trPr>
        <w:tc>
          <w:tcPr>
            <w:tcW w:w="1456" w:type="dxa"/>
            <w:tcBorders>
              <w:top w:val="nil"/>
              <w:left w:val="nil"/>
              <w:bottom w:val="single" w:sz="4" w:space="0" w:color="auto"/>
              <w:right w:val="single" w:sz="4" w:space="0" w:color="auto"/>
            </w:tcBorders>
            <w:shd w:val="clear" w:color="auto" w:fill="auto"/>
          </w:tcPr>
          <w:p w14:paraId="4C419938" w14:textId="77777777" w:rsidR="009952B3" w:rsidRPr="00A13709" w:rsidRDefault="009952B3" w:rsidP="00C61424"/>
        </w:tc>
        <w:tc>
          <w:tcPr>
            <w:tcW w:w="7798" w:type="dxa"/>
            <w:gridSpan w:val="3"/>
            <w:tcBorders>
              <w:left w:val="single" w:sz="4" w:space="0" w:color="auto"/>
            </w:tcBorders>
            <w:shd w:val="clear" w:color="auto" w:fill="DBE5F1" w:themeFill="accent1" w:themeFillTint="33"/>
          </w:tcPr>
          <w:p w14:paraId="4C419939" w14:textId="77777777" w:rsidR="009952B3" w:rsidRPr="00A13709" w:rsidRDefault="009952B3" w:rsidP="00C61424">
            <w:pPr>
              <w:pStyle w:val="Tabletitle"/>
              <w:jc w:val="center"/>
            </w:pPr>
            <w:r w:rsidRPr="00A13709">
              <w:t>Clash Set 1</w:t>
            </w:r>
          </w:p>
        </w:tc>
      </w:tr>
      <w:tr w:rsidR="009952B3" w:rsidRPr="00A13709" w14:paraId="4C41993F" w14:textId="77777777" w:rsidTr="00A56085">
        <w:trPr>
          <w:cantSplit/>
          <w:tblHeader/>
        </w:trPr>
        <w:tc>
          <w:tcPr>
            <w:tcW w:w="1456" w:type="dxa"/>
            <w:tcBorders>
              <w:top w:val="single" w:sz="4" w:space="0" w:color="auto"/>
            </w:tcBorders>
            <w:shd w:val="clear" w:color="auto" w:fill="DBE5F1" w:themeFill="accent1" w:themeFillTint="33"/>
          </w:tcPr>
          <w:p w14:paraId="4C41993B" w14:textId="77777777" w:rsidR="009952B3" w:rsidRPr="00A13709" w:rsidRDefault="009952B3" w:rsidP="00C61424">
            <w:r w:rsidRPr="00A13709">
              <w:rPr>
                <w:b/>
              </w:rPr>
              <w:t>Clash Ref. No.</w:t>
            </w:r>
          </w:p>
        </w:tc>
        <w:tc>
          <w:tcPr>
            <w:tcW w:w="3818" w:type="dxa"/>
            <w:shd w:val="clear" w:color="auto" w:fill="DBE5F1" w:themeFill="accent1" w:themeFillTint="33"/>
          </w:tcPr>
          <w:p w14:paraId="4C41993C" w14:textId="77777777" w:rsidR="009952B3" w:rsidRPr="00A13709" w:rsidRDefault="009952B3" w:rsidP="00C61424">
            <w:pPr>
              <w:pStyle w:val="Tabletitle"/>
              <w:jc w:val="center"/>
            </w:pPr>
            <w:r w:rsidRPr="00A13709">
              <w:t>Discipline A</w:t>
            </w:r>
          </w:p>
        </w:tc>
        <w:tc>
          <w:tcPr>
            <w:tcW w:w="303" w:type="dxa"/>
            <w:vMerge w:val="restart"/>
            <w:shd w:val="clear" w:color="auto" w:fill="auto"/>
          </w:tcPr>
          <w:p w14:paraId="4C41993D" w14:textId="77777777" w:rsidR="009952B3" w:rsidRPr="00A13709" w:rsidRDefault="009952B3" w:rsidP="00C61424">
            <w:pPr>
              <w:pStyle w:val="Tabletitle"/>
              <w:jc w:val="center"/>
            </w:pPr>
            <w:r w:rsidRPr="00A13709">
              <w:t>vs</w:t>
            </w:r>
          </w:p>
        </w:tc>
        <w:tc>
          <w:tcPr>
            <w:tcW w:w="3677" w:type="dxa"/>
            <w:shd w:val="clear" w:color="auto" w:fill="DBE5F1" w:themeFill="accent1" w:themeFillTint="33"/>
          </w:tcPr>
          <w:p w14:paraId="4C41993E" w14:textId="77777777" w:rsidR="009952B3" w:rsidRPr="00A13709" w:rsidRDefault="009952B3" w:rsidP="00C61424">
            <w:pPr>
              <w:pStyle w:val="Tabletitle"/>
              <w:jc w:val="center"/>
            </w:pPr>
            <w:r w:rsidRPr="00A13709">
              <w:t>Discipline B</w:t>
            </w:r>
          </w:p>
        </w:tc>
      </w:tr>
      <w:tr w:rsidR="009952B3" w:rsidRPr="00A13709" w14:paraId="4C419944" w14:textId="77777777" w:rsidTr="00C61424">
        <w:tc>
          <w:tcPr>
            <w:tcW w:w="1456" w:type="dxa"/>
            <w:shd w:val="clear" w:color="auto" w:fill="auto"/>
          </w:tcPr>
          <w:p w14:paraId="4C419940" w14:textId="77777777" w:rsidR="009952B3" w:rsidRPr="00A13709" w:rsidRDefault="009952B3" w:rsidP="00C61424">
            <w:r w:rsidRPr="00A13709">
              <w:t>1.01</w:t>
            </w:r>
          </w:p>
        </w:tc>
        <w:tc>
          <w:tcPr>
            <w:tcW w:w="3818" w:type="dxa"/>
            <w:shd w:val="clear" w:color="auto" w:fill="auto"/>
          </w:tcPr>
          <w:p w14:paraId="4C419941" w14:textId="77777777" w:rsidR="009952B3" w:rsidRPr="00A13709" w:rsidRDefault="009952B3" w:rsidP="00C61424"/>
        </w:tc>
        <w:tc>
          <w:tcPr>
            <w:tcW w:w="303" w:type="dxa"/>
            <w:vMerge/>
            <w:shd w:val="clear" w:color="auto" w:fill="auto"/>
          </w:tcPr>
          <w:p w14:paraId="4C419942" w14:textId="77777777" w:rsidR="009952B3" w:rsidRPr="00A13709" w:rsidRDefault="009952B3" w:rsidP="00C61424"/>
        </w:tc>
        <w:tc>
          <w:tcPr>
            <w:tcW w:w="3677" w:type="dxa"/>
            <w:shd w:val="clear" w:color="auto" w:fill="auto"/>
          </w:tcPr>
          <w:p w14:paraId="4C419943" w14:textId="77777777" w:rsidR="009952B3" w:rsidRPr="00A13709" w:rsidRDefault="009952B3" w:rsidP="00C61424"/>
        </w:tc>
      </w:tr>
      <w:tr w:rsidR="009952B3" w:rsidRPr="00A13709" w14:paraId="4C419949" w14:textId="77777777" w:rsidTr="00C61424">
        <w:tc>
          <w:tcPr>
            <w:tcW w:w="1456" w:type="dxa"/>
            <w:shd w:val="clear" w:color="auto" w:fill="auto"/>
          </w:tcPr>
          <w:p w14:paraId="4C419945" w14:textId="77777777" w:rsidR="009952B3" w:rsidRPr="00A13709" w:rsidRDefault="009952B3" w:rsidP="00C61424">
            <w:r w:rsidRPr="00A13709">
              <w:t>1.02</w:t>
            </w:r>
          </w:p>
        </w:tc>
        <w:tc>
          <w:tcPr>
            <w:tcW w:w="3818" w:type="dxa"/>
            <w:shd w:val="clear" w:color="auto" w:fill="auto"/>
          </w:tcPr>
          <w:p w14:paraId="4C419946" w14:textId="77777777" w:rsidR="009952B3" w:rsidRPr="00A13709" w:rsidRDefault="009952B3" w:rsidP="00C61424"/>
        </w:tc>
        <w:tc>
          <w:tcPr>
            <w:tcW w:w="303" w:type="dxa"/>
            <w:vMerge/>
            <w:shd w:val="clear" w:color="auto" w:fill="auto"/>
          </w:tcPr>
          <w:p w14:paraId="4C419947" w14:textId="77777777" w:rsidR="009952B3" w:rsidRPr="00A13709" w:rsidRDefault="009952B3" w:rsidP="00C61424"/>
        </w:tc>
        <w:tc>
          <w:tcPr>
            <w:tcW w:w="3677" w:type="dxa"/>
            <w:shd w:val="clear" w:color="auto" w:fill="auto"/>
          </w:tcPr>
          <w:p w14:paraId="4C419948" w14:textId="77777777" w:rsidR="009952B3" w:rsidRPr="00A13709" w:rsidRDefault="009952B3" w:rsidP="00C61424"/>
        </w:tc>
      </w:tr>
      <w:tr w:rsidR="009952B3" w:rsidRPr="00A13709" w14:paraId="4C41994E" w14:textId="77777777" w:rsidTr="00C61424">
        <w:tc>
          <w:tcPr>
            <w:tcW w:w="1456" w:type="dxa"/>
            <w:shd w:val="clear" w:color="auto" w:fill="auto"/>
          </w:tcPr>
          <w:p w14:paraId="4C41994A" w14:textId="77777777" w:rsidR="009952B3" w:rsidRPr="00A13709" w:rsidRDefault="009952B3" w:rsidP="00C61424">
            <w:r w:rsidRPr="00A13709">
              <w:t>1.03</w:t>
            </w:r>
          </w:p>
        </w:tc>
        <w:tc>
          <w:tcPr>
            <w:tcW w:w="3818" w:type="dxa"/>
            <w:shd w:val="clear" w:color="auto" w:fill="auto"/>
          </w:tcPr>
          <w:p w14:paraId="4C41994B" w14:textId="77777777" w:rsidR="009952B3" w:rsidRPr="00A13709" w:rsidRDefault="009952B3" w:rsidP="00C61424"/>
        </w:tc>
        <w:tc>
          <w:tcPr>
            <w:tcW w:w="303" w:type="dxa"/>
            <w:vMerge/>
            <w:shd w:val="clear" w:color="auto" w:fill="auto"/>
          </w:tcPr>
          <w:p w14:paraId="4C41994C" w14:textId="77777777" w:rsidR="009952B3" w:rsidRPr="00A13709" w:rsidRDefault="009952B3" w:rsidP="00C61424"/>
        </w:tc>
        <w:tc>
          <w:tcPr>
            <w:tcW w:w="3677" w:type="dxa"/>
            <w:shd w:val="clear" w:color="auto" w:fill="auto"/>
          </w:tcPr>
          <w:p w14:paraId="4C41994D" w14:textId="77777777" w:rsidR="009952B3" w:rsidRPr="00A13709" w:rsidRDefault="009952B3" w:rsidP="00C61424"/>
        </w:tc>
      </w:tr>
      <w:bookmarkEnd w:id="31"/>
    </w:tbl>
    <w:p w14:paraId="4C41994F" w14:textId="77777777" w:rsidR="002A3C96" w:rsidRDefault="002A3C96" w:rsidP="002A3C96"/>
    <w:p w14:paraId="4C419951" w14:textId="77777777" w:rsidR="002A3C96" w:rsidRPr="00A13709" w:rsidRDefault="002A3C96" w:rsidP="002A3C96">
      <w:pPr>
        <w:pStyle w:val="Heading2"/>
      </w:pPr>
      <w:bookmarkStart w:id="34" w:name="_Toc445217321"/>
      <w:r w:rsidRPr="00A13709">
        <w:t>Clash detection colours</w:t>
      </w:r>
      <w:bookmarkEnd w:id="34"/>
    </w:p>
    <w:p w14:paraId="4C419952" w14:textId="4ABE689C" w:rsidR="002A3C96" w:rsidRPr="00A13709" w:rsidRDefault="002A3C96" w:rsidP="002A3C96">
      <w:r w:rsidRPr="00A13709">
        <w:t xml:space="preserve">Requirement: Unless another system has been specified in the </w:t>
      </w:r>
      <w:r w:rsidRPr="00A13709">
        <w:rPr>
          <w:i/>
        </w:rPr>
        <w:t>Project BIM Brief</w:t>
      </w:r>
      <w:r w:rsidRPr="00A13709">
        <w:t xml:space="preserve"> assign the foll</w:t>
      </w:r>
      <w:r w:rsidR="00B82D87" w:rsidRPr="00A13709">
        <w:t>owing colours to Model Elements</w:t>
      </w:r>
      <w:r w:rsidR="00DC3BCC" w:rsidRPr="00A13709">
        <w:t xml:space="preserve"> </w:t>
      </w:r>
      <w:r w:rsidR="00CD09E1" w:rsidRPr="00A13709">
        <w:t xml:space="preserve">in </w:t>
      </w:r>
      <w:r w:rsidR="00B82D87" w:rsidRPr="00A13709">
        <w:t>models</w:t>
      </w:r>
      <w:r w:rsidR="00DC3BCC" w:rsidRPr="00A13709">
        <w:t xml:space="preserve"> </w:t>
      </w:r>
      <w:r w:rsidR="00CD09E1" w:rsidRPr="00A13709">
        <w:t xml:space="preserve">being </w:t>
      </w:r>
      <w:r w:rsidR="00DC3BCC" w:rsidRPr="00A13709">
        <w:t>combined for clash detection:</w:t>
      </w:r>
    </w:p>
    <w:p w14:paraId="4C419953" w14:textId="77777777" w:rsidR="002A3C96" w:rsidRPr="00A13709" w:rsidRDefault="00DC3BCC" w:rsidP="002A3C96">
      <w:pPr>
        <w:rPr>
          <w:rFonts w:cs="Arial"/>
          <w:b/>
        </w:rPr>
      </w:pPr>
      <w:r w:rsidRPr="00A13709">
        <w:rPr>
          <w:rFonts w:cs="Arial"/>
          <w:b/>
        </w:rPr>
        <w:t>Clash detection colours</w:t>
      </w:r>
    </w:p>
    <w:tbl>
      <w:tblPr>
        <w:tblW w:w="9606" w:type="dxa"/>
        <w:tblLayout w:type="fixed"/>
        <w:tblCellMar>
          <w:left w:w="0" w:type="dxa"/>
          <w:right w:w="0" w:type="dxa"/>
        </w:tblCellMar>
        <w:tblLook w:val="04A0" w:firstRow="1" w:lastRow="0" w:firstColumn="1" w:lastColumn="0" w:noHBand="0" w:noVBand="1"/>
      </w:tblPr>
      <w:tblGrid>
        <w:gridCol w:w="2518"/>
        <w:gridCol w:w="425"/>
        <w:gridCol w:w="1701"/>
        <w:gridCol w:w="1560"/>
        <w:gridCol w:w="567"/>
        <w:gridCol w:w="567"/>
        <w:gridCol w:w="567"/>
        <w:gridCol w:w="1701"/>
      </w:tblGrid>
      <w:tr w:rsidR="002A3C96" w:rsidRPr="00A13709" w14:paraId="4C41995A" w14:textId="77777777" w:rsidTr="00A56085">
        <w:trPr>
          <w:cantSplit/>
          <w:tblHeader/>
        </w:trPr>
        <w:tc>
          <w:tcPr>
            <w:tcW w:w="2518" w:type="dxa"/>
            <w:vMerge w:val="restart"/>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54" w14:textId="77777777" w:rsidR="002A3C96" w:rsidRPr="00A13709" w:rsidRDefault="002A3C96" w:rsidP="008B4032">
            <w:pPr>
              <w:rPr>
                <w:rFonts w:eastAsiaTheme="minorHAnsi" w:cs="Arial"/>
                <w:b/>
                <w:bCs/>
              </w:rPr>
            </w:pPr>
            <w:r w:rsidRPr="00A13709">
              <w:rPr>
                <w:rFonts w:cs="Arial"/>
                <w:b/>
                <w:bCs/>
              </w:rPr>
              <w:t>Element</w:t>
            </w:r>
          </w:p>
        </w:tc>
        <w:tc>
          <w:tcPr>
            <w:tcW w:w="2126" w:type="dxa"/>
            <w:gridSpan w:val="2"/>
            <w:vMerge w:val="restart"/>
            <w:tcBorders>
              <w:top w:val="single" w:sz="8" w:space="0" w:color="auto"/>
              <w:left w:val="nil"/>
              <w:right w:val="single" w:sz="8" w:space="0" w:color="auto"/>
            </w:tcBorders>
            <w:shd w:val="clear" w:color="auto" w:fill="DBE5F1" w:themeFill="accent1" w:themeFillTint="33"/>
          </w:tcPr>
          <w:p w14:paraId="4C419955" w14:textId="77777777" w:rsidR="002A3C96" w:rsidRPr="00A13709" w:rsidRDefault="002A3C96" w:rsidP="008B4032">
            <w:pPr>
              <w:rPr>
                <w:rFonts w:cs="Arial"/>
                <w:b/>
                <w:bCs/>
              </w:rPr>
            </w:pPr>
            <w:r w:rsidRPr="00A13709">
              <w:rPr>
                <w:rFonts w:cs="Arial"/>
                <w:b/>
                <w:bCs/>
              </w:rPr>
              <w:t>Colour name</w:t>
            </w:r>
          </w:p>
          <w:p w14:paraId="4C419956" w14:textId="77777777" w:rsidR="002A3C96" w:rsidRPr="00A13709" w:rsidRDefault="002A3C96" w:rsidP="008B4032">
            <w:pPr>
              <w:rPr>
                <w:rFonts w:eastAsiaTheme="minorHAnsi" w:cs="Arial"/>
                <w:b/>
                <w:bCs/>
              </w:rPr>
            </w:pPr>
            <w:r w:rsidRPr="00A13709">
              <w:rPr>
                <w:rFonts w:cs="Arial"/>
                <w:b/>
                <w:bCs/>
              </w:rPr>
              <w:t>(ACI No.)*</w:t>
            </w:r>
          </w:p>
        </w:tc>
        <w:tc>
          <w:tcPr>
            <w:tcW w:w="1560" w:type="dxa"/>
            <w:vMerge w:val="restart"/>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57" w14:textId="77777777" w:rsidR="002A3C96" w:rsidRPr="00A13709" w:rsidRDefault="002A3C96" w:rsidP="008B4032">
            <w:pPr>
              <w:rPr>
                <w:rFonts w:eastAsiaTheme="minorHAnsi" w:cs="Arial"/>
                <w:b/>
                <w:bCs/>
              </w:rPr>
            </w:pPr>
            <w:r w:rsidRPr="00A13709">
              <w:rPr>
                <w:rFonts w:cs="Arial"/>
                <w:b/>
                <w:bCs/>
              </w:rPr>
              <w:t>Hexadecimal</w:t>
            </w:r>
          </w:p>
        </w:tc>
        <w:tc>
          <w:tcPr>
            <w:tcW w:w="1701" w:type="dxa"/>
            <w:gridSpan w:val="3"/>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58" w14:textId="77777777" w:rsidR="002A3C96" w:rsidRPr="00A13709" w:rsidRDefault="002A3C96" w:rsidP="008B4032">
            <w:pPr>
              <w:jc w:val="center"/>
              <w:rPr>
                <w:rFonts w:eastAsiaTheme="minorHAnsi" w:cs="Arial"/>
                <w:b/>
                <w:bCs/>
              </w:rPr>
            </w:pPr>
            <w:r w:rsidRPr="00A13709">
              <w:rPr>
                <w:rFonts w:cs="Arial"/>
                <w:b/>
                <w:bCs/>
              </w:rPr>
              <w:t>RGB</w:t>
            </w:r>
          </w:p>
        </w:tc>
        <w:tc>
          <w:tcPr>
            <w:tcW w:w="1701" w:type="dxa"/>
            <w:vMerge w:val="restart"/>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59" w14:textId="77777777" w:rsidR="002A3C96" w:rsidRPr="00A13709" w:rsidRDefault="002A3C96" w:rsidP="008B4032">
            <w:pPr>
              <w:rPr>
                <w:rFonts w:eastAsiaTheme="minorHAnsi" w:cs="Arial"/>
                <w:b/>
                <w:bCs/>
              </w:rPr>
            </w:pPr>
            <w:r w:rsidRPr="00A13709">
              <w:rPr>
                <w:rFonts w:cs="Arial"/>
                <w:b/>
                <w:bCs/>
              </w:rPr>
              <w:t>Comments</w:t>
            </w:r>
          </w:p>
        </w:tc>
      </w:tr>
      <w:tr w:rsidR="002A3C96" w:rsidRPr="00A13709" w14:paraId="4C419962" w14:textId="77777777" w:rsidTr="00A56085">
        <w:trPr>
          <w:cantSplit/>
          <w:tblHeader/>
        </w:trPr>
        <w:tc>
          <w:tcPr>
            <w:tcW w:w="2518" w:type="dxa"/>
            <w:vMerge/>
            <w:tcBorders>
              <w:top w:val="single" w:sz="8" w:space="0" w:color="auto"/>
              <w:left w:val="single" w:sz="8" w:space="0" w:color="auto"/>
              <w:bottom w:val="single" w:sz="8" w:space="0" w:color="auto"/>
              <w:right w:val="single" w:sz="8" w:space="0" w:color="auto"/>
            </w:tcBorders>
            <w:vAlign w:val="center"/>
            <w:hideMark/>
          </w:tcPr>
          <w:p w14:paraId="4C41995B" w14:textId="77777777" w:rsidR="002A3C96" w:rsidRPr="00A13709" w:rsidRDefault="002A3C96" w:rsidP="008B4032">
            <w:pPr>
              <w:rPr>
                <w:rFonts w:eastAsiaTheme="minorHAnsi" w:cs="Arial"/>
                <w:b/>
                <w:bCs/>
              </w:rPr>
            </w:pPr>
          </w:p>
        </w:tc>
        <w:tc>
          <w:tcPr>
            <w:tcW w:w="2126" w:type="dxa"/>
            <w:gridSpan w:val="2"/>
            <w:vMerge/>
            <w:tcBorders>
              <w:left w:val="nil"/>
              <w:bottom w:val="single" w:sz="8" w:space="0" w:color="auto"/>
              <w:right w:val="single" w:sz="8" w:space="0" w:color="auto"/>
            </w:tcBorders>
          </w:tcPr>
          <w:p w14:paraId="4C41995C" w14:textId="77777777" w:rsidR="002A3C96" w:rsidRPr="00A13709" w:rsidRDefault="002A3C96" w:rsidP="008B4032">
            <w:pPr>
              <w:rPr>
                <w:rFonts w:eastAsiaTheme="minorHAnsi" w:cs="Arial"/>
                <w:b/>
                <w:bCs/>
              </w:rPr>
            </w:pPr>
          </w:p>
        </w:tc>
        <w:tc>
          <w:tcPr>
            <w:tcW w:w="1560" w:type="dxa"/>
            <w:vMerge/>
            <w:tcBorders>
              <w:top w:val="single" w:sz="8" w:space="0" w:color="auto"/>
              <w:left w:val="single" w:sz="8" w:space="0" w:color="auto"/>
              <w:bottom w:val="single" w:sz="8" w:space="0" w:color="auto"/>
              <w:right w:val="single" w:sz="8" w:space="0" w:color="auto"/>
            </w:tcBorders>
            <w:vAlign w:val="center"/>
            <w:hideMark/>
          </w:tcPr>
          <w:p w14:paraId="4C41995D" w14:textId="77777777" w:rsidR="002A3C96" w:rsidRPr="00A13709" w:rsidRDefault="002A3C96" w:rsidP="008B4032">
            <w:pPr>
              <w:rPr>
                <w:rFonts w:eastAsiaTheme="minorHAnsi" w:cs="Arial"/>
                <w:b/>
                <w:bCs/>
              </w:rPr>
            </w:pPr>
          </w:p>
        </w:tc>
        <w:tc>
          <w:tcPr>
            <w:tcW w:w="567" w:type="dxa"/>
            <w:tcBorders>
              <w:top w:val="nil"/>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5E" w14:textId="77777777" w:rsidR="002A3C96" w:rsidRPr="00A13709" w:rsidRDefault="002A3C96" w:rsidP="008B4032">
            <w:pPr>
              <w:rPr>
                <w:rFonts w:eastAsiaTheme="minorHAnsi" w:cs="Arial"/>
                <w:b/>
                <w:bCs/>
              </w:rPr>
            </w:pPr>
            <w:r w:rsidRPr="00A13709">
              <w:rPr>
                <w:rFonts w:cs="Arial"/>
                <w:b/>
                <w:bCs/>
              </w:rPr>
              <w:t>R</w:t>
            </w:r>
          </w:p>
        </w:tc>
        <w:tc>
          <w:tcPr>
            <w:tcW w:w="567" w:type="dxa"/>
            <w:tcBorders>
              <w:top w:val="nil"/>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5F" w14:textId="77777777" w:rsidR="002A3C96" w:rsidRPr="00A13709" w:rsidRDefault="002A3C96" w:rsidP="008B4032">
            <w:pPr>
              <w:rPr>
                <w:rFonts w:eastAsiaTheme="minorHAnsi" w:cs="Arial"/>
                <w:b/>
                <w:bCs/>
              </w:rPr>
            </w:pPr>
            <w:r w:rsidRPr="00A13709">
              <w:rPr>
                <w:rFonts w:cs="Arial"/>
                <w:b/>
                <w:bCs/>
              </w:rPr>
              <w:t>G</w:t>
            </w:r>
          </w:p>
        </w:tc>
        <w:tc>
          <w:tcPr>
            <w:tcW w:w="567" w:type="dxa"/>
            <w:tcBorders>
              <w:top w:val="nil"/>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C419960" w14:textId="77777777" w:rsidR="002A3C96" w:rsidRPr="00A13709" w:rsidRDefault="002A3C96" w:rsidP="008B4032">
            <w:pPr>
              <w:rPr>
                <w:rFonts w:eastAsiaTheme="minorHAnsi" w:cs="Arial"/>
                <w:b/>
                <w:bCs/>
              </w:rPr>
            </w:pPr>
            <w:r w:rsidRPr="00A13709">
              <w:rPr>
                <w:rFonts w:cs="Arial"/>
                <w:b/>
                <w:bCs/>
              </w:rPr>
              <w:t>B</w:t>
            </w:r>
          </w:p>
        </w:tc>
        <w:tc>
          <w:tcPr>
            <w:tcW w:w="1701" w:type="dxa"/>
            <w:vMerge/>
            <w:tcBorders>
              <w:top w:val="single" w:sz="8" w:space="0" w:color="auto"/>
              <w:left w:val="nil"/>
              <w:bottom w:val="single" w:sz="8" w:space="0" w:color="auto"/>
              <w:right w:val="single" w:sz="8" w:space="0" w:color="auto"/>
            </w:tcBorders>
            <w:vAlign w:val="center"/>
            <w:hideMark/>
          </w:tcPr>
          <w:p w14:paraId="4C419961" w14:textId="77777777" w:rsidR="002A3C96" w:rsidRPr="00A13709" w:rsidRDefault="002A3C96" w:rsidP="008B4032">
            <w:pPr>
              <w:rPr>
                <w:rFonts w:eastAsiaTheme="minorHAnsi" w:cs="Arial"/>
                <w:b/>
                <w:bCs/>
              </w:rPr>
            </w:pPr>
          </w:p>
        </w:tc>
      </w:tr>
      <w:tr w:rsidR="002A3C96" w:rsidRPr="00A13709" w14:paraId="4C41996B"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63" w14:textId="77777777" w:rsidR="002A3C96" w:rsidRPr="00A13709" w:rsidRDefault="002A3C96" w:rsidP="008B4032">
            <w:pPr>
              <w:rPr>
                <w:rFonts w:eastAsiaTheme="minorHAnsi" w:cs="Arial"/>
              </w:rPr>
            </w:pPr>
            <w:r w:rsidRPr="00A13709">
              <w:rPr>
                <w:rFonts w:cs="Arial"/>
              </w:rPr>
              <w:t>Architecture</w:t>
            </w:r>
          </w:p>
        </w:tc>
        <w:tc>
          <w:tcPr>
            <w:tcW w:w="425" w:type="dxa"/>
            <w:tcBorders>
              <w:top w:val="nil"/>
              <w:left w:val="nil"/>
              <w:bottom w:val="single" w:sz="8" w:space="0" w:color="auto"/>
              <w:right w:val="single" w:sz="4" w:space="0" w:color="auto"/>
            </w:tcBorders>
          </w:tcPr>
          <w:p w14:paraId="4C419964" w14:textId="77777777" w:rsidR="002A3C96" w:rsidRPr="00A13709" w:rsidRDefault="002A3C96"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65" w14:textId="77777777" w:rsidR="002A3C96" w:rsidRPr="00A13709" w:rsidRDefault="002A3C96" w:rsidP="008B4032">
            <w:pPr>
              <w:rPr>
                <w:rFonts w:eastAsiaTheme="minorHAnsi" w:cs="Arial"/>
              </w:rPr>
            </w:pPr>
            <w:r w:rsidRPr="00A13709">
              <w:rPr>
                <w:rFonts w:cs="Arial"/>
              </w:rPr>
              <w:t>White (7)</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66" w14:textId="77777777" w:rsidR="002A3C96" w:rsidRPr="00A13709" w:rsidRDefault="002A3C96" w:rsidP="008B4032">
            <w:pPr>
              <w:rPr>
                <w:rFonts w:eastAsiaTheme="minorHAnsi" w:cs="Arial"/>
              </w:rPr>
            </w:pPr>
            <w:r w:rsidRPr="00A13709">
              <w:rPr>
                <w:rFonts w:cs="Arial"/>
              </w:rPr>
              <w:t>#FFFFFF</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67" w14:textId="77777777" w:rsidR="002A3C96" w:rsidRPr="00A13709" w:rsidRDefault="002A3C96"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68" w14:textId="77777777" w:rsidR="002A3C96" w:rsidRPr="00A13709" w:rsidRDefault="002A3C96"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69" w14:textId="77777777" w:rsidR="002A3C96" w:rsidRPr="00A13709" w:rsidRDefault="002A3C96" w:rsidP="008B4032">
            <w:pPr>
              <w:rPr>
                <w:rFonts w:eastAsiaTheme="minorHAnsi" w:cs="Arial"/>
              </w:rPr>
            </w:pPr>
            <w:r w:rsidRPr="00A13709">
              <w:rPr>
                <w:rFonts w:cs="Arial"/>
              </w:rPr>
              <w:t>255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6A" w14:textId="77777777" w:rsidR="002A3C96" w:rsidRPr="00A13709" w:rsidRDefault="002A3C96" w:rsidP="008B4032">
            <w:pPr>
              <w:rPr>
                <w:rFonts w:eastAsiaTheme="minorHAnsi" w:cs="Arial"/>
              </w:rPr>
            </w:pPr>
          </w:p>
        </w:tc>
      </w:tr>
      <w:tr w:rsidR="002A3C96" w:rsidRPr="00A13709" w14:paraId="4C419974"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6C" w14:textId="77777777" w:rsidR="002A3C96" w:rsidRPr="00A13709" w:rsidRDefault="002A3C96" w:rsidP="008B4032">
            <w:pPr>
              <w:rPr>
                <w:rFonts w:eastAsiaTheme="minorHAnsi" w:cs="Arial"/>
              </w:rPr>
            </w:pPr>
            <w:r w:rsidRPr="00A13709">
              <w:rPr>
                <w:rFonts w:cs="Arial"/>
              </w:rPr>
              <w:t>Structural Steel</w:t>
            </w:r>
          </w:p>
        </w:tc>
        <w:tc>
          <w:tcPr>
            <w:tcW w:w="425" w:type="dxa"/>
            <w:tcBorders>
              <w:top w:val="nil"/>
              <w:left w:val="nil"/>
              <w:bottom w:val="single" w:sz="8" w:space="0" w:color="auto"/>
              <w:right w:val="single" w:sz="4" w:space="0" w:color="auto"/>
            </w:tcBorders>
            <w:shd w:val="clear" w:color="auto" w:fill="800000"/>
          </w:tcPr>
          <w:p w14:paraId="4C41996D" w14:textId="77777777" w:rsidR="002A3C96" w:rsidRPr="00A13709" w:rsidRDefault="002A3C96"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6E" w14:textId="77777777" w:rsidR="002A3C96" w:rsidRPr="00A13709" w:rsidRDefault="002A3C96" w:rsidP="008B4032">
            <w:pPr>
              <w:rPr>
                <w:rFonts w:eastAsiaTheme="minorHAnsi" w:cs="Arial"/>
              </w:rPr>
            </w:pPr>
            <w:r w:rsidRPr="00A13709">
              <w:rPr>
                <w:rFonts w:cs="Arial"/>
              </w:rPr>
              <w:t>Maroon</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6F" w14:textId="77777777" w:rsidR="002A3C96" w:rsidRPr="00A13709" w:rsidRDefault="002A3C96" w:rsidP="008B4032">
            <w:pPr>
              <w:rPr>
                <w:rFonts w:eastAsiaTheme="minorHAnsi" w:cs="Arial"/>
              </w:rPr>
            </w:pPr>
            <w:r w:rsidRPr="00A13709">
              <w:rPr>
                <w:rFonts w:cs="Arial"/>
              </w:rPr>
              <w:t>#800000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70" w14:textId="77777777" w:rsidR="002A3C96" w:rsidRPr="00A13709" w:rsidRDefault="002A3C96" w:rsidP="008B4032">
            <w:pPr>
              <w:rPr>
                <w:rFonts w:eastAsiaTheme="minorHAnsi" w:cs="Arial"/>
              </w:rPr>
            </w:pPr>
            <w:r w:rsidRPr="00A13709">
              <w:rPr>
                <w:rFonts w:cs="Arial"/>
              </w:rPr>
              <w:t>128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71" w14:textId="77777777" w:rsidR="002A3C96" w:rsidRPr="00A13709" w:rsidRDefault="002A3C96"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72" w14:textId="77777777" w:rsidR="002A3C96" w:rsidRPr="00A13709" w:rsidRDefault="002A3C96"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73" w14:textId="77777777" w:rsidR="002A3C96" w:rsidRPr="00A13709" w:rsidRDefault="002A3C96" w:rsidP="008B4032">
            <w:pPr>
              <w:rPr>
                <w:rFonts w:eastAsiaTheme="minorHAnsi" w:cs="Arial"/>
              </w:rPr>
            </w:pPr>
          </w:p>
        </w:tc>
      </w:tr>
      <w:tr w:rsidR="002A3C96" w:rsidRPr="00A13709" w14:paraId="4C41997D"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75" w14:textId="5C0531CE" w:rsidR="002A3C96" w:rsidRPr="00A13709" w:rsidRDefault="002A3C96" w:rsidP="008B4032">
            <w:pPr>
              <w:rPr>
                <w:rFonts w:eastAsiaTheme="minorHAnsi" w:cs="Arial"/>
              </w:rPr>
            </w:pPr>
            <w:r w:rsidRPr="00A13709">
              <w:rPr>
                <w:rFonts w:cs="Arial"/>
              </w:rPr>
              <w:t>Concrete</w:t>
            </w:r>
            <w:r w:rsidR="003F34F3" w:rsidRPr="00A13709">
              <w:rPr>
                <w:rFonts w:cs="Arial"/>
              </w:rPr>
              <w:t xml:space="preserve"> –</w:t>
            </w:r>
            <w:r w:rsidR="00FE555D" w:rsidRPr="00A13709">
              <w:rPr>
                <w:rFonts w:cs="Arial"/>
              </w:rPr>
              <w:t xml:space="preserve"> l</w:t>
            </w:r>
            <w:r w:rsidR="003F34F3" w:rsidRPr="00A13709">
              <w:rPr>
                <w:rFonts w:cs="Arial"/>
              </w:rPr>
              <w:t>oad-bearing</w:t>
            </w:r>
          </w:p>
        </w:tc>
        <w:tc>
          <w:tcPr>
            <w:tcW w:w="425" w:type="dxa"/>
            <w:tcBorders>
              <w:top w:val="nil"/>
              <w:left w:val="nil"/>
              <w:bottom w:val="single" w:sz="8" w:space="0" w:color="auto"/>
              <w:right w:val="single" w:sz="4" w:space="0" w:color="auto"/>
            </w:tcBorders>
            <w:shd w:val="clear" w:color="auto" w:fill="808080"/>
          </w:tcPr>
          <w:p w14:paraId="4C419976" w14:textId="77777777" w:rsidR="002A3C96" w:rsidRPr="00A13709" w:rsidRDefault="002A3C96"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77" w14:textId="0D0E44DF" w:rsidR="002A3C96" w:rsidRPr="00A13709" w:rsidRDefault="0012613F" w:rsidP="0012613F">
            <w:pPr>
              <w:rPr>
                <w:rFonts w:eastAsiaTheme="minorHAnsi" w:cs="Arial"/>
              </w:rPr>
            </w:pPr>
            <w:proofErr w:type="spellStart"/>
            <w:r w:rsidRPr="00A13709">
              <w:rPr>
                <w:rFonts w:cs="Arial"/>
              </w:rPr>
              <w:t>Gra</w:t>
            </w:r>
            <w:r w:rsidR="002A3C96" w:rsidRPr="00A13709">
              <w:rPr>
                <w:rFonts w:cs="Arial"/>
              </w:rPr>
              <w:t>y</w:t>
            </w:r>
            <w:proofErr w:type="spellEnd"/>
            <w:r w:rsidR="002A3C96" w:rsidRPr="00A13709">
              <w:rPr>
                <w:rFonts w:cs="Arial"/>
              </w:rPr>
              <w:t xml:space="preserve"> </w:t>
            </w:r>
            <w:r w:rsidRPr="00A13709">
              <w:rPr>
                <w:rFonts w:cs="Arial"/>
              </w:rPr>
              <w:t xml:space="preserve">(ACI Light </w:t>
            </w:r>
            <w:proofErr w:type="spellStart"/>
            <w:r w:rsidRPr="00A13709">
              <w:rPr>
                <w:rFonts w:cs="Arial"/>
              </w:rPr>
              <w:t>Gray</w:t>
            </w:r>
            <w:proofErr w:type="spellEnd"/>
            <w:r w:rsidRPr="00A13709">
              <w:rPr>
                <w:rFonts w:cs="Arial"/>
              </w:rPr>
              <w:t xml:space="preserve"> </w:t>
            </w:r>
            <w:r w:rsidR="002A3C96" w:rsidRPr="00A13709">
              <w:rPr>
                <w:rFonts w:cs="Arial"/>
              </w:rPr>
              <w:t>9)</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78" w14:textId="77777777" w:rsidR="002A3C96" w:rsidRPr="00A13709" w:rsidRDefault="002A3C96" w:rsidP="008B4032">
            <w:pPr>
              <w:rPr>
                <w:rFonts w:eastAsiaTheme="minorHAnsi" w:cs="Arial"/>
              </w:rPr>
            </w:pPr>
            <w:r w:rsidRPr="00A13709">
              <w:rPr>
                <w:rFonts w:cs="Arial"/>
              </w:rPr>
              <w:t>#808080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79" w14:textId="77777777" w:rsidR="002A3C96" w:rsidRPr="00A13709" w:rsidRDefault="002A3C96" w:rsidP="008B4032">
            <w:pPr>
              <w:rPr>
                <w:rFonts w:eastAsiaTheme="minorHAnsi" w:cs="Arial"/>
              </w:rPr>
            </w:pPr>
            <w:r w:rsidRPr="00A13709">
              <w:rPr>
                <w:rFonts w:cs="Arial"/>
              </w:rPr>
              <w:t>128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7A" w14:textId="77777777" w:rsidR="002A3C96" w:rsidRPr="00A13709" w:rsidRDefault="002A3C96" w:rsidP="008B4032">
            <w:pPr>
              <w:rPr>
                <w:rFonts w:eastAsiaTheme="minorHAnsi" w:cs="Arial"/>
              </w:rPr>
            </w:pPr>
            <w:r w:rsidRPr="00A13709">
              <w:rPr>
                <w:rFonts w:cs="Arial"/>
              </w:rPr>
              <w:t>128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7B" w14:textId="77777777" w:rsidR="002A3C96" w:rsidRPr="00A13709" w:rsidRDefault="002A3C96" w:rsidP="008B4032">
            <w:pPr>
              <w:rPr>
                <w:rFonts w:eastAsiaTheme="minorHAnsi" w:cs="Arial"/>
              </w:rPr>
            </w:pPr>
            <w:r w:rsidRPr="00A13709">
              <w:rPr>
                <w:rFonts w:cs="Arial"/>
              </w:rPr>
              <w:t>128</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C41997C" w14:textId="77777777" w:rsidR="002A3C96" w:rsidRPr="00A13709" w:rsidRDefault="002A3C96" w:rsidP="008B4032">
            <w:pPr>
              <w:rPr>
                <w:rFonts w:eastAsiaTheme="minorHAnsi" w:cs="Arial"/>
              </w:rPr>
            </w:pPr>
          </w:p>
        </w:tc>
      </w:tr>
      <w:tr w:rsidR="003F34F3" w:rsidRPr="00A13709" w14:paraId="4C419986" w14:textId="77777777" w:rsidTr="00FE555D">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41997E" w14:textId="27440F26" w:rsidR="003F34F3" w:rsidRPr="00A13709" w:rsidRDefault="003F34F3" w:rsidP="008B4032">
            <w:pPr>
              <w:rPr>
                <w:rFonts w:cs="Arial"/>
              </w:rPr>
            </w:pPr>
            <w:r w:rsidRPr="00A13709">
              <w:rPr>
                <w:rFonts w:cs="Arial"/>
              </w:rPr>
              <w:t>Concrete – non load-bearing</w:t>
            </w:r>
          </w:p>
        </w:tc>
        <w:tc>
          <w:tcPr>
            <w:tcW w:w="425" w:type="dxa"/>
            <w:tcBorders>
              <w:top w:val="nil"/>
              <w:left w:val="nil"/>
              <w:bottom w:val="single" w:sz="8" w:space="0" w:color="auto"/>
              <w:right w:val="single" w:sz="4" w:space="0" w:color="auto"/>
            </w:tcBorders>
            <w:shd w:val="clear" w:color="auto" w:fill="D3D3D3"/>
          </w:tcPr>
          <w:p w14:paraId="4C41997F"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4C419980" w14:textId="77777777" w:rsidR="003F34F3" w:rsidRPr="00A13709" w:rsidRDefault="003F34F3" w:rsidP="008B4032">
            <w:pPr>
              <w:rPr>
                <w:rFonts w:cs="Arial"/>
              </w:rPr>
            </w:pPr>
            <w:r w:rsidRPr="00A13709">
              <w:rPr>
                <w:rFonts w:cs="Arial"/>
              </w:rPr>
              <w:t xml:space="preserve">HTML Light </w:t>
            </w:r>
            <w:proofErr w:type="spellStart"/>
            <w:r w:rsidRPr="00A13709">
              <w:rPr>
                <w:rFonts w:cs="Arial"/>
              </w:rPr>
              <w:t>Gray</w:t>
            </w:r>
            <w:proofErr w:type="spellEnd"/>
          </w:p>
        </w:tc>
        <w:tc>
          <w:tcPr>
            <w:tcW w:w="15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419981" w14:textId="77777777" w:rsidR="003F34F3" w:rsidRPr="00A13709" w:rsidRDefault="003F34F3" w:rsidP="008B4032">
            <w:pPr>
              <w:rPr>
                <w:rFonts w:cs="Arial"/>
              </w:rPr>
            </w:pPr>
            <w:r w:rsidRPr="00A13709">
              <w:rPr>
                <w:rFonts w:cs="Arial"/>
              </w:rPr>
              <w:t>#D3D3D3</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419982" w14:textId="77777777" w:rsidR="003F34F3" w:rsidRPr="00A13709" w:rsidRDefault="003F34F3" w:rsidP="008B4032">
            <w:pPr>
              <w:rPr>
                <w:rFonts w:cs="Arial"/>
              </w:rPr>
            </w:pPr>
            <w:r w:rsidRPr="00A13709">
              <w:rPr>
                <w:rFonts w:cs="Arial"/>
              </w:rPr>
              <w:t>211</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419983" w14:textId="77777777" w:rsidR="003F34F3" w:rsidRPr="00A13709" w:rsidRDefault="003F34F3" w:rsidP="008B4032">
            <w:pPr>
              <w:rPr>
                <w:rFonts w:cs="Arial"/>
              </w:rPr>
            </w:pPr>
            <w:r w:rsidRPr="00A13709">
              <w:rPr>
                <w:rFonts w:cs="Arial"/>
              </w:rPr>
              <w:t>211</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419984" w14:textId="77777777" w:rsidR="003F34F3" w:rsidRPr="00A13709" w:rsidRDefault="003F34F3" w:rsidP="008B4032">
            <w:pPr>
              <w:rPr>
                <w:rFonts w:cs="Arial"/>
              </w:rPr>
            </w:pPr>
            <w:r w:rsidRPr="00A13709">
              <w:rPr>
                <w:rFonts w:cs="Arial"/>
              </w:rPr>
              <w:t>211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419985" w14:textId="4E549662" w:rsidR="003F34F3" w:rsidRPr="00A13709" w:rsidRDefault="003F34F3" w:rsidP="008B4032">
            <w:pPr>
              <w:rPr>
                <w:rFonts w:cs="Arial"/>
              </w:rPr>
            </w:pPr>
          </w:p>
        </w:tc>
      </w:tr>
      <w:tr w:rsidR="003F34F3" w:rsidRPr="00A13709" w14:paraId="4C41998F"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87" w14:textId="77777777" w:rsidR="003F34F3" w:rsidRPr="00A13709" w:rsidRDefault="003F34F3" w:rsidP="008B4032">
            <w:pPr>
              <w:rPr>
                <w:rFonts w:eastAsiaTheme="minorHAnsi" w:cs="Arial"/>
              </w:rPr>
            </w:pPr>
            <w:r w:rsidRPr="00A13709">
              <w:rPr>
                <w:rFonts w:cs="Arial"/>
              </w:rPr>
              <w:t>HVAC Equipment</w:t>
            </w:r>
          </w:p>
        </w:tc>
        <w:tc>
          <w:tcPr>
            <w:tcW w:w="425" w:type="dxa"/>
            <w:tcBorders>
              <w:top w:val="nil"/>
              <w:left w:val="nil"/>
              <w:bottom w:val="single" w:sz="8" w:space="0" w:color="auto"/>
              <w:right w:val="single" w:sz="4" w:space="0" w:color="auto"/>
            </w:tcBorders>
            <w:shd w:val="clear" w:color="auto" w:fill="FFD700"/>
          </w:tcPr>
          <w:p w14:paraId="4C419988"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89" w14:textId="77777777" w:rsidR="003F34F3" w:rsidRPr="00A13709" w:rsidRDefault="003F34F3" w:rsidP="008B4032">
            <w:pPr>
              <w:rPr>
                <w:rFonts w:eastAsiaTheme="minorHAnsi" w:cs="Arial"/>
              </w:rPr>
            </w:pPr>
            <w:r w:rsidRPr="00A13709">
              <w:rPr>
                <w:rFonts w:cs="Arial"/>
              </w:rPr>
              <w:t>Gold</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8A" w14:textId="77777777" w:rsidR="003F34F3" w:rsidRPr="00A13709" w:rsidRDefault="003F34F3" w:rsidP="008B4032">
            <w:pPr>
              <w:rPr>
                <w:rFonts w:eastAsiaTheme="minorHAnsi" w:cs="Arial"/>
              </w:rPr>
            </w:pPr>
            <w:r w:rsidRPr="00A13709">
              <w:rPr>
                <w:rFonts w:cs="Arial"/>
              </w:rPr>
              <w:t>#FFD700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8B"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8C" w14:textId="77777777" w:rsidR="003F34F3" w:rsidRPr="00A13709" w:rsidRDefault="003F34F3" w:rsidP="008B4032">
            <w:pPr>
              <w:rPr>
                <w:rFonts w:eastAsiaTheme="minorHAnsi" w:cs="Arial"/>
              </w:rPr>
            </w:pPr>
            <w:r w:rsidRPr="00A13709">
              <w:rPr>
                <w:rFonts w:cs="Arial"/>
              </w:rPr>
              <w:t>215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8D"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8E" w14:textId="77777777" w:rsidR="003F34F3" w:rsidRPr="00A13709" w:rsidRDefault="003F34F3" w:rsidP="008B4032">
            <w:pPr>
              <w:rPr>
                <w:rFonts w:eastAsiaTheme="minorHAnsi" w:cs="Arial"/>
              </w:rPr>
            </w:pPr>
          </w:p>
        </w:tc>
      </w:tr>
      <w:tr w:rsidR="003F34F3" w:rsidRPr="00A13709" w14:paraId="4C419998"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90" w14:textId="77777777" w:rsidR="003F34F3" w:rsidRPr="00A13709" w:rsidRDefault="003F34F3" w:rsidP="008B4032">
            <w:pPr>
              <w:rPr>
                <w:rFonts w:eastAsiaTheme="minorHAnsi" w:cs="Arial"/>
              </w:rPr>
            </w:pPr>
            <w:r w:rsidRPr="00A13709">
              <w:rPr>
                <w:rFonts w:cs="Arial"/>
              </w:rPr>
              <w:t>HVAC Supply Duct/Diffuser</w:t>
            </w:r>
          </w:p>
        </w:tc>
        <w:tc>
          <w:tcPr>
            <w:tcW w:w="425" w:type="dxa"/>
            <w:tcBorders>
              <w:top w:val="nil"/>
              <w:left w:val="nil"/>
              <w:bottom w:val="single" w:sz="8" w:space="0" w:color="auto"/>
              <w:right w:val="single" w:sz="4" w:space="0" w:color="auto"/>
            </w:tcBorders>
            <w:shd w:val="clear" w:color="auto" w:fill="0000FF"/>
          </w:tcPr>
          <w:p w14:paraId="4C419991"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92" w14:textId="77777777" w:rsidR="003F34F3" w:rsidRPr="00A13709" w:rsidRDefault="003F34F3" w:rsidP="008B4032">
            <w:pPr>
              <w:rPr>
                <w:rFonts w:eastAsiaTheme="minorHAnsi" w:cs="Arial"/>
              </w:rPr>
            </w:pPr>
            <w:r w:rsidRPr="00A13709">
              <w:rPr>
                <w:rFonts w:cs="Arial"/>
              </w:rPr>
              <w:t>Blue (5)</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93" w14:textId="77777777" w:rsidR="003F34F3" w:rsidRPr="00A13709" w:rsidRDefault="003F34F3" w:rsidP="008B4032">
            <w:pPr>
              <w:rPr>
                <w:rFonts w:eastAsiaTheme="minorHAnsi" w:cs="Arial"/>
              </w:rPr>
            </w:pPr>
            <w:r w:rsidRPr="00A13709">
              <w:rPr>
                <w:rFonts w:cs="Arial"/>
              </w:rPr>
              <w:t>#0000FF</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94"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95"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96" w14:textId="77777777" w:rsidR="003F34F3" w:rsidRPr="00A13709" w:rsidRDefault="003F34F3" w:rsidP="008B4032">
            <w:pPr>
              <w:rPr>
                <w:rFonts w:eastAsiaTheme="minorHAnsi" w:cs="Arial"/>
              </w:rPr>
            </w:pPr>
            <w:r w:rsidRPr="00A13709">
              <w:rPr>
                <w:rFonts w:cs="Arial"/>
              </w:rPr>
              <w:t>255</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C419997" w14:textId="77777777" w:rsidR="003F34F3" w:rsidRPr="00A13709" w:rsidRDefault="003F34F3" w:rsidP="008B4032">
            <w:pPr>
              <w:rPr>
                <w:rFonts w:eastAsiaTheme="minorHAnsi" w:cs="Arial"/>
              </w:rPr>
            </w:pPr>
          </w:p>
        </w:tc>
      </w:tr>
      <w:tr w:rsidR="003F34F3" w:rsidRPr="00A13709" w14:paraId="4C4199AA"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A2" w14:textId="77777777" w:rsidR="003F34F3" w:rsidRPr="00A13709" w:rsidRDefault="003F34F3" w:rsidP="008B4032">
            <w:pPr>
              <w:rPr>
                <w:rFonts w:eastAsiaTheme="minorHAnsi" w:cs="Arial"/>
              </w:rPr>
            </w:pPr>
            <w:r w:rsidRPr="00A13709">
              <w:rPr>
                <w:rFonts w:cs="Arial"/>
              </w:rPr>
              <w:t>HVAC Return Duct/Diffuser</w:t>
            </w:r>
          </w:p>
        </w:tc>
        <w:tc>
          <w:tcPr>
            <w:tcW w:w="425" w:type="dxa"/>
            <w:tcBorders>
              <w:top w:val="nil"/>
              <w:left w:val="nil"/>
              <w:bottom w:val="single" w:sz="8" w:space="0" w:color="auto"/>
              <w:right w:val="single" w:sz="4" w:space="0" w:color="auto"/>
            </w:tcBorders>
            <w:shd w:val="clear" w:color="auto" w:fill="FF00FF"/>
          </w:tcPr>
          <w:p w14:paraId="4C4199A3"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A4" w14:textId="77777777" w:rsidR="003F34F3" w:rsidRPr="00A13709" w:rsidRDefault="003F34F3" w:rsidP="008B4032">
            <w:pPr>
              <w:rPr>
                <w:rFonts w:eastAsiaTheme="minorHAnsi" w:cs="Arial"/>
              </w:rPr>
            </w:pPr>
            <w:r w:rsidRPr="00A13709">
              <w:rPr>
                <w:rFonts w:cs="Arial"/>
              </w:rPr>
              <w:t>Magenta (6)</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A5" w14:textId="77777777" w:rsidR="003F34F3" w:rsidRPr="00A13709" w:rsidRDefault="003F34F3" w:rsidP="008B4032">
            <w:pPr>
              <w:rPr>
                <w:rFonts w:eastAsiaTheme="minorHAnsi" w:cs="Arial"/>
              </w:rPr>
            </w:pPr>
            <w:r w:rsidRPr="00A13709">
              <w:rPr>
                <w:rFonts w:cs="Arial"/>
              </w:rPr>
              <w:t>#FF0FF</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A6"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A7"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A8" w14:textId="77777777" w:rsidR="003F34F3" w:rsidRPr="00A13709" w:rsidRDefault="003F34F3" w:rsidP="008B4032">
            <w:pPr>
              <w:rPr>
                <w:rFonts w:eastAsiaTheme="minorHAnsi" w:cs="Arial"/>
              </w:rPr>
            </w:pPr>
            <w:r w:rsidRPr="00A13709">
              <w:rPr>
                <w:rFonts w:cs="Arial"/>
              </w:rPr>
              <w:t>255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A9" w14:textId="77777777" w:rsidR="003F34F3" w:rsidRPr="00A13709" w:rsidRDefault="003F34F3" w:rsidP="008B4032">
            <w:pPr>
              <w:rPr>
                <w:rFonts w:eastAsiaTheme="minorHAnsi" w:cs="Arial"/>
              </w:rPr>
            </w:pPr>
          </w:p>
        </w:tc>
      </w:tr>
      <w:tr w:rsidR="003F34F3" w:rsidRPr="00A13709" w14:paraId="4C4199B3"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AB" w14:textId="77777777" w:rsidR="003F34F3" w:rsidRPr="00A13709" w:rsidRDefault="003F34F3" w:rsidP="008B4032">
            <w:pPr>
              <w:rPr>
                <w:rFonts w:eastAsiaTheme="minorHAnsi" w:cs="Arial"/>
              </w:rPr>
            </w:pPr>
            <w:r w:rsidRPr="00A13709">
              <w:rPr>
                <w:rFonts w:cs="Arial"/>
              </w:rPr>
              <w:t>HVAC pipe</w:t>
            </w:r>
          </w:p>
        </w:tc>
        <w:tc>
          <w:tcPr>
            <w:tcW w:w="425" w:type="dxa"/>
            <w:tcBorders>
              <w:top w:val="nil"/>
              <w:left w:val="nil"/>
              <w:bottom w:val="single" w:sz="8" w:space="0" w:color="auto"/>
              <w:right w:val="single" w:sz="4" w:space="0" w:color="auto"/>
            </w:tcBorders>
            <w:shd w:val="clear" w:color="auto" w:fill="FFD700"/>
          </w:tcPr>
          <w:p w14:paraId="4C4199AC"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AD" w14:textId="77777777" w:rsidR="003F34F3" w:rsidRPr="00A13709" w:rsidRDefault="003F34F3" w:rsidP="008B4032">
            <w:pPr>
              <w:rPr>
                <w:rFonts w:eastAsiaTheme="minorHAnsi" w:cs="Arial"/>
              </w:rPr>
            </w:pPr>
            <w:r w:rsidRPr="00A13709">
              <w:rPr>
                <w:rFonts w:cs="Arial"/>
              </w:rPr>
              <w:t>Gold</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AE" w14:textId="77777777" w:rsidR="003F34F3" w:rsidRPr="00A13709" w:rsidRDefault="003F34F3" w:rsidP="008B4032">
            <w:pPr>
              <w:rPr>
                <w:rFonts w:eastAsiaTheme="minorHAnsi" w:cs="Arial"/>
              </w:rPr>
            </w:pPr>
            <w:r w:rsidRPr="00A13709">
              <w:rPr>
                <w:rFonts w:cs="Arial"/>
              </w:rPr>
              <w:t>#FFD700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AF"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B0" w14:textId="77777777" w:rsidR="003F34F3" w:rsidRPr="00A13709" w:rsidRDefault="003F34F3" w:rsidP="008B4032">
            <w:pPr>
              <w:rPr>
                <w:rFonts w:eastAsiaTheme="minorHAnsi" w:cs="Arial"/>
              </w:rPr>
            </w:pPr>
            <w:r w:rsidRPr="00A13709">
              <w:rPr>
                <w:rFonts w:cs="Arial"/>
              </w:rPr>
              <w:t>215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B1"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B2" w14:textId="77777777" w:rsidR="003F34F3" w:rsidRPr="00A13709" w:rsidRDefault="003F34F3" w:rsidP="008B4032">
            <w:pPr>
              <w:rPr>
                <w:rFonts w:eastAsiaTheme="minorHAnsi" w:cs="Arial"/>
              </w:rPr>
            </w:pPr>
          </w:p>
        </w:tc>
      </w:tr>
      <w:tr w:rsidR="003F34F3" w:rsidRPr="00A13709" w14:paraId="4C4199BC"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B4" w14:textId="77777777" w:rsidR="003F34F3" w:rsidRPr="00A13709" w:rsidRDefault="003F34F3" w:rsidP="008B4032">
            <w:pPr>
              <w:rPr>
                <w:rFonts w:eastAsiaTheme="minorHAnsi" w:cs="Arial"/>
              </w:rPr>
            </w:pPr>
            <w:r w:rsidRPr="00A13709">
              <w:rPr>
                <w:rFonts w:cs="Arial"/>
              </w:rPr>
              <w:t>Electrical Equipment</w:t>
            </w:r>
          </w:p>
        </w:tc>
        <w:tc>
          <w:tcPr>
            <w:tcW w:w="425" w:type="dxa"/>
            <w:tcBorders>
              <w:top w:val="nil"/>
              <w:left w:val="nil"/>
              <w:bottom w:val="single" w:sz="8" w:space="0" w:color="auto"/>
              <w:right w:val="single" w:sz="4" w:space="0" w:color="auto"/>
            </w:tcBorders>
            <w:shd w:val="clear" w:color="auto" w:fill="DAA520"/>
          </w:tcPr>
          <w:p w14:paraId="4C4199B5"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B6" w14:textId="77777777" w:rsidR="003F34F3" w:rsidRPr="00A13709" w:rsidRDefault="003F34F3" w:rsidP="008B4032">
            <w:pPr>
              <w:rPr>
                <w:rFonts w:eastAsiaTheme="minorHAnsi" w:cs="Arial"/>
              </w:rPr>
            </w:pPr>
            <w:r w:rsidRPr="00A13709">
              <w:rPr>
                <w:rFonts w:cs="Arial"/>
              </w:rPr>
              <w:t>Dark Yellow</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B7" w14:textId="77777777" w:rsidR="003F34F3" w:rsidRPr="00A13709" w:rsidRDefault="003F34F3" w:rsidP="008B4032">
            <w:pPr>
              <w:rPr>
                <w:rFonts w:eastAsiaTheme="minorHAnsi" w:cs="Arial"/>
              </w:rPr>
            </w:pPr>
            <w:r w:rsidRPr="00A13709">
              <w:rPr>
                <w:rFonts w:cs="Arial"/>
              </w:rPr>
              <w:t>#DAA520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B8" w14:textId="77777777" w:rsidR="003F34F3" w:rsidRPr="00A13709" w:rsidRDefault="003F34F3" w:rsidP="008B4032">
            <w:pPr>
              <w:rPr>
                <w:rFonts w:eastAsiaTheme="minorHAnsi" w:cs="Arial"/>
              </w:rPr>
            </w:pPr>
            <w:r w:rsidRPr="00A13709">
              <w:rPr>
                <w:rFonts w:cs="Arial"/>
              </w:rPr>
              <w:t>218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B9" w14:textId="77777777" w:rsidR="003F34F3" w:rsidRPr="00A13709" w:rsidRDefault="003F34F3" w:rsidP="008B4032">
            <w:pPr>
              <w:rPr>
                <w:rFonts w:eastAsiaTheme="minorHAnsi" w:cs="Arial"/>
              </w:rPr>
            </w:pPr>
            <w:r w:rsidRPr="00A13709">
              <w:rPr>
                <w:rFonts w:cs="Arial"/>
              </w:rPr>
              <w:t>165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BA" w14:textId="77777777" w:rsidR="003F34F3" w:rsidRPr="00A13709" w:rsidRDefault="003F34F3" w:rsidP="008B4032">
            <w:pPr>
              <w:rPr>
                <w:rFonts w:eastAsiaTheme="minorHAnsi" w:cs="Arial"/>
              </w:rPr>
            </w:pPr>
            <w:r w:rsidRPr="00A13709">
              <w:rPr>
                <w:rFonts w:cs="Arial"/>
              </w:rPr>
              <w:t>32</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C4199BB" w14:textId="77777777" w:rsidR="003F34F3" w:rsidRPr="00A13709" w:rsidRDefault="003F34F3" w:rsidP="008B4032">
            <w:pPr>
              <w:rPr>
                <w:rFonts w:eastAsiaTheme="minorHAnsi" w:cs="Arial"/>
              </w:rPr>
            </w:pPr>
            <w:r w:rsidRPr="00A13709">
              <w:rPr>
                <w:rFonts w:cs="Arial"/>
              </w:rPr>
              <w:t>HTML Golden Rod shown</w:t>
            </w:r>
          </w:p>
        </w:tc>
      </w:tr>
      <w:tr w:rsidR="003F34F3" w:rsidRPr="00A13709" w14:paraId="4C4199C5"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BD" w14:textId="77777777" w:rsidR="003F34F3" w:rsidRPr="00A13709" w:rsidRDefault="003F34F3" w:rsidP="008B4032">
            <w:pPr>
              <w:rPr>
                <w:rFonts w:eastAsiaTheme="minorHAnsi" w:cs="Arial"/>
              </w:rPr>
            </w:pPr>
            <w:r w:rsidRPr="00A13709">
              <w:rPr>
                <w:rFonts w:cs="Arial"/>
              </w:rPr>
              <w:t>Electrical Conduits</w:t>
            </w:r>
          </w:p>
        </w:tc>
        <w:tc>
          <w:tcPr>
            <w:tcW w:w="425" w:type="dxa"/>
            <w:tcBorders>
              <w:top w:val="nil"/>
              <w:left w:val="nil"/>
              <w:bottom w:val="single" w:sz="8" w:space="0" w:color="auto"/>
              <w:right w:val="single" w:sz="4" w:space="0" w:color="auto"/>
            </w:tcBorders>
            <w:shd w:val="clear" w:color="auto" w:fill="FFFFE0"/>
          </w:tcPr>
          <w:p w14:paraId="4C4199BE"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BF" w14:textId="77777777" w:rsidR="003F34F3" w:rsidRPr="00A13709" w:rsidRDefault="003F34F3" w:rsidP="008B4032">
            <w:pPr>
              <w:rPr>
                <w:rFonts w:eastAsiaTheme="minorHAnsi" w:cs="Arial"/>
              </w:rPr>
            </w:pPr>
            <w:r w:rsidRPr="00A13709">
              <w:rPr>
                <w:rFonts w:cs="Arial"/>
              </w:rPr>
              <w:t>Light Yellow</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C0" w14:textId="77777777" w:rsidR="003F34F3" w:rsidRPr="00A13709" w:rsidRDefault="003F34F3" w:rsidP="008B4032">
            <w:pPr>
              <w:rPr>
                <w:rFonts w:eastAsiaTheme="minorHAnsi" w:cs="Arial"/>
              </w:rPr>
            </w:pPr>
            <w:r w:rsidRPr="00A13709">
              <w:rPr>
                <w:rFonts w:cs="Arial"/>
              </w:rPr>
              <w:t>#FFFFE0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C1"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C2"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C3" w14:textId="77777777" w:rsidR="003F34F3" w:rsidRPr="00A13709" w:rsidRDefault="003F34F3" w:rsidP="008B4032">
            <w:pPr>
              <w:rPr>
                <w:rFonts w:eastAsiaTheme="minorHAnsi" w:cs="Arial"/>
              </w:rPr>
            </w:pPr>
            <w:r w:rsidRPr="00A13709">
              <w:rPr>
                <w:rFonts w:cs="Arial"/>
              </w:rPr>
              <w:t>224</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C4199C4" w14:textId="77777777" w:rsidR="003F34F3" w:rsidRPr="00A13709" w:rsidRDefault="003F34F3" w:rsidP="008B4032">
            <w:pPr>
              <w:rPr>
                <w:rFonts w:eastAsiaTheme="minorHAnsi" w:cs="Arial"/>
              </w:rPr>
            </w:pPr>
          </w:p>
        </w:tc>
      </w:tr>
      <w:tr w:rsidR="003F34F3" w:rsidRPr="00A13709" w14:paraId="4C4199D7"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CF" w14:textId="77777777" w:rsidR="003F34F3" w:rsidRPr="00A13709" w:rsidRDefault="003F34F3" w:rsidP="008B4032">
            <w:pPr>
              <w:rPr>
                <w:rFonts w:eastAsiaTheme="minorHAnsi" w:cs="Arial"/>
              </w:rPr>
            </w:pPr>
            <w:r w:rsidRPr="00A13709">
              <w:rPr>
                <w:rFonts w:cs="Arial"/>
              </w:rPr>
              <w:t>Communications Conduit</w:t>
            </w:r>
          </w:p>
        </w:tc>
        <w:tc>
          <w:tcPr>
            <w:tcW w:w="425" w:type="dxa"/>
            <w:tcBorders>
              <w:top w:val="nil"/>
              <w:left w:val="nil"/>
              <w:bottom w:val="single" w:sz="8" w:space="0" w:color="auto"/>
              <w:right w:val="single" w:sz="4" w:space="0" w:color="auto"/>
            </w:tcBorders>
            <w:shd w:val="clear" w:color="auto" w:fill="87CEFA"/>
          </w:tcPr>
          <w:p w14:paraId="4C4199D0"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D1" w14:textId="77777777" w:rsidR="003F34F3" w:rsidRPr="00A13709" w:rsidRDefault="003F34F3" w:rsidP="008B4032">
            <w:pPr>
              <w:rPr>
                <w:rFonts w:eastAsiaTheme="minorHAnsi" w:cs="Arial"/>
              </w:rPr>
            </w:pPr>
            <w:r w:rsidRPr="00A13709">
              <w:rPr>
                <w:rFonts w:cs="Arial"/>
              </w:rPr>
              <w:t>Light Blue</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D2" w14:textId="77777777" w:rsidR="003F34F3" w:rsidRPr="00A13709" w:rsidRDefault="003F34F3" w:rsidP="008B4032">
            <w:pPr>
              <w:rPr>
                <w:rFonts w:eastAsiaTheme="minorHAnsi" w:cs="Arial"/>
              </w:rPr>
            </w:pPr>
            <w:r w:rsidRPr="00A13709">
              <w:rPr>
                <w:rFonts w:cs="Arial"/>
              </w:rPr>
              <w:t>#87CEFA</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D3" w14:textId="77777777" w:rsidR="003F34F3" w:rsidRPr="00A13709" w:rsidRDefault="003F34F3" w:rsidP="008B4032">
            <w:pPr>
              <w:rPr>
                <w:rFonts w:eastAsiaTheme="minorHAnsi" w:cs="Arial"/>
              </w:rPr>
            </w:pPr>
            <w:r w:rsidRPr="00A13709">
              <w:rPr>
                <w:rFonts w:cs="Arial"/>
              </w:rPr>
              <w:t>135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D4" w14:textId="77777777" w:rsidR="003F34F3" w:rsidRPr="00A13709" w:rsidRDefault="003F34F3" w:rsidP="008B4032">
            <w:pPr>
              <w:rPr>
                <w:rFonts w:eastAsiaTheme="minorHAnsi" w:cs="Arial"/>
              </w:rPr>
            </w:pPr>
            <w:r w:rsidRPr="00A13709">
              <w:rPr>
                <w:rFonts w:cs="Arial"/>
              </w:rPr>
              <w:t>206</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D5" w14:textId="77777777" w:rsidR="003F34F3" w:rsidRPr="00A13709" w:rsidRDefault="003F34F3" w:rsidP="008B4032">
            <w:pPr>
              <w:rPr>
                <w:rFonts w:eastAsiaTheme="minorHAnsi" w:cs="Arial"/>
              </w:rPr>
            </w:pPr>
            <w:r w:rsidRPr="00A13709">
              <w:rPr>
                <w:rFonts w:cs="Arial"/>
              </w:rPr>
              <w:t>250</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C4199D6" w14:textId="77777777" w:rsidR="003F34F3" w:rsidRPr="00A13709" w:rsidRDefault="003F34F3" w:rsidP="008B4032">
            <w:pPr>
              <w:rPr>
                <w:rFonts w:eastAsiaTheme="minorHAnsi" w:cs="Arial"/>
              </w:rPr>
            </w:pPr>
            <w:r w:rsidRPr="00A13709">
              <w:rPr>
                <w:rFonts w:cs="Arial"/>
              </w:rPr>
              <w:t>HTML Light Sky Blue shown</w:t>
            </w:r>
          </w:p>
        </w:tc>
      </w:tr>
      <w:tr w:rsidR="003F34F3" w:rsidRPr="00A13709" w14:paraId="4C4199E0"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D8" w14:textId="77777777" w:rsidR="003F34F3" w:rsidRPr="00A13709" w:rsidRDefault="003F34F3" w:rsidP="008B4032">
            <w:pPr>
              <w:rPr>
                <w:rFonts w:eastAsiaTheme="minorHAnsi" w:cs="Arial"/>
              </w:rPr>
            </w:pPr>
            <w:r w:rsidRPr="00A13709">
              <w:rPr>
                <w:rFonts w:cs="Arial"/>
              </w:rPr>
              <w:t>Electrical Cable Tray</w:t>
            </w:r>
          </w:p>
        </w:tc>
        <w:tc>
          <w:tcPr>
            <w:tcW w:w="425" w:type="dxa"/>
            <w:tcBorders>
              <w:top w:val="nil"/>
              <w:left w:val="nil"/>
              <w:bottom w:val="single" w:sz="8" w:space="0" w:color="auto"/>
              <w:right w:val="single" w:sz="4" w:space="0" w:color="auto"/>
            </w:tcBorders>
            <w:shd w:val="clear" w:color="auto" w:fill="FF8C00"/>
          </w:tcPr>
          <w:p w14:paraId="4C4199D9"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DA" w14:textId="77777777" w:rsidR="003F34F3" w:rsidRPr="00A13709" w:rsidRDefault="003F34F3" w:rsidP="008B4032">
            <w:pPr>
              <w:rPr>
                <w:rFonts w:eastAsiaTheme="minorHAnsi" w:cs="Arial"/>
              </w:rPr>
            </w:pPr>
            <w:r w:rsidRPr="00A13709">
              <w:rPr>
                <w:rFonts w:cs="Arial"/>
              </w:rPr>
              <w:t>Dark Orange</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DB" w14:textId="77777777" w:rsidR="003F34F3" w:rsidRPr="00A13709" w:rsidRDefault="003F34F3" w:rsidP="008B4032">
            <w:pPr>
              <w:rPr>
                <w:rFonts w:eastAsiaTheme="minorHAnsi" w:cs="Arial"/>
              </w:rPr>
            </w:pPr>
            <w:r w:rsidRPr="00A13709">
              <w:rPr>
                <w:rFonts w:cs="Arial"/>
              </w:rPr>
              <w:t>#FF8C00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DC"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DD" w14:textId="77777777" w:rsidR="003F34F3" w:rsidRPr="00A13709" w:rsidRDefault="003F34F3" w:rsidP="008B4032">
            <w:pPr>
              <w:rPr>
                <w:rFonts w:eastAsiaTheme="minorHAnsi" w:cs="Arial"/>
              </w:rPr>
            </w:pPr>
            <w:r w:rsidRPr="00A13709">
              <w:rPr>
                <w:rFonts w:cs="Arial"/>
              </w:rPr>
              <w:t>140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DE"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DF" w14:textId="77777777" w:rsidR="003F34F3" w:rsidRPr="00A13709" w:rsidRDefault="003F34F3" w:rsidP="008B4032">
            <w:pPr>
              <w:rPr>
                <w:rFonts w:eastAsiaTheme="minorHAnsi" w:cs="Arial"/>
              </w:rPr>
            </w:pPr>
          </w:p>
        </w:tc>
      </w:tr>
      <w:tr w:rsidR="003F34F3" w:rsidRPr="00A13709" w14:paraId="4C4199E9"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E1" w14:textId="77777777" w:rsidR="003F34F3" w:rsidRPr="00A13709" w:rsidRDefault="003F34F3" w:rsidP="008B4032">
            <w:pPr>
              <w:rPr>
                <w:rFonts w:eastAsiaTheme="minorHAnsi" w:cs="Arial"/>
              </w:rPr>
            </w:pPr>
            <w:r w:rsidRPr="00A13709">
              <w:rPr>
                <w:rFonts w:cs="Arial"/>
              </w:rPr>
              <w:t>Electrical Lighting</w:t>
            </w:r>
          </w:p>
        </w:tc>
        <w:tc>
          <w:tcPr>
            <w:tcW w:w="425" w:type="dxa"/>
            <w:tcBorders>
              <w:top w:val="nil"/>
              <w:left w:val="nil"/>
              <w:bottom w:val="single" w:sz="8" w:space="0" w:color="auto"/>
              <w:right w:val="single" w:sz="4" w:space="0" w:color="auto"/>
            </w:tcBorders>
            <w:shd w:val="clear" w:color="auto" w:fill="FFFF00"/>
          </w:tcPr>
          <w:p w14:paraId="4C4199E2"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E3" w14:textId="77777777" w:rsidR="003F34F3" w:rsidRPr="00A13709" w:rsidRDefault="003F34F3" w:rsidP="008B4032">
            <w:pPr>
              <w:rPr>
                <w:rFonts w:eastAsiaTheme="minorHAnsi" w:cs="Arial"/>
              </w:rPr>
            </w:pPr>
            <w:r w:rsidRPr="00A13709">
              <w:rPr>
                <w:rFonts w:cs="Arial"/>
              </w:rPr>
              <w:t>Yellow (2)</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E4" w14:textId="77777777" w:rsidR="003F34F3" w:rsidRPr="00A13709" w:rsidRDefault="003F34F3" w:rsidP="008B4032">
            <w:pPr>
              <w:rPr>
                <w:rFonts w:eastAsiaTheme="minorHAnsi" w:cs="Arial"/>
              </w:rPr>
            </w:pPr>
            <w:r w:rsidRPr="00A13709">
              <w:rPr>
                <w:rFonts w:cs="Arial"/>
              </w:rPr>
              <w:t>#FFFF00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E5"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E6"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E7"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E8" w14:textId="77777777" w:rsidR="003F34F3" w:rsidRPr="00A13709" w:rsidRDefault="003F34F3" w:rsidP="008B4032">
            <w:pPr>
              <w:rPr>
                <w:rFonts w:eastAsiaTheme="minorHAnsi" w:cs="Arial"/>
              </w:rPr>
            </w:pPr>
          </w:p>
        </w:tc>
      </w:tr>
      <w:tr w:rsidR="003F34F3" w:rsidRPr="00A13709" w14:paraId="4C4199F2"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EA" w14:textId="77777777" w:rsidR="003F34F3" w:rsidRPr="00A13709" w:rsidRDefault="003F34F3" w:rsidP="008B4032">
            <w:pPr>
              <w:rPr>
                <w:rFonts w:eastAsiaTheme="minorHAnsi" w:cs="Arial"/>
              </w:rPr>
            </w:pPr>
            <w:r w:rsidRPr="00A13709">
              <w:rPr>
                <w:rFonts w:cs="Arial"/>
              </w:rPr>
              <w:t>Plumbing Water</w:t>
            </w:r>
          </w:p>
        </w:tc>
        <w:tc>
          <w:tcPr>
            <w:tcW w:w="425" w:type="dxa"/>
            <w:tcBorders>
              <w:top w:val="nil"/>
              <w:left w:val="nil"/>
              <w:bottom w:val="single" w:sz="8" w:space="0" w:color="auto"/>
              <w:right w:val="single" w:sz="4" w:space="0" w:color="auto"/>
            </w:tcBorders>
            <w:shd w:val="clear" w:color="auto" w:fill="00FFFF"/>
          </w:tcPr>
          <w:p w14:paraId="4C4199EB"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EC" w14:textId="77777777" w:rsidR="003F34F3" w:rsidRPr="00A13709" w:rsidRDefault="003F34F3" w:rsidP="008B4032">
            <w:pPr>
              <w:rPr>
                <w:rFonts w:eastAsiaTheme="minorHAnsi" w:cs="Arial"/>
              </w:rPr>
            </w:pPr>
            <w:r w:rsidRPr="00A13709">
              <w:rPr>
                <w:rFonts w:cs="Arial"/>
              </w:rPr>
              <w:t>Cyan (Turquoise 4)</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ED" w14:textId="77777777" w:rsidR="003F34F3" w:rsidRPr="00A13709" w:rsidRDefault="003F34F3" w:rsidP="008B4032">
            <w:pPr>
              <w:rPr>
                <w:rFonts w:eastAsiaTheme="minorHAnsi" w:cs="Arial"/>
              </w:rPr>
            </w:pPr>
            <w:r w:rsidRPr="00A13709">
              <w:rPr>
                <w:rFonts w:cs="Arial"/>
              </w:rPr>
              <w:t>#00FFFF</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EE"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EF"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F0" w14:textId="77777777" w:rsidR="003F34F3" w:rsidRPr="00A13709" w:rsidRDefault="003F34F3" w:rsidP="008B4032">
            <w:pPr>
              <w:rPr>
                <w:rFonts w:eastAsiaTheme="minorHAnsi" w:cs="Arial"/>
              </w:rPr>
            </w:pPr>
            <w:r w:rsidRPr="00A13709">
              <w:rPr>
                <w:rFonts w:cs="Arial"/>
              </w:rPr>
              <w:t>255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F1" w14:textId="77777777" w:rsidR="003F34F3" w:rsidRPr="00A13709" w:rsidRDefault="003F34F3" w:rsidP="008B4032">
            <w:pPr>
              <w:rPr>
                <w:rFonts w:eastAsiaTheme="minorHAnsi" w:cs="Arial"/>
              </w:rPr>
            </w:pPr>
            <w:r w:rsidRPr="00A13709">
              <w:rPr>
                <w:rFonts w:cs="Arial"/>
              </w:rPr>
              <w:t>Same as HTML Aqua</w:t>
            </w:r>
          </w:p>
        </w:tc>
      </w:tr>
      <w:tr w:rsidR="003F34F3" w:rsidRPr="00A13709" w14:paraId="4C4199FB"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F3" w14:textId="77777777" w:rsidR="003F34F3" w:rsidRPr="00A13709" w:rsidRDefault="003F34F3" w:rsidP="008B4032">
            <w:pPr>
              <w:rPr>
                <w:rFonts w:eastAsiaTheme="minorHAnsi" w:cs="Arial"/>
              </w:rPr>
            </w:pPr>
            <w:r w:rsidRPr="00A13709">
              <w:rPr>
                <w:rFonts w:cs="Arial"/>
              </w:rPr>
              <w:t>Plumbing Sewer</w:t>
            </w:r>
          </w:p>
        </w:tc>
        <w:tc>
          <w:tcPr>
            <w:tcW w:w="425" w:type="dxa"/>
            <w:tcBorders>
              <w:top w:val="nil"/>
              <w:left w:val="nil"/>
              <w:bottom w:val="single" w:sz="8" w:space="0" w:color="auto"/>
              <w:right w:val="single" w:sz="4" w:space="0" w:color="auto"/>
            </w:tcBorders>
            <w:shd w:val="clear" w:color="auto" w:fill="FF00FF"/>
          </w:tcPr>
          <w:p w14:paraId="4C4199F4"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F5" w14:textId="77777777" w:rsidR="003F34F3" w:rsidRPr="00A13709" w:rsidRDefault="003F34F3" w:rsidP="008B4032">
            <w:pPr>
              <w:rPr>
                <w:rFonts w:eastAsiaTheme="minorHAnsi" w:cs="Arial"/>
              </w:rPr>
            </w:pPr>
            <w:r w:rsidRPr="00A13709">
              <w:rPr>
                <w:rFonts w:cs="Arial"/>
              </w:rPr>
              <w:t>Magenta (6)</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F6" w14:textId="77777777" w:rsidR="003F34F3" w:rsidRPr="00A13709" w:rsidRDefault="003F34F3" w:rsidP="008B4032">
            <w:pPr>
              <w:rPr>
                <w:rFonts w:eastAsiaTheme="minorHAnsi" w:cs="Arial"/>
              </w:rPr>
            </w:pPr>
            <w:r w:rsidRPr="00A13709">
              <w:rPr>
                <w:rFonts w:cs="Arial"/>
              </w:rPr>
              <w:t>#FF0FF</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F7"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F8"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9F9" w14:textId="77777777" w:rsidR="003F34F3" w:rsidRPr="00A13709" w:rsidRDefault="003F34F3" w:rsidP="008B4032">
            <w:pPr>
              <w:rPr>
                <w:rFonts w:eastAsiaTheme="minorHAnsi" w:cs="Arial"/>
              </w:rPr>
            </w:pPr>
            <w:r w:rsidRPr="00A13709">
              <w:rPr>
                <w:rFonts w:cs="Arial"/>
              </w:rPr>
              <w:t>255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9FA" w14:textId="77777777" w:rsidR="003F34F3" w:rsidRPr="00A13709" w:rsidRDefault="003F34F3" w:rsidP="008B4032">
            <w:pPr>
              <w:rPr>
                <w:rFonts w:eastAsiaTheme="minorHAnsi" w:cs="Arial"/>
              </w:rPr>
            </w:pPr>
          </w:p>
        </w:tc>
      </w:tr>
      <w:tr w:rsidR="003F34F3" w:rsidRPr="00A13709" w14:paraId="4C419A04"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9FC" w14:textId="77777777" w:rsidR="003F34F3" w:rsidRPr="00A13709" w:rsidRDefault="003F34F3" w:rsidP="008B4032">
            <w:pPr>
              <w:rPr>
                <w:rFonts w:eastAsiaTheme="minorHAnsi" w:cs="Arial"/>
              </w:rPr>
            </w:pPr>
            <w:r w:rsidRPr="00A13709">
              <w:rPr>
                <w:rFonts w:cs="Arial"/>
              </w:rPr>
              <w:t>Plumbing Storm Drain</w:t>
            </w:r>
          </w:p>
        </w:tc>
        <w:tc>
          <w:tcPr>
            <w:tcW w:w="425" w:type="dxa"/>
            <w:tcBorders>
              <w:top w:val="nil"/>
              <w:left w:val="nil"/>
              <w:bottom w:val="single" w:sz="8" w:space="0" w:color="auto"/>
              <w:right w:val="single" w:sz="4" w:space="0" w:color="auto"/>
            </w:tcBorders>
            <w:shd w:val="clear" w:color="auto" w:fill="008000"/>
          </w:tcPr>
          <w:p w14:paraId="4C4199FD"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9FE" w14:textId="77777777" w:rsidR="003F34F3" w:rsidRPr="00A13709" w:rsidRDefault="003F34F3" w:rsidP="008B4032">
            <w:pPr>
              <w:rPr>
                <w:rFonts w:eastAsiaTheme="minorHAnsi" w:cs="Arial"/>
              </w:rPr>
            </w:pPr>
            <w:r w:rsidRPr="00A13709">
              <w:rPr>
                <w:rFonts w:cs="Arial"/>
              </w:rPr>
              <w:t>Green</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9FF" w14:textId="77777777" w:rsidR="003F34F3" w:rsidRPr="00A13709" w:rsidRDefault="003F34F3" w:rsidP="008B4032">
            <w:pPr>
              <w:rPr>
                <w:rFonts w:eastAsiaTheme="minorHAnsi" w:cs="Arial"/>
              </w:rPr>
            </w:pPr>
            <w:r w:rsidRPr="00A13709">
              <w:rPr>
                <w:rFonts w:cs="Arial"/>
              </w:rPr>
              <w:t>#008000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00"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01" w14:textId="77777777" w:rsidR="003F34F3" w:rsidRPr="00A13709" w:rsidRDefault="003F34F3" w:rsidP="008B4032">
            <w:pPr>
              <w:rPr>
                <w:rFonts w:eastAsiaTheme="minorHAnsi" w:cs="Arial"/>
              </w:rPr>
            </w:pPr>
            <w:r w:rsidRPr="00A13709">
              <w:rPr>
                <w:rFonts w:cs="Arial"/>
              </w:rPr>
              <w:t>128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02"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03" w14:textId="77777777" w:rsidR="003F34F3" w:rsidRPr="00A13709" w:rsidRDefault="003F34F3" w:rsidP="008B4032">
            <w:pPr>
              <w:rPr>
                <w:rFonts w:eastAsiaTheme="minorHAnsi" w:cs="Arial"/>
              </w:rPr>
            </w:pPr>
          </w:p>
        </w:tc>
      </w:tr>
      <w:tr w:rsidR="003F34F3" w:rsidRPr="00A13709" w14:paraId="4C419A0D"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A05" w14:textId="77777777" w:rsidR="003F34F3" w:rsidRPr="00A13709" w:rsidRDefault="003F34F3" w:rsidP="008B4032">
            <w:pPr>
              <w:rPr>
                <w:rFonts w:eastAsiaTheme="minorHAnsi" w:cs="Arial"/>
              </w:rPr>
            </w:pPr>
            <w:r w:rsidRPr="00A13709">
              <w:rPr>
                <w:rFonts w:cs="Arial"/>
              </w:rPr>
              <w:t>Fire Protection</w:t>
            </w:r>
          </w:p>
        </w:tc>
        <w:tc>
          <w:tcPr>
            <w:tcW w:w="425" w:type="dxa"/>
            <w:tcBorders>
              <w:top w:val="nil"/>
              <w:left w:val="nil"/>
              <w:bottom w:val="single" w:sz="8" w:space="0" w:color="auto"/>
              <w:right w:val="single" w:sz="4" w:space="0" w:color="auto"/>
            </w:tcBorders>
            <w:shd w:val="clear" w:color="auto" w:fill="FF0000"/>
          </w:tcPr>
          <w:p w14:paraId="4C419A06"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A07" w14:textId="77777777" w:rsidR="003F34F3" w:rsidRPr="00A13709" w:rsidRDefault="003F34F3" w:rsidP="008B4032">
            <w:pPr>
              <w:rPr>
                <w:rFonts w:eastAsiaTheme="minorHAnsi" w:cs="Arial"/>
              </w:rPr>
            </w:pPr>
            <w:r w:rsidRPr="00A13709">
              <w:rPr>
                <w:rFonts w:cs="Arial"/>
              </w:rPr>
              <w:t>Red (1)</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A08" w14:textId="77777777" w:rsidR="003F34F3" w:rsidRPr="00A13709" w:rsidRDefault="003F34F3" w:rsidP="008B4032">
            <w:pPr>
              <w:rPr>
                <w:rFonts w:eastAsiaTheme="minorHAnsi" w:cs="Arial"/>
              </w:rPr>
            </w:pPr>
            <w:r w:rsidRPr="00A13709">
              <w:rPr>
                <w:rFonts w:cs="Arial"/>
              </w:rPr>
              <w:t>#FF0000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09"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0A"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0B"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0C" w14:textId="77777777" w:rsidR="003F34F3" w:rsidRPr="00A13709" w:rsidRDefault="003F34F3" w:rsidP="008B4032">
            <w:pPr>
              <w:rPr>
                <w:rFonts w:eastAsiaTheme="minorHAnsi" w:cs="Arial"/>
              </w:rPr>
            </w:pPr>
          </w:p>
        </w:tc>
      </w:tr>
      <w:tr w:rsidR="003F34F3" w:rsidRPr="00A13709" w14:paraId="4C419A16"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A0E" w14:textId="77777777" w:rsidR="003F34F3" w:rsidRPr="00A13709" w:rsidRDefault="003F34F3" w:rsidP="008B4032">
            <w:pPr>
              <w:rPr>
                <w:rFonts w:eastAsiaTheme="minorHAnsi" w:cs="Arial"/>
              </w:rPr>
            </w:pPr>
            <w:r w:rsidRPr="00A13709">
              <w:rPr>
                <w:rFonts w:cs="Arial"/>
              </w:rPr>
              <w:t>Pneumatic Tube</w:t>
            </w:r>
          </w:p>
        </w:tc>
        <w:tc>
          <w:tcPr>
            <w:tcW w:w="425" w:type="dxa"/>
            <w:tcBorders>
              <w:top w:val="nil"/>
              <w:left w:val="nil"/>
              <w:bottom w:val="single" w:sz="8" w:space="0" w:color="auto"/>
              <w:right w:val="single" w:sz="4" w:space="0" w:color="auto"/>
            </w:tcBorders>
            <w:shd w:val="clear" w:color="auto" w:fill="006400"/>
          </w:tcPr>
          <w:p w14:paraId="4C419A0F"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A10" w14:textId="77777777" w:rsidR="003F34F3" w:rsidRPr="00A13709" w:rsidRDefault="003F34F3" w:rsidP="008B4032">
            <w:pPr>
              <w:rPr>
                <w:rFonts w:eastAsiaTheme="minorHAnsi" w:cs="Arial"/>
              </w:rPr>
            </w:pPr>
            <w:r w:rsidRPr="00A13709">
              <w:rPr>
                <w:rFonts w:cs="Arial"/>
              </w:rPr>
              <w:t>Dark Green</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A11" w14:textId="77777777" w:rsidR="003F34F3" w:rsidRPr="00A13709" w:rsidRDefault="003F34F3" w:rsidP="008B4032">
            <w:pPr>
              <w:rPr>
                <w:rFonts w:eastAsiaTheme="minorHAnsi" w:cs="Arial"/>
              </w:rPr>
            </w:pPr>
            <w:r w:rsidRPr="00A13709">
              <w:rPr>
                <w:rFonts w:cs="Arial"/>
              </w:rPr>
              <w:t>#006400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12"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13" w14:textId="77777777" w:rsidR="003F34F3" w:rsidRPr="00A13709" w:rsidRDefault="003F34F3" w:rsidP="008B4032">
            <w:pPr>
              <w:rPr>
                <w:rFonts w:eastAsiaTheme="minorHAnsi" w:cs="Arial"/>
              </w:rPr>
            </w:pPr>
            <w:r w:rsidRPr="00A13709">
              <w:rPr>
                <w:rFonts w:cs="Arial"/>
              </w:rPr>
              <w:t>100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14"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15" w14:textId="77777777" w:rsidR="003F34F3" w:rsidRPr="00A13709" w:rsidRDefault="003F34F3" w:rsidP="008B4032">
            <w:pPr>
              <w:rPr>
                <w:rFonts w:eastAsiaTheme="minorHAnsi" w:cs="Arial"/>
              </w:rPr>
            </w:pPr>
          </w:p>
        </w:tc>
      </w:tr>
      <w:tr w:rsidR="003F34F3" w:rsidRPr="00A13709" w14:paraId="4C419A1F"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A17" w14:textId="77777777" w:rsidR="003F34F3" w:rsidRPr="00A13709" w:rsidRDefault="003F34F3" w:rsidP="008B4032">
            <w:pPr>
              <w:rPr>
                <w:rFonts w:eastAsiaTheme="minorHAnsi" w:cs="Arial"/>
              </w:rPr>
            </w:pPr>
            <w:r w:rsidRPr="00A13709">
              <w:rPr>
                <w:rFonts w:cs="Arial"/>
              </w:rPr>
              <w:t>Equipment (Medical)</w:t>
            </w:r>
          </w:p>
        </w:tc>
        <w:tc>
          <w:tcPr>
            <w:tcW w:w="425" w:type="dxa"/>
            <w:tcBorders>
              <w:top w:val="nil"/>
              <w:left w:val="nil"/>
              <w:bottom w:val="single" w:sz="8" w:space="0" w:color="auto"/>
              <w:right w:val="single" w:sz="4" w:space="0" w:color="auto"/>
            </w:tcBorders>
            <w:shd w:val="clear" w:color="auto" w:fill="90EE90"/>
          </w:tcPr>
          <w:p w14:paraId="4C419A18"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A19" w14:textId="77777777" w:rsidR="003F34F3" w:rsidRPr="00A13709" w:rsidRDefault="003F34F3" w:rsidP="008B4032">
            <w:pPr>
              <w:rPr>
                <w:rFonts w:eastAsiaTheme="minorHAnsi" w:cs="Arial"/>
              </w:rPr>
            </w:pPr>
            <w:r w:rsidRPr="00A13709">
              <w:rPr>
                <w:rFonts w:cs="Arial"/>
              </w:rPr>
              <w:t>Light Green</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A1A" w14:textId="77777777" w:rsidR="003F34F3" w:rsidRPr="00A13709" w:rsidRDefault="003F34F3" w:rsidP="008B4032">
            <w:pPr>
              <w:rPr>
                <w:rFonts w:eastAsiaTheme="minorHAnsi" w:cs="Arial"/>
              </w:rPr>
            </w:pPr>
            <w:r w:rsidRPr="00A13709">
              <w:rPr>
                <w:rFonts w:cs="Arial"/>
              </w:rPr>
              <w:t>#90EE90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1B" w14:textId="77777777" w:rsidR="003F34F3" w:rsidRPr="00A13709" w:rsidRDefault="003F34F3" w:rsidP="008B4032">
            <w:pPr>
              <w:rPr>
                <w:rFonts w:eastAsiaTheme="minorHAnsi" w:cs="Arial"/>
              </w:rPr>
            </w:pPr>
            <w:r w:rsidRPr="00A13709">
              <w:rPr>
                <w:rFonts w:cs="Arial"/>
              </w:rPr>
              <w:t>144</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1C" w14:textId="77777777" w:rsidR="003F34F3" w:rsidRPr="00A13709" w:rsidRDefault="003F34F3" w:rsidP="008B4032">
            <w:pPr>
              <w:rPr>
                <w:rFonts w:eastAsiaTheme="minorHAnsi" w:cs="Arial"/>
              </w:rPr>
            </w:pPr>
            <w:r w:rsidRPr="00A13709">
              <w:rPr>
                <w:rFonts w:cs="Arial"/>
              </w:rPr>
              <w:t>238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1D" w14:textId="77777777" w:rsidR="003F34F3" w:rsidRPr="00A13709" w:rsidRDefault="003F34F3" w:rsidP="008B4032">
            <w:pPr>
              <w:rPr>
                <w:rFonts w:eastAsiaTheme="minorHAnsi" w:cs="Arial"/>
              </w:rPr>
            </w:pPr>
            <w:r w:rsidRPr="00A13709">
              <w:rPr>
                <w:rFonts w:cs="Arial"/>
              </w:rPr>
              <w:t>144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1E" w14:textId="77777777" w:rsidR="003F34F3" w:rsidRPr="00A13709" w:rsidRDefault="003F34F3" w:rsidP="008B4032">
            <w:pPr>
              <w:rPr>
                <w:rFonts w:eastAsiaTheme="minorHAnsi" w:cs="Arial"/>
              </w:rPr>
            </w:pPr>
          </w:p>
        </w:tc>
      </w:tr>
      <w:tr w:rsidR="003F34F3" w:rsidRPr="00A13709" w14:paraId="4C419A28"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A20" w14:textId="77777777" w:rsidR="003F34F3" w:rsidRPr="00A13709" w:rsidRDefault="003F34F3" w:rsidP="008B4032">
            <w:pPr>
              <w:rPr>
                <w:rFonts w:eastAsiaTheme="minorHAnsi" w:cs="Arial"/>
              </w:rPr>
            </w:pPr>
            <w:r w:rsidRPr="00A13709">
              <w:rPr>
                <w:rFonts w:cs="Arial"/>
              </w:rPr>
              <w:t>Medical Gas</w:t>
            </w:r>
          </w:p>
        </w:tc>
        <w:tc>
          <w:tcPr>
            <w:tcW w:w="425" w:type="dxa"/>
            <w:tcBorders>
              <w:top w:val="nil"/>
              <w:left w:val="nil"/>
              <w:bottom w:val="single" w:sz="8" w:space="0" w:color="auto"/>
              <w:right w:val="single" w:sz="4" w:space="0" w:color="auto"/>
            </w:tcBorders>
            <w:shd w:val="clear" w:color="auto" w:fill="90EE90"/>
          </w:tcPr>
          <w:p w14:paraId="4C419A21"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A22" w14:textId="77777777" w:rsidR="003F34F3" w:rsidRPr="00A13709" w:rsidRDefault="003F34F3" w:rsidP="008B4032">
            <w:pPr>
              <w:rPr>
                <w:rFonts w:eastAsiaTheme="minorHAnsi" w:cs="Arial"/>
              </w:rPr>
            </w:pPr>
            <w:r w:rsidRPr="00A13709">
              <w:rPr>
                <w:rFonts w:cs="Arial"/>
              </w:rPr>
              <w:t>Light Green</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A23" w14:textId="77777777" w:rsidR="003F34F3" w:rsidRPr="00A13709" w:rsidRDefault="003F34F3" w:rsidP="008B4032">
            <w:pPr>
              <w:rPr>
                <w:rFonts w:eastAsiaTheme="minorHAnsi" w:cs="Arial"/>
              </w:rPr>
            </w:pPr>
            <w:r w:rsidRPr="00A13709">
              <w:rPr>
                <w:rFonts w:cs="Arial"/>
              </w:rPr>
              <w:t>#90EE90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24" w14:textId="77777777" w:rsidR="003F34F3" w:rsidRPr="00A13709" w:rsidRDefault="003F34F3" w:rsidP="008B4032">
            <w:pPr>
              <w:rPr>
                <w:rFonts w:eastAsiaTheme="minorHAnsi" w:cs="Arial"/>
              </w:rPr>
            </w:pPr>
            <w:r w:rsidRPr="00A13709">
              <w:rPr>
                <w:rFonts w:cs="Arial"/>
              </w:rPr>
              <w:t>144</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25" w14:textId="77777777" w:rsidR="003F34F3" w:rsidRPr="00A13709" w:rsidRDefault="003F34F3" w:rsidP="008B4032">
            <w:pPr>
              <w:rPr>
                <w:rFonts w:eastAsiaTheme="minorHAnsi" w:cs="Arial"/>
              </w:rPr>
            </w:pPr>
            <w:r w:rsidRPr="00A13709">
              <w:rPr>
                <w:rFonts w:cs="Arial"/>
              </w:rPr>
              <w:t>238</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26" w14:textId="77777777" w:rsidR="003F34F3" w:rsidRPr="00A13709" w:rsidRDefault="003F34F3" w:rsidP="008B4032">
            <w:pPr>
              <w:rPr>
                <w:rFonts w:eastAsiaTheme="minorHAnsi" w:cs="Arial"/>
              </w:rPr>
            </w:pPr>
            <w:r w:rsidRPr="00A13709">
              <w:rPr>
                <w:rFonts w:cs="Arial"/>
              </w:rPr>
              <w:t>144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27" w14:textId="77777777" w:rsidR="003F34F3" w:rsidRPr="00A13709" w:rsidRDefault="003F34F3" w:rsidP="008B4032">
            <w:pPr>
              <w:rPr>
                <w:rFonts w:eastAsiaTheme="minorHAnsi" w:cs="Arial"/>
              </w:rPr>
            </w:pPr>
          </w:p>
        </w:tc>
      </w:tr>
      <w:tr w:rsidR="003F34F3" w:rsidRPr="00A13709" w14:paraId="4C419A3A"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A32" w14:textId="77777777" w:rsidR="003F34F3" w:rsidRPr="00A13709" w:rsidRDefault="003F34F3" w:rsidP="008B4032">
            <w:pPr>
              <w:rPr>
                <w:rFonts w:eastAsiaTheme="minorHAnsi" w:cs="Arial"/>
              </w:rPr>
            </w:pPr>
            <w:r w:rsidRPr="00A13709">
              <w:rPr>
                <w:rFonts w:cs="Arial"/>
              </w:rPr>
              <w:t>Security Systems</w:t>
            </w:r>
          </w:p>
        </w:tc>
        <w:tc>
          <w:tcPr>
            <w:tcW w:w="425" w:type="dxa"/>
            <w:tcBorders>
              <w:top w:val="nil"/>
              <w:left w:val="nil"/>
              <w:bottom w:val="single" w:sz="8" w:space="0" w:color="auto"/>
              <w:right w:val="single" w:sz="4" w:space="0" w:color="auto"/>
            </w:tcBorders>
            <w:shd w:val="clear" w:color="auto" w:fill="FFA500"/>
          </w:tcPr>
          <w:p w14:paraId="4C419A33"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A34" w14:textId="77777777" w:rsidR="003F34F3" w:rsidRPr="00A13709" w:rsidRDefault="003F34F3" w:rsidP="008B4032">
            <w:pPr>
              <w:rPr>
                <w:rFonts w:eastAsiaTheme="minorHAnsi" w:cs="Arial"/>
              </w:rPr>
            </w:pPr>
            <w:r w:rsidRPr="00A13709">
              <w:rPr>
                <w:rFonts w:cs="Arial"/>
              </w:rPr>
              <w:t>Orange</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A35" w14:textId="77777777" w:rsidR="003F34F3" w:rsidRPr="00A13709" w:rsidRDefault="003F34F3" w:rsidP="008B4032">
            <w:pPr>
              <w:rPr>
                <w:rFonts w:eastAsiaTheme="minorHAnsi" w:cs="Arial"/>
              </w:rPr>
            </w:pPr>
            <w:r w:rsidRPr="00A13709">
              <w:rPr>
                <w:rFonts w:cs="Arial"/>
              </w:rPr>
              <w:t>#FFA500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36"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37" w14:textId="77777777" w:rsidR="003F34F3" w:rsidRPr="00A13709" w:rsidRDefault="003F34F3" w:rsidP="008B4032">
            <w:pPr>
              <w:rPr>
                <w:rFonts w:eastAsiaTheme="minorHAnsi" w:cs="Arial"/>
              </w:rPr>
            </w:pPr>
            <w:r w:rsidRPr="00A13709">
              <w:rPr>
                <w:rFonts w:cs="Arial"/>
              </w:rPr>
              <w:t>165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38" w14:textId="77777777" w:rsidR="003F34F3" w:rsidRPr="00A13709" w:rsidRDefault="003F34F3" w:rsidP="008B4032">
            <w:pPr>
              <w:rPr>
                <w:rFonts w:eastAsiaTheme="minorHAnsi" w:cs="Arial"/>
              </w:rPr>
            </w:pPr>
            <w:r w:rsidRPr="00A13709">
              <w:rPr>
                <w:rFonts w:cs="Arial"/>
              </w:rPr>
              <w:t>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39" w14:textId="77777777" w:rsidR="003F34F3" w:rsidRPr="00A13709" w:rsidRDefault="003F34F3" w:rsidP="008B4032">
            <w:pPr>
              <w:rPr>
                <w:rFonts w:eastAsiaTheme="minorHAnsi" w:cs="Arial"/>
              </w:rPr>
            </w:pPr>
          </w:p>
        </w:tc>
      </w:tr>
      <w:tr w:rsidR="003F34F3" w:rsidRPr="00A13709" w14:paraId="4C419A43" w14:textId="77777777" w:rsidTr="002801FC">
        <w:trPr>
          <w:cantSplit/>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19A3B" w14:textId="77777777" w:rsidR="003F34F3" w:rsidRPr="00A13709" w:rsidRDefault="003F34F3" w:rsidP="008B4032">
            <w:pPr>
              <w:rPr>
                <w:rFonts w:eastAsiaTheme="minorHAnsi" w:cs="Arial"/>
              </w:rPr>
            </w:pPr>
            <w:r w:rsidRPr="00A13709">
              <w:rPr>
                <w:rFonts w:cs="Arial"/>
              </w:rPr>
              <w:t>Fire Alarm</w:t>
            </w:r>
          </w:p>
        </w:tc>
        <w:tc>
          <w:tcPr>
            <w:tcW w:w="425" w:type="dxa"/>
            <w:tcBorders>
              <w:top w:val="nil"/>
              <w:left w:val="nil"/>
              <w:bottom w:val="single" w:sz="8" w:space="0" w:color="auto"/>
              <w:right w:val="single" w:sz="4" w:space="0" w:color="auto"/>
            </w:tcBorders>
            <w:shd w:val="clear" w:color="auto" w:fill="FF00FF"/>
          </w:tcPr>
          <w:p w14:paraId="4C419A3C" w14:textId="77777777" w:rsidR="003F34F3" w:rsidRPr="00A13709" w:rsidRDefault="003F34F3" w:rsidP="008B4032">
            <w:pPr>
              <w:rPr>
                <w:rFonts w:cs="Arial"/>
              </w:rPr>
            </w:pPr>
          </w:p>
        </w:tc>
        <w:tc>
          <w:tcPr>
            <w:tcW w:w="1701"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419A3D" w14:textId="40030396" w:rsidR="003F34F3" w:rsidRPr="00A13709" w:rsidRDefault="006966C2" w:rsidP="008B4032">
            <w:pPr>
              <w:rPr>
                <w:rFonts w:eastAsiaTheme="minorHAnsi" w:cs="Arial"/>
              </w:rPr>
            </w:pPr>
            <w:r w:rsidRPr="00A13709">
              <w:rPr>
                <w:rFonts w:cs="Arial"/>
              </w:rPr>
              <w:t>Fuchsia</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4C419A3E" w14:textId="77777777" w:rsidR="003F34F3" w:rsidRPr="00A13709" w:rsidRDefault="003F34F3" w:rsidP="008B4032">
            <w:pPr>
              <w:rPr>
                <w:rFonts w:eastAsiaTheme="minorHAnsi" w:cs="Arial"/>
              </w:rPr>
            </w:pPr>
            <w:r w:rsidRPr="00A13709">
              <w:rPr>
                <w:rFonts w:cs="Arial"/>
              </w:rPr>
              <w:t>#FF00FF</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3F" w14:textId="77777777" w:rsidR="003F34F3" w:rsidRPr="00A13709" w:rsidRDefault="003F34F3" w:rsidP="008B4032">
            <w:pPr>
              <w:rPr>
                <w:rFonts w:eastAsiaTheme="minorHAnsi" w:cs="Arial"/>
              </w:rPr>
            </w:pPr>
            <w:r w:rsidRPr="00A13709">
              <w:rPr>
                <w:rFonts w:cs="Arial"/>
              </w:rPr>
              <w:t>255</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40" w14:textId="77777777" w:rsidR="003F34F3" w:rsidRPr="00A13709" w:rsidRDefault="003F34F3" w:rsidP="008B4032">
            <w:pPr>
              <w:rPr>
                <w:rFonts w:eastAsiaTheme="minorHAnsi" w:cs="Arial"/>
              </w:rPr>
            </w:pPr>
            <w:r w:rsidRPr="00A13709">
              <w:rPr>
                <w:rFonts w:cs="Arial"/>
              </w:rPr>
              <w:t>0</w:t>
            </w:r>
          </w:p>
        </w:tc>
        <w:tc>
          <w:tcPr>
            <w:tcW w:w="56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419A41" w14:textId="77777777" w:rsidR="003F34F3" w:rsidRPr="00A13709" w:rsidRDefault="003F34F3" w:rsidP="008B4032">
            <w:pPr>
              <w:rPr>
                <w:rFonts w:eastAsiaTheme="minorHAnsi" w:cs="Arial"/>
              </w:rPr>
            </w:pPr>
            <w:r w:rsidRPr="00A13709">
              <w:rPr>
                <w:rFonts w:cs="Arial"/>
              </w:rPr>
              <w:t>255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419A42" w14:textId="77777777" w:rsidR="003F34F3" w:rsidRPr="00A13709" w:rsidRDefault="003F34F3" w:rsidP="008B4032">
            <w:pPr>
              <w:rPr>
                <w:rFonts w:eastAsiaTheme="minorHAnsi" w:cs="Arial"/>
              </w:rPr>
            </w:pPr>
          </w:p>
        </w:tc>
      </w:tr>
    </w:tbl>
    <w:p w14:paraId="4C419A44" w14:textId="77777777" w:rsidR="002A3C96" w:rsidRPr="00A13709" w:rsidRDefault="002A3C96" w:rsidP="002A3C96">
      <w:pPr>
        <w:rPr>
          <w:rFonts w:cs="Arial"/>
        </w:rPr>
      </w:pPr>
      <w:r w:rsidRPr="00A13709">
        <w:rPr>
          <w:rFonts w:cs="Arial"/>
        </w:rPr>
        <w:t xml:space="preserve">* Names or numbers in brackets are AutoCAD </w:t>
      </w:r>
      <w:proofErr w:type="spellStart"/>
      <w:r w:rsidRPr="00A13709">
        <w:rPr>
          <w:rFonts w:cs="Arial"/>
        </w:rPr>
        <w:t>Color</w:t>
      </w:r>
      <w:proofErr w:type="spellEnd"/>
      <w:r w:rsidRPr="00A13709">
        <w:rPr>
          <w:rFonts w:cs="Arial"/>
        </w:rPr>
        <w:t xml:space="preserve"> Index (ACI) names and numbers,</w:t>
      </w:r>
    </w:p>
    <w:p w14:paraId="4C419A45" w14:textId="77777777" w:rsidR="002A3C96" w:rsidRPr="00A13709" w:rsidRDefault="002A3C96" w:rsidP="002A3C96">
      <w:pPr>
        <w:rPr>
          <w:rFonts w:cs="Arial"/>
        </w:rPr>
      </w:pPr>
      <w:r w:rsidRPr="00A13709">
        <w:rPr>
          <w:rFonts w:cs="Arial"/>
        </w:rPr>
        <w:t xml:space="preserve">i.e. 1: Red, 2: Yellow, 3: Green, 4: Turquoise, 5: Blue, 6: Magenta, 7: White, 9: Light </w:t>
      </w:r>
      <w:proofErr w:type="spellStart"/>
      <w:r w:rsidRPr="00A13709">
        <w:rPr>
          <w:rFonts w:cs="Arial"/>
        </w:rPr>
        <w:t>Gray</w:t>
      </w:r>
      <w:proofErr w:type="spellEnd"/>
      <w:r w:rsidRPr="00A13709">
        <w:rPr>
          <w:rFonts w:cs="Arial"/>
        </w:rPr>
        <w:t>.</w:t>
      </w:r>
    </w:p>
    <w:tbl>
      <w:tblPr>
        <w:tblStyle w:val="TableGrid"/>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6299"/>
      </w:tblGrid>
      <w:tr w:rsidR="002A3C96" w:rsidRPr="00A13709" w14:paraId="4C419A48" w14:textId="77777777" w:rsidTr="008B4032">
        <w:tc>
          <w:tcPr>
            <w:tcW w:w="425" w:type="dxa"/>
            <w:tcBorders>
              <w:top w:val="single" w:sz="4" w:space="0" w:color="auto"/>
              <w:left w:val="single" w:sz="4" w:space="0" w:color="auto"/>
              <w:bottom w:val="single" w:sz="4" w:space="0" w:color="auto"/>
              <w:right w:val="single" w:sz="4" w:space="0" w:color="auto"/>
            </w:tcBorders>
            <w:shd w:val="clear" w:color="auto" w:fill="414141"/>
          </w:tcPr>
          <w:p w14:paraId="4C419A46" w14:textId="77777777" w:rsidR="002A3C96" w:rsidRPr="00A13709" w:rsidRDefault="002A3C96" w:rsidP="008B4032">
            <w:pPr>
              <w:rPr>
                <w:rFonts w:cs="Arial"/>
              </w:rPr>
            </w:pPr>
          </w:p>
        </w:tc>
        <w:tc>
          <w:tcPr>
            <w:tcW w:w="6299" w:type="dxa"/>
            <w:tcBorders>
              <w:left w:val="single" w:sz="4" w:space="0" w:color="auto"/>
            </w:tcBorders>
          </w:tcPr>
          <w:p w14:paraId="4C419A47" w14:textId="77777777" w:rsidR="002A3C96" w:rsidRPr="00A13709" w:rsidRDefault="002A3C96" w:rsidP="008B4032">
            <w:pPr>
              <w:rPr>
                <w:rFonts w:cs="Arial"/>
              </w:rPr>
            </w:pPr>
            <w:r w:rsidRPr="00A13709">
              <w:rPr>
                <w:rFonts w:cs="Arial"/>
              </w:rPr>
              <w:t xml:space="preserve">ACI 8: Dark </w:t>
            </w:r>
            <w:proofErr w:type="spellStart"/>
            <w:r w:rsidRPr="00A13709">
              <w:rPr>
                <w:rFonts w:cs="Arial"/>
              </w:rPr>
              <w:t>Gray</w:t>
            </w:r>
            <w:proofErr w:type="spellEnd"/>
            <w:r w:rsidRPr="00A13709">
              <w:rPr>
                <w:rFonts w:cs="Arial"/>
              </w:rPr>
              <w:t xml:space="preserve"> (R65-G65-B65) does not appear in this table.</w:t>
            </w:r>
          </w:p>
        </w:tc>
      </w:tr>
    </w:tbl>
    <w:p w14:paraId="4C419A49" w14:textId="77777777" w:rsidR="002A3C96" w:rsidRDefault="002A3C96" w:rsidP="002A3C96"/>
    <w:p w14:paraId="4C419A4B" w14:textId="738BE14A" w:rsidR="00C60B8A" w:rsidRPr="00A13709" w:rsidRDefault="006A1369" w:rsidP="00EF6975">
      <w:pPr>
        <w:pStyle w:val="Heading1"/>
      </w:pPr>
      <w:bookmarkStart w:id="35" w:name="_Toc445217322"/>
      <w:r w:rsidRPr="00A13709">
        <w:t>Information T</w:t>
      </w:r>
      <w:r w:rsidR="00C60B8A" w:rsidRPr="00A13709">
        <w:t>echnology</w:t>
      </w:r>
      <w:bookmarkEnd w:id="35"/>
    </w:p>
    <w:p w14:paraId="4C419A4C" w14:textId="50B9C7C0" w:rsidR="00C60B8A" w:rsidRPr="00A13709" w:rsidRDefault="007613C1" w:rsidP="005F7273">
      <w:pPr>
        <w:pStyle w:val="Heading2"/>
      </w:pPr>
      <w:bookmarkStart w:id="36" w:name="_Toc445217323"/>
      <w:r w:rsidRPr="00A13709">
        <w:t>Data</w:t>
      </w:r>
      <w:r w:rsidR="008902A7" w:rsidRPr="00A13709">
        <w:t xml:space="preserve"> sharing</w:t>
      </w:r>
      <w:bookmarkEnd w:id="36"/>
    </w:p>
    <w:p w14:paraId="4C419A4D" w14:textId="77777777" w:rsidR="00C60B8A" w:rsidRPr="00A13709" w:rsidRDefault="009B137B" w:rsidP="00C97357">
      <w:pPr>
        <w:pStyle w:val="Prompt"/>
      </w:pPr>
      <w:r w:rsidRPr="00A13709">
        <w:t>System</w:t>
      </w:r>
      <w:r w:rsidR="00C60B8A" w:rsidRPr="00A13709">
        <w:t xml:space="preserve"> for hosting, transfer, and access of data between technical disciplines: </w:t>
      </w:r>
      <w:r w:rsidR="00524F02" w:rsidRPr="00A13709">
        <w:fldChar w:fldCharType="begin"/>
      </w:r>
      <w:r w:rsidR="00C97357" w:rsidRPr="00A13709">
        <w:instrText xml:space="preserve"> MACROBUTTON  ac_OnHelp [complete/delete] </w:instrText>
      </w:r>
      <w:r w:rsidR="00524F02" w:rsidRPr="00A13709">
        <w:fldChar w:fldCharType="end"/>
      </w:r>
    </w:p>
    <w:p w14:paraId="4C419A4E" w14:textId="77777777" w:rsidR="00DF05EA" w:rsidRPr="00A13709" w:rsidRDefault="00DF05EA" w:rsidP="00993605">
      <w:pPr>
        <w:pStyle w:val="Instructions"/>
      </w:pPr>
      <w:r w:rsidRPr="00A13709">
        <w:t>Describe the proposed system. Options include:</w:t>
      </w:r>
    </w:p>
    <w:p w14:paraId="4C419A4F" w14:textId="77777777" w:rsidR="00DF05EA" w:rsidRPr="00A13709" w:rsidRDefault="00DF05EA" w:rsidP="006E607C">
      <w:pPr>
        <w:pStyle w:val="Instructionsindent"/>
      </w:pPr>
      <w:r w:rsidRPr="00A13709">
        <w:t>Shared file server.</w:t>
      </w:r>
    </w:p>
    <w:p w14:paraId="4C419A50" w14:textId="77777777" w:rsidR="00DF05EA" w:rsidRPr="00A13709" w:rsidRDefault="00E94E57" w:rsidP="006E607C">
      <w:pPr>
        <w:pStyle w:val="Instructionsindent"/>
      </w:pPr>
      <w:r w:rsidRPr="00A13709">
        <w:t>Online</w:t>
      </w:r>
      <w:r w:rsidR="00DF05EA" w:rsidRPr="00A13709">
        <w:t xml:space="preserve"> collaboration system, e.g. Aconex, </w:t>
      </w:r>
      <w:proofErr w:type="spellStart"/>
      <w:r w:rsidR="00DF05EA" w:rsidRPr="00A13709">
        <w:t>Buzzsaw</w:t>
      </w:r>
      <w:proofErr w:type="spellEnd"/>
      <w:r w:rsidR="00DF05EA" w:rsidRPr="00A13709">
        <w:t xml:space="preserve">, </w:t>
      </w:r>
      <w:proofErr w:type="spellStart"/>
      <w:r w:rsidR="00DF05EA" w:rsidRPr="00A13709">
        <w:t>ProjectCentre</w:t>
      </w:r>
      <w:proofErr w:type="spellEnd"/>
      <w:r w:rsidR="00DF05EA" w:rsidRPr="00A13709">
        <w:t>.</w:t>
      </w:r>
    </w:p>
    <w:p w14:paraId="4C419A51" w14:textId="77777777" w:rsidR="00B55E0B" w:rsidRPr="00A13709" w:rsidRDefault="00B55E0B" w:rsidP="006E607C">
      <w:pPr>
        <w:pStyle w:val="Instructionsindent"/>
      </w:pPr>
      <w:r w:rsidRPr="00A13709">
        <w:t xml:space="preserve">Web based file sharing system, e.g. </w:t>
      </w:r>
      <w:r w:rsidR="00E94E57" w:rsidRPr="00A13709">
        <w:t xml:space="preserve">Box, </w:t>
      </w:r>
      <w:r w:rsidRPr="00A13709">
        <w:t>Dropbox</w:t>
      </w:r>
      <w:r w:rsidR="00E94E57" w:rsidRPr="00A13709">
        <w:t>.</w:t>
      </w:r>
    </w:p>
    <w:p w14:paraId="4C419A52" w14:textId="02038B92" w:rsidR="00C60B8A" w:rsidRPr="00A13709" w:rsidRDefault="00B55E0B" w:rsidP="00993605">
      <w:pPr>
        <w:pStyle w:val="Instructions"/>
      </w:pPr>
      <w:r w:rsidRPr="00A13709">
        <w:t xml:space="preserve">Explain how the </w:t>
      </w:r>
      <w:r w:rsidR="007613C1" w:rsidRPr="00A13709">
        <w:t xml:space="preserve">technical </w:t>
      </w:r>
      <w:r w:rsidR="006966C2" w:rsidRPr="00A13709">
        <w:t>specification of the Information Technology (IT) system matches</w:t>
      </w:r>
      <w:r w:rsidR="00C60B8A" w:rsidRPr="00A13709">
        <w:t xml:space="preserve"> the</w:t>
      </w:r>
      <w:r w:rsidR="007613C1" w:rsidRPr="00A13709">
        <w:t xml:space="preserve"> </w:t>
      </w:r>
      <w:r w:rsidR="00C60B8A" w:rsidRPr="00A13709">
        <w:t>size and complexity of the project</w:t>
      </w:r>
      <w:r w:rsidR="007613C1" w:rsidRPr="00A13709">
        <w:t>.</w:t>
      </w:r>
    </w:p>
    <w:p w14:paraId="4C419A53" w14:textId="77777777" w:rsidR="009B137B" w:rsidRPr="00A13709" w:rsidRDefault="009B137B" w:rsidP="00C97357">
      <w:pPr>
        <w:pStyle w:val="Prompt"/>
      </w:pPr>
      <w:r w:rsidRPr="00A13709">
        <w:t xml:space="preserve">Strategy for establishing and managing </w:t>
      </w:r>
      <w:r w:rsidR="00EF29E6" w:rsidRPr="00A13709">
        <w:t>the</w:t>
      </w:r>
      <w:r w:rsidRPr="00A13709">
        <w:t xml:space="preserve"> </w:t>
      </w:r>
      <w:r w:rsidR="006E607C" w:rsidRPr="00A13709">
        <w:t>Information Technology (IT)</w:t>
      </w:r>
      <w:r w:rsidRPr="00A13709">
        <w:t xml:space="preserve"> system: </w:t>
      </w:r>
      <w:r w:rsidR="00524F02" w:rsidRPr="00A13709">
        <w:fldChar w:fldCharType="begin"/>
      </w:r>
      <w:r w:rsidR="00C97357" w:rsidRPr="00A13709">
        <w:instrText xml:space="preserve"> MACROBUTTON  ac_OnHelp [complete/delete] </w:instrText>
      </w:r>
      <w:r w:rsidR="00524F02" w:rsidRPr="00A13709">
        <w:fldChar w:fldCharType="end"/>
      </w:r>
    </w:p>
    <w:p w14:paraId="4C419A54" w14:textId="77777777" w:rsidR="007613C1" w:rsidRPr="00A13709" w:rsidRDefault="00EF29E6" w:rsidP="00993605">
      <w:pPr>
        <w:pStyle w:val="Instructions"/>
      </w:pPr>
      <w:r w:rsidRPr="00A13709">
        <w:t xml:space="preserve">Include who will be responsible for setting up and maintaining the </w:t>
      </w:r>
      <w:r w:rsidR="006E607C" w:rsidRPr="00A13709">
        <w:t xml:space="preserve">IT </w:t>
      </w:r>
      <w:r w:rsidRPr="00A13709">
        <w:t>system</w:t>
      </w:r>
      <w:r w:rsidR="006E607C" w:rsidRPr="00A13709">
        <w:t xml:space="preserve"> and providing access to</w:t>
      </w:r>
      <w:r w:rsidR="007613C1" w:rsidRPr="00A13709">
        <w:t xml:space="preserve"> the Design/Construction Team and various project stakeholders. Include proposed program</w:t>
      </w:r>
      <w:r w:rsidRPr="00A13709">
        <w:t>.</w:t>
      </w:r>
    </w:p>
    <w:p w14:paraId="4C419A55" w14:textId="77777777" w:rsidR="007613C1" w:rsidRPr="00A13709" w:rsidRDefault="009B137B" w:rsidP="00993605">
      <w:pPr>
        <w:pStyle w:val="Instructions"/>
      </w:pPr>
      <w:r w:rsidRPr="00A13709">
        <w:t>Outline the strategy for</w:t>
      </w:r>
      <w:r w:rsidR="00EF29E6" w:rsidRPr="00A13709">
        <w:t xml:space="preserve"> </w:t>
      </w:r>
      <w:r w:rsidRPr="00A13709">
        <w:t>model exchange and handover</w:t>
      </w:r>
      <w:r w:rsidR="006E607C" w:rsidRPr="00A13709">
        <w:t>. A</w:t>
      </w:r>
      <w:r w:rsidR="007613C1" w:rsidRPr="00A13709">
        <w:t>ddress issues such as permitted uses, access rights</w:t>
      </w:r>
      <w:r w:rsidR="006E607C" w:rsidRPr="00A13709">
        <w:t>,</w:t>
      </w:r>
      <w:r w:rsidR="007613C1" w:rsidRPr="00A13709">
        <w:t xml:space="preserve"> security provisions</w:t>
      </w:r>
      <w:r w:rsidR="006E607C" w:rsidRPr="00A13709">
        <w:t xml:space="preserve">, data backup and data restoration in the </w:t>
      </w:r>
      <w:r w:rsidR="00E94E57" w:rsidRPr="00A13709">
        <w:t>event of system failures</w:t>
      </w:r>
      <w:r w:rsidR="007613C1" w:rsidRPr="00A13709">
        <w:t>.</w:t>
      </w:r>
    </w:p>
    <w:p w14:paraId="4C419A56" w14:textId="5C4C18CB" w:rsidR="009D4CCE" w:rsidRPr="00A13709" w:rsidRDefault="009D4CCE" w:rsidP="009D4CCE">
      <w:pPr>
        <w:pStyle w:val="Heading2"/>
      </w:pPr>
      <w:bookmarkStart w:id="37" w:name="_Toc445217324"/>
      <w:r w:rsidRPr="00A13709">
        <w:t>Project software</w:t>
      </w:r>
      <w:bookmarkEnd w:id="37"/>
    </w:p>
    <w:p w14:paraId="4C419A57" w14:textId="5787FC87" w:rsidR="009D4CCE" w:rsidRPr="00A13709" w:rsidRDefault="009D4CCE" w:rsidP="004D0DC6">
      <w:r w:rsidRPr="00A13709">
        <w:t xml:space="preserve">Software: The software to be used by each discipline for specific BIM uses on the project is </w:t>
      </w:r>
      <w:r w:rsidR="004D0DC6" w:rsidRPr="00A13709">
        <w:t>as follows:</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1701"/>
        <w:gridCol w:w="2495"/>
        <w:gridCol w:w="2790"/>
        <w:gridCol w:w="1134"/>
        <w:gridCol w:w="1134"/>
      </w:tblGrid>
      <w:tr w:rsidR="00806EA5" w:rsidRPr="00A13709" w14:paraId="4C419A5C" w14:textId="4A9FDC74" w:rsidTr="00806EA5">
        <w:trPr>
          <w:cantSplit/>
          <w:trHeight w:val="454"/>
          <w:tblHeader/>
        </w:trPr>
        <w:tc>
          <w:tcPr>
            <w:tcW w:w="1701" w:type="dxa"/>
            <w:shd w:val="clear" w:color="auto" w:fill="DBE5F1" w:themeFill="accent1" w:themeFillTint="33"/>
          </w:tcPr>
          <w:p w14:paraId="4C419A58" w14:textId="77777777" w:rsidR="00806EA5" w:rsidRPr="00A13709" w:rsidRDefault="00806EA5" w:rsidP="008B4032">
            <w:pPr>
              <w:rPr>
                <w:b/>
              </w:rPr>
            </w:pPr>
            <w:r w:rsidRPr="00A13709">
              <w:rPr>
                <w:b/>
              </w:rPr>
              <w:t>Discipline</w:t>
            </w:r>
          </w:p>
        </w:tc>
        <w:tc>
          <w:tcPr>
            <w:tcW w:w="2495" w:type="dxa"/>
            <w:shd w:val="clear" w:color="auto" w:fill="DBE5F1" w:themeFill="accent1" w:themeFillTint="33"/>
          </w:tcPr>
          <w:p w14:paraId="4C419A59" w14:textId="77777777" w:rsidR="00806EA5" w:rsidRPr="00A13709" w:rsidRDefault="00806EA5" w:rsidP="008B4032">
            <w:pPr>
              <w:rPr>
                <w:b/>
              </w:rPr>
            </w:pPr>
            <w:r w:rsidRPr="00A13709">
              <w:rPr>
                <w:b/>
              </w:rPr>
              <w:t>BIM use</w:t>
            </w:r>
          </w:p>
        </w:tc>
        <w:tc>
          <w:tcPr>
            <w:tcW w:w="2790" w:type="dxa"/>
            <w:shd w:val="clear" w:color="auto" w:fill="DBE5F1" w:themeFill="accent1" w:themeFillTint="33"/>
          </w:tcPr>
          <w:p w14:paraId="4C419A5A" w14:textId="77777777" w:rsidR="00806EA5" w:rsidRPr="00A13709" w:rsidRDefault="00806EA5" w:rsidP="008B4032">
            <w:pPr>
              <w:rPr>
                <w:b/>
              </w:rPr>
            </w:pPr>
            <w:r w:rsidRPr="00A13709">
              <w:rPr>
                <w:b/>
              </w:rPr>
              <w:t>Software</w:t>
            </w:r>
          </w:p>
        </w:tc>
        <w:tc>
          <w:tcPr>
            <w:tcW w:w="1134" w:type="dxa"/>
            <w:shd w:val="clear" w:color="auto" w:fill="DBE5F1" w:themeFill="accent1" w:themeFillTint="33"/>
          </w:tcPr>
          <w:p w14:paraId="4C419A5B" w14:textId="77777777" w:rsidR="00806EA5" w:rsidRPr="00A13709" w:rsidRDefault="00806EA5" w:rsidP="008B4032">
            <w:pPr>
              <w:rPr>
                <w:b/>
              </w:rPr>
            </w:pPr>
            <w:r w:rsidRPr="00A13709">
              <w:rPr>
                <w:b/>
              </w:rPr>
              <w:t>Version</w:t>
            </w:r>
          </w:p>
        </w:tc>
        <w:tc>
          <w:tcPr>
            <w:tcW w:w="1134" w:type="dxa"/>
            <w:shd w:val="clear" w:color="auto" w:fill="DBE5F1" w:themeFill="accent1" w:themeFillTint="33"/>
          </w:tcPr>
          <w:p w14:paraId="71D92D86" w14:textId="171EE64F" w:rsidR="00806EA5" w:rsidRPr="00A13709" w:rsidRDefault="00806EA5" w:rsidP="008B4032">
            <w:pPr>
              <w:rPr>
                <w:b/>
              </w:rPr>
            </w:pPr>
            <w:r w:rsidRPr="00A13709">
              <w:rPr>
                <w:b/>
              </w:rPr>
              <w:t>File format</w:t>
            </w:r>
          </w:p>
        </w:tc>
      </w:tr>
      <w:tr w:rsidR="00806EA5" w:rsidRPr="00A13709" w14:paraId="4C419A61" w14:textId="33B45049" w:rsidTr="00806EA5">
        <w:tc>
          <w:tcPr>
            <w:tcW w:w="1701" w:type="dxa"/>
            <w:shd w:val="clear" w:color="auto" w:fill="auto"/>
          </w:tcPr>
          <w:p w14:paraId="4C419A5D" w14:textId="77777777" w:rsidR="00806EA5" w:rsidRPr="00A13709" w:rsidRDefault="00806EA5" w:rsidP="008B4032"/>
        </w:tc>
        <w:tc>
          <w:tcPr>
            <w:tcW w:w="2495" w:type="dxa"/>
            <w:shd w:val="clear" w:color="auto" w:fill="auto"/>
          </w:tcPr>
          <w:p w14:paraId="4C419A5E" w14:textId="77777777" w:rsidR="00806EA5" w:rsidRPr="00A13709" w:rsidRDefault="00806EA5" w:rsidP="008B4032"/>
        </w:tc>
        <w:tc>
          <w:tcPr>
            <w:tcW w:w="2790" w:type="dxa"/>
            <w:shd w:val="clear" w:color="auto" w:fill="auto"/>
          </w:tcPr>
          <w:p w14:paraId="4C419A5F" w14:textId="77777777" w:rsidR="00806EA5" w:rsidRPr="00A13709" w:rsidRDefault="00806EA5" w:rsidP="008B4032"/>
        </w:tc>
        <w:tc>
          <w:tcPr>
            <w:tcW w:w="1134" w:type="dxa"/>
          </w:tcPr>
          <w:p w14:paraId="4C419A60" w14:textId="77777777" w:rsidR="00806EA5" w:rsidRPr="00A13709" w:rsidRDefault="00806EA5" w:rsidP="008B4032"/>
        </w:tc>
        <w:tc>
          <w:tcPr>
            <w:tcW w:w="1134" w:type="dxa"/>
          </w:tcPr>
          <w:p w14:paraId="2778DBDC" w14:textId="77777777" w:rsidR="00806EA5" w:rsidRPr="00A13709" w:rsidRDefault="00806EA5" w:rsidP="008B4032"/>
        </w:tc>
      </w:tr>
      <w:tr w:rsidR="00806EA5" w:rsidRPr="00A13709" w14:paraId="4C419A66" w14:textId="62974A81" w:rsidTr="00806EA5">
        <w:tc>
          <w:tcPr>
            <w:tcW w:w="1701" w:type="dxa"/>
            <w:shd w:val="clear" w:color="auto" w:fill="auto"/>
          </w:tcPr>
          <w:p w14:paraId="4C419A62" w14:textId="77777777" w:rsidR="00806EA5" w:rsidRPr="00A13709" w:rsidRDefault="00806EA5" w:rsidP="008B4032"/>
        </w:tc>
        <w:tc>
          <w:tcPr>
            <w:tcW w:w="2495" w:type="dxa"/>
            <w:shd w:val="clear" w:color="auto" w:fill="auto"/>
          </w:tcPr>
          <w:p w14:paraId="4C419A63" w14:textId="77777777" w:rsidR="00806EA5" w:rsidRPr="00A13709" w:rsidRDefault="00806EA5" w:rsidP="008B4032"/>
        </w:tc>
        <w:tc>
          <w:tcPr>
            <w:tcW w:w="2790" w:type="dxa"/>
            <w:shd w:val="clear" w:color="auto" w:fill="auto"/>
          </w:tcPr>
          <w:p w14:paraId="4C419A64" w14:textId="77777777" w:rsidR="00806EA5" w:rsidRPr="00A13709" w:rsidRDefault="00806EA5" w:rsidP="008B4032"/>
        </w:tc>
        <w:tc>
          <w:tcPr>
            <w:tcW w:w="1134" w:type="dxa"/>
          </w:tcPr>
          <w:p w14:paraId="4C419A65" w14:textId="77777777" w:rsidR="00806EA5" w:rsidRPr="00A13709" w:rsidRDefault="00806EA5" w:rsidP="008B4032"/>
        </w:tc>
        <w:tc>
          <w:tcPr>
            <w:tcW w:w="1134" w:type="dxa"/>
          </w:tcPr>
          <w:p w14:paraId="611230EB" w14:textId="77777777" w:rsidR="00806EA5" w:rsidRPr="00A13709" w:rsidRDefault="00806EA5" w:rsidP="008B4032"/>
        </w:tc>
      </w:tr>
      <w:tr w:rsidR="00806EA5" w:rsidRPr="00A13709" w14:paraId="4C419A6B" w14:textId="11EBA375" w:rsidTr="00806EA5">
        <w:tc>
          <w:tcPr>
            <w:tcW w:w="1701" w:type="dxa"/>
            <w:shd w:val="clear" w:color="auto" w:fill="auto"/>
          </w:tcPr>
          <w:p w14:paraId="4C419A67" w14:textId="77777777" w:rsidR="00806EA5" w:rsidRPr="00A13709" w:rsidRDefault="00806EA5" w:rsidP="008B4032"/>
        </w:tc>
        <w:tc>
          <w:tcPr>
            <w:tcW w:w="2495" w:type="dxa"/>
            <w:shd w:val="clear" w:color="auto" w:fill="auto"/>
          </w:tcPr>
          <w:p w14:paraId="4C419A68" w14:textId="77777777" w:rsidR="00806EA5" w:rsidRPr="00A13709" w:rsidRDefault="00806EA5" w:rsidP="008B4032"/>
        </w:tc>
        <w:tc>
          <w:tcPr>
            <w:tcW w:w="2790" w:type="dxa"/>
            <w:shd w:val="clear" w:color="auto" w:fill="auto"/>
          </w:tcPr>
          <w:p w14:paraId="4C419A69" w14:textId="77777777" w:rsidR="00806EA5" w:rsidRPr="00A13709" w:rsidRDefault="00806EA5" w:rsidP="008B4032"/>
        </w:tc>
        <w:tc>
          <w:tcPr>
            <w:tcW w:w="1134" w:type="dxa"/>
          </w:tcPr>
          <w:p w14:paraId="4C419A6A" w14:textId="77777777" w:rsidR="00806EA5" w:rsidRPr="00A13709" w:rsidRDefault="00806EA5" w:rsidP="008B4032"/>
        </w:tc>
        <w:tc>
          <w:tcPr>
            <w:tcW w:w="1134" w:type="dxa"/>
          </w:tcPr>
          <w:p w14:paraId="17EA6B31" w14:textId="77777777" w:rsidR="00806EA5" w:rsidRPr="00A13709" w:rsidRDefault="00806EA5" w:rsidP="008B4032"/>
        </w:tc>
      </w:tr>
    </w:tbl>
    <w:p w14:paraId="4C419A6C" w14:textId="77777777" w:rsidR="009D4CCE" w:rsidRPr="00A13709" w:rsidRDefault="009D4CCE" w:rsidP="009D4CCE"/>
    <w:p w14:paraId="4C419A6E" w14:textId="77777777" w:rsidR="009D4CCE" w:rsidRPr="00A13709" w:rsidRDefault="009D4CCE" w:rsidP="009D4CCE">
      <w:pPr>
        <w:pStyle w:val="Instructions"/>
      </w:pPr>
      <w:r w:rsidRPr="00A13709">
        <w:rPr>
          <w:b/>
        </w:rPr>
        <w:t>Discipline</w:t>
      </w:r>
      <w:r w:rsidRPr="00A13709">
        <w:t>: e.g. architectural, structural, MEP.</w:t>
      </w:r>
    </w:p>
    <w:p w14:paraId="4C419A6F" w14:textId="4F70620D" w:rsidR="009D4CCE" w:rsidRPr="00A13709" w:rsidRDefault="009D4CCE" w:rsidP="009D4CCE">
      <w:pPr>
        <w:pStyle w:val="Instructions"/>
      </w:pPr>
      <w:r w:rsidRPr="00A13709">
        <w:rPr>
          <w:b/>
        </w:rPr>
        <w:t>BIM use</w:t>
      </w:r>
      <w:r w:rsidRPr="00A13709">
        <w:t>: e.g. cost estimating, energy analysis.</w:t>
      </w:r>
      <w:r w:rsidR="00504417" w:rsidRPr="00A13709">
        <w:t xml:space="preserve"> For a simpler table</w:t>
      </w:r>
      <w:r w:rsidR="001A5E27" w:rsidRPr="00A13709">
        <w:t>: delete the ‘Discipline’ column</w:t>
      </w:r>
      <w:r w:rsidR="00504417" w:rsidRPr="00A13709">
        <w:t xml:space="preserve">, change </w:t>
      </w:r>
      <w:r w:rsidR="001A5E27" w:rsidRPr="00A13709">
        <w:t xml:space="preserve">the </w:t>
      </w:r>
      <w:r w:rsidR="00504417" w:rsidRPr="00A13709">
        <w:t>heading</w:t>
      </w:r>
      <w:r w:rsidR="001A5E27" w:rsidRPr="00A13709">
        <w:t xml:space="preserve"> ‘BIM use’</w:t>
      </w:r>
      <w:r w:rsidR="00504417" w:rsidRPr="00A13709">
        <w:t xml:space="preserve"> to ‘Model’ and enter model names in the cells, e.g. structural.</w:t>
      </w:r>
    </w:p>
    <w:p w14:paraId="4C419A70" w14:textId="77777777" w:rsidR="009D4CCE" w:rsidRPr="00A13709" w:rsidRDefault="009D4CCE" w:rsidP="009D4CCE">
      <w:pPr>
        <w:pStyle w:val="Instructions"/>
      </w:pPr>
      <w:r w:rsidRPr="00A13709">
        <w:rPr>
          <w:b/>
        </w:rPr>
        <w:t>Software</w:t>
      </w:r>
      <w:r w:rsidRPr="00A13709">
        <w:t>: Full proprietary name of software.</w:t>
      </w:r>
    </w:p>
    <w:p w14:paraId="4C419A71" w14:textId="77777777" w:rsidR="009D4CCE" w:rsidRPr="00A13709" w:rsidRDefault="009D4CCE" w:rsidP="009D4CCE">
      <w:pPr>
        <w:pStyle w:val="Instructions"/>
      </w:pPr>
      <w:r w:rsidRPr="00A13709">
        <w:rPr>
          <w:b/>
        </w:rPr>
        <w:t>Version</w:t>
      </w:r>
      <w:r w:rsidRPr="00A13709">
        <w:t>: e.g. build number, release number or date.</w:t>
      </w:r>
    </w:p>
    <w:p w14:paraId="17761E52" w14:textId="28CFF7A7" w:rsidR="00806EA5" w:rsidRPr="00A13709" w:rsidRDefault="00806EA5" w:rsidP="009D4CCE">
      <w:pPr>
        <w:pStyle w:val="Instructions"/>
      </w:pPr>
      <w:r w:rsidRPr="00A13709">
        <w:rPr>
          <w:b/>
        </w:rPr>
        <w:t>File format</w:t>
      </w:r>
      <w:r w:rsidRPr="00A13709">
        <w:t>: The file format the discipline will use to exchange data with others, e.g. .</w:t>
      </w:r>
      <w:proofErr w:type="spellStart"/>
      <w:r w:rsidR="00080263" w:rsidRPr="00A13709">
        <w:t>bcf</w:t>
      </w:r>
      <w:r w:rsidR="00316937" w:rsidRPr="00A13709">
        <w:t>XML</w:t>
      </w:r>
      <w:proofErr w:type="spellEnd"/>
      <w:r w:rsidR="006349C6" w:rsidRPr="00A13709">
        <w:t xml:space="preserve"> (</w:t>
      </w:r>
      <w:hyperlink r:id="rId42" w:history="1">
        <w:r w:rsidR="006349C6" w:rsidRPr="006509F3">
          <w:rPr>
            <w:rStyle w:val="Hyperlink"/>
            <w:u w:val="single"/>
          </w:rPr>
          <w:t>BIM Collaboration Format</w:t>
        </w:r>
      </w:hyperlink>
      <w:r w:rsidR="00316937" w:rsidRPr="00A13709">
        <w:rPr>
          <w:rStyle w:val="Hyperlink"/>
        </w:rPr>
        <w:t xml:space="preserve"> </w:t>
      </w:r>
      <w:r w:rsidR="00316937" w:rsidRPr="00A13709">
        <w:t>XML</w:t>
      </w:r>
      <w:r w:rsidR="006349C6" w:rsidRPr="00A13709">
        <w:t>)</w:t>
      </w:r>
      <w:r w:rsidR="00080263" w:rsidRPr="00A13709">
        <w:t xml:space="preserve">, </w:t>
      </w:r>
      <w:r w:rsidR="006349C6" w:rsidRPr="00A13709">
        <w:t>.</w:t>
      </w:r>
      <w:proofErr w:type="spellStart"/>
      <w:r w:rsidR="006349C6" w:rsidRPr="00A13709">
        <w:t>dgn</w:t>
      </w:r>
      <w:proofErr w:type="spellEnd"/>
      <w:r w:rsidR="006349C6" w:rsidRPr="00A13709">
        <w:t xml:space="preserve"> (</w:t>
      </w:r>
      <w:proofErr w:type="spellStart"/>
      <w:r w:rsidR="006349C6" w:rsidRPr="00A13709">
        <w:t>Microstation</w:t>
      </w:r>
      <w:proofErr w:type="spellEnd"/>
      <w:r w:rsidR="006349C6" w:rsidRPr="00A13709">
        <w:t xml:space="preserve"> Design File),</w:t>
      </w:r>
      <w:r w:rsidR="00080263" w:rsidRPr="00A13709">
        <w:t xml:space="preserve"> .</w:t>
      </w:r>
      <w:proofErr w:type="spellStart"/>
      <w:r w:rsidR="00080263" w:rsidRPr="00A13709">
        <w:t>dxf</w:t>
      </w:r>
      <w:proofErr w:type="spellEnd"/>
      <w:r w:rsidR="006349C6" w:rsidRPr="00A13709">
        <w:t xml:space="preserve"> (Drawing Exchange Format)</w:t>
      </w:r>
      <w:r w:rsidR="00080263" w:rsidRPr="00A13709">
        <w:t xml:space="preserve">, </w:t>
      </w:r>
      <w:r w:rsidR="006349C6" w:rsidRPr="00A13709">
        <w:t>.</w:t>
      </w:r>
      <w:proofErr w:type="spellStart"/>
      <w:r w:rsidR="006349C6" w:rsidRPr="00A13709">
        <w:t>ifc</w:t>
      </w:r>
      <w:proofErr w:type="spellEnd"/>
      <w:r w:rsidR="005839C8" w:rsidRPr="00A13709">
        <w:t xml:space="preserve"> (Industry Foundation Classes)</w:t>
      </w:r>
      <w:r w:rsidR="006349C6" w:rsidRPr="00A13709">
        <w:t>, .</w:t>
      </w:r>
      <w:proofErr w:type="spellStart"/>
      <w:r w:rsidR="006349C6" w:rsidRPr="00A13709">
        <w:t>nwc</w:t>
      </w:r>
      <w:proofErr w:type="spellEnd"/>
      <w:r w:rsidR="006349C6" w:rsidRPr="00A13709">
        <w:t xml:space="preserve"> (</w:t>
      </w:r>
      <w:proofErr w:type="spellStart"/>
      <w:r w:rsidR="006349C6" w:rsidRPr="00A13709">
        <w:t>Navisworks</w:t>
      </w:r>
      <w:proofErr w:type="spellEnd"/>
      <w:r w:rsidR="006349C6" w:rsidRPr="00A13709">
        <w:t xml:space="preserve"> Model File), </w:t>
      </w:r>
      <w:r w:rsidR="00080263" w:rsidRPr="00A13709">
        <w:t>.</w:t>
      </w:r>
      <w:proofErr w:type="spellStart"/>
      <w:r w:rsidRPr="00A13709">
        <w:t>pln</w:t>
      </w:r>
      <w:proofErr w:type="spellEnd"/>
      <w:r w:rsidR="00880798" w:rsidRPr="00A13709">
        <w:t xml:space="preserve"> (</w:t>
      </w:r>
      <w:proofErr w:type="spellStart"/>
      <w:r w:rsidR="00880798" w:rsidRPr="00A13709">
        <w:t>ArchiCAD</w:t>
      </w:r>
      <w:proofErr w:type="spellEnd"/>
      <w:r w:rsidR="00880798" w:rsidRPr="00A13709">
        <w:t xml:space="preserve"> Project File)</w:t>
      </w:r>
      <w:r w:rsidRPr="00A13709">
        <w:t xml:space="preserve">, </w:t>
      </w:r>
      <w:r w:rsidR="00080263" w:rsidRPr="00A13709">
        <w:t>.</w:t>
      </w:r>
      <w:proofErr w:type="spellStart"/>
      <w:r w:rsidR="00080263" w:rsidRPr="00A13709">
        <w:t>rvt</w:t>
      </w:r>
      <w:proofErr w:type="spellEnd"/>
      <w:r w:rsidR="00880798" w:rsidRPr="00A13709">
        <w:t xml:space="preserve"> (Revit Model</w:t>
      </w:r>
      <w:r w:rsidR="005839C8" w:rsidRPr="00A13709">
        <w:t xml:space="preserve"> File)</w:t>
      </w:r>
      <w:r w:rsidR="00080263" w:rsidRPr="00A13709">
        <w:t>,</w:t>
      </w:r>
      <w:r w:rsidR="006349C6" w:rsidRPr="00A13709">
        <w:t xml:space="preserve"> </w:t>
      </w:r>
      <w:r w:rsidR="00080263" w:rsidRPr="00A13709">
        <w:t>.</w:t>
      </w:r>
      <w:proofErr w:type="spellStart"/>
      <w:r w:rsidR="00080263" w:rsidRPr="00A13709">
        <w:t>smc</w:t>
      </w:r>
      <w:proofErr w:type="spellEnd"/>
      <w:r w:rsidR="005839C8" w:rsidRPr="00A13709">
        <w:t xml:space="preserve"> (Solibri Model Checker)</w:t>
      </w:r>
      <w:r w:rsidR="00080263" w:rsidRPr="00A13709">
        <w:t>.</w:t>
      </w:r>
      <w:r w:rsidR="00AB7036" w:rsidRPr="00A13709">
        <w:t xml:space="preserve"> Coordinate details with </w:t>
      </w:r>
      <w:r w:rsidR="00AB7036" w:rsidRPr="00A13709">
        <w:rPr>
          <w:b/>
        </w:rPr>
        <w:t>DELIVERABLES</w:t>
      </w:r>
      <w:r w:rsidR="00AB7036" w:rsidRPr="00A13709">
        <w:t xml:space="preserve">, </w:t>
      </w:r>
      <w:r w:rsidR="00AB7036" w:rsidRPr="00A13709">
        <w:rPr>
          <w:b/>
        </w:rPr>
        <w:t>Deliverables formats</w:t>
      </w:r>
      <w:r w:rsidR="00AB7036" w:rsidRPr="00A13709">
        <w:t>.</w:t>
      </w:r>
    </w:p>
    <w:p w14:paraId="5D4E033F" w14:textId="6F9B5A52" w:rsidR="00436870" w:rsidRPr="00A13709" w:rsidRDefault="00436870" w:rsidP="00436870">
      <w:pPr>
        <w:pStyle w:val="Instructions"/>
        <w:rPr>
          <w:b/>
        </w:rPr>
      </w:pPr>
      <w:r w:rsidRPr="00A13709">
        <w:t xml:space="preserve">Refer to </w:t>
      </w:r>
      <w:r w:rsidRPr="00A13709">
        <w:rPr>
          <w:i/>
        </w:rPr>
        <w:t xml:space="preserve">Project BIM Brief </w:t>
      </w:r>
      <w:r w:rsidRPr="00A13709">
        <w:rPr>
          <w:b/>
        </w:rPr>
        <w:t>Client-specified software file formats</w:t>
      </w:r>
      <w:r w:rsidRPr="00A13709">
        <w:t xml:space="preserve"> for the client’s </w:t>
      </w:r>
      <w:r w:rsidR="00193B73" w:rsidRPr="00A13709">
        <w:t>requirements.  Also refer</w:t>
      </w:r>
      <w:r w:rsidRPr="00A13709">
        <w:t xml:space="preserve"> </w:t>
      </w:r>
      <w:r w:rsidRPr="00A13709">
        <w:rPr>
          <w:i/>
        </w:rPr>
        <w:t>National BIM Guide</w:t>
      </w:r>
      <w:r w:rsidRPr="00A13709">
        <w:t xml:space="preserve"> clauses 9.1 and 10.1.</w:t>
      </w:r>
    </w:p>
    <w:p w14:paraId="4C419A79" w14:textId="30532C6D" w:rsidR="009D4CCE" w:rsidRPr="00A13709" w:rsidRDefault="009D4CCE" w:rsidP="009D4CCE">
      <w:pPr>
        <w:pStyle w:val="Heading2"/>
      </w:pPr>
      <w:bookmarkStart w:id="38" w:name="_Toc445217325"/>
      <w:r w:rsidRPr="00A13709">
        <w:t>Software compatibility testing</w:t>
      </w:r>
      <w:bookmarkEnd w:id="38"/>
    </w:p>
    <w:p w14:paraId="4C419A7A" w14:textId="77777777" w:rsidR="004D0DC6" w:rsidRPr="00A13709" w:rsidRDefault="004D0DC6" w:rsidP="004D0DC6">
      <w:pPr>
        <w:pStyle w:val="Instructions"/>
      </w:pPr>
      <w:r w:rsidRPr="00A13709">
        <w:t xml:space="preserve">The purpose of this testing is to identify problems or limitations with compatibility </w:t>
      </w:r>
      <w:r w:rsidRPr="00A13709">
        <w:rPr>
          <w:rStyle w:val="Bold"/>
        </w:rPr>
        <w:t>before</w:t>
      </w:r>
      <w:r w:rsidRPr="00A13709">
        <w:t xml:space="preserve"> fully deploying software on the project. If the project team has used the same software together before without issues and consider testing unnecessary, they can choose to delete this clause and the testing schedule.</w:t>
      </w:r>
    </w:p>
    <w:p w14:paraId="4C419A7B" w14:textId="1B6CF2B4" w:rsidR="009D4CCE" w:rsidRPr="00A13709" w:rsidRDefault="009D4CCE" w:rsidP="004D0DC6">
      <w:r w:rsidRPr="00A13709">
        <w:t xml:space="preserve">Requirement: Test BIM software that will exchange files on the project for compatibility and record the results in the </w:t>
      </w:r>
      <w:r w:rsidR="004D0DC6" w:rsidRPr="00A13709">
        <w:t>table below.</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1763"/>
        <w:gridCol w:w="1763"/>
        <w:gridCol w:w="1175"/>
        <w:gridCol w:w="4553"/>
      </w:tblGrid>
      <w:tr w:rsidR="009D4CCE" w:rsidRPr="00A13709" w14:paraId="4C419A80" w14:textId="77777777" w:rsidTr="00A56085">
        <w:trPr>
          <w:tblHeader/>
        </w:trPr>
        <w:tc>
          <w:tcPr>
            <w:tcW w:w="1701" w:type="dxa"/>
            <w:shd w:val="clear" w:color="auto" w:fill="DBE5F1" w:themeFill="accent1" w:themeFillTint="33"/>
          </w:tcPr>
          <w:p w14:paraId="4C419A7C" w14:textId="77777777" w:rsidR="009D4CCE" w:rsidRPr="00A13709" w:rsidRDefault="009D4CCE" w:rsidP="008B4032">
            <w:pPr>
              <w:rPr>
                <w:b/>
              </w:rPr>
            </w:pPr>
            <w:r w:rsidRPr="00A13709">
              <w:rPr>
                <w:b/>
              </w:rPr>
              <w:t>Software application 1</w:t>
            </w:r>
          </w:p>
        </w:tc>
        <w:tc>
          <w:tcPr>
            <w:tcW w:w="1701" w:type="dxa"/>
            <w:shd w:val="clear" w:color="auto" w:fill="DBE5F1" w:themeFill="accent1" w:themeFillTint="33"/>
          </w:tcPr>
          <w:p w14:paraId="4C419A7D" w14:textId="77777777" w:rsidR="009D4CCE" w:rsidRPr="00A13709" w:rsidRDefault="009D4CCE" w:rsidP="008B4032">
            <w:pPr>
              <w:rPr>
                <w:b/>
              </w:rPr>
            </w:pPr>
            <w:r w:rsidRPr="00A13709">
              <w:rPr>
                <w:b/>
              </w:rPr>
              <w:t>Software application 2</w:t>
            </w:r>
          </w:p>
        </w:tc>
        <w:tc>
          <w:tcPr>
            <w:tcW w:w="1134" w:type="dxa"/>
            <w:shd w:val="clear" w:color="auto" w:fill="DBE5F1" w:themeFill="accent1" w:themeFillTint="33"/>
          </w:tcPr>
          <w:p w14:paraId="4C419A7E" w14:textId="77777777" w:rsidR="009D4CCE" w:rsidRPr="00A13709" w:rsidRDefault="009D4CCE" w:rsidP="008B4032">
            <w:pPr>
              <w:rPr>
                <w:b/>
              </w:rPr>
            </w:pPr>
            <w:r w:rsidRPr="00A13709">
              <w:rPr>
                <w:b/>
              </w:rPr>
              <w:t>Test date</w:t>
            </w:r>
          </w:p>
        </w:tc>
        <w:tc>
          <w:tcPr>
            <w:tcW w:w="4394" w:type="dxa"/>
            <w:shd w:val="clear" w:color="auto" w:fill="DBE5F1" w:themeFill="accent1" w:themeFillTint="33"/>
          </w:tcPr>
          <w:p w14:paraId="4C419A7F" w14:textId="77777777" w:rsidR="009D4CCE" w:rsidRPr="00A13709" w:rsidRDefault="009D4CCE" w:rsidP="008B4032">
            <w:pPr>
              <w:rPr>
                <w:b/>
              </w:rPr>
            </w:pPr>
            <w:r w:rsidRPr="00A13709">
              <w:rPr>
                <w:b/>
              </w:rPr>
              <w:t>Notes</w:t>
            </w:r>
          </w:p>
        </w:tc>
      </w:tr>
      <w:tr w:rsidR="009D4CCE" w:rsidRPr="00A13709" w14:paraId="4C419A85" w14:textId="77777777" w:rsidTr="00A56085">
        <w:tc>
          <w:tcPr>
            <w:tcW w:w="1701" w:type="dxa"/>
            <w:shd w:val="clear" w:color="auto" w:fill="auto"/>
          </w:tcPr>
          <w:p w14:paraId="4C419A81" w14:textId="77777777" w:rsidR="009D4CCE" w:rsidRPr="00A13709" w:rsidRDefault="009D4CCE" w:rsidP="008B4032"/>
        </w:tc>
        <w:tc>
          <w:tcPr>
            <w:tcW w:w="1701" w:type="dxa"/>
            <w:shd w:val="clear" w:color="auto" w:fill="auto"/>
          </w:tcPr>
          <w:p w14:paraId="4C419A82" w14:textId="77777777" w:rsidR="009D4CCE" w:rsidRPr="00A13709" w:rsidRDefault="009D4CCE" w:rsidP="008B4032"/>
        </w:tc>
        <w:tc>
          <w:tcPr>
            <w:tcW w:w="1134" w:type="dxa"/>
            <w:shd w:val="clear" w:color="auto" w:fill="auto"/>
          </w:tcPr>
          <w:p w14:paraId="4C419A83" w14:textId="77777777" w:rsidR="009D4CCE" w:rsidRPr="00A13709" w:rsidRDefault="009D4CCE" w:rsidP="008B4032"/>
        </w:tc>
        <w:tc>
          <w:tcPr>
            <w:tcW w:w="4394" w:type="dxa"/>
            <w:shd w:val="clear" w:color="auto" w:fill="auto"/>
          </w:tcPr>
          <w:p w14:paraId="4C419A84" w14:textId="77777777" w:rsidR="009D4CCE" w:rsidRPr="00A13709" w:rsidRDefault="009D4CCE" w:rsidP="008B4032"/>
        </w:tc>
      </w:tr>
      <w:tr w:rsidR="009D4CCE" w:rsidRPr="00A13709" w14:paraId="4C419A8A" w14:textId="77777777" w:rsidTr="00A56085">
        <w:tc>
          <w:tcPr>
            <w:tcW w:w="1701" w:type="dxa"/>
            <w:shd w:val="clear" w:color="auto" w:fill="auto"/>
          </w:tcPr>
          <w:p w14:paraId="4C419A86" w14:textId="77777777" w:rsidR="009D4CCE" w:rsidRPr="00A13709" w:rsidRDefault="009D4CCE" w:rsidP="008B4032"/>
        </w:tc>
        <w:tc>
          <w:tcPr>
            <w:tcW w:w="1701" w:type="dxa"/>
            <w:shd w:val="clear" w:color="auto" w:fill="auto"/>
          </w:tcPr>
          <w:p w14:paraId="4C419A87" w14:textId="77777777" w:rsidR="009D4CCE" w:rsidRPr="00A13709" w:rsidRDefault="009D4CCE" w:rsidP="008B4032"/>
        </w:tc>
        <w:tc>
          <w:tcPr>
            <w:tcW w:w="1134" w:type="dxa"/>
            <w:shd w:val="clear" w:color="auto" w:fill="auto"/>
          </w:tcPr>
          <w:p w14:paraId="4C419A88" w14:textId="77777777" w:rsidR="009D4CCE" w:rsidRPr="00A13709" w:rsidRDefault="009D4CCE" w:rsidP="008B4032"/>
        </w:tc>
        <w:tc>
          <w:tcPr>
            <w:tcW w:w="4394" w:type="dxa"/>
            <w:shd w:val="clear" w:color="auto" w:fill="auto"/>
          </w:tcPr>
          <w:p w14:paraId="4C419A89" w14:textId="77777777" w:rsidR="009D4CCE" w:rsidRPr="00A13709" w:rsidRDefault="009D4CCE" w:rsidP="008B4032"/>
        </w:tc>
      </w:tr>
      <w:tr w:rsidR="009D4CCE" w:rsidRPr="00A13709" w14:paraId="4C419A8F" w14:textId="77777777" w:rsidTr="00A56085">
        <w:tc>
          <w:tcPr>
            <w:tcW w:w="1701" w:type="dxa"/>
            <w:shd w:val="clear" w:color="auto" w:fill="auto"/>
          </w:tcPr>
          <w:p w14:paraId="4C419A8B" w14:textId="77777777" w:rsidR="009D4CCE" w:rsidRPr="00A13709" w:rsidRDefault="009D4CCE" w:rsidP="008B4032"/>
        </w:tc>
        <w:tc>
          <w:tcPr>
            <w:tcW w:w="1701" w:type="dxa"/>
            <w:shd w:val="clear" w:color="auto" w:fill="auto"/>
          </w:tcPr>
          <w:p w14:paraId="4C419A8C" w14:textId="77777777" w:rsidR="009D4CCE" w:rsidRPr="00A13709" w:rsidRDefault="009D4CCE" w:rsidP="008B4032"/>
        </w:tc>
        <w:tc>
          <w:tcPr>
            <w:tcW w:w="1134" w:type="dxa"/>
            <w:shd w:val="clear" w:color="auto" w:fill="auto"/>
          </w:tcPr>
          <w:p w14:paraId="4C419A8D" w14:textId="77777777" w:rsidR="009D4CCE" w:rsidRPr="00A13709" w:rsidRDefault="009D4CCE" w:rsidP="008B4032"/>
        </w:tc>
        <w:tc>
          <w:tcPr>
            <w:tcW w:w="4394" w:type="dxa"/>
            <w:shd w:val="clear" w:color="auto" w:fill="auto"/>
          </w:tcPr>
          <w:p w14:paraId="4C419A8E" w14:textId="77777777" w:rsidR="009D4CCE" w:rsidRPr="00A13709" w:rsidRDefault="009D4CCE" w:rsidP="008B4032"/>
        </w:tc>
      </w:tr>
    </w:tbl>
    <w:p w14:paraId="4C419A90" w14:textId="77777777" w:rsidR="009D4CCE" w:rsidRPr="00A13709" w:rsidRDefault="009D4CCE" w:rsidP="009D4CCE"/>
    <w:p w14:paraId="4C419A91" w14:textId="77777777" w:rsidR="009D4CCE" w:rsidRPr="00A13709" w:rsidRDefault="009D4CCE" w:rsidP="009D4CCE">
      <w:pPr>
        <w:pStyle w:val="Instructions"/>
      </w:pPr>
      <w:r w:rsidRPr="00A13709">
        <w:rPr>
          <w:b/>
        </w:rPr>
        <w:t>Software application 1 and 2</w:t>
      </w:r>
      <w:r w:rsidRPr="00A13709">
        <w:t>: Name and version, or build number of software applications being tested for compatibility.</w:t>
      </w:r>
    </w:p>
    <w:p w14:paraId="4C419A92" w14:textId="77777777" w:rsidR="009D4CCE" w:rsidRPr="00A13709" w:rsidRDefault="009D4CCE" w:rsidP="009D4CCE">
      <w:pPr>
        <w:pStyle w:val="Instructions"/>
      </w:pPr>
      <w:r w:rsidRPr="00A13709">
        <w:rPr>
          <w:b/>
        </w:rPr>
        <w:t>Test date</w:t>
      </w:r>
      <w:r w:rsidRPr="00A13709">
        <w:t>: DD/MM/YY.</w:t>
      </w:r>
    </w:p>
    <w:p w14:paraId="4C419A93" w14:textId="77777777" w:rsidR="009D4CCE" w:rsidRPr="00A13709" w:rsidRDefault="009D4CCE" w:rsidP="009D4CCE">
      <w:pPr>
        <w:pStyle w:val="Instructions"/>
      </w:pPr>
      <w:r w:rsidRPr="00A13709">
        <w:rPr>
          <w:b/>
        </w:rPr>
        <w:t>Notes</w:t>
      </w:r>
      <w:r w:rsidRPr="00A13709">
        <w:t>: Results of testing (compatible or incompatible) and relevant comments such as qualifying remarks, limitations, testing protocols used.</w:t>
      </w:r>
    </w:p>
    <w:p w14:paraId="4C419A94" w14:textId="77777777" w:rsidR="009D4CCE" w:rsidRPr="00A13709" w:rsidRDefault="009D4CCE" w:rsidP="009D4CCE">
      <w:pPr>
        <w:pStyle w:val="Instructions"/>
      </w:pPr>
      <w:r w:rsidRPr="00A13709">
        <w:t>Show compatibility testing dates on the project program to place them in context and facilitate reference.</w:t>
      </w:r>
    </w:p>
    <w:p w14:paraId="14123A03" w14:textId="389178B4" w:rsidR="00AC03A4" w:rsidRPr="00A13709" w:rsidRDefault="00AC03A4" w:rsidP="009D4CCE">
      <w:pPr>
        <w:pStyle w:val="Instructions"/>
      </w:pPr>
      <w:r w:rsidRPr="00A13709">
        <w:t xml:space="preserve">If testing reveals incompatibilities, </w:t>
      </w:r>
      <w:r w:rsidR="006C1764" w:rsidRPr="00A13709">
        <w:t>establish method</w:t>
      </w:r>
      <w:r w:rsidRPr="00A13709">
        <w:t>s, including acceptable workarounds, for resolving them.</w:t>
      </w:r>
    </w:p>
    <w:p w14:paraId="4C419A95" w14:textId="277540C9" w:rsidR="004D0DC6" w:rsidRPr="00A13709" w:rsidRDefault="004D0DC6" w:rsidP="004D0DC6">
      <w:pPr>
        <w:pStyle w:val="Heading2"/>
      </w:pPr>
      <w:bookmarkStart w:id="39" w:name="_Toc445217326"/>
      <w:r w:rsidRPr="00A13709">
        <w:t>Software updating</w:t>
      </w:r>
      <w:bookmarkEnd w:id="39"/>
    </w:p>
    <w:p w14:paraId="4C419A96" w14:textId="77777777" w:rsidR="004D0DC6" w:rsidRPr="00A13709" w:rsidRDefault="004D0DC6" w:rsidP="004D0DC6">
      <w:pPr>
        <w:pStyle w:val="Prompt"/>
      </w:pPr>
      <w:r w:rsidRPr="00A13709">
        <w:t xml:space="preserve">Strategy for updating software: </w:t>
      </w:r>
      <w:r w:rsidRPr="00A13709">
        <w:fldChar w:fldCharType="begin"/>
      </w:r>
      <w:r w:rsidRPr="00A13709">
        <w:instrText xml:space="preserve"> MACROBUTTON  ac_OnHelp [complete/delete] </w:instrText>
      </w:r>
      <w:r w:rsidRPr="00A13709">
        <w:fldChar w:fldCharType="end"/>
      </w:r>
    </w:p>
    <w:p w14:paraId="4C419A97" w14:textId="77777777" w:rsidR="004D0DC6" w:rsidRPr="00A13709" w:rsidRDefault="004D0DC6" w:rsidP="004D0DC6">
      <w:pPr>
        <w:pStyle w:val="Instructions"/>
      </w:pPr>
      <w:r w:rsidRPr="00A13709">
        <w:t>The strategy for updating software needs to be arrived at by consensus of the whole project team. Record the agreed strategy here, e.g. within 30 days of a new release by the vendors, for the duration of the project.</w:t>
      </w:r>
    </w:p>
    <w:p w14:paraId="4C419A98" w14:textId="77777777" w:rsidR="004D0DC6" w:rsidRPr="00A13709" w:rsidRDefault="004D0DC6" w:rsidP="004D0DC6">
      <w:pPr>
        <w:pStyle w:val="Instructions"/>
      </w:pPr>
      <w:r w:rsidRPr="00A13709">
        <w:t>Outline procedures for coordinating updates throughout the project team, and members’ roles and responsibilities in this.</w:t>
      </w:r>
    </w:p>
    <w:p w14:paraId="4C419A99" w14:textId="77777777" w:rsidR="004D0DC6" w:rsidRPr="00A13709" w:rsidRDefault="004D0DC6" w:rsidP="004D0DC6">
      <w:pPr>
        <w:pStyle w:val="Instructions"/>
      </w:pPr>
      <w:r w:rsidRPr="00A13709">
        <w:t>Outline procedures for ensuring the ongoing compatibility of the different software applications throughout the project.</w:t>
      </w:r>
    </w:p>
    <w:p w14:paraId="4C419A9A" w14:textId="77777777" w:rsidR="004D0DC6" w:rsidRPr="00A13709" w:rsidRDefault="004D0DC6" w:rsidP="004D0DC6">
      <w:pPr>
        <w:pStyle w:val="Instructions"/>
      </w:pPr>
      <w:r w:rsidRPr="00A13709">
        <w:t>Issues to be addressed:</w:t>
      </w:r>
    </w:p>
    <w:p w14:paraId="4C419A9B" w14:textId="77777777" w:rsidR="004D0DC6" w:rsidRPr="00A13709" w:rsidRDefault="004D0DC6" w:rsidP="004D0DC6">
      <w:pPr>
        <w:pStyle w:val="Instructionsindent"/>
      </w:pPr>
      <w:r w:rsidRPr="00A13709">
        <w:t>Backward compatibility of software releases.</w:t>
      </w:r>
    </w:p>
    <w:p w14:paraId="4C419A9C" w14:textId="77777777" w:rsidR="004D0DC6" w:rsidRPr="00A13709" w:rsidRDefault="004D0DC6" w:rsidP="004D0DC6">
      <w:pPr>
        <w:pStyle w:val="Instructionsindent"/>
      </w:pPr>
      <w:r w:rsidRPr="00A13709">
        <w:t>The upgrade process for archived files created with previous software releases.</w:t>
      </w:r>
    </w:p>
    <w:p w14:paraId="4C419A9D" w14:textId="1A7F0BC1" w:rsidR="004D0DC6" w:rsidRPr="00A13709" w:rsidRDefault="004D0DC6" w:rsidP="004D0DC6">
      <w:pPr>
        <w:pStyle w:val="Heading2"/>
      </w:pPr>
      <w:bookmarkStart w:id="40" w:name="_Toc445217327"/>
      <w:r w:rsidRPr="00A13709">
        <w:t>File exchange</w:t>
      </w:r>
      <w:bookmarkEnd w:id="40"/>
    </w:p>
    <w:p w14:paraId="4C419A9E" w14:textId="749E5E45" w:rsidR="004D0DC6" w:rsidRPr="00A13709" w:rsidRDefault="00316937" w:rsidP="004D0DC6">
      <w:pPr>
        <w:pStyle w:val="Prompt"/>
      </w:pPr>
      <w:r w:rsidRPr="00A13709">
        <w:t>File exchange</w:t>
      </w:r>
      <w:r w:rsidR="00B95B1D" w:rsidRPr="00A13709">
        <w:t xml:space="preserve"> strategy</w:t>
      </w:r>
      <w:r w:rsidR="004D0DC6" w:rsidRPr="00A13709">
        <w:t xml:space="preserve">: </w:t>
      </w:r>
      <w:r w:rsidR="004D0DC6" w:rsidRPr="00A13709">
        <w:fldChar w:fldCharType="begin"/>
      </w:r>
      <w:r w:rsidR="004D0DC6" w:rsidRPr="00A13709">
        <w:instrText xml:space="preserve"> MACROBUTTON  ac_OnHelp [complete/delete] </w:instrText>
      </w:r>
      <w:r w:rsidR="004D0DC6" w:rsidRPr="00A13709">
        <w:fldChar w:fldCharType="end"/>
      </w:r>
    </w:p>
    <w:p w14:paraId="2771F905" w14:textId="77777777" w:rsidR="006C1764" w:rsidRPr="00A13709" w:rsidRDefault="00B95B1D" w:rsidP="004D0DC6">
      <w:pPr>
        <w:pStyle w:val="Instructions"/>
      </w:pPr>
      <w:r w:rsidRPr="00A13709">
        <w:t>It is preferable to reference</w:t>
      </w:r>
      <w:r w:rsidR="004D0DC6" w:rsidRPr="00A13709">
        <w:t xml:space="preserve"> existing </w:t>
      </w:r>
      <w:r w:rsidRPr="00A13709">
        <w:t xml:space="preserve">protocols or </w:t>
      </w:r>
      <w:r w:rsidR="004D0DC6" w:rsidRPr="00A13709">
        <w:t>standard</w:t>
      </w:r>
      <w:r w:rsidRPr="00A13709">
        <w:t>s,</w:t>
      </w:r>
      <w:r w:rsidR="004D0DC6" w:rsidRPr="00A13709">
        <w:t xml:space="preserve"> </w:t>
      </w:r>
      <w:r w:rsidRPr="00A13709">
        <w:t>e.g. BS 1192, nominated office manual, or agree</w:t>
      </w:r>
      <w:r w:rsidR="004D0DC6" w:rsidRPr="00A13709">
        <w:t xml:space="preserve"> amendments</w:t>
      </w:r>
      <w:r w:rsidRPr="00A13709">
        <w:t xml:space="preserve"> to them than</w:t>
      </w:r>
      <w:r w:rsidR="004D0DC6" w:rsidRPr="00A13709">
        <w:t xml:space="preserve"> </w:t>
      </w:r>
      <w:r w:rsidR="00722E50" w:rsidRPr="00A13709">
        <w:t>writing protocols from scratch</w:t>
      </w:r>
      <w:r w:rsidR="004D0DC6" w:rsidRPr="00A13709">
        <w:t>.</w:t>
      </w:r>
      <w:r w:rsidRPr="00A13709">
        <w:t xml:space="preserve"> Include procedures for archiving. Open standards </w:t>
      </w:r>
      <w:r w:rsidR="00066483" w:rsidRPr="00A13709">
        <w:t>such as IFC offer the advantage of greater longevity for this purpose.</w:t>
      </w:r>
    </w:p>
    <w:p w14:paraId="158F4C09" w14:textId="5A6AEE0F" w:rsidR="002E11CA" w:rsidRPr="00A13709" w:rsidRDefault="006C1764" w:rsidP="004D0DC6">
      <w:pPr>
        <w:pStyle w:val="Instructions"/>
      </w:pPr>
      <w:r w:rsidRPr="00A13709">
        <w:t>Outline procedures for promptly resolving, with those affected, any</w:t>
      </w:r>
      <w:r w:rsidR="00AC03A4" w:rsidRPr="00A13709">
        <w:t xml:space="preserve"> exchange issues </w:t>
      </w:r>
      <w:r w:rsidRPr="00A13709">
        <w:t xml:space="preserve">that might </w:t>
      </w:r>
      <w:r w:rsidR="00AC03A4" w:rsidRPr="00A13709">
        <w:t>arise.</w:t>
      </w:r>
    </w:p>
    <w:p w14:paraId="4C419AA0" w14:textId="02798844" w:rsidR="006727FC" w:rsidRPr="00A13709" w:rsidRDefault="006727FC" w:rsidP="00EF6975">
      <w:pPr>
        <w:pStyle w:val="Heading1"/>
      </w:pPr>
      <w:bookmarkStart w:id="41" w:name="_Toc445217328"/>
      <w:r w:rsidRPr="00A13709">
        <w:t>Deliverables</w:t>
      </w:r>
      <w:bookmarkEnd w:id="41"/>
    </w:p>
    <w:p w14:paraId="4C419AA1" w14:textId="33BC40B4" w:rsidR="00737A10" w:rsidRPr="00A13709" w:rsidRDefault="00CD15FE" w:rsidP="006A0FBA">
      <w:pPr>
        <w:pStyle w:val="Heading2"/>
      </w:pPr>
      <w:bookmarkStart w:id="42" w:name="_Toc445217329"/>
      <w:r w:rsidRPr="00A13709">
        <w:t>Deliverables schedule</w:t>
      </w:r>
      <w:bookmarkEnd w:id="42"/>
    </w:p>
    <w:p w14:paraId="4C419AA2" w14:textId="724D1566" w:rsidR="00737A10" w:rsidRPr="00A13709" w:rsidRDefault="00737A10" w:rsidP="00737A10">
      <w:r w:rsidRPr="00A13709">
        <w:t xml:space="preserve">Requirement: Provide deliverables as documented in the </w:t>
      </w:r>
      <w:r w:rsidR="00CD15FE" w:rsidRPr="00A13709">
        <w:t>table below.</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1834"/>
        <w:gridCol w:w="1223"/>
        <w:gridCol w:w="1856"/>
        <w:gridCol w:w="1834"/>
        <w:gridCol w:w="978"/>
        <w:gridCol w:w="1529"/>
      </w:tblGrid>
      <w:tr w:rsidR="00CD15FE" w:rsidRPr="00A13709" w14:paraId="11CABEEA" w14:textId="77777777" w:rsidTr="00CD15FE">
        <w:trPr>
          <w:tblHeader/>
        </w:trPr>
        <w:tc>
          <w:tcPr>
            <w:tcW w:w="1834" w:type="dxa"/>
            <w:shd w:val="clear" w:color="auto" w:fill="DBE5F1" w:themeFill="accent1" w:themeFillTint="33"/>
          </w:tcPr>
          <w:p w14:paraId="667C8247" w14:textId="77777777" w:rsidR="00CD15FE" w:rsidRPr="00A13709" w:rsidRDefault="00CD15FE" w:rsidP="00821CF6">
            <w:pPr>
              <w:rPr>
                <w:b/>
              </w:rPr>
            </w:pPr>
            <w:r w:rsidRPr="00A13709">
              <w:rPr>
                <w:b/>
              </w:rPr>
              <w:t>Item</w:t>
            </w:r>
          </w:p>
        </w:tc>
        <w:tc>
          <w:tcPr>
            <w:tcW w:w="1223" w:type="dxa"/>
            <w:shd w:val="clear" w:color="auto" w:fill="DBE5F1" w:themeFill="accent1" w:themeFillTint="33"/>
          </w:tcPr>
          <w:p w14:paraId="519EC2CC" w14:textId="6BABB7E1" w:rsidR="00CD15FE" w:rsidRPr="00A13709" w:rsidRDefault="00AD0380" w:rsidP="00821CF6">
            <w:pPr>
              <w:rPr>
                <w:b/>
              </w:rPr>
            </w:pPr>
            <w:r w:rsidRPr="00A13709">
              <w:rPr>
                <w:b/>
              </w:rPr>
              <w:t>Date/event/phase</w:t>
            </w:r>
          </w:p>
        </w:tc>
        <w:tc>
          <w:tcPr>
            <w:tcW w:w="1856" w:type="dxa"/>
            <w:shd w:val="clear" w:color="auto" w:fill="DBE5F1" w:themeFill="accent1" w:themeFillTint="33"/>
          </w:tcPr>
          <w:p w14:paraId="52A3E041" w14:textId="77777777" w:rsidR="00CD15FE" w:rsidRPr="00A13709" w:rsidRDefault="00CD15FE" w:rsidP="00821CF6">
            <w:pPr>
              <w:rPr>
                <w:b/>
              </w:rPr>
            </w:pPr>
            <w:r w:rsidRPr="00A13709">
              <w:rPr>
                <w:b/>
              </w:rPr>
              <w:t>Description</w:t>
            </w:r>
          </w:p>
        </w:tc>
        <w:tc>
          <w:tcPr>
            <w:tcW w:w="1834" w:type="dxa"/>
            <w:shd w:val="clear" w:color="auto" w:fill="DBE5F1" w:themeFill="accent1" w:themeFillTint="33"/>
          </w:tcPr>
          <w:p w14:paraId="73DEF6C6" w14:textId="77777777" w:rsidR="00CD15FE" w:rsidRPr="00A13709" w:rsidRDefault="00CD15FE" w:rsidP="00821CF6">
            <w:pPr>
              <w:rPr>
                <w:b/>
              </w:rPr>
            </w:pPr>
            <w:r w:rsidRPr="00A13709">
              <w:rPr>
                <w:b/>
              </w:rPr>
              <w:t>Features included</w:t>
            </w:r>
          </w:p>
        </w:tc>
        <w:tc>
          <w:tcPr>
            <w:tcW w:w="978" w:type="dxa"/>
            <w:shd w:val="clear" w:color="auto" w:fill="DBE5F1" w:themeFill="accent1" w:themeFillTint="33"/>
          </w:tcPr>
          <w:p w14:paraId="4BAE0FFA" w14:textId="604EDEB4" w:rsidR="00CD15FE" w:rsidRPr="00A13709" w:rsidRDefault="00CD15FE" w:rsidP="00821CF6">
            <w:pPr>
              <w:rPr>
                <w:b/>
              </w:rPr>
            </w:pPr>
            <w:r w:rsidRPr="00A13709">
              <w:rPr>
                <w:b/>
              </w:rPr>
              <w:t>Resolved</w:t>
            </w:r>
          </w:p>
        </w:tc>
        <w:tc>
          <w:tcPr>
            <w:tcW w:w="1529" w:type="dxa"/>
            <w:shd w:val="clear" w:color="auto" w:fill="DBE5F1" w:themeFill="accent1" w:themeFillTint="33"/>
          </w:tcPr>
          <w:p w14:paraId="6FA7C202" w14:textId="77777777" w:rsidR="00CD15FE" w:rsidRPr="00A13709" w:rsidRDefault="00CD15FE" w:rsidP="00821CF6">
            <w:pPr>
              <w:rPr>
                <w:b/>
              </w:rPr>
            </w:pPr>
            <w:r w:rsidRPr="00A13709">
              <w:rPr>
                <w:b/>
              </w:rPr>
              <w:t>Recipient</w:t>
            </w:r>
          </w:p>
        </w:tc>
      </w:tr>
      <w:tr w:rsidR="00CD15FE" w:rsidRPr="00A13709" w14:paraId="1BB4FA5D" w14:textId="77777777" w:rsidTr="00CD15FE">
        <w:tc>
          <w:tcPr>
            <w:tcW w:w="1834" w:type="dxa"/>
            <w:shd w:val="clear" w:color="auto" w:fill="auto"/>
          </w:tcPr>
          <w:p w14:paraId="2A0AD7F9" w14:textId="77777777" w:rsidR="00CD15FE" w:rsidRPr="00A13709" w:rsidRDefault="00CD15FE" w:rsidP="00821CF6"/>
        </w:tc>
        <w:tc>
          <w:tcPr>
            <w:tcW w:w="1223" w:type="dxa"/>
            <w:shd w:val="clear" w:color="auto" w:fill="auto"/>
          </w:tcPr>
          <w:p w14:paraId="7D0C3170" w14:textId="77777777" w:rsidR="00CD15FE" w:rsidRPr="00A13709" w:rsidRDefault="00CD15FE" w:rsidP="00821CF6"/>
        </w:tc>
        <w:tc>
          <w:tcPr>
            <w:tcW w:w="1856" w:type="dxa"/>
            <w:shd w:val="clear" w:color="auto" w:fill="auto"/>
          </w:tcPr>
          <w:p w14:paraId="57D1888D" w14:textId="77777777" w:rsidR="00CD15FE" w:rsidRPr="00A13709" w:rsidRDefault="00CD15FE" w:rsidP="00821CF6"/>
        </w:tc>
        <w:tc>
          <w:tcPr>
            <w:tcW w:w="1834" w:type="dxa"/>
          </w:tcPr>
          <w:p w14:paraId="1C707499" w14:textId="77777777" w:rsidR="00CD15FE" w:rsidRPr="00A13709" w:rsidRDefault="00CD15FE" w:rsidP="00821CF6"/>
        </w:tc>
        <w:tc>
          <w:tcPr>
            <w:tcW w:w="978" w:type="dxa"/>
            <w:shd w:val="clear" w:color="auto" w:fill="auto"/>
          </w:tcPr>
          <w:p w14:paraId="2135D039" w14:textId="77777777" w:rsidR="00CD15FE" w:rsidRPr="00A13709" w:rsidRDefault="00CD15FE" w:rsidP="00821CF6"/>
        </w:tc>
        <w:tc>
          <w:tcPr>
            <w:tcW w:w="1529" w:type="dxa"/>
            <w:shd w:val="clear" w:color="auto" w:fill="auto"/>
          </w:tcPr>
          <w:p w14:paraId="2881EEDA" w14:textId="77777777" w:rsidR="00CD15FE" w:rsidRPr="00A13709" w:rsidRDefault="00CD15FE" w:rsidP="00821CF6"/>
        </w:tc>
      </w:tr>
      <w:tr w:rsidR="00CD15FE" w:rsidRPr="00A13709" w14:paraId="4B3377D6" w14:textId="77777777" w:rsidTr="00CD15FE">
        <w:tc>
          <w:tcPr>
            <w:tcW w:w="1834" w:type="dxa"/>
            <w:shd w:val="clear" w:color="auto" w:fill="auto"/>
          </w:tcPr>
          <w:p w14:paraId="08F57B1C" w14:textId="77777777" w:rsidR="00CD15FE" w:rsidRPr="00A13709" w:rsidRDefault="00CD15FE" w:rsidP="00821CF6"/>
        </w:tc>
        <w:tc>
          <w:tcPr>
            <w:tcW w:w="1223" w:type="dxa"/>
            <w:shd w:val="clear" w:color="auto" w:fill="auto"/>
          </w:tcPr>
          <w:p w14:paraId="4C8092EC" w14:textId="77777777" w:rsidR="00CD15FE" w:rsidRPr="00A13709" w:rsidRDefault="00CD15FE" w:rsidP="00821CF6"/>
        </w:tc>
        <w:tc>
          <w:tcPr>
            <w:tcW w:w="1856" w:type="dxa"/>
            <w:shd w:val="clear" w:color="auto" w:fill="auto"/>
          </w:tcPr>
          <w:p w14:paraId="7B9158F3" w14:textId="77777777" w:rsidR="00CD15FE" w:rsidRPr="00A13709" w:rsidRDefault="00CD15FE" w:rsidP="00821CF6"/>
        </w:tc>
        <w:tc>
          <w:tcPr>
            <w:tcW w:w="1834" w:type="dxa"/>
          </w:tcPr>
          <w:p w14:paraId="120E4DBA" w14:textId="77777777" w:rsidR="00CD15FE" w:rsidRPr="00A13709" w:rsidRDefault="00CD15FE" w:rsidP="00821CF6"/>
        </w:tc>
        <w:tc>
          <w:tcPr>
            <w:tcW w:w="978" w:type="dxa"/>
            <w:shd w:val="clear" w:color="auto" w:fill="auto"/>
          </w:tcPr>
          <w:p w14:paraId="49C89E2E" w14:textId="77777777" w:rsidR="00CD15FE" w:rsidRPr="00A13709" w:rsidRDefault="00CD15FE" w:rsidP="00821CF6"/>
        </w:tc>
        <w:tc>
          <w:tcPr>
            <w:tcW w:w="1529" w:type="dxa"/>
            <w:shd w:val="clear" w:color="auto" w:fill="auto"/>
          </w:tcPr>
          <w:p w14:paraId="30691ABC" w14:textId="77777777" w:rsidR="00CD15FE" w:rsidRPr="00A13709" w:rsidRDefault="00CD15FE" w:rsidP="00821CF6"/>
        </w:tc>
      </w:tr>
      <w:tr w:rsidR="00CD15FE" w:rsidRPr="00A13709" w14:paraId="677D2195" w14:textId="77777777" w:rsidTr="00CD15FE">
        <w:tc>
          <w:tcPr>
            <w:tcW w:w="1834" w:type="dxa"/>
            <w:shd w:val="clear" w:color="auto" w:fill="auto"/>
          </w:tcPr>
          <w:p w14:paraId="108928E8" w14:textId="77777777" w:rsidR="00CD15FE" w:rsidRPr="00A13709" w:rsidRDefault="00CD15FE" w:rsidP="00821CF6"/>
        </w:tc>
        <w:tc>
          <w:tcPr>
            <w:tcW w:w="1223" w:type="dxa"/>
            <w:shd w:val="clear" w:color="auto" w:fill="auto"/>
          </w:tcPr>
          <w:p w14:paraId="78F30FCA" w14:textId="77777777" w:rsidR="00CD15FE" w:rsidRPr="00A13709" w:rsidRDefault="00CD15FE" w:rsidP="00821CF6"/>
        </w:tc>
        <w:tc>
          <w:tcPr>
            <w:tcW w:w="1856" w:type="dxa"/>
            <w:shd w:val="clear" w:color="auto" w:fill="auto"/>
          </w:tcPr>
          <w:p w14:paraId="1FB1AB7A" w14:textId="77777777" w:rsidR="00CD15FE" w:rsidRPr="00A13709" w:rsidRDefault="00CD15FE" w:rsidP="00821CF6"/>
        </w:tc>
        <w:tc>
          <w:tcPr>
            <w:tcW w:w="1834" w:type="dxa"/>
          </w:tcPr>
          <w:p w14:paraId="7E0C1ACB" w14:textId="77777777" w:rsidR="00CD15FE" w:rsidRPr="00A13709" w:rsidRDefault="00CD15FE" w:rsidP="00821CF6"/>
        </w:tc>
        <w:tc>
          <w:tcPr>
            <w:tcW w:w="978" w:type="dxa"/>
            <w:shd w:val="clear" w:color="auto" w:fill="auto"/>
          </w:tcPr>
          <w:p w14:paraId="316CD5C8" w14:textId="77777777" w:rsidR="00CD15FE" w:rsidRPr="00A13709" w:rsidRDefault="00CD15FE" w:rsidP="00821CF6"/>
        </w:tc>
        <w:tc>
          <w:tcPr>
            <w:tcW w:w="1529" w:type="dxa"/>
            <w:shd w:val="clear" w:color="auto" w:fill="auto"/>
          </w:tcPr>
          <w:p w14:paraId="3752330C" w14:textId="77777777" w:rsidR="00CD15FE" w:rsidRPr="00A13709" w:rsidRDefault="00CD15FE" w:rsidP="00821CF6"/>
        </w:tc>
      </w:tr>
    </w:tbl>
    <w:p w14:paraId="467E433F" w14:textId="77777777" w:rsidR="00CD15FE" w:rsidRPr="00A13709" w:rsidRDefault="00CD15FE" w:rsidP="00CD15FE"/>
    <w:p w14:paraId="74E693DC" w14:textId="57363BC2" w:rsidR="00CD15FE" w:rsidRPr="00A13709" w:rsidRDefault="00CD15FE" w:rsidP="00316937">
      <w:pPr>
        <w:pStyle w:val="Instructions"/>
      </w:pPr>
      <w:r w:rsidRPr="00A13709">
        <w:rPr>
          <w:b/>
        </w:rPr>
        <w:t>Item</w:t>
      </w:r>
      <w:r w:rsidRPr="00A13709">
        <w:t>: e.g. Progress Model 1, As-built model, Printed drawings, Physical model.</w:t>
      </w:r>
      <w:r w:rsidR="003F34F3" w:rsidRPr="00A13709">
        <w:t xml:space="preserve">  Differentiate between </w:t>
      </w:r>
      <w:proofErr w:type="gramStart"/>
      <w:r w:rsidR="003F34F3" w:rsidRPr="00A13709">
        <w:t>Work</w:t>
      </w:r>
      <w:proofErr w:type="gramEnd"/>
      <w:r w:rsidR="003F34F3" w:rsidRPr="00A13709">
        <w:t xml:space="preserve"> in Progress (WIP), Shared or Published items. Refer to BS 1192 for </w:t>
      </w:r>
      <w:r w:rsidR="0056163A" w:rsidRPr="00A13709">
        <w:t xml:space="preserve">an </w:t>
      </w:r>
      <w:r w:rsidR="003F34F3" w:rsidRPr="00A13709">
        <w:t>explanation of terms.</w:t>
      </w:r>
    </w:p>
    <w:p w14:paraId="4CC3662B" w14:textId="16AE6AB6" w:rsidR="00CD15FE" w:rsidRPr="00A13709" w:rsidRDefault="00AD0380" w:rsidP="00CD15FE">
      <w:pPr>
        <w:pStyle w:val="Instructions"/>
      </w:pPr>
      <w:r w:rsidRPr="00A13709">
        <w:rPr>
          <w:b/>
        </w:rPr>
        <w:t>Date/event/phase</w:t>
      </w:r>
      <w:r w:rsidR="00CD15FE" w:rsidRPr="00A13709">
        <w:t>: Date</w:t>
      </w:r>
      <w:r w:rsidRPr="00A13709">
        <w:t xml:space="preserve">, </w:t>
      </w:r>
      <w:r w:rsidR="003F34F3" w:rsidRPr="00A13709">
        <w:t xml:space="preserve">program </w:t>
      </w:r>
      <w:r w:rsidRPr="00A13709">
        <w:t xml:space="preserve">milestone, </w:t>
      </w:r>
      <w:r w:rsidR="00CD15FE" w:rsidRPr="00A13709">
        <w:t>contractual even</w:t>
      </w:r>
      <w:r w:rsidR="003F34F3" w:rsidRPr="00A13709">
        <w:t>t,</w:t>
      </w:r>
      <w:r w:rsidR="00CD15FE" w:rsidRPr="00A13709">
        <w:t xml:space="preserve"> project phase, e.g. DD/MM/YY, Practical Completion, Design Development.</w:t>
      </w:r>
    </w:p>
    <w:p w14:paraId="7F335436" w14:textId="060E0ECC" w:rsidR="00CD15FE" w:rsidRPr="00A13709" w:rsidRDefault="00CD15FE" w:rsidP="00CD15FE">
      <w:pPr>
        <w:pStyle w:val="Instructions"/>
      </w:pPr>
      <w:r w:rsidRPr="00A13709">
        <w:rPr>
          <w:b/>
        </w:rPr>
        <w:t>Description</w:t>
      </w:r>
      <w:r w:rsidRPr="00A13709">
        <w:t xml:space="preserve">: Additional information as required, e.g. </w:t>
      </w:r>
      <w:r w:rsidR="003F34F3" w:rsidRPr="00A13709">
        <w:t>information type codes from BS 1192,</w:t>
      </w:r>
      <w:r w:rsidRPr="00A13709">
        <w:t xml:space="preserve"> size, e.g. </w:t>
      </w:r>
      <w:r w:rsidR="00E858FA" w:rsidRPr="00A13709">
        <w:t>A1, scale, e.g. 1:100, and</w:t>
      </w:r>
      <w:r w:rsidR="003F34F3" w:rsidRPr="00A13709">
        <w:t xml:space="preserve"> quantity, e.g. 6 copies.</w:t>
      </w:r>
    </w:p>
    <w:p w14:paraId="6F329E97" w14:textId="77777777" w:rsidR="00CD15FE" w:rsidRPr="00A13709" w:rsidRDefault="00CD15FE" w:rsidP="00CD15FE">
      <w:pPr>
        <w:pStyle w:val="Instructions"/>
      </w:pPr>
      <w:r w:rsidRPr="00A13709">
        <w:rPr>
          <w:b/>
        </w:rPr>
        <w:t>Features included</w:t>
      </w:r>
      <w:r w:rsidRPr="00A13709">
        <w:t>: e.g. load bearing structures only, spaces without furnishings, window construction details.</w:t>
      </w:r>
    </w:p>
    <w:p w14:paraId="03FAF42E" w14:textId="2DEC3214" w:rsidR="00CD15FE" w:rsidRPr="00A13709" w:rsidRDefault="00CD15FE" w:rsidP="00CD15FE">
      <w:pPr>
        <w:pStyle w:val="Instructions"/>
      </w:pPr>
      <w:r w:rsidRPr="00A13709">
        <w:rPr>
          <w:b/>
        </w:rPr>
        <w:t>Resolved</w:t>
      </w:r>
      <w:r w:rsidRPr="00A13709">
        <w:t>: Yes or No. This shows if an item is expected to be fully resolved at a given time and helps set priorities.</w:t>
      </w:r>
      <w:r w:rsidR="00AD0380" w:rsidRPr="00A13709">
        <w:t xml:space="preserve"> Codes such as status codes from BS 1192 can also be used to indicate expectations.</w:t>
      </w:r>
    </w:p>
    <w:p w14:paraId="4D763CC9" w14:textId="77777777" w:rsidR="00CD15FE" w:rsidRPr="00A13709" w:rsidRDefault="00CD15FE" w:rsidP="00CD15FE">
      <w:pPr>
        <w:pStyle w:val="Instructions"/>
      </w:pPr>
      <w:r w:rsidRPr="00A13709">
        <w:rPr>
          <w:b/>
        </w:rPr>
        <w:t>Recipient</w:t>
      </w:r>
      <w:r w:rsidRPr="00A13709">
        <w:t>: e.g. client, contractor.</w:t>
      </w:r>
    </w:p>
    <w:p w14:paraId="0A9853EC" w14:textId="10D82F4C" w:rsidR="00CD15FE" w:rsidRPr="00A13709" w:rsidRDefault="00CD15FE" w:rsidP="00CD15FE">
      <w:pPr>
        <w:pStyle w:val="Instructions"/>
      </w:pPr>
      <w:r w:rsidRPr="00A13709">
        <w:t xml:space="preserve">Conform to the client’s submission instructions. Align with project program. See </w:t>
      </w:r>
      <w:r w:rsidRPr="00A13709">
        <w:rPr>
          <w:i/>
        </w:rPr>
        <w:t>National BIM Guide</w:t>
      </w:r>
      <w:r w:rsidRPr="00A13709">
        <w:t xml:space="preserve"> clause 10.10.</w:t>
      </w:r>
    </w:p>
    <w:p w14:paraId="6A593C86" w14:textId="01FD6D01" w:rsidR="00CD15FE" w:rsidRPr="00A13709" w:rsidRDefault="00CD15FE" w:rsidP="00CD15FE">
      <w:pPr>
        <w:pStyle w:val="Instructions"/>
      </w:pPr>
      <w:r w:rsidRPr="00A13709">
        <w:t>Show delivery dates on the project program to place them in context and facilitate reference.</w:t>
      </w:r>
    </w:p>
    <w:p w14:paraId="4C419AA4" w14:textId="72C9D82E" w:rsidR="00737A10" w:rsidRPr="00A13709" w:rsidRDefault="00737A10" w:rsidP="006A0FBA">
      <w:pPr>
        <w:pStyle w:val="Heading2"/>
      </w:pPr>
      <w:bookmarkStart w:id="43" w:name="_Toc445217330"/>
      <w:r w:rsidRPr="00A13709">
        <w:t>Deliverables formats</w:t>
      </w:r>
      <w:bookmarkEnd w:id="43"/>
    </w:p>
    <w:p w14:paraId="4C419AA5" w14:textId="77777777" w:rsidR="00737A10" w:rsidRPr="00A13709" w:rsidRDefault="00737A10" w:rsidP="00C97357">
      <w:pPr>
        <w:pStyle w:val="Prompt"/>
      </w:pPr>
      <w:r w:rsidRPr="00A13709">
        <w:t xml:space="preserve">Digital deliverable file formats: </w:t>
      </w:r>
      <w:r w:rsidR="00524F02" w:rsidRPr="00A13709">
        <w:fldChar w:fldCharType="begin"/>
      </w:r>
      <w:r w:rsidR="00C97357" w:rsidRPr="00A13709">
        <w:instrText xml:space="preserve"> MACROBUTTON  ac_OnHelp [complete/delete] </w:instrText>
      </w:r>
      <w:r w:rsidR="00524F02" w:rsidRPr="00A13709">
        <w:fldChar w:fldCharType="end"/>
      </w:r>
    </w:p>
    <w:p w14:paraId="4C419AA6" w14:textId="5C58FA45" w:rsidR="00737A10" w:rsidRPr="00A13709" w:rsidRDefault="00737A10" w:rsidP="00316937">
      <w:pPr>
        <w:pStyle w:val="Instructions"/>
      </w:pPr>
      <w:r w:rsidRPr="00A13709">
        <w:t>In addition to the native file formats, provide deliverabl</w:t>
      </w:r>
      <w:r w:rsidR="00E356DB" w:rsidRPr="00A13709">
        <w:t>es in the formats specified in c</w:t>
      </w:r>
      <w:r w:rsidRPr="00A13709">
        <w:t xml:space="preserve">lause 2.5 of the </w:t>
      </w:r>
      <w:r w:rsidRPr="00A13709">
        <w:rPr>
          <w:i/>
        </w:rPr>
        <w:t>NATSPEC National BIM Guide</w:t>
      </w:r>
      <w:r w:rsidR="00292759" w:rsidRPr="00A13709">
        <w:t>, e</w:t>
      </w:r>
      <w:r w:rsidRPr="00A13709">
        <w:t>.g. List or schedule formats</w:t>
      </w:r>
      <w:r w:rsidR="00085A68" w:rsidRPr="00A13709">
        <w:t>,</w:t>
      </w:r>
      <w:r w:rsidRPr="00A13709">
        <w:t xml:space="preserve"> including version</w:t>
      </w:r>
      <w:r w:rsidR="00085A68" w:rsidRPr="00A13709">
        <w:t>,</w:t>
      </w:r>
      <w:r w:rsidRPr="00A13709">
        <w:t xml:space="preserve"> here.</w:t>
      </w:r>
      <w:r w:rsidR="00193B73" w:rsidRPr="00A13709">
        <w:t xml:space="preserve"> Coordinate with the software listed in </w:t>
      </w:r>
      <w:r w:rsidR="00AB7036" w:rsidRPr="00A13709">
        <w:rPr>
          <w:b/>
        </w:rPr>
        <w:t xml:space="preserve">INFORMATION TECHNOLOGY, </w:t>
      </w:r>
      <w:r w:rsidR="00193B73" w:rsidRPr="00A13709">
        <w:rPr>
          <w:b/>
        </w:rPr>
        <w:t>Project software</w:t>
      </w:r>
      <w:r w:rsidR="00E858FA" w:rsidRPr="00A13709">
        <w:t xml:space="preserve"> or simply reference the clause here.</w:t>
      </w:r>
    </w:p>
    <w:p w14:paraId="4C419AA7" w14:textId="77777777" w:rsidR="00737A10" w:rsidRPr="00A13709" w:rsidRDefault="00737A10" w:rsidP="00C97357">
      <w:pPr>
        <w:pStyle w:val="Prompt"/>
      </w:pPr>
      <w:r w:rsidRPr="00A13709">
        <w:t>Physical deliverables</w:t>
      </w:r>
      <w:r w:rsidR="00C93B26" w:rsidRPr="00A13709">
        <w:t xml:space="preserve"> formats</w:t>
      </w:r>
      <w:r w:rsidRPr="00A13709">
        <w:t xml:space="preserve">: </w:t>
      </w:r>
      <w:r w:rsidR="00524F02" w:rsidRPr="00A13709">
        <w:fldChar w:fldCharType="begin"/>
      </w:r>
      <w:r w:rsidR="00C97357" w:rsidRPr="00A13709">
        <w:instrText xml:space="preserve"> MACROBUTTON  ac_OnHelp [complete/delete] </w:instrText>
      </w:r>
      <w:r w:rsidR="00524F02" w:rsidRPr="00A13709">
        <w:fldChar w:fldCharType="end"/>
      </w:r>
    </w:p>
    <w:p w14:paraId="2E9ED7EA" w14:textId="255F85FA" w:rsidR="00E858FA" w:rsidRPr="00A13709" w:rsidRDefault="00177B94" w:rsidP="00737A10">
      <w:pPr>
        <w:pStyle w:val="Instructions"/>
      </w:pPr>
      <w:r w:rsidRPr="00A13709">
        <w:t>Specify format, e.g. printed drawings, physical models, size, e.g. A1, and quantity, e.g. 6 copies.</w:t>
      </w:r>
    </w:p>
    <w:p w14:paraId="4C419AA8" w14:textId="1ECDFE82" w:rsidR="00737A10" w:rsidRPr="00A13709" w:rsidRDefault="00737A10" w:rsidP="00737A10">
      <w:pPr>
        <w:pStyle w:val="Instructions"/>
      </w:pPr>
      <w:r w:rsidRPr="00A13709">
        <w:t>List or schedule items here</w:t>
      </w:r>
      <w:r w:rsidR="00E858FA" w:rsidRPr="00A13709">
        <w:t xml:space="preserve"> or incorporate this information in the </w:t>
      </w:r>
      <w:r w:rsidR="00E858FA" w:rsidRPr="00A13709">
        <w:rPr>
          <w:b/>
        </w:rPr>
        <w:t>Deliverables schedule</w:t>
      </w:r>
      <w:r w:rsidRPr="00A13709">
        <w:t>.</w:t>
      </w:r>
    </w:p>
    <w:p w14:paraId="4C419AA9" w14:textId="3C58F919" w:rsidR="0055511E" w:rsidRPr="00A13709" w:rsidRDefault="0055511E" w:rsidP="006A0FBA">
      <w:pPr>
        <w:pStyle w:val="Heading2"/>
      </w:pPr>
      <w:bookmarkStart w:id="44" w:name="_Toc445217331"/>
      <w:r w:rsidRPr="00A13709">
        <w:t>Submission response period</w:t>
      </w:r>
      <w:bookmarkEnd w:id="44"/>
    </w:p>
    <w:p w14:paraId="4C419AAA" w14:textId="77777777" w:rsidR="0055511E" w:rsidRPr="00A13709" w:rsidRDefault="0055511E" w:rsidP="00C97357">
      <w:pPr>
        <w:pStyle w:val="Prompt"/>
      </w:pPr>
      <w:r w:rsidRPr="00A13709">
        <w:t xml:space="preserve">Period </w:t>
      </w:r>
      <w:r w:rsidR="001B4257" w:rsidRPr="00A13709">
        <w:t>in which</w:t>
      </w:r>
      <w:r w:rsidR="00737A10" w:rsidRPr="00A13709">
        <w:t xml:space="preserve"> the deliverables</w:t>
      </w:r>
      <w:r w:rsidRPr="00A13709">
        <w:t xml:space="preserve"> </w:t>
      </w:r>
      <w:r w:rsidR="001B4257" w:rsidRPr="00A13709">
        <w:t>recipient has</w:t>
      </w:r>
      <w:r w:rsidRPr="00A13709">
        <w:t xml:space="preserve"> t</w:t>
      </w:r>
      <w:r w:rsidR="00C93B26" w:rsidRPr="00A13709">
        <w:t xml:space="preserve">o advise the </w:t>
      </w:r>
      <w:r w:rsidR="001B4257" w:rsidRPr="00A13709">
        <w:t>deliverables author/s of non-compliance with documented</w:t>
      </w:r>
      <w:r w:rsidRPr="00A13709">
        <w:t xml:space="preserve"> requirements: </w:t>
      </w:r>
      <w:r w:rsidR="00524F02" w:rsidRPr="00A13709">
        <w:fldChar w:fldCharType="begin"/>
      </w:r>
      <w:r w:rsidR="00C97357" w:rsidRPr="00A13709">
        <w:instrText xml:space="preserve"> MACROBUTTON  ac_OnHelp [complete/delete] </w:instrText>
      </w:r>
      <w:r w:rsidR="00524F02" w:rsidRPr="00A13709">
        <w:fldChar w:fldCharType="end"/>
      </w:r>
    </w:p>
    <w:p w14:paraId="4C419AAB" w14:textId="77777777" w:rsidR="0055511E" w:rsidRPr="00A13709" w:rsidRDefault="0055511E" w:rsidP="0055511E">
      <w:pPr>
        <w:pStyle w:val="Instructions"/>
      </w:pPr>
      <w:r w:rsidRPr="00A13709">
        <w:t>Generally specify the number of working days. Altern</w:t>
      </w:r>
      <w:r w:rsidR="001B4257" w:rsidRPr="00A13709">
        <w:t xml:space="preserve">atives include the time before </w:t>
      </w:r>
      <w:r w:rsidRPr="00A13709">
        <w:t>a program date or event such as a meeting.</w:t>
      </w:r>
    </w:p>
    <w:p w14:paraId="2CABF10D" w14:textId="77777777" w:rsidR="00AE61D4" w:rsidRPr="00A13709" w:rsidRDefault="00AE61D4" w:rsidP="00AE61D4"/>
    <w:p w14:paraId="4C419AD1" w14:textId="49B48BD9" w:rsidR="00BE50DC" w:rsidRPr="00A13709" w:rsidRDefault="00BE50DC" w:rsidP="00BE50DC">
      <w:pPr>
        <w:pStyle w:val="Instructions"/>
        <w:rPr>
          <w:b/>
        </w:rPr>
      </w:pPr>
      <w:r w:rsidRPr="00A13709">
        <w:rPr>
          <w:b/>
        </w:rPr>
        <w:t>REFERENCED DOCUMENTS</w:t>
      </w:r>
    </w:p>
    <w:p w14:paraId="4C419AD2" w14:textId="77777777" w:rsidR="00BE50DC" w:rsidRPr="00A13709" w:rsidRDefault="00BE50DC" w:rsidP="00BE50DC">
      <w:pPr>
        <w:pStyle w:val="Instructions"/>
        <w:tabs>
          <w:tab w:val="clear" w:pos="3969"/>
          <w:tab w:val="left" w:pos="2127"/>
        </w:tabs>
        <w:rPr>
          <w:b/>
        </w:rPr>
      </w:pPr>
      <w:r w:rsidRPr="00A13709">
        <w:rPr>
          <w:b/>
        </w:rPr>
        <w:t>The following documents are incorporated into this BIM Management Plan by reference:</w:t>
      </w:r>
    </w:p>
    <w:p w14:paraId="4C419AD3" w14:textId="77777777" w:rsidR="00BE50DC" w:rsidRPr="00A13709" w:rsidRDefault="00BE50DC" w:rsidP="001E31D3">
      <w:pPr>
        <w:pStyle w:val="Standard1"/>
      </w:pPr>
      <w:r w:rsidRPr="00A13709">
        <w:t>National BIM Guide</w:t>
      </w:r>
      <w:r w:rsidRPr="00A13709">
        <w:tab/>
        <w:t>2011</w:t>
      </w:r>
      <w:r w:rsidRPr="00A13709">
        <w:tab/>
        <w:t>NATSPEC</w:t>
      </w:r>
    </w:p>
    <w:p w14:paraId="4C419AD4" w14:textId="37E062FB" w:rsidR="00BE50DC" w:rsidRPr="00A13709" w:rsidRDefault="00BE50DC" w:rsidP="001E31D3">
      <w:pPr>
        <w:pStyle w:val="Standard1"/>
      </w:pPr>
      <w:r w:rsidRPr="00A13709">
        <w:t>Project BIM Brief</w:t>
      </w:r>
      <w:r w:rsidRPr="00A13709">
        <w:tab/>
      </w:r>
      <w:r w:rsidR="000311DB" w:rsidRPr="00A13709">
        <w:t>201</w:t>
      </w:r>
      <w:r w:rsidR="007C0260" w:rsidRPr="00A13709">
        <w:t>6</w:t>
      </w:r>
      <w:r w:rsidRPr="00A13709">
        <w:tab/>
        <w:t>NATSPEC</w:t>
      </w:r>
    </w:p>
    <w:p w14:paraId="58EF121A" w14:textId="77777777" w:rsidR="00821CF6" w:rsidRPr="00A13709" w:rsidRDefault="00821CF6" w:rsidP="001E31D3">
      <w:pPr>
        <w:pStyle w:val="Standard1"/>
      </w:pPr>
    </w:p>
    <w:p w14:paraId="4C419AD5" w14:textId="77777777" w:rsidR="00BE50DC" w:rsidRPr="00A13709" w:rsidRDefault="00BE50DC" w:rsidP="00BE50DC">
      <w:pPr>
        <w:pStyle w:val="Instructions"/>
        <w:tabs>
          <w:tab w:val="clear" w:pos="3969"/>
          <w:tab w:val="left" w:pos="2127"/>
        </w:tabs>
        <w:rPr>
          <w:b/>
        </w:rPr>
      </w:pPr>
      <w:r w:rsidRPr="00A13709">
        <w:rPr>
          <w:b/>
        </w:rPr>
        <w:t xml:space="preserve">The following documents are mentioned only in the </w:t>
      </w:r>
      <w:r w:rsidRPr="00A13709">
        <w:rPr>
          <w:b/>
          <w:i/>
        </w:rPr>
        <w:t>Guidance</w:t>
      </w:r>
      <w:r w:rsidRPr="00A13709">
        <w:rPr>
          <w:b/>
        </w:rPr>
        <w:t xml:space="preserve"> text:</w:t>
      </w:r>
    </w:p>
    <w:p w14:paraId="4C419AD7" w14:textId="00712AE1" w:rsidR="00BE50DC" w:rsidRPr="00A13709" w:rsidRDefault="001518E2" w:rsidP="001E31D3">
      <w:pPr>
        <w:pStyle w:val="Standard1"/>
      </w:pPr>
      <w:r w:rsidRPr="00A13709">
        <w:t>ANZRS_V3</w:t>
      </w:r>
      <w:r w:rsidRPr="00A13709">
        <w:tab/>
        <w:t>2012</w:t>
      </w:r>
      <w:r w:rsidR="00BE50DC" w:rsidRPr="00A13709">
        <w:tab/>
        <w:t xml:space="preserve">Australian and New Zealand Revit Standards </w:t>
      </w:r>
    </w:p>
    <w:p w14:paraId="4C419ADA" w14:textId="13848F0F" w:rsidR="00BE50DC" w:rsidRPr="00A13709" w:rsidRDefault="00BE50DC" w:rsidP="001E31D3">
      <w:pPr>
        <w:pStyle w:val="Standard1"/>
      </w:pPr>
      <w:r w:rsidRPr="00A13709">
        <w:t xml:space="preserve">AIA Document </w:t>
      </w:r>
      <w:r w:rsidR="007C0260" w:rsidRPr="00A13709">
        <w:t>E203</w:t>
      </w:r>
      <w:r w:rsidR="001518E2" w:rsidRPr="00A13709">
        <w:tab/>
      </w:r>
      <w:r w:rsidR="007C0260" w:rsidRPr="00A13709">
        <w:t>2013</w:t>
      </w:r>
      <w:r w:rsidRPr="00A13709">
        <w:tab/>
        <w:t xml:space="preserve">American Institute of Architects Building Information </w:t>
      </w:r>
      <w:proofErr w:type="spellStart"/>
      <w:r w:rsidRPr="00A13709">
        <w:t>Modeling</w:t>
      </w:r>
      <w:proofErr w:type="spellEnd"/>
      <w:r w:rsidRPr="00A13709">
        <w:t xml:space="preserve"> </w:t>
      </w:r>
      <w:r w:rsidR="007C0260" w:rsidRPr="00A13709">
        <w:t xml:space="preserve">and Digital Data </w:t>
      </w:r>
      <w:r w:rsidRPr="00A13709">
        <w:t>Exhibit</w:t>
      </w:r>
    </w:p>
    <w:p w14:paraId="42445A2C" w14:textId="3870702C" w:rsidR="007C0260" w:rsidRPr="00A13709" w:rsidRDefault="007C0260" w:rsidP="007C0260">
      <w:pPr>
        <w:pStyle w:val="Standard1"/>
      </w:pPr>
      <w:r w:rsidRPr="00A13709">
        <w:t>AIA Document G201</w:t>
      </w:r>
      <w:r w:rsidRPr="00A13709">
        <w:rPr>
          <w:i/>
        </w:rPr>
        <w:t xml:space="preserve"> </w:t>
      </w:r>
      <w:r w:rsidRPr="00A13709">
        <w:tab/>
        <w:t>2013</w:t>
      </w:r>
      <w:r w:rsidRPr="00A13709">
        <w:tab/>
        <w:t>American Institute of Architects Project Digital Data Protocol Form</w:t>
      </w:r>
    </w:p>
    <w:p w14:paraId="53440EFE" w14:textId="3EC220C8" w:rsidR="007C0260" w:rsidRPr="00A13709" w:rsidRDefault="007C0260" w:rsidP="007C0260">
      <w:pPr>
        <w:pStyle w:val="Standard1"/>
      </w:pPr>
      <w:r w:rsidRPr="00A13709">
        <w:t>AIA Document G202</w:t>
      </w:r>
      <w:r w:rsidRPr="00A13709">
        <w:rPr>
          <w:i/>
        </w:rPr>
        <w:t xml:space="preserve"> </w:t>
      </w:r>
      <w:r w:rsidRPr="00A13709">
        <w:tab/>
        <w:t>2013</w:t>
      </w:r>
      <w:r w:rsidRPr="00A13709">
        <w:tab/>
        <w:t xml:space="preserve">American Institute of Architects Project Building Information </w:t>
      </w:r>
      <w:proofErr w:type="spellStart"/>
      <w:r w:rsidRPr="00A13709">
        <w:t>Modeling</w:t>
      </w:r>
      <w:proofErr w:type="spellEnd"/>
      <w:r w:rsidRPr="00A13709">
        <w:t xml:space="preserve"> Protocol Form</w:t>
      </w:r>
    </w:p>
    <w:p w14:paraId="1F925306" w14:textId="0825341F" w:rsidR="00A339E0" w:rsidRPr="00A13709" w:rsidRDefault="00177B94" w:rsidP="001E31D3">
      <w:pPr>
        <w:pStyle w:val="Standard1"/>
      </w:pPr>
      <w:proofErr w:type="gramStart"/>
      <w:r w:rsidRPr="00A13709">
        <w:t>BCF</w:t>
      </w:r>
      <w:r w:rsidRPr="00A13709">
        <w:tab/>
        <w:t>2014</w:t>
      </w:r>
      <w:r w:rsidRPr="00A13709">
        <w:tab/>
        <w:t>BIM Collaboration Format.</w:t>
      </w:r>
      <w:proofErr w:type="gramEnd"/>
      <w:r>
        <w:t xml:space="preserve"> </w:t>
      </w:r>
      <w:r w:rsidR="00A339E0" w:rsidRPr="00A13709">
        <w:t xml:space="preserve">See </w:t>
      </w:r>
      <w:hyperlink r:id="rId43" w:history="1">
        <w:r w:rsidR="00A339E0" w:rsidRPr="006509F3">
          <w:rPr>
            <w:rStyle w:val="Hyperlink"/>
            <w:u w:val="single"/>
          </w:rPr>
          <w:t>www.buildingsmart-tech.org/specifications/bcf-releases</w:t>
        </w:r>
      </w:hyperlink>
    </w:p>
    <w:p w14:paraId="4C419ADD" w14:textId="77777777" w:rsidR="00BE50DC" w:rsidRPr="00A13709" w:rsidRDefault="00BE50DC" w:rsidP="001E31D3">
      <w:pPr>
        <w:pStyle w:val="Standard1"/>
      </w:pPr>
      <w:r w:rsidRPr="00A13709">
        <w:t>BS 1192</w:t>
      </w:r>
      <w:r w:rsidRPr="00A13709">
        <w:tab/>
        <w:t>2007</w:t>
      </w:r>
      <w:r w:rsidRPr="00A13709">
        <w:tab/>
        <w:t>Collaborative production of architectural, engineering and construction information - Code of Practice</w:t>
      </w:r>
    </w:p>
    <w:p w14:paraId="4C419AE3" w14:textId="77777777" w:rsidR="00BE50DC" w:rsidRDefault="00BE50DC" w:rsidP="001E31D3">
      <w:pPr>
        <w:pStyle w:val="Standard1"/>
      </w:pPr>
      <w:r w:rsidRPr="00A13709">
        <w:t>ISO 22263</w:t>
      </w:r>
      <w:r w:rsidRPr="00A13709">
        <w:tab/>
        <w:t>2008</w:t>
      </w:r>
      <w:r w:rsidRPr="00A13709">
        <w:tab/>
        <w:t>Organization of information about construction works - Framework for management of project information</w:t>
      </w:r>
    </w:p>
    <w:p w14:paraId="5D29002F" w14:textId="77777777" w:rsidR="00127856" w:rsidRPr="00A13709" w:rsidRDefault="00127856" w:rsidP="00127856">
      <w:pPr>
        <w:pStyle w:val="Standard1"/>
      </w:pPr>
      <w:r w:rsidRPr="00A13709">
        <w:t>LOD Specification</w:t>
      </w:r>
      <w:r w:rsidRPr="00A13709">
        <w:tab/>
        <w:t>2015</w:t>
      </w:r>
      <w:r w:rsidRPr="00A13709">
        <w:tab/>
      </w:r>
      <w:proofErr w:type="spellStart"/>
      <w:r w:rsidRPr="00A13709">
        <w:t>BIMForum</w:t>
      </w:r>
      <w:proofErr w:type="spellEnd"/>
      <w:r w:rsidRPr="00A13709">
        <w:t xml:space="preserve"> LOD Specification</w:t>
      </w:r>
    </w:p>
    <w:p w14:paraId="00D218CD" w14:textId="77777777" w:rsidR="00821CF6" w:rsidRPr="00A13709" w:rsidRDefault="00821CF6" w:rsidP="00821CF6">
      <w:pPr>
        <w:pStyle w:val="Standard1"/>
      </w:pPr>
      <w:r w:rsidRPr="00A13709">
        <w:t>NBP 001</w:t>
      </w:r>
      <w:r w:rsidRPr="00A13709">
        <w:tab/>
        <w:t>2013</w:t>
      </w:r>
      <w:r w:rsidRPr="00A13709">
        <w:tab/>
        <w:t>NATSPEC BIM Paper: LOD and BIM</w:t>
      </w:r>
    </w:p>
    <w:p w14:paraId="4C419AE5" w14:textId="77777777" w:rsidR="00BE50DC" w:rsidRPr="00A13709" w:rsidRDefault="00BE50DC" w:rsidP="001E31D3">
      <w:pPr>
        <w:pStyle w:val="Standard1"/>
      </w:pPr>
      <w:r w:rsidRPr="00A13709">
        <w:t>NGDM</w:t>
      </w:r>
      <w:r w:rsidRPr="00A13709">
        <w:tab/>
        <w:t>2009</w:t>
      </w:r>
      <w:r w:rsidRPr="00A13709">
        <w:tab/>
        <w:t>National Guidelines for Digital Modelling by the Cooperative Research Centre (CRC) for Construction Innovation</w:t>
      </w:r>
    </w:p>
    <w:p w14:paraId="4C419B14" w14:textId="73E1881A" w:rsidR="00577AB9" w:rsidRPr="00C44A71" w:rsidRDefault="00F4772C" w:rsidP="0029503C">
      <w:pPr>
        <w:pStyle w:val="Standard1"/>
      </w:pPr>
      <w:r w:rsidRPr="00A13709">
        <w:t>UniF</w:t>
      </w:r>
      <w:r w:rsidR="00BE50DC" w:rsidRPr="00A13709">
        <w:t>ormat</w:t>
      </w:r>
      <w:r w:rsidR="00BE50DC" w:rsidRPr="00A13709">
        <w:tab/>
        <w:t>2010</w:t>
      </w:r>
      <w:r w:rsidR="00BE50DC" w:rsidRPr="00A13709">
        <w:tab/>
        <w:t>Building Element Classification System</w:t>
      </w:r>
    </w:p>
    <w:sectPr w:rsidR="00577AB9" w:rsidRPr="00C44A71" w:rsidSect="003E0120">
      <w:headerReference w:type="default" r:id="rId44"/>
      <w:footerReference w:type="default" r:id="rId45"/>
      <w:footnotePr>
        <w:numFmt w:val="lowerRoman"/>
      </w:footnotePr>
      <w:endnotePr>
        <w:numFmt w:val="decimal"/>
      </w:endnotePr>
      <w:pgSz w:w="11907" w:h="16840" w:code="9"/>
      <w:pgMar w:top="851" w:right="1418"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6746E" w14:textId="77777777" w:rsidR="00113AD4" w:rsidRDefault="00113AD4">
      <w:r>
        <w:separator/>
      </w:r>
    </w:p>
  </w:endnote>
  <w:endnote w:type="continuationSeparator" w:id="0">
    <w:p w14:paraId="47308FA4" w14:textId="77777777" w:rsidR="00113AD4" w:rsidRDefault="0011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ight">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19B39" w14:textId="12DF6098" w:rsidR="00CA48C9" w:rsidRPr="00C97357" w:rsidRDefault="00CA48C9" w:rsidP="00C97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60894" w14:textId="77777777" w:rsidR="00CA48C9" w:rsidRDefault="00CA48C9">
    <w:pPr>
      <w:pStyle w:val="Footer"/>
    </w:pPr>
  </w:p>
  <w:p w14:paraId="13F40137" w14:textId="261A85FB" w:rsidR="00CA48C9" w:rsidRPr="00C97357" w:rsidRDefault="00CA48C9" w:rsidP="00C97357">
    <w:pPr>
      <w:pStyle w:val="Footer"/>
    </w:pPr>
    <w:r>
      <w:t>© NATSPEC BIM Managem</w:t>
    </w:r>
    <w:r w:rsidRPr="00235610">
      <w:t>ent Plan Template</w:t>
    </w:r>
    <w:r w:rsidRPr="00235610">
      <w:tab/>
    </w:r>
    <w:r>
      <w:fldChar w:fldCharType="begin"/>
    </w:r>
    <w:r>
      <w:instrText xml:space="preserve"> PAGE </w:instrText>
    </w:r>
    <w:r>
      <w:fldChar w:fldCharType="separate"/>
    </w:r>
    <w:r w:rsidR="00EA7AEC">
      <w:rPr>
        <w:noProof/>
      </w:rPr>
      <w:t>11</w:t>
    </w:r>
    <w:r>
      <w:rPr>
        <w:noProof/>
      </w:rPr>
      <w:fldChar w:fldCharType="end"/>
    </w:r>
    <w:r>
      <w:tab/>
    </w:r>
    <w:r>
      <w:fldChar w:fldCharType="begin"/>
    </w:r>
    <w:r>
      <w:instrText xml:space="preserve"> MACROBUTTON  AcceptAllChangesInDoc "[insert date]"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28AA" w14:textId="77777777" w:rsidR="00113AD4" w:rsidRDefault="00113AD4">
      <w:r>
        <w:separator/>
      </w:r>
    </w:p>
  </w:footnote>
  <w:footnote w:type="continuationSeparator" w:id="0">
    <w:p w14:paraId="272BC882" w14:textId="77777777" w:rsidR="00113AD4" w:rsidRDefault="00113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19B35" w14:textId="77777777" w:rsidR="00CA48C9" w:rsidRPr="007368F3" w:rsidRDefault="00CA48C9" w:rsidP="00483DCB">
    <w:r>
      <w:rPr>
        <w:noProof/>
        <w:lang w:eastAsia="en-AU"/>
      </w:rPr>
      <mc:AlternateContent>
        <mc:Choice Requires="wps">
          <w:drawing>
            <wp:anchor distT="0" distB="0" distL="114300" distR="114300" simplePos="0" relativeHeight="251658240" behindDoc="0" locked="0" layoutInCell="1" allowOverlap="1" wp14:anchorId="4C419B3B" wp14:editId="4C419B3C">
              <wp:simplePos x="0" y="0"/>
              <wp:positionH relativeFrom="column">
                <wp:posOffset>3366770</wp:posOffset>
              </wp:positionH>
              <wp:positionV relativeFrom="paragraph">
                <wp:posOffset>102870</wp:posOffset>
              </wp:positionV>
              <wp:extent cx="2667000" cy="552450"/>
              <wp:effectExtent l="4445"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19B3D" w14:textId="77777777" w:rsidR="00CA48C9" w:rsidRPr="002506D1" w:rsidRDefault="00CA48C9" w:rsidP="009953C2">
                          <w:pPr>
                            <w:jc w:val="right"/>
                            <w:rPr>
                              <w:rFonts w:ascii="Trebuchet MS" w:hAnsi="Trebuchet MS"/>
                              <w:b/>
                              <w:i/>
                              <w:color w:val="FFF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5.1pt;margin-top:8.1pt;width:210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" filled="f" stroked="f">
              <v:textbox>
                <w:txbxContent>
                  <w:p w14:paraId="4C419B3D" w14:textId="77777777" w:rsidR="00CA48C9" w:rsidRPr="002506D1" w:rsidRDefault="00CA48C9" w:rsidP="009953C2">
                    <w:pPr>
                      <w:jc w:val="right"/>
                      <w:rPr>
                        <w:rFonts w:ascii="Trebuchet MS" w:hAnsi="Trebuchet MS"/>
                        <w:b/>
                        <w:i/>
                        <w:color w:val="FFFFFF"/>
                        <w:sz w:val="44"/>
                        <w:szCs w:val="4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19B37" w14:textId="77777777" w:rsidR="00CA48C9" w:rsidRDefault="00CA48C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2A4C1" w14:textId="547CF810" w:rsidR="00CA48C9" w:rsidRDefault="00CA48C9" w:rsidP="00AE6A44">
    <w:pPr>
      <w:pStyle w:val="Header"/>
      <w:shd w:val="clear" w:color="auto" w:fill="754FA0"/>
    </w:pPr>
    <w:r>
      <w:tab/>
      <w:t>BIM Management Plan – Technical Appendix</w:t>
    </w:r>
  </w:p>
  <w:p w14:paraId="62A7614B" w14:textId="77777777" w:rsidR="00CA48C9" w:rsidRDefault="00CA48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8E03446"/>
    <w:lvl w:ilvl="0">
      <w:start w:val="1"/>
      <w:numFmt w:val="bullet"/>
      <w:pStyle w:val="NormalIndent3"/>
      <w:lvlText w:val="*"/>
      <w:lvlJc w:val="left"/>
      <w:pPr>
        <w:tabs>
          <w:tab w:val="num" w:pos="562"/>
        </w:tabs>
        <w:ind w:left="562" w:hanging="142"/>
      </w:pPr>
      <w:rPr>
        <w:rFonts w:ascii="Times New Roman" w:hAnsi="Times New Roman" w:cs="Times New Roman" w:hint="default"/>
        <w:color w:val="auto"/>
      </w:rPr>
    </w:lvl>
    <w:lvl w:ilvl="1">
      <w:start w:val="1"/>
      <w:numFmt w:val="decimal"/>
      <w:isLgl/>
      <w:suff w:val="nothing"/>
      <w:lvlText w:val="%1%2"/>
      <w:lvlJc w:val="left"/>
      <w:pPr>
        <w:ind w:left="-289" w:firstLine="0"/>
      </w:pPr>
      <w:rPr>
        <w:rFonts w:hint="default"/>
      </w:rPr>
    </w:lvl>
    <w:lvl w:ilvl="2">
      <w:start w:val="1"/>
      <w:numFmt w:val="decimal"/>
      <w:suff w:val="nothing"/>
      <w:lvlText w:val="%2.%3"/>
      <w:lvlJc w:val="left"/>
      <w:pPr>
        <w:ind w:left="-289" w:firstLine="0"/>
      </w:pPr>
      <w:rPr>
        <w:rFonts w:hint="default"/>
      </w:rPr>
    </w:lvl>
    <w:lvl w:ilvl="3">
      <w:start w:val="1"/>
      <w:numFmt w:val="none"/>
      <w:suff w:val="nothing"/>
      <w:lvlText w:val=""/>
      <w:lvlJc w:val="left"/>
      <w:pPr>
        <w:ind w:left="-289" w:firstLine="0"/>
      </w:pPr>
      <w:rPr>
        <w:rFonts w:hint="default"/>
      </w:rPr>
    </w:lvl>
    <w:lvl w:ilvl="4">
      <w:start w:val="1"/>
      <w:numFmt w:val="none"/>
      <w:lvlText w:val=""/>
      <w:lvlJc w:val="left"/>
      <w:pPr>
        <w:tabs>
          <w:tab w:val="num" w:pos="71"/>
        </w:tabs>
        <w:ind w:left="-289" w:firstLine="0"/>
      </w:pPr>
      <w:rPr>
        <w:rFonts w:hint="default"/>
      </w:rPr>
    </w:lvl>
    <w:lvl w:ilvl="5">
      <w:start w:val="1"/>
      <w:numFmt w:val="none"/>
      <w:lvlText w:val=""/>
      <w:lvlJc w:val="left"/>
      <w:pPr>
        <w:tabs>
          <w:tab w:val="num" w:pos="71"/>
        </w:tabs>
        <w:ind w:left="-289" w:firstLine="0"/>
      </w:pPr>
      <w:rPr>
        <w:rFonts w:hint="default"/>
      </w:rPr>
    </w:lvl>
    <w:lvl w:ilvl="6">
      <w:start w:val="1"/>
      <w:numFmt w:val="none"/>
      <w:lvlText w:val=""/>
      <w:lvlJc w:val="left"/>
      <w:pPr>
        <w:tabs>
          <w:tab w:val="num" w:pos="71"/>
        </w:tabs>
        <w:ind w:left="-289" w:firstLine="0"/>
      </w:pPr>
      <w:rPr>
        <w:rFonts w:hint="default"/>
      </w:rPr>
    </w:lvl>
    <w:lvl w:ilvl="7">
      <w:start w:val="1"/>
      <w:numFmt w:val="none"/>
      <w:lvlText w:val=""/>
      <w:lvlJc w:val="left"/>
      <w:pPr>
        <w:tabs>
          <w:tab w:val="num" w:pos="71"/>
        </w:tabs>
        <w:ind w:left="-289" w:firstLine="0"/>
      </w:pPr>
      <w:rPr>
        <w:rFonts w:hint="default"/>
      </w:rPr>
    </w:lvl>
    <w:lvl w:ilvl="8">
      <w:start w:val="1"/>
      <w:numFmt w:val="none"/>
      <w:lvlText w:val=""/>
      <w:lvlJc w:val="left"/>
      <w:pPr>
        <w:tabs>
          <w:tab w:val="num" w:pos="71"/>
        </w:tabs>
        <w:ind w:left="-289" w:firstLine="0"/>
      </w:pPr>
      <w:rPr>
        <w:rFonts w:hint="default"/>
      </w:rPr>
    </w:lvl>
  </w:abstractNum>
  <w:abstractNum w:abstractNumId="1">
    <w:nsid w:val="026914DF"/>
    <w:multiLevelType w:val="hybridMultilevel"/>
    <w:tmpl w:val="B0C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58A0"/>
    <w:multiLevelType w:val="hybridMultilevel"/>
    <w:tmpl w:val="505EB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CC3988"/>
    <w:multiLevelType w:val="hybridMultilevel"/>
    <w:tmpl w:val="D15C6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C5549D0"/>
    <w:multiLevelType w:val="hybridMultilevel"/>
    <w:tmpl w:val="517C6C36"/>
    <w:lvl w:ilvl="0" w:tplc="61EE871E">
      <w:start w:val="1"/>
      <w:numFmt w:val="bullet"/>
      <w:pStyle w:val="Tableindent"/>
      <w:lvlText w:val="­"/>
      <w:lvlJc w:val="left"/>
      <w:pPr>
        <w:tabs>
          <w:tab w:val="num" w:pos="142"/>
        </w:tabs>
        <w:ind w:left="142" w:hanging="142"/>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98222C"/>
    <w:multiLevelType w:val="hybridMultilevel"/>
    <w:tmpl w:val="615A18DE"/>
    <w:lvl w:ilvl="0" w:tplc="FB76ABE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472D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A970A2"/>
    <w:multiLevelType w:val="hybridMultilevel"/>
    <w:tmpl w:val="281AC63E"/>
    <w:lvl w:ilvl="0" w:tplc="6B1A35E6">
      <w:start w:val="1"/>
      <w:numFmt w:val="bullet"/>
      <w:pStyle w:val="OptionalNormalIndent"/>
      <w:lvlText w:val="-"/>
      <w:lvlJc w:val="left"/>
      <w:pPr>
        <w:tabs>
          <w:tab w:val="num" w:pos="0"/>
        </w:tabs>
        <w:ind w:left="210" w:hanging="21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E02C5F"/>
    <w:multiLevelType w:val="hybridMultilevel"/>
    <w:tmpl w:val="563CD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17702AA"/>
    <w:multiLevelType w:val="multilevel"/>
    <w:tmpl w:val="0C09001D"/>
    <w:styleLink w:val="Style1"/>
    <w:lvl w:ilvl="0">
      <w:start w:val="1"/>
      <w:numFmt w:val="decimal"/>
      <w:lvlText w:val="%1)"/>
      <w:lvlJc w:val="left"/>
      <w:pPr>
        <w:ind w:left="360" w:hanging="360"/>
      </w:pPr>
      <w:rPr>
        <w:rFonts w:ascii="Helvetica-Light" w:hAnsi="Helvetica-Light"/>
        <w:b/>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E304A"/>
    <w:multiLevelType w:val="hybridMultilevel"/>
    <w:tmpl w:val="67F6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2C3693"/>
    <w:multiLevelType w:val="multilevel"/>
    <w:tmpl w:val="E2184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97B1AB2"/>
    <w:multiLevelType w:val="hybridMultilevel"/>
    <w:tmpl w:val="6356485E"/>
    <w:lvl w:ilvl="0" w:tplc="A77CCF90">
      <w:start w:val="1"/>
      <w:numFmt w:val="bullet"/>
      <w:pStyle w:val="Promptindent"/>
      <w:lvlText w:val="­"/>
      <w:lvlJc w:val="left"/>
      <w:pPr>
        <w:tabs>
          <w:tab w:val="num" w:pos="21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DB0B85"/>
    <w:multiLevelType w:val="multilevel"/>
    <w:tmpl w:val="AFCE0EE0"/>
    <w:lvl w:ilvl="0">
      <w:start w:val="1"/>
      <w:numFmt w:val="decimal"/>
      <w:lvlText w:val="%1."/>
      <w:lvlJc w:val="left"/>
      <w:pPr>
        <w:ind w:left="360" w:hanging="360"/>
      </w:pPr>
      <w:rPr>
        <w:rFonts w:hint="default"/>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rPr>
    </w:lvl>
    <w:lvl w:ilvl="3">
      <w:start w:val="1"/>
      <w:numFmt w:val="decimal"/>
      <w:lvlText w:val="%2.%3.%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4">
    <w:nsid w:val="2D93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E0C3364"/>
    <w:multiLevelType w:val="hybridMultilevel"/>
    <w:tmpl w:val="E8A80A50"/>
    <w:lvl w:ilvl="0" w:tplc="78A02EB0">
      <w:start w:val="1"/>
      <w:numFmt w:val="bullet"/>
      <w:pStyle w:val="Tableindent2"/>
      <w:lvlText w:val="."/>
      <w:lvlJc w:val="left"/>
      <w:pPr>
        <w:tabs>
          <w:tab w:val="num" w:pos="0"/>
        </w:tabs>
        <w:ind w:left="0" w:firstLine="142"/>
      </w:pPr>
      <w:rPr>
        <w:rFonts w:ascii="Times New Roman" w:hAnsi="Times New Roman" w:cs="Times New Roman"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6">
    <w:nsid w:val="2FFD474F"/>
    <w:multiLevelType w:val="hybridMultilevel"/>
    <w:tmpl w:val="B1628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AB0BF9"/>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nsid w:val="382349AF"/>
    <w:multiLevelType w:val="hybridMultilevel"/>
    <w:tmpl w:val="BB4E3C96"/>
    <w:lvl w:ilvl="0" w:tplc="11EA9DCE">
      <w:numFmt w:val="bullet"/>
      <w:pStyle w:val="NormalIndent"/>
      <w:lvlText w:val="-"/>
      <w:lvlJc w:val="left"/>
      <w:pPr>
        <w:tabs>
          <w:tab w:val="num" w:pos="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C144DD"/>
    <w:multiLevelType w:val="hybridMultilevel"/>
    <w:tmpl w:val="20C47E4A"/>
    <w:lvl w:ilvl="0" w:tplc="8780BE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55D40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56165EC"/>
    <w:multiLevelType w:val="multilevel"/>
    <w:tmpl w:val="E3168218"/>
    <w:styleLink w:val="StyleBulleted"/>
    <w:lvl w:ilvl="0">
      <w:start w:val="1"/>
      <w:numFmt w:val="bullet"/>
      <w:lvlText w:val=""/>
      <w:lvlJc w:val="left"/>
      <w:pPr>
        <w:tabs>
          <w:tab w:val="num" w:pos="547"/>
        </w:tabs>
        <w:ind w:left="547" w:hanging="187"/>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6BE3D22"/>
    <w:multiLevelType w:val="multilevel"/>
    <w:tmpl w:val="BB0AF058"/>
    <w:lvl w:ilvl="0">
      <w:start w:val="1"/>
      <w:numFmt w:val="decimal"/>
      <w:lvlText w:val="%1."/>
      <w:lvlJc w:val="left"/>
      <w:pPr>
        <w:ind w:left="360" w:hanging="360"/>
      </w:pPr>
      <w:rPr>
        <w:rFonts w:hint="default"/>
      </w:rPr>
    </w:lvl>
    <w:lvl w:ilvl="1">
      <w:start w:val="1"/>
      <w:numFmt w:val="decimal"/>
      <w:suff w:val="space"/>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9C676F8"/>
    <w:multiLevelType w:val="singleLevel"/>
    <w:tmpl w:val="544C4E28"/>
    <w:lvl w:ilvl="0">
      <w:start w:val="1"/>
      <w:numFmt w:val="bullet"/>
      <w:pStyle w:val="Instructionsindent"/>
      <w:lvlText w:val=""/>
      <w:lvlJc w:val="left"/>
      <w:pPr>
        <w:tabs>
          <w:tab w:val="num" w:pos="420"/>
        </w:tabs>
        <w:ind w:left="420" w:hanging="360"/>
      </w:pPr>
      <w:rPr>
        <w:rFonts w:ascii="Symbol" w:hAnsi="Symbol" w:hint="default"/>
      </w:rPr>
    </w:lvl>
  </w:abstractNum>
  <w:abstractNum w:abstractNumId="24">
    <w:nsid w:val="4E0316A7"/>
    <w:multiLevelType w:val="multilevel"/>
    <w:tmpl w:val="E3168218"/>
    <w:numStyleLink w:val="StyleBulleted"/>
  </w:abstractNum>
  <w:abstractNum w:abstractNumId="25">
    <w:nsid w:val="4FD96DE1"/>
    <w:multiLevelType w:val="singleLevel"/>
    <w:tmpl w:val="3626B9FA"/>
    <w:lvl w:ilvl="0">
      <w:numFmt w:val="bullet"/>
      <w:pStyle w:val="NormalIndent2"/>
      <w:lvlText w:val="."/>
      <w:lvlJc w:val="left"/>
      <w:pPr>
        <w:tabs>
          <w:tab w:val="num" w:pos="210"/>
        </w:tabs>
        <w:ind w:left="420" w:hanging="210"/>
      </w:pPr>
      <w:rPr>
        <w:rFonts w:ascii="Times New Roman" w:hAnsi="Times New Roman" w:cs="Times New Roman" w:hint="default"/>
      </w:rPr>
    </w:lvl>
  </w:abstractNum>
  <w:abstractNum w:abstractNumId="26">
    <w:nsid w:val="57325473"/>
    <w:multiLevelType w:val="multilevel"/>
    <w:tmpl w:val="29DAD936"/>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73437FC"/>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nsid w:val="5F9C2265"/>
    <w:multiLevelType w:val="hybridMultilevel"/>
    <w:tmpl w:val="7A661A20"/>
    <w:lvl w:ilvl="0" w:tplc="E3CE06F6">
      <w:start w:val="1"/>
      <w:numFmt w:val="bullet"/>
      <w:pStyle w:val="Promptindent2"/>
      <w:lvlText w:val="."/>
      <w:lvlJc w:val="left"/>
      <w:pPr>
        <w:tabs>
          <w:tab w:val="num" w:pos="210"/>
        </w:tabs>
        <w:ind w:left="210" w:firstLine="0"/>
      </w:pPr>
      <w:rPr>
        <w:rFonts w:ascii="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9">
    <w:nsid w:val="64D22486"/>
    <w:multiLevelType w:val="multilevel"/>
    <w:tmpl w:val="CDD4F44C"/>
    <w:lvl w:ilvl="0">
      <w:start w:val="1"/>
      <w:numFmt w:val="decimal"/>
      <w:suff w:val="space"/>
      <w:lvlText w:val="%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77A7F0C"/>
    <w:multiLevelType w:val="hybridMultilevel"/>
    <w:tmpl w:val="ABB82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67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931488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71077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93A725E"/>
    <w:multiLevelType w:val="hybridMultilevel"/>
    <w:tmpl w:val="BC7C583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D10710"/>
    <w:multiLevelType w:val="hybridMultilevel"/>
    <w:tmpl w:val="5A1EB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25"/>
  </w:num>
  <w:num w:numId="4">
    <w:abstractNumId w:val="4"/>
  </w:num>
  <w:num w:numId="5">
    <w:abstractNumId w:val="18"/>
  </w:num>
  <w:num w:numId="6">
    <w:abstractNumId w:val="15"/>
  </w:num>
  <w:num w:numId="7">
    <w:abstractNumId w:val="12"/>
  </w:num>
  <w:num w:numId="8">
    <w:abstractNumId w:val="28"/>
  </w:num>
  <w:num w:numId="9">
    <w:abstractNumId w:val="7"/>
  </w:num>
  <w:num w:numId="10">
    <w:abstractNumId w:val="21"/>
  </w:num>
  <w:num w:numId="11">
    <w:abstractNumId w:val="24"/>
  </w:num>
  <w:num w:numId="12">
    <w:abstractNumId w:val="9"/>
  </w:num>
  <w:num w:numId="13">
    <w:abstractNumId w:val="11"/>
  </w:num>
  <w:num w:numId="14">
    <w:abstractNumId w:val="35"/>
  </w:num>
  <w:num w:numId="15">
    <w:abstractNumId w:val="30"/>
  </w:num>
  <w:num w:numId="16">
    <w:abstractNumId w:val="2"/>
  </w:num>
  <w:num w:numId="17">
    <w:abstractNumId w:val="34"/>
  </w:num>
  <w:num w:numId="18">
    <w:abstractNumId w:val="3"/>
  </w:num>
  <w:num w:numId="19">
    <w:abstractNumId w:val="19"/>
  </w:num>
  <w:num w:numId="20">
    <w:abstractNumId w:val="11"/>
  </w:num>
  <w:num w:numId="21">
    <w:abstractNumId w:val="13"/>
  </w:num>
  <w:num w:numId="22">
    <w:abstractNumId w:val="8"/>
  </w:num>
  <w:num w:numId="23">
    <w:abstractNumId w:val="6"/>
  </w:num>
  <w:num w:numId="24">
    <w:abstractNumId w:val="29"/>
  </w:num>
  <w:num w:numId="25">
    <w:abstractNumId w:val="27"/>
  </w:num>
  <w:num w:numId="26">
    <w:abstractNumId w:val="32"/>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26"/>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33"/>
  </w:num>
  <w:num w:numId="35">
    <w:abstractNumId w:val="20"/>
  </w:num>
  <w:num w:numId="36">
    <w:abstractNumId w:val="31"/>
  </w:num>
  <w:num w:numId="37">
    <w:abstractNumId w:val="5"/>
  </w:num>
  <w:num w:numId="38">
    <w:abstractNumId w:val="11"/>
  </w:num>
  <w:num w:numId="39">
    <w:abstractNumId w:val="11"/>
  </w:num>
  <w:num w:numId="40">
    <w:abstractNumId w:val="11"/>
  </w:num>
  <w:num w:numId="41">
    <w:abstractNumId w:val="11"/>
  </w:num>
  <w:num w:numId="42">
    <w:abstractNumId w:val="10"/>
  </w:num>
  <w:num w:numId="43">
    <w:abstractNumId w:val="1"/>
  </w:num>
  <w:num w:numId="44">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AU" w:vendorID="8" w:dllVersion="513"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oNotHyphenateCaps/>
  <w:drawingGridHorizontalSpacing w:val="181"/>
  <w:drawingGridVerticalSpacing w:val="181"/>
  <w:doNotUseMarginsForDrawingGridOrigin/>
  <w:drawingGridVerticalOrigin w:val="1985"/>
  <w:doNotShadeFormData/>
  <w:noPunctuationKerning/>
  <w:characterSpacingControl w:val="doNotCompress"/>
  <w:hdrShapeDefaults>
    <o:shapedefaults v:ext="edit" spidmax="6145"/>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C"/>
    <w:rsid w:val="000003E7"/>
    <w:rsid w:val="000018D4"/>
    <w:rsid w:val="0000354A"/>
    <w:rsid w:val="0000355C"/>
    <w:rsid w:val="0000760B"/>
    <w:rsid w:val="000113D1"/>
    <w:rsid w:val="00012154"/>
    <w:rsid w:val="00013EED"/>
    <w:rsid w:val="00014552"/>
    <w:rsid w:val="00014C8F"/>
    <w:rsid w:val="00014CDA"/>
    <w:rsid w:val="00014F61"/>
    <w:rsid w:val="00015824"/>
    <w:rsid w:val="0001679B"/>
    <w:rsid w:val="000212B3"/>
    <w:rsid w:val="000229C0"/>
    <w:rsid w:val="00022B37"/>
    <w:rsid w:val="00023FEE"/>
    <w:rsid w:val="000247F1"/>
    <w:rsid w:val="00026B93"/>
    <w:rsid w:val="0002722A"/>
    <w:rsid w:val="00027E76"/>
    <w:rsid w:val="00030A4A"/>
    <w:rsid w:val="00030DDD"/>
    <w:rsid w:val="000311DB"/>
    <w:rsid w:val="000314DC"/>
    <w:rsid w:val="00033F10"/>
    <w:rsid w:val="00034063"/>
    <w:rsid w:val="00035226"/>
    <w:rsid w:val="0003784C"/>
    <w:rsid w:val="000402B9"/>
    <w:rsid w:val="00045447"/>
    <w:rsid w:val="00046BA1"/>
    <w:rsid w:val="000505EB"/>
    <w:rsid w:val="00056BAA"/>
    <w:rsid w:val="000573EB"/>
    <w:rsid w:val="00057967"/>
    <w:rsid w:val="00057B2D"/>
    <w:rsid w:val="000604B9"/>
    <w:rsid w:val="00066483"/>
    <w:rsid w:val="00070657"/>
    <w:rsid w:val="00072313"/>
    <w:rsid w:val="000743EA"/>
    <w:rsid w:val="00074A10"/>
    <w:rsid w:val="00080263"/>
    <w:rsid w:val="00081572"/>
    <w:rsid w:val="00085A68"/>
    <w:rsid w:val="00087999"/>
    <w:rsid w:val="00090036"/>
    <w:rsid w:val="000913B2"/>
    <w:rsid w:val="00092AF5"/>
    <w:rsid w:val="00093BC6"/>
    <w:rsid w:val="00093DCA"/>
    <w:rsid w:val="00097BF2"/>
    <w:rsid w:val="000A21B5"/>
    <w:rsid w:val="000A3506"/>
    <w:rsid w:val="000A35AA"/>
    <w:rsid w:val="000A3C24"/>
    <w:rsid w:val="000A48EC"/>
    <w:rsid w:val="000A6AF0"/>
    <w:rsid w:val="000C0031"/>
    <w:rsid w:val="000C03D3"/>
    <w:rsid w:val="000C1F42"/>
    <w:rsid w:val="000C2850"/>
    <w:rsid w:val="000C5BA5"/>
    <w:rsid w:val="000C6870"/>
    <w:rsid w:val="000D2B54"/>
    <w:rsid w:val="000D373D"/>
    <w:rsid w:val="000D3D4E"/>
    <w:rsid w:val="000D4EEB"/>
    <w:rsid w:val="000D5A09"/>
    <w:rsid w:val="000D6787"/>
    <w:rsid w:val="000D7C82"/>
    <w:rsid w:val="000E041C"/>
    <w:rsid w:val="000E0BA6"/>
    <w:rsid w:val="000E2BAF"/>
    <w:rsid w:val="000E2EB9"/>
    <w:rsid w:val="000E30EA"/>
    <w:rsid w:val="000E3C74"/>
    <w:rsid w:val="000E445E"/>
    <w:rsid w:val="000E5251"/>
    <w:rsid w:val="000E53D8"/>
    <w:rsid w:val="000E5605"/>
    <w:rsid w:val="000E579C"/>
    <w:rsid w:val="000F03D6"/>
    <w:rsid w:val="000F0CC7"/>
    <w:rsid w:val="000F1A4C"/>
    <w:rsid w:val="000F41DE"/>
    <w:rsid w:val="000F64D1"/>
    <w:rsid w:val="000F66C9"/>
    <w:rsid w:val="00100A01"/>
    <w:rsid w:val="001025B9"/>
    <w:rsid w:val="00107C97"/>
    <w:rsid w:val="00110668"/>
    <w:rsid w:val="00111FEE"/>
    <w:rsid w:val="00112B88"/>
    <w:rsid w:val="00113AD4"/>
    <w:rsid w:val="00117BED"/>
    <w:rsid w:val="001206F4"/>
    <w:rsid w:val="001211F1"/>
    <w:rsid w:val="00121D42"/>
    <w:rsid w:val="00122169"/>
    <w:rsid w:val="00122706"/>
    <w:rsid w:val="001230BA"/>
    <w:rsid w:val="001246AE"/>
    <w:rsid w:val="0012570D"/>
    <w:rsid w:val="00125C6B"/>
    <w:rsid w:val="0012613F"/>
    <w:rsid w:val="00127856"/>
    <w:rsid w:val="001279ED"/>
    <w:rsid w:val="00130395"/>
    <w:rsid w:val="001309A2"/>
    <w:rsid w:val="00131CBF"/>
    <w:rsid w:val="001323DB"/>
    <w:rsid w:val="001332AE"/>
    <w:rsid w:val="00133A91"/>
    <w:rsid w:val="00133C4D"/>
    <w:rsid w:val="00135C03"/>
    <w:rsid w:val="00136C09"/>
    <w:rsid w:val="00141097"/>
    <w:rsid w:val="001431D6"/>
    <w:rsid w:val="001447C5"/>
    <w:rsid w:val="001461E3"/>
    <w:rsid w:val="001468BE"/>
    <w:rsid w:val="00146996"/>
    <w:rsid w:val="00147B3B"/>
    <w:rsid w:val="001518E2"/>
    <w:rsid w:val="00160D1B"/>
    <w:rsid w:val="00161589"/>
    <w:rsid w:val="00164A94"/>
    <w:rsid w:val="0016516C"/>
    <w:rsid w:val="001659DE"/>
    <w:rsid w:val="00165E34"/>
    <w:rsid w:val="00166F93"/>
    <w:rsid w:val="00167480"/>
    <w:rsid w:val="00171372"/>
    <w:rsid w:val="00171E54"/>
    <w:rsid w:val="001774CB"/>
    <w:rsid w:val="00177B94"/>
    <w:rsid w:val="00182059"/>
    <w:rsid w:val="00182493"/>
    <w:rsid w:val="001905F1"/>
    <w:rsid w:val="00193B73"/>
    <w:rsid w:val="001940D8"/>
    <w:rsid w:val="00195933"/>
    <w:rsid w:val="00195A86"/>
    <w:rsid w:val="001966E7"/>
    <w:rsid w:val="001977E4"/>
    <w:rsid w:val="001A5E27"/>
    <w:rsid w:val="001A7822"/>
    <w:rsid w:val="001A7992"/>
    <w:rsid w:val="001B3943"/>
    <w:rsid w:val="001B4257"/>
    <w:rsid w:val="001B4C01"/>
    <w:rsid w:val="001B5473"/>
    <w:rsid w:val="001B6F05"/>
    <w:rsid w:val="001B7051"/>
    <w:rsid w:val="001C03BC"/>
    <w:rsid w:val="001C0932"/>
    <w:rsid w:val="001C17CA"/>
    <w:rsid w:val="001C2FAA"/>
    <w:rsid w:val="001C33D6"/>
    <w:rsid w:val="001C35A4"/>
    <w:rsid w:val="001C3A07"/>
    <w:rsid w:val="001C6F85"/>
    <w:rsid w:val="001C6FB5"/>
    <w:rsid w:val="001D4E2A"/>
    <w:rsid w:val="001D506E"/>
    <w:rsid w:val="001D517D"/>
    <w:rsid w:val="001D5B8A"/>
    <w:rsid w:val="001D645E"/>
    <w:rsid w:val="001D6B34"/>
    <w:rsid w:val="001E15E9"/>
    <w:rsid w:val="001E31D3"/>
    <w:rsid w:val="001E3B24"/>
    <w:rsid w:val="001F105E"/>
    <w:rsid w:val="001F2EB7"/>
    <w:rsid w:val="001F46E4"/>
    <w:rsid w:val="001F53AD"/>
    <w:rsid w:val="001F7034"/>
    <w:rsid w:val="0020179E"/>
    <w:rsid w:val="0020290B"/>
    <w:rsid w:val="002036D7"/>
    <w:rsid w:val="00204421"/>
    <w:rsid w:val="002118A6"/>
    <w:rsid w:val="002163EB"/>
    <w:rsid w:val="00216D8C"/>
    <w:rsid w:val="00217B53"/>
    <w:rsid w:val="00221554"/>
    <w:rsid w:val="002250BD"/>
    <w:rsid w:val="00225AC3"/>
    <w:rsid w:val="00226068"/>
    <w:rsid w:val="00226849"/>
    <w:rsid w:val="0023101B"/>
    <w:rsid w:val="002336D3"/>
    <w:rsid w:val="00233A75"/>
    <w:rsid w:val="00235610"/>
    <w:rsid w:val="00235EE9"/>
    <w:rsid w:val="00236C7C"/>
    <w:rsid w:val="00236DF5"/>
    <w:rsid w:val="002411EF"/>
    <w:rsid w:val="00241530"/>
    <w:rsid w:val="00242CFA"/>
    <w:rsid w:val="00245D6A"/>
    <w:rsid w:val="0024696D"/>
    <w:rsid w:val="00250532"/>
    <w:rsid w:val="00250A42"/>
    <w:rsid w:val="00251AD5"/>
    <w:rsid w:val="00251E32"/>
    <w:rsid w:val="0025203F"/>
    <w:rsid w:val="00253615"/>
    <w:rsid w:val="0025445D"/>
    <w:rsid w:val="002547EE"/>
    <w:rsid w:val="00256D84"/>
    <w:rsid w:val="00263192"/>
    <w:rsid w:val="00263678"/>
    <w:rsid w:val="00264DCF"/>
    <w:rsid w:val="00265C21"/>
    <w:rsid w:val="002662F2"/>
    <w:rsid w:val="00266BE1"/>
    <w:rsid w:val="00274304"/>
    <w:rsid w:val="002744DE"/>
    <w:rsid w:val="00274A0A"/>
    <w:rsid w:val="00275F83"/>
    <w:rsid w:val="00276185"/>
    <w:rsid w:val="002801FC"/>
    <w:rsid w:val="00281DE8"/>
    <w:rsid w:val="00283309"/>
    <w:rsid w:val="0028351E"/>
    <w:rsid w:val="00287DEB"/>
    <w:rsid w:val="00292759"/>
    <w:rsid w:val="0029356C"/>
    <w:rsid w:val="00294086"/>
    <w:rsid w:val="0029503C"/>
    <w:rsid w:val="00296D95"/>
    <w:rsid w:val="002A17CE"/>
    <w:rsid w:val="002A3451"/>
    <w:rsid w:val="002A3C96"/>
    <w:rsid w:val="002A3D18"/>
    <w:rsid w:val="002A427F"/>
    <w:rsid w:val="002B0F57"/>
    <w:rsid w:val="002B121A"/>
    <w:rsid w:val="002B1A62"/>
    <w:rsid w:val="002B1BA3"/>
    <w:rsid w:val="002B26EF"/>
    <w:rsid w:val="002B2874"/>
    <w:rsid w:val="002B355B"/>
    <w:rsid w:val="002B43DB"/>
    <w:rsid w:val="002B46F8"/>
    <w:rsid w:val="002B4C57"/>
    <w:rsid w:val="002B5063"/>
    <w:rsid w:val="002B5769"/>
    <w:rsid w:val="002B5917"/>
    <w:rsid w:val="002B6FCE"/>
    <w:rsid w:val="002B7C0E"/>
    <w:rsid w:val="002C0C48"/>
    <w:rsid w:val="002C4755"/>
    <w:rsid w:val="002C618D"/>
    <w:rsid w:val="002C66A2"/>
    <w:rsid w:val="002D42FB"/>
    <w:rsid w:val="002D5124"/>
    <w:rsid w:val="002D64CC"/>
    <w:rsid w:val="002D72A4"/>
    <w:rsid w:val="002D7774"/>
    <w:rsid w:val="002E11CA"/>
    <w:rsid w:val="002E671F"/>
    <w:rsid w:val="002F0E59"/>
    <w:rsid w:val="002F122D"/>
    <w:rsid w:val="002F1472"/>
    <w:rsid w:val="002F228A"/>
    <w:rsid w:val="002F2520"/>
    <w:rsid w:val="002F32F8"/>
    <w:rsid w:val="002F79C2"/>
    <w:rsid w:val="0030084E"/>
    <w:rsid w:val="003017A6"/>
    <w:rsid w:val="0030366F"/>
    <w:rsid w:val="00303AD9"/>
    <w:rsid w:val="003074A8"/>
    <w:rsid w:val="00310202"/>
    <w:rsid w:val="00311490"/>
    <w:rsid w:val="003117E6"/>
    <w:rsid w:val="00313982"/>
    <w:rsid w:val="00315094"/>
    <w:rsid w:val="00316937"/>
    <w:rsid w:val="00316F42"/>
    <w:rsid w:val="00324A5E"/>
    <w:rsid w:val="00325620"/>
    <w:rsid w:val="00326445"/>
    <w:rsid w:val="00327E0D"/>
    <w:rsid w:val="00330529"/>
    <w:rsid w:val="0033096A"/>
    <w:rsid w:val="00336E04"/>
    <w:rsid w:val="00340146"/>
    <w:rsid w:val="00340C9E"/>
    <w:rsid w:val="00343B12"/>
    <w:rsid w:val="00345081"/>
    <w:rsid w:val="00347AA8"/>
    <w:rsid w:val="00350410"/>
    <w:rsid w:val="00351E34"/>
    <w:rsid w:val="003539D3"/>
    <w:rsid w:val="00371735"/>
    <w:rsid w:val="00372358"/>
    <w:rsid w:val="00372F67"/>
    <w:rsid w:val="0037380A"/>
    <w:rsid w:val="0037509B"/>
    <w:rsid w:val="00375E65"/>
    <w:rsid w:val="003773C6"/>
    <w:rsid w:val="0038233A"/>
    <w:rsid w:val="00382E6B"/>
    <w:rsid w:val="0038553A"/>
    <w:rsid w:val="00387628"/>
    <w:rsid w:val="0039295E"/>
    <w:rsid w:val="00395335"/>
    <w:rsid w:val="00395550"/>
    <w:rsid w:val="00396EA9"/>
    <w:rsid w:val="003A05A5"/>
    <w:rsid w:val="003A0E01"/>
    <w:rsid w:val="003A4E4D"/>
    <w:rsid w:val="003A6122"/>
    <w:rsid w:val="003A6F71"/>
    <w:rsid w:val="003B01A3"/>
    <w:rsid w:val="003B067B"/>
    <w:rsid w:val="003B1B8F"/>
    <w:rsid w:val="003B21F9"/>
    <w:rsid w:val="003B25DE"/>
    <w:rsid w:val="003B3291"/>
    <w:rsid w:val="003B6B95"/>
    <w:rsid w:val="003B7DF3"/>
    <w:rsid w:val="003C4A6A"/>
    <w:rsid w:val="003C4D84"/>
    <w:rsid w:val="003C7C44"/>
    <w:rsid w:val="003D070F"/>
    <w:rsid w:val="003D408D"/>
    <w:rsid w:val="003D6B45"/>
    <w:rsid w:val="003D74CF"/>
    <w:rsid w:val="003E0120"/>
    <w:rsid w:val="003E030E"/>
    <w:rsid w:val="003E06FD"/>
    <w:rsid w:val="003E13E4"/>
    <w:rsid w:val="003E1DDE"/>
    <w:rsid w:val="003E3ACF"/>
    <w:rsid w:val="003E3F17"/>
    <w:rsid w:val="003E6396"/>
    <w:rsid w:val="003E63F2"/>
    <w:rsid w:val="003E70A1"/>
    <w:rsid w:val="003F0693"/>
    <w:rsid w:val="003F238E"/>
    <w:rsid w:val="003F34F3"/>
    <w:rsid w:val="003F4F10"/>
    <w:rsid w:val="003F6FAE"/>
    <w:rsid w:val="00403133"/>
    <w:rsid w:val="004031FF"/>
    <w:rsid w:val="00403D0C"/>
    <w:rsid w:val="004042C6"/>
    <w:rsid w:val="00406026"/>
    <w:rsid w:val="00407012"/>
    <w:rsid w:val="0041005E"/>
    <w:rsid w:val="0041278C"/>
    <w:rsid w:val="004139E5"/>
    <w:rsid w:val="00414C85"/>
    <w:rsid w:val="004169A7"/>
    <w:rsid w:val="004203E5"/>
    <w:rsid w:val="004218D8"/>
    <w:rsid w:val="004224D6"/>
    <w:rsid w:val="00422598"/>
    <w:rsid w:val="00422BD9"/>
    <w:rsid w:val="004231E1"/>
    <w:rsid w:val="0042567F"/>
    <w:rsid w:val="00426040"/>
    <w:rsid w:val="0042776F"/>
    <w:rsid w:val="00430428"/>
    <w:rsid w:val="00432AE1"/>
    <w:rsid w:val="00433D0E"/>
    <w:rsid w:val="00434AFF"/>
    <w:rsid w:val="00435DD7"/>
    <w:rsid w:val="00436745"/>
    <w:rsid w:val="00436870"/>
    <w:rsid w:val="00436B6A"/>
    <w:rsid w:val="004370EC"/>
    <w:rsid w:val="00445748"/>
    <w:rsid w:val="00445FF6"/>
    <w:rsid w:val="004461F3"/>
    <w:rsid w:val="004509B3"/>
    <w:rsid w:val="004514AD"/>
    <w:rsid w:val="00452903"/>
    <w:rsid w:val="00453632"/>
    <w:rsid w:val="0045424D"/>
    <w:rsid w:val="0045596E"/>
    <w:rsid w:val="00455DD5"/>
    <w:rsid w:val="00455E0D"/>
    <w:rsid w:val="00456A8F"/>
    <w:rsid w:val="0046084A"/>
    <w:rsid w:val="00461040"/>
    <w:rsid w:val="00462847"/>
    <w:rsid w:val="004649BD"/>
    <w:rsid w:val="00465FDA"/>
    <w:rsid w:val="00466F8E"/>
    <w:rsid w:val="004700EF"/>
    <w:rsid w:val="004701FB"/>
    <w:rsid w:val="00471D64"/>
    <w:rsid w:val="00471E63"/>
    <w:rsid w:val="00472685"/>
    <w:rsid w:val="00472A6C"/>
    <w:rsid w:val="00475393"/>
    <w:rsid w:val="00475733"/>
    <w:rsid w:val="004779E1"/>
    <w:rsid w:val="00477B9D"/>
    <w:rsid w:val="00481818"/>
    <w:rsid w:val="00481876"/>
    <w:rsid w:val="004824A3"/>
    <w:rsid w:val="00483DCB"/>
    <w:rsid w:val="00485F1E"/>
    <w:rsid w:val="00492CFA"/>
    <w:rsid w:val="00492EDE"/>
    <w:rsid w:val="004970E5"/>
    <w:rsid w:val="004976FF"/>
    <w:rsid w:val="004A0895"/>
    <w:rsid w:val="004A13C7"/>
    <w:rsid w:val="004A2FB2"/>
    <w:rsid w:val="004A4614"/>
    <w:rsid w:val="004A5A79"/>
    <w:rsid w:val="004A6A9F"/>
    <w:rsid w:val="004A6D30"/>
    <w:rsid w:val="004A6E75"/>
    <w:rsid w:val="004B0316"/>
    <w:rsid w:val="004B2651"/>
    <w:rsid w:val="004B482B"/>
    <w:rsid w:val="004B560E"/>
    <w:rsid w:val="004B5AFF"/>
    <w:rsid w:val="004B5E8E"/>
    <w:rsid w:val="004B6673"/>
    <w:rsid w:val="004B6A80"/>
    <w:rsid w:val="004B713D"/>
    <w:rsid w:val="004B7E14"/>
    <w:rsid w:val="004C3965"/>
    <w:rsid w:val="004C3E29"/>
    <w:rsid w:val="004C5813"/>
    <w:rsid w:val="004D01BB"/>
    <w:rsid w:val="004D0DC6"/>
    <w:rsid w:val="004D29BD"/>
    <w:rsid w:val="004D4229"/>
    <w:rsid w:val="004D6FB0"/>
    <w:rsid w:val="004D7D60"/>
    <w:rsid w:val="004D7DF7"/>
    <w:rsid w:val="004E1341"/>
    <w:rsid w:val="004E2753"/>
    <w:rsid w:val="004E3D71"/>
    <w:rsid w:val="004E492C"/>
    <w:rsid w:val="004E5B61"/>
    <w:rsid w:val="004E7A6B"/>
    <w:rsid w:val="004F09F7"/>
    <w:rsid w:val="004F10C0"/>
    <w:rsid w:val="004F4088"/>
    <w:rsid w:val="005003B1"/>
    <w:rsid w:val="00501125"/>
    <w:rsid w:val="005029B2"/>
    <w:rsid w:val="00504417"/>
    <w:rsid w:val="00505927"/>
    <w:rsid w:val="005060F5"/>
    <w:rsid w:val="0050658D"/>
    <w:rsid w:val="00507E98"/>
    <w:rsid w:val="00507F7D"/>
    <w:rsid w:val="00512D97"/>
    <w:rsid w:val="005130D3"/>
    <w:rsid w:val="0051720D"/>
    <w:rsid w:val="00520022"/>
    <w:rsid w:val="005202F3"/>
    <w:rsid w:val="00522255"/>
    <w:rsid w:val="00522D89"/>
    <w:rsid w:val="00523C52"/>
    <w:rsid w:val="00524F02"/>
    <w:rsid w:val="00525285"/>
    <w:rsid w:val="005258A5"/>
    <w:rsid w:val="00526292"/>
    <w:rsid w:val="00526ABF"/>
    <w:rsid w:val="00526B69"/>
    <w:rsid w:val="00531DE3"/>
    <w:rsid w:val="00537742"/>
    <w:rsid w:val="00544734"/>
    <w:rsid w:val="005465ED"/>
    <w:rsid w:val="00551B42"/>
    <w:rsid w:val="00552F33"/>
    <w:rsid w:val="00552F6E"/>
    <w:rsid w:val="0055304D"/>
    <w:rsid w:val="0055511E"/>
    <w:rsid w:val="00556D52"/>
    <w:rsid w:val="00557A55"/>
    <w:rsid w:val="0056163A"/>
    <w:rsid w:val="00562B99"/>
    <w:rsid w:val="0056414C"/>
    <w:rsid w:val="005679D5"/>
    <w:rsid w:val="00572079"/>
    <w:rsid w:val="005727A1"/>
    <w:rsid w:val="0057538A"/>
    <w:rsid w:val="00577AB9"/>
    <w:rsid w:val="00577B3D"/>
    <w:rsid w:val="00577EE7"/>
    <w:rsid w:val="005836DB"/>
    <w:rsid w:val="005839C8"/>
    <w:rsid w:val="00583C88"/>
    <w:rsid w:val="00583D06"/>
    <w:rsid w:val="005854C7"/>
    <w:rsid w:val="0058576F"/>
    <w:rsid w:val="005919A7"/>
    <w:rsid w:val="005924DF"/>
    <w:rsid w:val="005969D6"/>
    <w:rsid w:val="005973B8"/>
    <w:rsid w:val="0059750B"/>
    <w:rsid w:val="005A11C1"/>
    <w:rsid w:val="005A222A"/>
    <w:rsid w:val="005A31BC"/>
    <w:rsid w:val="005A5B7E"/>
    <w:rsid w:val="005B0483"/>
    <w:rsid w:val="005B42CA"/>
    <w:rsid w:val="005B52F4"/>
    <w:rsid w:val="005B563A"/>
    <w:rsid w:val="005B6093"/>
    <w:rsid w:val="005B64B4"/>
    <w:rsid w:val="005B6F56"/>
    <w:rsid w:val="005B7BE9"/>
    <w:rsid w:val="005C163E"/>
    <w:rsid w:val="005C2821"/>
    <w:rsid w:val="005C4BAD"/>
    <w:rsid w:val="005C5E20"/>
    <w:rsid w:val="005D2A73"/>
    <w:rsid w:val="005E0527"/>
    <w:rsid w:val="005E3E8F"/>
    <w:rsid w:val="005E6255"/>
    <w:rsid w:val="005F13D4"/>
    <w:rsid w:val="005F1CDE"/>
    <w:rsid w:val="005F1F2D"/>
    <w:rsid w:val="005F232D"/>
    <w:rsid w:val="005F26E6"/>
    <w:rsid w:val="005F2920"/>
    <w:rsid w:val="005F2C75"/>
    <w:rsid w:val="005F331D"/>
    <w:rsid w:val="005F5019"/>
    <w:rsid w:val="005F6B41"/>
    <w:rsid w:val="005F7273"/>
    <w:rsid w:val="00603E57"/>
    <w:rsid w:val="006044EC"/>
    <w:rsid w:val="00604BF1"/>
    <w:rsid w:val="00605F5C"/>
    <w:rsid w:val="00606C5B"/>
    <w:rsid w:val="006127C0"/>
    <w:rsid w:val="00613922"/>
    <w:rsid w:val="00616277"/>
    <w:rsid w:val="00616EA9"/>
    <w:rsid w:val="0061753E"/>
    <w:rsid w:val="00617FA5"/>
    <w:rsid w:val="006207EC"/>
    <w:rsid w:val="00620849"/>
    <w:rsid w:val="00620C54"/>
    <w:rsid w:val="00622A0A"/>
    <w:rsid w:val="00624215"/>
    <w:rsid w:val="00626B51"/>
    <w:rsid w:val="00630147"/>
    <w:rsid w:val="00630B43"/>
    <w:rsid w:val="00632A10"/>
    <w:rsid w:val="00633CA5"/>
    <w:rsid w:val="006349C6"/>
    <w:rsid w:val="00636E40"/>
    <w:rsid w:val="00640E3C"/>
    <w:rsid w:val="00642A8C"/>
    <w:rsid w:val="00643125"/>
    <w:rsid w:val="00644812"/>
    <w:rsid w:val="006448BB"/>
    <w:rsid w:val="00646841"/>
    <w:rsid w:val="00647422"/>
    <w:rsid w:val="006509F3"/>
    <w:rsid w:val="006518A9"/>
    <w:rsid w:val="006568A7"/>
    <w:rsid w:val="00656A07"/>
    <w:rsid w:val="006603AD"/>
    <w:rsid w:val="006603D7"/>
    <w:rsid w:val="006619B4"/>
    <w:rsid w:val="00662FFF"/>
    <w:rsid w:val="006653C1"/>
    <w:rsid w:val="00666B44"/>
    <w:rsid w:val="00667BA9"/>
    <w:rsid w:val="00667F43"/>
    <w:rsid w:val="006727FC"/>
    <w:rsid w:val="006729BF"/>
    <w:rsid w:val="00672E98"/>
    <w:rsid w:val="00676420"/>
    <w:rsid w:val="006806AD"/>
    <w:rsid w:val="00680D97"/>
    <w:rsid w:val="00684395"/>
    <w:rsid w:val="00684705"/>
    <w:rsid w:val="0068762F"/>
    <w:rsid w:val="00687DA3"/>
    <w:rsid w:val="0069008F"/>
    <w:rsid w:val="00690C3A"/>
    <w:rsid w:val="0069336D"/>
    <w:rsid w:val="006966C2"/>
    <w:rsid w:val="006A0FBA"/>
    <w:rsid w:val="006A1369"/>
    <w:rsid w:val="006A4978"/>
    <w:rsid w:val="006A76CD"/>
    <w:rsid w:val="006B1826"/>
    <w:rsid w:val="006B38A8"/>
    <w:rsid w:val="006B3AD3"/>
    <w:rsid w:val="006B7181"/>
    <w:rsid w:val="006C04E1"/>
    <w:rsid w:val="006C0925"/>
    <w:rsid w:val="006C0D49"/>
    <w:rsid w:val="006C10E2"/>
    <w:rsid w:val="006C11B5"/>
    <w:rsid w:val="006C1764"/>
    <w:rsid w:val="006C1F0A"/>
    <w:rsid w:val="006C2A67"/>
    <w:rsid w:val="006C3539"/>
    <w:rsid w:val="006C45E4"/>
    <w:rsid w:val="006C525A"/>
    <w:rsid w:val="006C7450"/>
    <w:rsid w:val="006D19D5"/>
    <w:rsid w:val="006D1C05"/>
    <w:rsid w:val="006D25B3"/>
    <w:rsid w:val="006D659A"/>
    <w:rsid w:val="006E03DB"/>
    <w:rsid w:val="006E17AE"/>
    <w:rsid w:val="006E1F09"/>
    <w:rsid w:val="006E285F"/>
    <w:rsid w:val="006E366E"/>
    <w:rsid w:val="006E3E65"/>
    <w:rsid w:val="006E47C6"/>
    <w:rsid w:val="006E607C"/>
    <w:rsid w:val="006E65B6"/>
    <w:rsid w:val="006E6C06"/>
    <w:rsid w:val="006F41C8"/>
    <w:rsid w:val="006F52B1"/>
    <w:rsid w:val="006F561A"/>
    <w:rsid w:val="006F63C4"/>
    <w:rsid w:val="007002A9"/>
    <w:rsid w:val="00701F06"/>
    <w:rsid w:val="00704E3E"/>
    <w:rsid w:val="00705B61"/>
    <w:rsid w:val="00711F19"/>
    <w:rsid w:val="007123BE"/>
    <w:rsid w:val="00713BE2"/>
    <w:rsid w:val="00713DAA"/>
    <w:rsid w:val="00716B0C"/>
    <w:rsid w:val="00720824"/>
    <w:rsid w:val="007217AD"/>
    <w:rsid w:val="00722181"/>
    <w:rsid w:val="00722E50"/>
    <w:rsid w:val="0072794A"/>
    <w:rsid w:val="00731672"/>
    <w:rsid w:val="00733D2B"/>
    <w:rsid w:val="007343FB"/>
    <w:rsid w:val="0073468B"/>
    <w:rsid w:val="00735586"/>
    <w:rsid w:val="00735ADF"/>
    <w:rsid w:val="00736395"/>
    <w:rsid w:val="00737A10"/>
    <w:rsid w:val="0074024C"/>
    <w:rsid w:val="00740684"/>
    <w:rsid w:val="007509EF"/>
    <w:rsid w:val="007513CF"/>
    <w:rsid w:val="0075465B"/>
    <w:rsid w:val="00755357"/>
    <w:rsid w:val="007576D9"/>
    <w:rsid w:val="0076038A"/>
    <w:rsid w:val="00760541"/>
    <w:rsid w:val="007613C1"/>
    <w:rsid w:val="00761C71"/>
    <w:rsid w:val="00762657"/>
    <w:rsid w:val="00763FF6"/>
    <w:rsid w:val="007704F5"/>
    <w:rsid w:val="007709D2"/>
    <w:rsid w:val="0077196A"/>
    <w:rsid w:val="00773658"/>
    <w:rsid w:val="00773B51"/>
    <w:rsid w:val="0077602B"/>
    <w:rsid w:val="0077704F"/>
    <w:rsid w:val="007771A1"/>
    <w:rsid w:val="00781175"/>
    <w:rsid w:val="007815EF"/>
    <w:rsid w:val="007817D6"/>
    <w:rsid w:val="007819C7"/>
    <w:rsid w:val="007831CC"/>
    <w:rsid w:val="00783A4B"/>
    <w:rsid w:val="007846DD"/>
    <w:rsid w:val="007852A2"/>
    <w:rsid w:val="00791828"/>
    <w:rsid w:val="007922DC"/>
    <w:rsid w:val="007923B7"/>
    <w:rsid w:val="00793677"/>
    <w:rsid w:val="00797821"/>
    <w:rsid w:val="007A5781"/>
    <w:rsid w:val="007A5827"/>
    <w:rsid w:val="007A61C8"/>
    <w:rsid w:val="007A6F1A"/>
    <w:rsid w:val="007B14DE"/>
    <w:rsid w:val="007B1784"/>
    <w:rsid w:val="007B5F00"/>
    <w:rsid w:val="007B73B4"/>
    <w:rsid w:val="007C0260"/>
    <w:rsid w:val="007C4A95"/>
    <w:rsid w:val="007C7DA5"/>
    <w:rsid w:val="007D097D"/>
    <w:rsid w:val="007D1C47"/>
    <w:rsid w:val="007D219A"/>
    <w:rsid w:val="007D56EB"/>
    <w:rsid w:val="007E4137"/>
    <w:rsid w:val="007E59DF"/>
    <w:rsid w:val="007E677E"/>
    <w:rsid w:val="007E6AD7"/>
    <w:rsid w:val="007E6B70"/>
    <w:rsid w:val="007E78A2"/>
    <w:rsid w:val="007F07B5"/>
    <w:rsid w:val="007F17E2"/>
    <w:rsid w:val="007F187B"/>
    <w:rsid w:val="007F310D"/>
    <w:rsid w:val="007F31E4"/>
    <w:rsid w:val="007F35AB"/>
    <w:rsid w:val="007F3B7D"/>
    <w:rsid w:val="007F55F0"/>
    <w:rsid w:val="007F5EBF"/>
    <w:rsid w:val="007F70BA"/>
    <w:rsid w:val="00800AA5"/>
    <w:rsid w:val="00800CB9"/>
    <w:rsid w:val="00801CAB"/>
    <w:rsid w:val="00802B04"/>
    <w:rsid w:val="00803631"/>
    <w:rsid w:val="00806EA5"/>
    <w:rsid w:val="00806EC0"/>
    <w:rsid w:val="00816129"/>
    <w:rsid w:val="0081667D"/>
    <w:rsid w:val="00820459"/>
    <w:rsid w:val="008212F1"/>
    <w:rsid w:val="00821CF6"/>
    <w:rsid w:val="0082278C"/>
    <w:rsid w:val="00823BDD"/>
    <w:rsid w:val="008254E8"/>
    <w:rsid w:val="00825E94"/>
    <w:rsid w:val="00826C47"/>
    <w:rsid w:val="00826D81"/>
    <w:rsid w:val="008279A5"/>
    <w:rsid w:val="00827D48"/>
    <w:rsid w:val="008301EF"/>
    <w:rsid w:val="00830300"/>
    <w:rsid w:val="00832391"/>
    <w:rsid w:val="00833C32"/>
    <w:rsid w:val="00833DF5"/>
    <w:rsid w:val="00833FE3"/>
    <w:rsid w:val="0083463C"/>
    <w:rsid w:val="0083578E"/>
    <w:rsid w:val="008372DA"/>
    <w:rsid w:val="00841FC2"/>
    <w:rsid w:val="008428F6"/>
    <w:rsid w:val="00843691"/>
    <w:rsid w:val="008436D2"/>
    <w:rsid w:val="00843F4B"/>
    <w:rsid w:val="008455B7"/>
    <w:rsid w:val="00845A68"/>
    <w:rsid w:val="00845C3A"/>
    <w:rsid w:val="0085069D"/>
    <w:rsid w:val="008512AE"/>
    <w:rsid w:val="008517A3"/>
    <w:rsid w:val="00854907"/>
    <w:rsid w:val="00860CCE"/>
    <w:rsid w:val="00861C84"/>
    <w:rsid w:val="008623B6"/>
    <w:rsid w:val="00864841"/>
    <w:rsid w:val="00865E18"/>
    <w:rsid w:val="00871328"/>
    <w:rsid w:val="00871DA5"/>
    <w:rsid w:val="00873CDB"/>
    <w:rsid w:val="00874EC7"/>
    <w:rsid w:val="008758CD"/>
    <w:rsid w:val="00876659"/>
    <w:rsid w:val="00876C43"/>
    <w:rsid w:val="00877F15"/>
    <w:rsid w:val="00880798"/>
    <w:rsid w:val="008808CA"/>
    <w:rsid w:val="008879B0"/>
    <w:rsid w:val="00890137"/>
    <w:rsid w:val="008902A7"/>
    <w:rsid w:val="008912FC"/>
    <w:rsid w:val="00892AC3"/>
    <w:rsid w:val="008954B4"/>
    <w:rsid w:val="008968B1"/>
    <w:rsid w:val="008977F1"/>
    <w:rsid w:val="008A2486"/>
    <w:rsid w:val="008A3191"/>
    <w:rsid w:val="008A54D9"/>
    <w:rsid w:val="008A60ED"/>
    <w:rsid w:val="008A6184"/>
    <w:rsid w:val="008A6317"/>
    <w:rsid w:val="008B0DE8"/>
    <w:rsid w:val="008B151A"/>
    <w:rsid w:val="008B1737"/>
    <w:rsid w:val="008B2104"/>
    <w:rsid w:val="008B2E9F"/>
    <w:rsid w:val="008B35F6"/>
    <w:rsid w:val="008B4032"/>
    <w:rsid w:val="008B4F04"/>
    <w:rsid w:val="008C01D4"/>
    <w:rsid w:val="008C10D1"/>
    <w:rsid w:val="008C414F"/>
    <w:rsid w:val="008C4728"/>
    <w:rsid w:val="008C4C61"/>
    <w:rsid w:val="008C4F12"/>
    <w:rsid w:val="008C5321"/>
    <w:rsid w:val="008D0D2F"/>
    <w:rsid w:val="008D3DE1"/>
    <w:rsid w:val="008D4617"/>
    <w:rsid w:val="008D4B83"/>
    <w:rsid w:val="008D7B25"/>
    <w:rsid w:val="008D7D3A"/>
    <w:rsid w:val="008E04F7"/>
    <w:rsid w:val="008E070D"/>
    <w:rsid w:val="008E0EE4"/>
    <w:rsid w:val="008E145C"/>
    <w:rsid w:val="008E274A"/>
    <w:rsid w:val="008E3B6E"/>
    <w:rsid w:val="008E4B90"/>
    <w:rsid w:val="008E4D04"/>
    <w:rsid w:val="008F18B6"/>
    <w:rsid w:val="008F274E"/>
    <w:rsid w:val="008F386D"/>
    <w:rsid w:val="008F3E1E"/>
    <w:rsid w:val="008F4264"/>
    <w:rsid w:val="008F47A1"/>
    <w:rsid w:val="008F5234"/>
    <w:rsid w:val="008F5B52"/>
    <w:rsid w:val="008F67A4"/>
    <w:rsid w:val="0090053C"/>
    <w:rsid w:val="00902B24"/>
    <w:rsid w:val="00904068"/>
    <w:rsid w:val="009069E7"/>
    <w:rsid w:val="00911260"/>
    <w:rsid w:val="0091177C"/>
    <w:rsid w:val="00920B35"/>
    <w:rsid w:val="00920B51"/>
    <w:rsid w:val="00921E49"/>
    <w:rsid w:val="0092369B"/>
    <w:rsid w:val="00923E33"/>
    <w:rsid w:val="00924F0C"/>
    <w:rsid w:val="0093039C"/>
    <w:rsid w:val="0093294B"/>
    <w:rsid w:val="00932952"/>
    <w:rsid w:val="00933C8A"/>
    <w:rsid w:val="00935355"/>
    <w:rsid w:val="0093728A"/>
    <w:rsid w:val="009405FF"/>
    <w:rsid w:val="00940BE7"/>
    <w:rsid w:val="00940DC9"/>
    <w:rsid w:val="009413FF"/>
    <w:rsid w:val="00943741"/>
    <w:rsid w:val="00947F93"/>
    <w:rsid w:val="00951316"/>
    <w:rsid w:val="00952915"/>
    <w:rsid w:val="00952E3C"/>
    <w:rsid w:val="00954782"/>
    <w:rsid w:val="00955ADE"/>
    <w:rsid w:val="009569F5"/>
    <w:rsid w:val="00957F9B"/>
    <w:rsid w:val="00957FB2"/>
    <w:rsid w:val="009607B5"/>
    <w:rsid w:val="00960C2D"/>
    <w:rsid w:val="00962933"/>
    <w:rsid w:val="00962A87"/>
    <w:rsid w:val="0096516B"/>
    <w:rsid w:val="00965511"/>
    <w:rsid w:val="00965DAD"/>
    <w:rsid w:val="00965F48"/>
    <w:rsid w:val="009677CF"/>
    <w:rsid w:val="00970234"/>
    <w:rsid w:val="0097183F"/>
    <w:rsid w:val="00971E11"/>
    <w:rsid w:val="00975FC2"/>
    <w:rsid w:val="0098219B"/>
    <w:rsid w:val="009841BA"/>
    <w:rsid w:val="009855CE"/>
    <w:rsid w:val="00985B1B"/>
    <w:rsid w:val="0099096F"/>
    <w:rsid w:val="00990E74"/>
    <w:rsid w:val="0099194A"/>
    <w:rsid w:val="00991EBA"/>
    <w:rsid w:val="009927A9"/>
    <w:rsid w:val="00993605"/>
    <w:rsid w:val="009952B3"/>
    <w:rsid w:val="009953C2"/>
    <w:rsid w:val="009959B5"/>
    <w:rsid w:val="00997374"/>
    <w:rsid w:val="009A0F47"/>
    <w:rsid w:val="009A3CE2"/>
    <w:rsid w:val="009A41F7"/>
    <w:rsid w:val="009A5E42"/>
    <w:rsid w:val="009A6B67"/>
    <w:rsid w:val="009B137B"/>
    <w:rsid w:val="009B1D95"/>
    <w:rsid w:val="009C2124"/>
    <w:rsid w:val="009C7D06"/>
    <w:rsid w:val="009D4078"/>
    <w:rsid w:val="009D40DF"/>
    <w:rsid w:val="009D448A"/>
    <w:rsid w:val="009D4CCE"/>
    <w:rsid w:val="009D6658"/>
    <w:rsid w:val="009E033C"/>
    <w:rsid w:val="009E0D59"/>
    <w:rsid w:val="009E13CF"/>
    <w:rsid w:val="009E36E6"/>
    <w:rsid w:val="009E5D5D"/>
    <w:rsid w:val="009E63E5"/>
    <w:rsid w:val="009F131E"/>
    <w:rsid w:val="009F25D4"/>
    <w:rsid w:val="009F4483"/>
    <w:rsid w:val="009F698C"/>
    <w:rsid w:val="009F7478"/>
    <w:rsid w:val="009F7E08"/>
    <w:rsid w:val="00A02095"/>
    <w:rsid w:val="00A05D46"/>
    <w:rsid w:val="00A0608D"/>
    <w:rsid w:val="00A078EA"/>
    <w:rsid w:val="00A105FB"/>
    <w:rsid w:val="00A10B8A"/>
    <w:rsid w:val="00A13709"/>
    <w:rsid w:val="00A13CFA"/>
    <w:rsid w:val="00A17A96"/>
    <w:rsid w:val="00A214DA"/>
    <w:rsid w:val="00A21E83"/>
    <w:rsid w:val="00A26ECE"/>
    <w:rsid w:val="00A27251"/>
    <w:rsid w:val="00A308EF"/>
    <w:rsid w:val="00A30AC3"/>
    <w:rsid w:val="00A31A4E"/>
    <w:rsid w:val="00A339E0"/>
    <w:rsid w:val="00A3515E"/>
    <w:rsid w:val="00A35173"/>
    <w:rsid w:val="00A35837"/>
    <w:rsid w:val="00A35963"/>
    <w:rsid w:val="00A35B38"/>
    <w:rsid w:val="00A367F1"/>
    <w:rsid w:val="00A36B12"/>
    <w:rsid w:val="00A3724B"/>
    <w:rsid w:val="00A40857"/>
    <w:rsid w:val="00A40BA6"/>
    <w:rsid w:val="00A417C4"/>
    <w:rsid w:val="00A42D22"/>
    <w:rsid w:val="00A45611"/>
    <w:rsid w:val="00A460D5"/>
    <w:rsid w:val="00A47A69"/>
    <w:rsid w:val="00A5245E"/>
    <w:rsid w:val="00A55FB9"/>
    <w:rsid w:val="00A56085"/>
    <w:rsid w:val="00A56DD3"/>
    <w:rsid w:val="00A57AD3"/>
    <w:rsid w:val="00A60DD3"/>
    <w:rsid w:val="00A62916"/>
    <w:rsid w:val="00A633B2"/>
    <w:rsid w:val="00A662C1"/>
    <w:rsid w:val="00A676D6"/>
    <w:rsid w:val="00A7199D"/>
    <w:rsid w:val="00A731B1"/>
    <w:rsid w:val="00A73DC3"/>
    <w:rsid w:val="00A74D56"/>
    <w:rsid w:val="00A74FA0"/>
    <w:rsid w:val="00A818B5"/>
    <w:rsid w:val="00A81EDC"/>
    <w:rsid w:val="00A8689E"/>
    <w:rsid w:val="00A87293"/>
    <w:rsid w:val="00A9092F"/>
    <w:rsid w:val="00A92E67"/>
    <w:rsid w:val="00A97044"/>
    <w:rsid w:val="00A97C23"/>
    <w:rsid w:val="00AA26F0"/>
    <w:rsid w:val="00AA303B"/>
    <w:rsid w:val="00AA3DE1"/>
    <w:rsid w:val="00AA52FA"/>
    <w:rsid w:val="00AA65A4"/>
    <w:rsid w:val="00AA75D8"/>
    <w:rsid w:val="00AB1CA1"/>
    <w:rsid w:val="00AB20C0"/>
    <w:rsid w:val="00AB42C3"/>
    <w:rsid w:val="00AB6379"/>
    <w:rsid w:val="00AB7036"/>
    <w:rsid w:val="00AC03A4"/>
    <w:rsid w:val="00AC1088"/>
    <w:rsid w:val="00AC11A0"/>
    <w:rsid w:val="00AC4B8B"/>
    <w:rsid w:val="00AC4E5B"/>
    <w:rsid w:val="00AC57A3"/>
    <w:rsid w:val="00AC7AEB"/>
    <w:rsid w:val="00AC7DCC"/>
    <w:rsid w:val="00AD01BC"/>
    <w:rsid w:val="00AD0380"/>
    <w:rsid w:val="00AD1625"/>
    <w:rsid w:val="00AD2656"/>
    <w:rsid w:val="00AD31C3"/>
    <w:rsid w:val="00AD3E9B"/>
    <w:rsid w:val="00AD5C06"/>
    <w:rsid w:val="00AD7012"/>
    <w:rsid w:val="00AE292A"/>
    <w:rsid w:val="00AE61D4"/>
    <w:rsid w:val="00AE6A44"/>
    <w:rsid w:val="00AE7B44"/>
    <w:rsid w:val="00AF0EFE"/>
    <w:rsid w:val="00AF1DC6"/>
    <w:rsid w:val="00AF4E8C"/>
    <w:rsid w:val="00AF4F56"/>
    <w:rsid w:val="00B02113"/>
    <w:rsid w:val="00B02706"/>
    <w:rsid w:val="00B05AF6"/>
    <w:rsid w:val="00B11083"/>
    <w:rsid w:val="00B124AC"/>
    <w:rsid w:val="00B14A3E"/>
    <w:rsid w:val="00B15483"/>
    <w:rsid w:val="00B15969"/>
    <w:rsid w:val="00B2155F"/>
    <w:rsid w:val="00B2228C"/>
    <w:rsid w:val="00B2249D"/>
    <w:rsid w:val="00B22F19"/>
    <w:rsid w:val="00B248B5"/>
    <w:rsid w:val="00B30D32"/>
    <w:rsid w:val="00B31BD2"/>
    <w:rsid w:val="00B34AC5"/>
    <w:rsid w:val="00B36A2D"/>
    <w:rsid w:val="00B36B62"/>
    <w:rsid w:val="00B41E7A"/>
    <w:rsid w:val="00B43C42"/>
    <w:rsid w:val="00B44694"/>
    <w:rsid w:val="00B45E67"/>
    <w:rsid w:val="00B45EDE"/>
    <w:rsid w:val="00B45F49"/>
    <w:rsid w:val="00B50503"/>
    <w:rsid w:val="00B514E7"/>
    <w:rsid w:val="00B5190B"/>
    <w:rsid w:val="00B51EC8"/>
    <w:rsid w:val="00B5338F"/>
    <w:rsid w:val="00B533B1"/>
    <w:rsid w:val="00B53E15"/>
    <w:rsid w:val="00B54E64"/>
    <w:rsid w:val="00B55A79"/>
    <w:rsid w:val="00B55E0B"/>
    <w:rsid w:val="00B60380"/>
    <w:rsid w:val="00B614F8"/>
    <w:rsid w:val="00B636AB"/>
    <w:rsid w:val="00B64390"/>
    <w:rsid w:val="00B646A3"/>
    <w:rsid w:val="00B65FF8"/>
    <w:rsid w:val="00B6775A"/>
    <w:rsid w:val="00B67FB6"/>
    <w:rsid w:val="00B70F13"/>
    <w:rsid w:val="00B746CD"/>
    <w:rsid w:val="00B74C5A"/>
    <w:rsid w:val="00B7520E"/>
    <w:rsid w:val="00B75798"/>
    <w:rsid w:val="00B76F6E"/>
    <w:rsid w:val="00B8044C"/>
    <w:rsid w:val="00B81722"/>
    <w:rsid w:val="00B82D87"/>
    <w:rsid w:val="00B866BB"/>
    <w:rsid w:val="00B90C61"/>
    <w:rsid w:val="00B9533C"/>
    <w:rsid w:val="00B95B1D"/>
    <w:rsid w:val="00B9645C"/>
    <w:rsid w:val="00B9733F"/>
    <w:rsid w:val="00BA003C"/>
    <w:rsid w:val="00BA0824"/>
    <w:rsid w:val="00BA3963"/>
    <w:rsid w:val="00BB0571"/>
    <w:rsid w:val="00BB1410"/>
    <w:rsid w:val="00BB3C05"/>
    <w:rsid w:val="00BB6ECA"/>
    <w:rsid w:val="00BC0004"/>
    <w:rsid w:val="00BC2FF3"/>
    <w:rsid w:val="00BC4301"/>
    <w:rsid w:val="00BC46B2"/>
    <w:rsid w:val="00BC7DA5"/>
    <w:rsid w:val="00BD1BE2"/>
    <w:rsid w:val="00BD5AF4"/>
    <w:rsid w:val="00BE13A0"/>
    <w:rsid w:val="00BE1F09"/>
    <w:rsid w:val="00BE26B1"/>
    <w:rsid w:val="00BE4D47"/>
    <w:rsid w:val="00BE50DC"/>
    <w:rsid w:val="00BE5392"/>
    <w:rsid w:val="00BE601D"/>
    <w:rsid w:val="00BE7C43"/>
    <w:rsid w:val="00BF0E6D"/>
    <w:rsid w:val="00BF2207"/>
    <w:rsid w:val="00BF2E03"/>
    <w:rsid w:val="00BF65E4"/>
    <w:rsid w:val="00BF6787"/>
    <w:rsid w:val="00BF7153"/>
    <w:rsid w:val="00C007E2"/>
    <w:rsid w:val="00C011F6"/>
    <w:rsid w:val="00C01B3C"/>
    <w:rsid w:val="00C02B9D"/>
    <w:rsid w:val="00C063D0"/>
    <w:rsid w:val="00C0640B"/>
    <w:rsid w:val="00C076E8"/>
    <w:rsid w:val="00C11B77"/>
    <w:rsid w:val="00C11BD3"/>
    <w:rsid w:val="00C14028"/>
    <w:rsid w:val="00C14412"/>
    <w:rsid w:val="00C14A5F"/>
    <w:rsid w:val="00C15345"/>
    <w:rsid w:val="00C1704B"/>
    <w:rsid w:val="00C1745D"/>
    <w:rsid w:val="00C17FFA"/>
    <w:rsid w:val="00C22E53"/>
    <w:rsid w:val="00C2469F"/>
    <w:rsid w:val="00C24F42"/>
    <w:rsid w:val="00C25C16"/>
    <w:rsid w:val="00C26004"/>
    <w:rsid w:val="00C3489B"/>
    <w:rsid w:val="00C34FC0"/>
    <w:rsid w:val="00C3769B"/>
    <w:rsid w:val="00C37792"/>
    <w:rsid w:val="00C40785"/>
    <w:rsid w:val="00C40ED6"/>
    <w:rsid w:val="00C41CA5"/>
    <w:rsid w:val="00C42361"/>
    <w:rsid w:val="00C44A71"/>
    <w:rsid w:val="00C45A99"/>
    <w:rsid w:val="00C46220"/>
    <w:rsid w:val="00C4771E"/>
    <w:rsid w:val="00C52C47"/>
    <w:rsid w:val="00C54584"/>
    <w:rsid w:val="00C55806"/>
    <w:rsid w:val="00C60B8A"/>
    <w:rsid w:val="00C61424"/>
    <w:rsid w:val="00C6405F"/>
    <w:rsid w:val="00C64F00"/>
    <w:rsid w:val="00C66A7B"/>
    <w:rsid w:val="00C735C1"/>
    <w:rsid w:val="00C759F5"/>
    <w:rsid w:val="00C75CDA"/>
    <w:rsid w:val="00C75DBB"/>
    <w:rsid w:val="00C75E63"/>
    <w:rsid w:val="00C80F64"/>
    <w:rsid w:val="00C8169C"/>
    <w:rsid w:val="00C83407"/>
    <w:rsid w:val="00C8389E"/>
    <w:rsid w:val="00C84080"/>
    <w:rsid w:val="00C85A6C"/>
    <w:rsid w:val="00C85F36"/>
    <w:rsid w:val="00C867FF"/>
    <w:rsid w:val="00C90B4B"/>
    <w:rsid w:val="00C91658"/>
    <w:rsid w:val="00C918FA"/>
    <w:rsid w:val="00C922A6"/>
    <w:rsid w:val="00C93B26"/>
    <w:rsid w:val="00C9476D"/>
    <w:rsid w:val="00C97357"/>
    <w:rsid w:val="00CA110D"/>
    <w:rsid w:val="00CA44CB"/>
    <w:rsid w:val="00CA48C9"/>
    <w:rsid w:val="00CA6BB0"/>
    <w:rsid w:val="00CB009A"/>
    <w:rsid w:val="00CB0FB2"/>
    <w:rsid w:val="00CB36C2"/>
    <w:rsid w:val="00CB4B71"/>
    <w:rsid w:val="00CB62AA"/>
    <w:rsid w:val="00CB6F30"/>
    <w:rsid w:val="00CB713D"/>
    <w:rsid w:val="00CC0052"/>
    <w:rsid w:val="00CC29BB"/>
    <w:rsid w:val="00CC2ED4"/>
    <w:rsid w:val="00CC37F0"/>
    <w:rsid w:val="00CC4086"/>
    <w:rsid w:val="00CC4D76"/>
    <w:rsid w:val="00CC5584"/>
    <w:rsid w:val="00CC58B9"/>
    <w:rsid w:val="00CC636C"/>
    <w:rsid w:val="00CD04B7"/>
    <w:rsid w:val="00CD09E1"/>
    <w:rsid w:val="00CD1088"/>
    <w:rsid w:val="00CD15FE"/>
    <w:rsid w:val="00CD3C57"/>
    <w:rsid w:val="00CD5FA6"/>
    <w:rsid w:val="00CD6376"/>
    <w:rsid w:val="00CD7072"/>
    <w:rsid w:val="00CE3063"/>
    <w:rsid w:val="00CE458C"/>
    <w:rsid w:val="00CE4B01"/>
    <w:rsid w:val="00CE56A6"/>
    <w:rsid w:val="00CF04D1"/>
    <w:rsid w:val="00CF3F4A"/>
    <w:rsid w:val="00D0564A"/>
    <w:rsid w:val="00D10E86"/>
    <w:rsid w:val="00D10F2B"/>
    <w:rsid w:val="00D11BFC"/>
    <w:rsid w:val="00D1307D"/>
    <w:rsid w:val="00D1764E"/>
    <w:rsid w:val="00D17FFE"/>
    <w:rsid w:val="00D21F9A"/>
    <w:rsid w:val="00D22BAF"/>
    <w:rsid w:val="00D243EC"/>
    <w:rsid w:val="00D24DBF"/>
    <w:rsid w:val="00D25B19"/>
    <w:rsid w:val="00D274BA"/>
    <w:rsid w:val="00D333FF"/>
    <w:rsid w:val="00D3668B"/>
    <w:rsid w:val="00D37C9B"/>
    <w:rsid w:val="00D40510"/>
    <w:rsid w:val="00D4074D"/>
    <w:rsid w:val="00D42EF2"/>
    <w:rsid w:val="00D43ECF"/>
    <w:rsid w:val="00D4751C"/>
    <w:rsid w:val="00D47ADE"/>
    <w:rsid w:val="00D5151A"/>
    <w:rsid w:val="00D52B78"/>
    <w:rsid w:val="00D53AF8"/>
    <w:rsid w:val="00D53C96"/>
    <w:rsid w:val="00D577A0"/>
    <w:rsid w:val="00D5784A"/>
    <w:rsid w:val="00D57E37"/>
    <w:rsid w:val="00D62454"/>
    <w:rsid w:val="00D648BF"/>
    <w:rsid w:val="00D65166"/>
    <w:rsid w:val="00D70D82"/>
    <w:rsid w:val="00D71743"/>
    <w:rsid w:val="00D73F33"/>
    <w:rsid w:val="00D748BC"/>
    <w:rsid w:val="00D748CA"/>
    <w:rsid w:val="00D7710D"/>
    <w:rsid w:val="00D80DFC"/>
    <w:rsid w:val="00D80F9A"/>
    <w:rsid w:val="00D854DA"/>
    <w:rsid w:val="00D87922"/>
    <w:rsid w:val="00D879E2"/>
    <w:rsid w:val="00D90B0A"/>
    <w:rsid w:val="00D9219F"/>
    <w:rsid w:val="00D92655"/>
    <w:rsid w:val="00D956A5"/>
    <w:rsid w:val="00D956B5"/>
    <w:rsid w:val="00D95F55"/>
    <w:rsid w:val="00DA0B54"/>
    <w:rsid w:val="00DA28C8"/>
    <w:rsid w:val="00DA34E0"/>
    <w:rsid w:val="00DA36AE"/>
    <w:rsid w:val="00DA36ED"/>
    <w:rsid w:val="00DA38C1"/>
    <w:rsid w:val="00DB1439"/>
    <w:rsid w:val="00DB423A"/>
    <w:rsid w:val="00DB5E81"/>
    <w:rsid w:val="00DB6FEC"/>
    <w:rsid w:val="00DB7B85"/>
    <w:rsid w:val="00DC141E"/>
    <w:rsid w:val="00DC38E4"/>
    <w:rsid w:val="00DC3BCC"/>
    <w:rsid w:val="00DC4CE7"/>
    <w:rsid w:val="00DC6DC6"/>
    <w:rsid w:val="00DD1AAC"/>
    <w:rsid w:val="00DD3F28"/>
    <w:rsid w:val="00DD503D"/>
    <w:rsid w:val="00DD5229"/>
    <w:rsid w:val="00DD6075"/>
    <w:rsid w:val="00DE1E92"/>
    <w:rsid w:val="00DE324D"/>
    <w:rsid w:val="00DE4A1E"/>
    <w:rsid w:val="00DE6FD6"/>
    <w:rsid w:val="00DE74E9"/>
    <w:rsid w:val="00DE7912"/>
    <w:rsid w:val="00DF05EA"/>
    <w:rsid w:val="00DF06AC"/>
    <w:rsid w:val="00DF0FA3"/>
    <w:rsid w:val="00DF1378"/>
    <w:rsid w:val="00DF280D"/>
    <w:rsid w:val="00DF319F"/>
    <w:rsid w:val="00DF3513"/>
    <w:rsid w:val="00DF37EA"/>
    <w:rsid w:val="00DF574F"/>
    <w:rsid w:val="00DF6F7C"/>
    <w:rsid w:val="00DF7701"/>
    <w:rsid w:val="00E02DAD"/>
    <w:rsid w:val="00E030A4"/>
    <w:rsid w:val="00E03D60"/>
    <w:rsid w:val="00E04B41"/>
    <w:rsid w:val="00E07081"/>
    <w:rsid w:val="00E072FF"/>
    <w:rsid w:val="00E0768C"/>
    <w:rsid w:val="00E15DE2"/>
    <w:rsid w:val="00E20A19"/>
    <w:rsid w:val="00E219CB"/>
    <w:rsid w:val="00E22785"/>
    <w:rsid w:val="00E236BB"/>
    <w:rsid w:val="00E23BC6"/>
    <w:rsid w:val="00E25000"/>
    <w:rsid w:val="00E265F0"/>
    <w:rsid w:val="00E26830"/>
    <w:rsid w:val="00E27A80"/>
    <w:rsid w:val="00E27DBA"/>
    <w:rsid w:val="00E319D2"/>
    <w:rsid w:val="00E31A94"/>
    <w:rsid w:val="00E33636"/>
    <w:rsid w:val="00E34CB3"/>
    <w:rsid w:val="00E350D4"/>
    <w:rsid w:val="00E35477"/>
    <w:rsid w:val="00E356DB"/>
    <w:rsid w:val="00E41A82"/>
    <w:rsid w:val="00E41B76"/>
    <w:rsid w:val="00E42925"/>
    <w:rsid w:val="00E44E73"/>
    <w:rsid w:val="00E473FE"/>
    <w:rsid w:val="00E50CCF"/>
    <w:rsid w:val="00E51073"/>
    <w:rsid w:val="00E51659"/>
    <w:rsid w:val="00E51FC8"/>
    <w:rsid w:val="00E53031"/>
    <w:rsid w:val="00E535AA"/>
    <w:rsid w:val="00E543D1"/>
    <w:rsid w:val="00E543E0"/>
    <w:rsid w:val="00E563B0"/>
    <w:rsid w:val="00E61AB6"/>
    <w:rsid w:val="00E61D07"/>
    <w:rsid w:val="00E63EDC"/>
    <w:rsid w:val="00E64854"/>
    <w:rsid w:val="00E64B3E"/>
    <w:rsid w:val="00E676CE"/>
    <w:rsid w:val="00E703E0"/>
    <w:rsid w:val="00E70A9E"/>
    <w:rsid w:val="00E7390E"/>
    <w:rsid w:val="00E758C0"/>
    <w:rsid w:val="00E771DF"/>
    <w:rsid w:val="00E772AE"/>
    <w:rsid w:val="00E77DFE"/>
    <w:rsid w:val="00E81CBD"/>
    <w:rsid w:val="00E840E4"/>
    <w:rsid w:val="00E84267"/>
    <w:rsid w:val="00E84824"/>
    <w:rsid w:val="00E852B4"/>
    <w:rsid w:val="00E858FA"/>
    <w:rsid w:val="00E8604C"/>
    <w:rsid w:val="00E86DCA"/>
    <w:rsid w:val="00E90E04"/>
    <w:rsid w:val="00E90FFA"/>
    <w:rsid w:val="00E9265B"/>
    <w:rsid w:val="00E935DB"/>
    <w:rsid w:val="00E93D4B"/>
    <w:rsid w:val="00E93DC7"/>
    <w:rsid w:val="00E94CB4"/>
    <w:rsid w:val="00E94E57"/>
    <w:rsid w:val="00EA0148"/>
    <w:rsid w:val="00EA05BC"/>
    <w:rsid w:val="00EA2526"/>
    <w:rsid w:val="00EA2F1B"/>
    <w:rsid w:val="00EA4C3A"/>
    <w:rsid w:val="00EA54CB"/>
    <w:rsid w:val="00EA76DE"/>
    <w:rsid w:val="00EA7AEC"/>
    <w:rsid w:val="00EB1B93"/>
    <w:rsid w:val="00EB2BEF"/>
    <w:rsid w:val="00EB311F"/>
    <w:rsid w:val="00EB3A87"/>
    <w:rsid w:val="00EB3FDB"/>
    <w:rsid w:val="00EB47F9"/>
    <w:rsid w:val="00EB5028"/>
    <w:rsid w:val="00EC31D1"/>
    <w:rsid w:val="00EC7370"/>
    <w:rsid w:val="00ED099A"/>
    <w:rsid w:val="00ED15AC"/>
    <w:rsid w:val="00ED200C"/>
    <w:rsid w:val="00ED21A1"/>
    <w:rsid w:val="00ED2F63"/>
    <w:rsid w:val="00ED35B9"/>
    <w:rsid w:val="00ED3D71"/>
    <w:rsid w:val="00ED61A5"/>
    <w:rsid w:val="00ED68B3"/>
    <w:rsid w:val="00ED693D"/>
    <w:rsid w:val="00ED725F"/>
    <w:rsid w:val="00EE2435"/>
    <w:rsid w:val="00EF0192"/>
    <w:rsid w:val="00EF1835"/>
    <w:rsid w:val="00EF29E6"/>
    <w:rsid w:val="00EF56F6"/>
    <w:rsid w:val="00EF5837"/>
    <w:rsid w:val="00EF6975"/>
    <w:rsid w:val="00F01168"/>
    <w:rsid w:val="00F02909"/>
    <w:rsid w:val="00F049BD"/>
    <w:rsid w:val="00F063EC"/>
    <w:rsid w:val="00F10A38"/>
    <w:rsid w:val="00F1133C"/>
    <w:rsid w:val="00F208DC"/>
    <w:rsid w:val="00F2093D"/>
    <w:rsid w:val="00F20B56"/>
    <w:rsid w:val="00F232E4"/>
    <w:rsid w:val="00F31C2F"/>
    <w:rsid w:val="00F32E0B"/>
    <w:rsid w:val="00F33498"/>
    <w:rsid w:val="00F33D29"/>
    <w:rsid w:val="00F3468B"/>
    <w:rsid w:val="00F354F6"/>
    <w:rsid w:val="00F402AC"/>
    <w:rsid w:val="00F41A1A"/>
    <w:rsid w:val="00F4275A"/>
    <w:rsid w:val="00F427BC"/>
    <w:rsid w:val="00F42999"/>
    <w:rsid w:val="00F4354C"/>
    <w:rsid w:val="00F4772C"/>
    <w:rsid w:val="00F4796D"/>
    <w:rsid w:val="00F47EFB"/>
    <w:rsid w:val="00F502F1"/>
    <w:rsid w:val="00F503B2"/>
    <w:rsid w:val="00F54511"/>
    <w:rsid w:val="00F5691E"/>
    <w:rsid w:val="00F56D42"/>
    <w:rsid w:val="00F61448"/>
    <w:rsid w:val="00F61748"/>
    <w:rsid w:val="00F670DF"/>
    <w:rsid w:val="00F6718C"/>
    <w:rsid w:val="00F674A8"/>
    <w:rsid w:val="00F67622"/>
    <w:rsid w:val="00F70306"/>
    <w:rsid w:val="00F74341"/>
    <w:rsid w:val="00F74A0C"/>
    <w:rsid w:val="00F77418"/>
    <w:rsid w:val="00F8032C"/>
    <w:rsid w:val="00F8125F"/>
    <w:rsid w:val="00F8130F"/>
    <w:rsid w:val="00F816EB"/>
    <w:rsid w:val="00F82E60"/>
    <w:rsid w:val="00F85373"/>
    <w:rsid w:val="00F87298"/>
    <w:rsid w:val="00F87769"/>
    <w:rsid w:val="00F90798"/>
    <w:rsid w:val="00F92D1B"/>
    <w:rsid w:val="00F94219"/>
    <w:rsid w:val="00F94C21"/>
    <w:rsid w:val="00F95E7B"/>
    <w:rsid w:val="00FA11D1"/>
    <w:rsid w:val="00FA173B"/>
    <w:rsid w:val="00FA1CAB"/>
    <w:rsid w:val="00FA2C6B"/>
    <w:rsid w:val="00FA5748"/>
    <w:rsid w:val="00FB0DFD"/>
    <w:rsid w:val="00FB3EF0"/>
    <w:rsid w:val="00FC0FA4"/>
    <w:rsid w:val="00FC1395"/>
    <w:rsid w:val="00FC28D6"/>
    <w:rsid w:val="00FC3655"/>
    <w:rsid w:val="00FC47D3"/>
    <w:rsid w:val="00FD004C"/>
    <w:rsid w:val="00FD173F"/>
    <w:rsid w:val="00FD179D"/>
    <w:rsid w:val="00FE0551"/>
    <w:rsid w:val="00FE555D"/>
    <w:rsid w:val="00FE59F3"/>
    <w:rsid w:val="00FE68E9"/>
    <w:rsid w:val="00FF7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41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A87"/>
    <w:pPr>
      <w:tabs>
        <w:tab w:val="left" w:pos="3969"/>
      </w:tabs>
      <w:spacing w:after="60"/>
    </w:pPr>
    <w:rPr>
      <w:rFonts w:ascii="Arial" w:hAnsi="Arial"/>
      <w:lang w:eastAsia="en-US"/>
    </w:rPr>
  </w:style>
  <w:style w:type="paragraph" w:styleId="Heading1">
    <w:name w:val="heading 1"/>
    <w:next w:val="Heading2"/>
    <w:link w:val="Heading1Char"/>
    <w:autoRedefine/>
    <w:qFormat/>
    <w:rsid w:val="00EB3A87"/>
    <w:pPr>
      <w:keepNext/>
      <w:numPr>
        <w:numId w:val="13"/>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EB3A87"/>
    <w:pPr>
      <w:keepNext/>
      <w:numPr>
        <w:ilvl w:val="1"/>
        <w:numId w:val="13"/>
      </w:numPr>
      <w:tabs>
        <w:tab w:val="left" w:pos="0"/>
      </w:tabs>
      <w:spacing w:before="60"/>
      <w:outlineLvl w:val="1"/>
    </w:pPr>
    <w:rPr>
      <w:rFonts w:ascii="Arial" w:hAnsi="Arial"/>
      <w:b/>
      <w:lang w:eastAsia="en-US"/>
    </w:rPr>
  </w:style>
  <w:style w:type="paragraph" w:styleId="Heading3">
    <w:name w:val="heading 3"/>
    <w:link w:val="Heading3Char"/>
    <w:qFormat/>
    <w:rsid w:val="00EB3A87"/>
    <w:pPr>
      <w:keepNext/>
      <w:numPr>
        <w:ilvl w:val="2"/>
        <w:numId w:val="13"/>
      </w:numPr>
      <w:spacing w:before="120" w:after="120"/>
      <w:outlineLvl w:val="2"/>
    </w:pPr>
    <w:rPr>
      <w:rFonts w:ascii="Arial" w:hAnsi="Arial"/>
      <w:b/>
      <w:caps/>
      <w:snapToGrid w:val="0"/>
      <w:lang w:eastAsia="en-US"/>
    </w:rPr>
  </w:style>
  <w:style w:type="paragraph" w:styleId="Heading4">
    <w:name w:val="heading 4"/>
    <w:next w:val="Normal"/>
    <w:link w:val="Heading4Char"/>
    <w:rsid w:val="00EB3A87"/>
    <w:pPr>
      <w:keepNext/>
      <w:numPr>
        <w:ilvl w:val="3"/>
        <w:numId w:val="13"/>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EB3A87"/>
    <w:pPr>
      <w:numPr>
        <w:ilvl w:val="4"/>
        <w:numId w:val="13"/>
      </w:numPr>
      <w:spacing w:before="240"/>
      <w:outlineLvl w:val="4"/>
    </w:pPr>
    <w:rPr>
      <w:sz w:val="22"/>
    </w:rPr>
  </w:style>
  <w:style w:type="paragraph" w:styleId="Heading6">
    <w:name w:val="heading 6"/>
    <w:basedOn w:val="Normal"/>
    <w:next w:val="Normal"/>
    <w:rsid w:val="00EB3A87"/>
    <w:pPr>
      <w:numPr>
        <w:ilvl w:val="5"/>
        <w:numId w:val="13"/>
      </w:numPr>
      <w:spacing w:before="240"/>
      <w:outlineLvl w:val="5"/>
    </w:pPr>
    <w:rPr>
      <w:i/>
      <w:sz w:val="22"/>
    </w:rPr>
  </w:style>
  <w:style w:type="paragraph" w:styleId="Heading7">
    <w:name w:val="heading 7"/>
    <w:basedOn w:val="Normal"/>
    <w:next w:val="Normal"/>
    <w:rsid w:val="00EB3A87"/>
    <w:pPr>
      <w:numPr>
        <w:ilvl w:val="6"/>
        <w:numId w:val="13"/>
      </w:numPr>
      <w:spacing w:before="240"/>
      <w:outlineLvl w:val="6"/>
    </w:pPr>
  </w:style>
  <w:style w:type="paragraph" w:styleId="Heading8">
    <w:name w:val="heading 8"/>
    <w:basedOn w:val="Normal"/>
    <w:next w:val="Normal"/>
    <w:rsid w:val="00EB3A87"/>
    <w:pPr>
      <w:numPr>
        <w:ilvl w:val="7"/>
        <w:numId w:val="13"/>
      </w:numPr>
      <w:spacing w:before="240"/>
      <w:outlineLvl w:val="7"/>
    </w:pPr>
    <w:rPr>
      <w:i/>
    </w:rPr>
  </w:style>
  <w:style w:type="paragraph" w:styleId="Heading9">
    <w:name w:val="heading 9"/>
    <w:basedOn w:val="Normal"/>
    <w:next w:val="Normal"/>
    <w:rsid w:val="00EB3A87"/>
    <w:pPr>
      <w:numPr>
        <w:ilvl w:val="8"/>
        <w:numId w:val="13"/>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EB3A87"/>
    <w:pPr>
      <w:tabs>
        <w:tab w:val="center" w:pos="4536"/>
        <w:tab w:val="right" w:pos="9072"/>
      </w:tabs>
    </w:pPr>
    <w:rPr>
      <w:rFonts w:ascii="Arial" w:hAnsi="Arial"/>
      <w:i/>
      <w:sz w:val="16"/>
      <w:szCs w:val="16"/>
      <w:lang w:eastAsia="en-US"/>
    </w:rPr>
  </w:style>
  <w:style w:type="paragraph" w:styleId="Header">
    <w:name w:val="header"/>
    <w:link w:val="HeaderChar"/>
    <w:rsid w:val="00EB3A87"/>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EB3A87"/>
    <w:pPr>
      <w:numPr>
        <w:numId w:val="5"/>
      </w:numPr>
      <w:tabs>
        <w:tab w:val="left" w:pos="210"/>
        <w:tab w:val="left" w:pos="3969"/>
      </w:tabs>
      <w:spacing w:after="60"/>
    </w:pPr>
    <w:rPr>
      <w:rFonts w:ascii="Arial" w:hAnsi="Arial"/>
      <w:lang w:eastAsia="en-US"/>
    </w:rPr>
  </w:style>
  <w:style w:type="paragraph" w:customStyle="1" w:styleId="Tabletext">
    <w:name w:val="Table text"/>
    <w:rsid w:val="00EB3A87"/>
    <w:rPr>
      <w:rFonts w:ascii="Arial" w:hAnsi="Arial"/>
      <w:lang w:eastAsia="en-US"/>
    </w:rPr>
  </w:style>
  <w:style w:type="paragraph" w:customStyle="1" w:styleId="Tabletitle">
    <w:name w:val="Table title"/>
    <w:qFormat/>
    <w:rsid w:val="00EB3A87"/>
    <w:rPr>
      <w:rFonts w:ascii="Arial" w:hAnsi="Arial"/>
      <w:b/>
      <w:lang w:eastAsia="en-US"/>
    </w:rPr>
  </w:style>
  <w:style w:type="paragraph" w:customStyle="1" w:styleId="Tableindent">
    <w:name w:val="Table indent"/>
    <w:rsid w:val="00EB3A87"/>
    <w:pPr>
      <w:numPr>
        <w:numId w:val="4"/>
      </w:numPr>
      <w:tabs>
        <w:tab w:val="left" w:pos="85"/>
      </w:tabs>
    </w:pPr>
    <w:rPr>
      <w:rFonts w:ascii="Arial" w:hAnsi="Arial"/>
      <w:lang w:eastAsia="en-US"/>
    </w:rPr>
  </w:style>
  <w:style w:type="paragraph" w:customStyle="1" w:styleId="NormalIndent2">
    <w:name w:val="Normal Indent 2"/>
    <w:rsid w:val="00EB3A87"/>
    <w:pPr>
      <w:numPr>
        <w:numId w:val="3"/>
      </w:numPr>
      <w:tabs>
        <w:tab w:val="left" w:pos="420"/>
        <w:tab w:val="left" w:pos="3969"/>
      </w:tabs>
      <w:spacing w:after="60"/>
    </w:pPr>
    <w:rPr>
      <w:rFonts w:ascii="Arial" w:hAnsi="Arial"/>
      <w:lang w:eastAsia="en-US"/>
    </w:rPr>
  </w:style>
  <w:style w:type="paragraph" w:customStyle="1" w:styleId="NormalIndent3">
    <w:name w:val="Normal Indent 3"/>
    <w:rsid w:val="00EB3A87"/>
    <w:pPr>
      <w:numPr>
        <w:numId w:val="2"/>
      </w:numPr>
      <w:tabs>
        <w:tab w:val="left" w:pos="420"/>
      </w:tabs>
      <w:spacing w:after="60"/>
    </w:pPr>
    <w:rPr>
      <w:rFonts w:ascii="Arial" w:hAnsi="Arial"/>
      <w:lang w:eastAsia="en-US"/>
    </w:rPr>
  </w:style>
  <w:style w:type="character" w:styleId="Hyperlink">
    <w:name w:val="Hyperlink"/>
    <w:uiPriority w:val="99"/>
    <w:rsid w:val="00EB3A87"/>
    <w:rPr>
      <w:color w:val="0000FF"/>
      <w:u w:val="none"/>
      <w:bdr w:val="none" w:sz="0" w:space="0" w:color="auto"/>
    </w:rPr>
  </w:style>
  <w:style w:type="paragraph" w:customStyle="1" w:styleId="Standard1">
    <w:name w:val="Standard 1"/>
    <w:link w:val="Standard1Char"/>
    <w:rsid w:val="00EB3A87"/>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EB3A87"/>
    <w:pPr>
      <w:numPr>
        <w:numId w:val="12"/>
      </w:numPr>
    </w:pPr>
  </w:style>
  <w:style w:type="character" w:customStyle="1" w:styleId="Italic">
    <w:name w:val="Italic"/>
    <w:rsid w:val="002C0C48"/>
    <w:rPr>
      <w:i/>
      <w:iCs/>
    </w:rPr>
  </w:style>
  <w:style w:type="character" w:customStyle="1" w:styleId="Symbol">
    <w:name w:val="Symbol"/>
    <w:basedOn w:val="DefaultParagraphFont"/>
    <w:rsid w:val="00EB3A87"/>
    <w:rPr>
      <w:rFonts w:ascii="Symbol" w:hAnsi="Symbol"/>
    </w:rPr>
  </w:style>
  <w:style w:type="paragraph" w:customStyle="1" w:styleId="Instructions">
    <w:name w:val="Instructions"/>
    <w:basedOn w:val="Normal"/>
    <w:link w:val="InstructionsChar"/>
    <w:qFormat/>
    <w:rsid w:val="00EB3A87"/>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EB3A87"/>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EB3A87"/>
    <w:pPr>
      <w:tabs>
        <w:tab w:val="clear" w:pos="2835"/>
        <w:tab w:val="left" w:pos="3119"/>
      </w:tabs>
      <w:ind w:left="3119" w:hanging="3119"/>
    </w:pPr>
  </w:style>
  <w:style w:type="character" w:styleId="PageNumber">
    <w:name w:val="page number"/>
    <w:rsid w:val="00EB3A87"/>
  </w:style>
  <w:style w:type="paragraph" w:customStyle="1" w:styleId="Tableindent2">
    <w:name w:val="Table indent 2"/>
    <w:rsid w:val="00EB3A87"/>
    <w:pPr>
      <w:numPr>
        <w:numId w:val="6"/>
      </w:numPr>
      <w:tabs>
        <w:tab w:val="left" w:pos="284"/>
      </w:tabs>
    </w:pPr>
    <w:rPr>
      <w:rFonts w:ascii="Arial" w:hAnsi="Arial"/>
      <w:lang w:eastAsia="en-US"/>
    </w:rPr>
  </w:style>
  <w:style w:type="paragraph" w:styleId="TOC1">
    <w:name w:val="toc 1"/>
    <w:basedOn w:val="Normal"/>
    <w:next w:val="Normal"/>
    <w:autoRedefine/>
    <w:uiPriority w:val="39"/>
    <w:rsid w:val="00EB3A87"/>
    <w:pPr>
      <w:tabs>
        <w:tab w:val="clear" w:pos="3969"/>
      </w:tabs>
    </w:pPr>
    <w:rPr>
      <w:b/>
    </w:rPr>
  </w:style>
  <w:style w:type="paragraph" w:styleId="TOC2">
    <w:name w:val="toc 2"/>
    <w:basedOn w:val="Normal"/>
    <w:next w:val="Normal"/>
    <w:uiPriority w:val="39"/>
    <w:rsid w:val="00EB3A87"/>
    <w:pPr>
      <w:tabs>
        <w:tab w:val="clear" w:pos="3969"/>
      </w:tabs>
      <w:ind w:left="200"/>
    </w:pPr>
  </w:style>
  <w:style w:type="paragraph" w:customStyle="1" w:styleId="Instructionsindent2">
    <w:name w:val="Instructions indent 2"/>
    <w:rsid w:val="00EB3A87"/>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EB3A87"/>
    <w:pPr>
      <w:shd w:val="clear" w:color="auto" w:fill="000080"/>
    </w:pPr>
    <w:rPr>
      <w:rFonts w:ascii="Tahoma" w:hAnsi="Tahoma" w:cs="Tahoma"/>
    </w:rPr>
  </w:style>
  <w:style w:type="character" w:customStyle="1" w:styleId="Heading4Char">
    <w:name w:val="Heading 4 Char"/>
    <w:link w:val="Heading4"/>
    <w:rsid w:val="00EB3A87"/>
    <w:rPr>
      <w:rFonts w:ascii="Arial" w:hAnsi="Arial"/>
      <w:b/>
      <w:lang w:eastAsia="en-US"/>
    </w:rPr>
  </w:style>
  <w:style w:type="character" w:customStyle="1" w:styleId="InstructionsChar">
    <w:name w:val="Instructions Char"/>
    <w:link w:val="Instructions"/>
    <w:rsid w:val="00EB3A87"/>
    <w:rPr>
      <w:rFonts w:ascii="Arial" w:hAnsi="Arial"/>
      <w:vanish/>
      <w:color w:val="008000"/>
      <w:sz w:val="16"/>
      <w:lang w:eastAsia="en-US"/>
    </w:rPr>
  </w:style>
  <w:style w:type="paragraph" w:customStyle="1" w:styleId="Guidancetabletext">
    <w:name w:val="Guidance table text"/>
    <w:basedOn w:val="Instructions"/>
    <w:rsid w:val="00EB3A87"/>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EB3A87"/>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EB3A87"/>
    <w:rPr>
      <w:color w:val="993300"/>
    </w:rPr>
  </w:style>
  <w:style w:type="paragraph" w:customStyle="1" w:styleId="Promptindent">
    <w:name w:val="Prompt indent"/>
    <w:basedOn w:val="NormalIndent"/>
    <w:rsid w:val="00EB3A87"/>
    <w:pPr>
      <w:numPr>
        <w:numId w:val="7"/>
      </w:numPr>
    </w:pPr>
    <w:rPr>
      <w:color w:val="993300"/>
    </w:rPr>
  </w:style>
  <w:style w:type="paragraph" w:customStyle="1" w:styleId="Promptindent2">
    <w:name w:val="Prompt indent 2"/>
    <w:basedOn w:val="NormalIndent2"/>
    <w:rsid w:val="00EB3A87"/>
    <w:pPr>
      <w:numPr>
        <w:numId w:val="8"/>
      </w:numPr>
    </w:pPr>
    <w:rPr>
      <w:color w:val="993300"/>
    </w:rPr>
  </w:style>
  <w:style w:type="character" w:customStyle="1" w:styleId="PromptChar">
    <w:name w:val="Prompt Char"/>
    <w:link w:val="Prompt"/>
    <w:rsid w:val="00EB3A87"/>
    <w:rPr>
      <w:rFonts w:ascii="Arial" w:hAnsi="Arial"/>
      <w:color w:val="993300"/>
      <w:lang w:eastAsia="en-US"/>
    </w:rPr>
  </w:style>
  <w:style w:type="paragraph" w:customStyle="1" w:styleId="Default">
    <w:name w:val="Default"/>
    <w:rsid w:val="00EB3A87"/>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EB3A87"/>
    <w:rPr>
      <w:rFonts w:ascii="Arial" w:hAnsi="Arial"/>
      <w:b/>
      <w:caps/>
      <w:snapToGrid w:val="0"/>
      <w:lang w:eastAsia="en-US"/>
    </w:rPr>
  </w:style>
  <w:style w:type="character" w:styleId="FollowedHyperlink">
    <w:name w:val="FollowedHyperlink"/>
    <w:rsid w:val="00EB3A87"/>
    <w:rPr>
      <w:color w:val="800080"/>
      <w:u w:val="single"/>
    </w:rPr>
  </w:style>
  <w:style w:type="paragraph" w:customStyle="1" w:styleId="OptionalHeading3">
    <w:name w:val="Optional Heading 3"/>
    <w:basedOn w:val="Heading3"/>
    <w:rsid w:val="00EB3A87"/>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EB3A87"/>
    <w:pPr>
      <w:shd w:val="clear" w:color="auto" w:fill="D9D9D9"/>
    </w:pPr>
    <w:rPr>
      <w:rFonts w:ascii="Calibri" w:hAnsi="Calibri"/>
      <w:vanish/>
      <w:color w:val="365F91"/>
    </w:rPr>
  </w:style>
  <w:style w:type="paragraph" w:customStyle="1" w:styleId="OptionalNormal">
    <w:name w:val="Optional Normal"/>
    <w:basedOn w:val="Normal"/>
    <w:rsid w:val="00EB3A87"/>
    <w:pPr>
      <w:shd w:val="clear" w:color="auto" w:fill="D9D9D9"/>
    </w:pPr>
    <w:rPr>
      <w:rFonts w:ascii="Calibri" w:hAnsi="Calibri"/>
      <w:vanish/>
      <w:color w:val="365F91"/>
    </w:rPr>
  </w:style>
  <w:style w:type="paragraph" w:customStyle="1" w:styleId="OptionalNormalIndent">
    <w:name w:val="Optional Normal Indent"/>
    <w:rsid w:val="00EB3A87"/>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EB3A87"/>
    <w:pPr>
      <w:shd w:val="clear" w:color="auto" w:fill="D9D9D9"/>
    </w:pPr>
    <w:rPr>
      <w:rFonts w:ascii="Calibri" w:hAnsi="Calibri"/>
      <w:vanish/>
      <w:color w:val="365F91"/>
    </w:rPr>
  </w:style>
  <w:style w:type="paragraph" w:customStyle="1" w:styleId="OptionalTabletitle">
    <w:name w:val="Optional Table title"/>
    <w:basedOn w:val="Tabletitle"/>
    <w:rsid w:val="00EB3A87"/>
    <w:pPr>
      <w:shd w:val="clear" w:color="auto" w:fill="D9D9D9"/>
    </w:pPr>
    <w:rPr>
      <w:rFonts w:ascii="Calibri" w:hAnsi="Calibri"/>
      <w:vanish/>
      <w:color w:val="365F91"/>
    </w:rPr>
  </w:style>
  <w:style w:type="paragraph" w:customStyle="1" w:styleId="OptionalPromptindent">
    <w:name w:val="Optional Prompt indent"/>
    <w:basedOn w:val="Promptindent"/>
    <w:rsid w:val="00EB3A87"/>
    <w:pPr>
      <w:numPr>
        <w:numId w:val="0"/>
      </w:numPr>
      <w:shd w:val="clear" w:color="auto" w:fill="D9D9D9"/>
    </w:pPr>
    <w:rPr>
      <w:rFonts w:ascii="Calibri" w:hAnsi="Calibri"/>
      <w:vanish/>
      <w:color w:val="17365D"/>
    </w:rPr>
  </w:style>
  <w:style w:type="character" w:customStyle="1" w:styleId="Standard1Char">
    <w:name w:val="Standard 1 Char"/>
    <w:link w:val="Standard1"/>
    <w:rsid w:val="00EB3A87"/>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EB3A87"/>
    <w:pPr>
      <w:spacing w:after="0"/>
    </w:pPr>
    <w:rPr>
      <w:rFonts w:ascii="Tahoma" w:hAnsi="Tahoma"/>
      <w:sz w:val="16"/>
      <w:szCs w:val="16"/>
    </w:rPr>
  </w:style>
  <w:style w:type="character" w:customStyle="1" w:styleId="BalloonTextChar">
    <w:name w:val="Balloon Text Char"/>
    <w:link w:val="BalloonText"/>
    <w:uiPriority w:val="99"/>
    <w:semiHidden/>
    <w:rsid w:val="00EB3A87"/>
    <w:rPr>
      <w:rFonts w:ascii="Tahoma" w:hAnsi="Tahoma"/>
      <w:sz w:val="16"/>
      <w:szCs w:val="16"/>
      <w:lang w:eastAsia="en-US"/>
    </w:rPr>
  </w:style>
  <w:style w:type="paragraph" w:styleId="ListParagraph">
    <w:name w:val="List Paragraph"/>
    <w:basedOn w:val="Normal"/>
    <w:uiPriority w:val="34"/>
    <w:rsid w:val="00EB3A87"/>
    <w:pPr>
      <w:tabs>
        <w:tab w:val="clear" w:pos="3969"/>
      </w:tabs>
      <w:spacing w:after="0"/>
      <w:ind w:left="720"/>
    </w:pPr>
    <w:rPr>
      <w:rFonts w:ascii="Times New Roman" w:eastAsia="Calibri" w:hAnsi="Times New Roman"/>
      <w:sz w:val="24"/>
      <w:szCs w:val="24"/>
      <w:lang w:eastAsia="en-AU"/>
    </w:rPr>
  </w:style>
  <w:style w:type="paragraph" w:customStyle="1" w:styleId="StyleArialNarrow8ptLeft02cmRight02cm">
    <w:name w:val="Style Arial Narrow 8 pt Left:  0.2 cm Right:  0.2 cm"/>
    <w:basedOn w:val="Normal"/>
    <w:autoRedefine/>
    <w:qFormat/>
    <w:rsid w:val="00EB3A87"/>
    <w:pPr>
      <w:ind w:left="113" w:right="113"/>
    </w:pPr>
    <w:rPr>
      <w:sz w:val="16"/>
    </w:rPr>
  </w:style>
  <w:style w:type="numbering" w:customStyle="1" w:styleId="StyleBulleted">
    <w:name w:val="Style Bulleted."/>
    <w:rsid w:val="00EB3A87"/>
    <w:pPr>
      <w:numPr>
        <w:numId w:val="10"/>
      </w:numPr>
    </w:pPr>
  </w:style>
  <w:style w:type="character" w:customStyle="1" w:styleId="HeaderChar">
    <w:name w:val="Header Char"/>
    <w:link w:val="Header"/>
    <w:locked/>
    <w:rsid w:val="00EB3A87"/>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EB3A87"/>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EB3A87"/>
    <w:rPr>
      <w:rFonts w:ascii="Arial" w:hAnsi="Arial"/>
      <w:b/>
      <w:lang w:eastAsia="en-US"/>
    </w:rPr>
  </w:style>
  <w:style w:type="character" w:customStyle="1" w:styleId="Bold">
    <w:name w:val="Bold"/>
    <w:rsid w:val="00EB3A87"/>
    <w:rPr>
      <w:b/>
      <w:bCs/>
    </w:rPr>
  </w:style>
  <w:style w:type="character" w:customStyle="1" w:styleId="Heading1Char">
    <w:name w:val="Heading 1 Char"/>
    <w:link w:val="Heading1"/>
    <w:rsid w:val="00E563B0"/>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0">
    <w:name w:val="bold"/>
    <w:rsid w:val="00EB3A87"/>
    <w:rPr>
      <w:b/>
      <w:bCs/>
    </w:rPr>
  </w:style>
  <w:style w:type="character" w:customStyle="1" w:styleId="Heading4Char1">
    <w:name w:val="Heading 4 Char1"/>
    <w:rsid w:val="00EB3A87"/>
    <w:rPr>
      <w:rFonts w:ascii="Arial" w:hAnsi="Arial"/>
      <w:b/>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A87"/>
    <w:pPr>
      <w:tabs>
        <w:tab w:val="left" w:pos="3969"/>
      </w:tabs>
      <w:spacing w:after="60"/>
    </w:pPr>
    <w:rPr>
      <w:rFonts w:ascii="Arial" w:hAnsi="Arial"/>
      <w:lang w:eastAsia="en-US"/>
    </w:rPr>
  </w:style>
  <w:style w:type="paragraph" w:styleId="Heading1">
    <w:name w:val="heading 1"/>
    <w:next w:val="Heading2"/>
    <w:link w:val="Heading1Char"/>
    <w:autoRedefine/>
    <w:qFormat/>
    <w:rsid w:val="00EB3A87"/>
    <w:pPr>
      <w:keepNext/>
      <w:numPr>
        <w:numId w:val="13"/>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EB3A87"/>
    <w:pPr>
      <w:keepNext/>
      <w:numPr>
        <w:ilvl w:val="1"/>
        <w:numId w:val="13"/>
      </w:numPr>
      <w:tabs>
        <w:tab w:val="left" w:pos="0"/>
      </w:tabs>
      <w:spacing w:before="60"/>
      <w:outlineLvl w:val="1"/>
    </w:pPr>
    <w:rPr>
      <w:rFonts w:ascii="Arial" w:hAnsi="Arial"/>
      <w:b/>
      <w:lang w:eastAsia="en-US"/>
    </w:rPr>
  </w:style>
  <w:style w:type="paragraph" w:styleId="Heading3">
    <w:name w:val="heading 3"/>
    <w:link w:val="Heading3Char"/>
    <w:qFormat/>
    <w:rsid w:val="00EB3A87"/>
    <w:pPr>
      <w:keepNext/>
      <w:numPr>
        <w:ilvl w:val="2"/>
        <w:numId w:val="13"/>
      </w:numPr>
      <w:spacing w:before="120" w:after="120"/>
      <w:outlineLvl w:val="2"/>
    </w:pPr>
    <w:rPr>
      <w:rFonts w:ascii="Arial" w:hAnsi="Arial"/>
      <w:b/>
      <w:caps/>
      <w:snapToGrid w:val="0"/>
      <w:lang w:eastAsia="en-US"/>
    </w:rPr>
  </w:style>
  <w:style w:type="paragraph" w:styleId="Heading4">
    <w:name w:val="heading 4"/>
    <w:next w:val="Normal"/>
    <w:link w:val="Heading4Char"/>
    <w:rsid w:val="00EB3A87"/>
    <w:pPr>
      <w:keepNext/>
      <w:numPr>
        <w:ilvl w:val="3"/>
        <w:numId w:val="13"/>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EB3A87"/>
    <w:pPr>
      <w:numPr>
        <w:ilvl w:val="4"/>
        <w:numId w:val="13"/>
      </w:numPr>
      <w:spacing w:before="240"/>
      <w:outlineLvl w:val="4"/>
    </w:pPr>
    <w:rPr>
      <w:sz w:val="22"/>
    </w:rPr>
  </w:style>
  <w:style w:type="paragraph" w:styleId="Heading6">
    <w:name w:val="heading 6"/>
    <w:basedOn w:val="Normal"/>
    <w:next w:val="Normal"/>
    <w:rsid w:val="00EB3A87"/>
    <w:pPr>
      <w:numPr>
        <w:ilvl w:val="5"/>
        <w:numId w:val="13"/>
      </w:numPr>
      <w:spacing w:before="240"/>
      <w:outlineLvl w:val="5"/>
    </w:pPr>
    <w:rPr>
      <w:i/>
      <w:sz w:val="22"/>
    </w:rPr>
  </w:style>
  <w:style w:type="paragraph" w:styleId="Heading7">
    <w:name w:val="heading 7"/>
    <w:basedOn w:val="Normal"/>
    <w:next w:val="Normal"/>
    <w:rsid w:val="00EB3A87"/>
    <w:pPr>
      <w:numPr>
        <w:ilvl w:val="6"/>
        <w:numId w:val="13"/>
      </w:numPr>
      <w:spacing w:before="240"/>
      <w:outlineLvl w:val="6"/>
    </w:pPr>
  </w:style>
  <w:style w:type="paragraph" w:styleId="Heading8">
    <w:name w:val="heading 8"/>
    <w:basedOn w:val="Normal"/>
    <w:next w:val="Normal"/>
    <w:rsid w:val="00EB3A87"/>
    <w:pPr>
      <w:numPr>
        <w:ilvl w:val="7"/>
        <w:numId w:val="13"/>
      </w:numPr>
      <w:spacing w:before="240"/>
      <w:outlineLvl w:val="7"/>
    </w:pPr>
    <w:rPr>
      <w:i/>
    </w:rPr>
  </w:style>
  <w:style w:type="paragraph" w:styleId="Heading9">
    <w:name w:val="heading 9"/>
    <w:basedOn w:val="Normal"/>
    <w:next w:val="Normal"/>
    <w:rsid w:val="00EB3A87"/>
    <w:pPr>
      <w:numPr>
        <w:ilvl w:val="8"/>
        <w:numId w:val="13"/>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EB3A87"/>
    <w:pPr>
      <w:tabs>
        <w:tab w:val="center" w:pos="4536"/>
        <w:tab w:val="right" w:pos="9072"/>
      </w:tabs>
    </w:pPr>
    <w:rPr>
      <w:rFonts w:ascii="Arial" w:hAnsi="Arial"/>
      <w:i/>
      <w:sz w:val="16"/>
      <w:szCs w:val="16"/>
      <w:lang w:eastAsia="en-US"/>
    </w:rPr>
  </w:style>
  <w:style w:type="paragraph" w:styleId="Header">
    <w:name w:val="header"/>
    <w:link w:val="HeaderChar"/>
    <w:rsid w:val="00EB3A87"/>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EB3A87"/>
    <w:pPr>
      <w:numPr>
        <w:numId w:val="5"/>
      </w:numPr>
      <w:tabs>
        <w:tab w:val="left" w:pos="210"/>
        <w:tab w:val="left" w:pos="3969"/>
      </w:tabs>
      <w:spacing w:after="60"/>
    </w:pPr>
    <w:rPr>
      <w:rFonts w:ascii="Arial" w:hAnsi="Arial"/>
      <w:lang w:eastAsia="en-US"/>
    </w:rPr>
  </w:style>
  <w:style w:type="paragraph" w:customStyle="1" w:styleId="Tabletext">
    <w:name w:val="Table text"/>
    <w:rsid w:val="00EB3A87"/>
    <w:rPr>
      <w:rFonts w:ascii="Arial" w:hAnsi="Arial"/>
      <w:lang w:eastAsia="en-US"/>
    </w:rPr>
  </w:style>
  <w:style w:type="paragraph" w:customStyle="1" w:styleId="Tabletitle">
    <w:name w:val="Table title"/>
    <w:qFormat/>
    <w:rsid w:val="00EB3A87"/>
    <w:rPr>
      <w:rFonts w:ascii="Arial" w:hAnsi="Arial"/>
      <w:b/>
      <w:lang w:eastAsia="en-US"/>
    </w:rPr>
  </w:style>
  <w:style w:type="paragraph" w:customStyle="1" w:styleId="Tableindent">
    <w:name w:val="Table indent"/>
    <w:rsid w:val="00EB3A87"/>
    <w:pPr>
      <w:numPr>
        <w:numId w:val="4"/>
      </w:numPr>
      <w:tabs>
        <w:tab w:val="left" w:pos="85"/>
      </w:tabs>
    </w:pPr>
    <w:rPr>
      <w:rFonts w:ascii="Arial" w:hAnsi="Arial"/>
      <w:lang w:eastAsia="en-US"/>
    </w:rPr>
  </w:style>
  <w:style w:type="paragraph" w:customStyle="1" w:styleId="NormalIndent2">
    <w:name w:val="Normal Indent 2"/>
    <w:rsid w:val="00EB3A87"/>
    <w:pPr>
      <w:numPr>
        <w:numId w:val="3"/>
      </w:numPr>
      <w:tabs>
        <w:tab w:val="left" w:pos="420"/>
        <w:tab w:val="left" w:pos="3969"/>
      </w:tabs>
      <w:spacing w:after="60"/>
    </w:pPr>
    <w:rPr>
      <w:rFonts w:ascii="Arial" w:hAnsi="Arial"/>
      <w:lang w:eastAsia="en-US"/>
    </w:rPr>
  </w:style>
  <w:style w:type="paragraph" w:customStyle="1" w:styleId="NormalIndent3">
    <w:name w:val="Normal Indent 3"/>
    <w:rsid w:val="00EB3A87"/>
    <w:pPr>
      <w:numPr>
        <w:numId w:val="2"/>
      </w:numPr>
      <w:tabs>
        <w:tab w:val="left" w:pos="420"/>
      </w:tabs>
      <w:spacing w:after="60"/>
    </w:pPr>
    <w:rPr>
      <w:rFonts w:ascii="Arial" w:hAnsi="Arial"/>
      <w:lang w:eastAsia="en-US"/>
    </w:rPr>
  </w:style>
  <w:style w:type="character" w:styleId="Hyperlink">
    <w:name w:val="Hyperlink"/>
    <w:uiPriority w:val="99"/>
    <w:rsid w:val="00EB3A87"/>
    <w:rPr>
      <w:color w:val="0000FF"/>
      <w:u w:val="none"/>
      <w:bdr w:val="none" w:sz="0" w:space="0" w:color="auto"/>
    </w:rPr>
  </w:style>
  <w:style w:type="paragraph" w:customStyle="1" w:styleId="Standard1">
    <w:name w:val="Standard 1"/>
    <w:link w:val="Standard1Char"/>
    <w:rsid w:val="00EB3A87"/>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EB3A87"/>
    <w:pPr>
      <w:numPr>
        <w:numId w:val="12"/>
      </w:numPr>
    </w:pPr>
  </w:style>
  <w:style w:type="character" w:customStyle="1" w:styleId="Italic">
    <w:name w:val="Italic"/>
    <w:rsid w:val="002C0C48"/>
    <w:rPr>
      <w:i/>
      <w:iCs/>
    </w:rPr>
  </w:style>
  <w:style w:type="character" w:customStyle="1" w:styleId="Symbol">
    <w:name w:val="Symbol"/>
    <w:basedOn w:val="DefaultParagraphFont"/>
    <w:rsid w:val="00EB3A87"/>
    <w:rPr>
      <w:rFonts w:ascii="Symbol" w:hAnsi="Symbol"/>
    </w:rPr>
  </w:style>
  <w:style w:type="paragraph" w:customStyle="1" w:styleId="Instructions">
    <w:name w:val="Instructions"/>
    <w:basedOn w:val="Normal"/>
    <w:link w:val="InstructionsChar"/>
    <w:qFormat/>
    <w:rsid w:val="00EB3A87"/>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EB3A87"/>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EB3A87"/>
    <w:pPr>
      <w:tabs>
        <w:tab w:val="clear" w:pos="2835"/>
        <w:tab w:val="left" w:pos="3119"/>
      </w:tabs>
      <w:ind w:left="3119" w:hanging="3119"/>
    </w:pPr>
  </w:style>
  <w:style w:type="character" w:styleId="PageNumber">
    <w:name w:val="page number"/>
    <w:rsid w:val="00EB3A87"/>
  </w:style>
  <w:style w:type="paragraph" w:customStyle="1" w:styleId="Tableindent2">
    <w:name w:val="Table indent 2"/>
    <w:rsid w:val="00EB3A87"/>
    <w:pPr>
      <w:numPr>
        <w:numId w:val="6"/>
      </w:numPr>
      <w:tabs>
        <w:tab w:val="left" w:pos="284"/>
      </w:tabs>
    </w:pPr>
    <w:rPr>
      <w:rFonts w:ascii="Arial" w:hAnsi="Arial"/>
      <w:lang w:eastAsia="en-US"/>
    </w:rPr>
  </w:style>
  <w:style w:type="paragraph" w:styleId="TOC1">
    <w:name w:val="toc 1"/>
    <w:basedOn w:val="Normal"/>
    <w:next w:val="Normal"/>
    <w:autoRedefine/>
    <w:uiPriority w:val="39"/>
    <w:rsid w:val="00EB3A87"/>
    <w:pPr>
      <w:tabs>
        <w:tab w:val="clear" w:pos="3969"/>
      </w:tabs>
    </w:pPr>
    <w:rPr>
      <w:b/>
    </w:rPr>
  </w:style>
  <w:style w:type="paragraph" w:styleId="TOC2">
    <w:name w:val="toc 2"/>
    <w:basedOn w:val="Normal"/>
    <w:next w:val="Normal"/>
    <w:uiPriority w:val="39"/>
    <w:rsid w:val="00EB3A87"/>
    <w:pPr>
      <w:tabs>
        <w:tab w:val="clear" w:pos="3969"/>
      </w:tabs>
      <w:ind w:left="200"/>
    </w:pPr>
  </w:style>
  <w:style w:type="paragraph" w:customStyle="1" w:styleId="Instructionsindent2">
    <w:name w:val="Instructions indent 2"/>
    <w:rsid w:val="00EB3A87"/>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EB3A87"/>
    <w:pPr>
      <w:shd w:val="clear" w:color="auto" w:fill="000080"/>
    </w:pPr>
    <w:rPr>
      <w:rFonts w:ascii="Tahoma" w:hAnsi="Tahoma" w:cs="Tahoma"/>
    </w:rPr>
  </w:style>
  <w:style w:type="character" w:customStyle="1" w:styleId="Heading4Char">
    <w:name w:val="Heading 4 Char"/>
    <w:link w:val="Heading4"/>
    <w:rsid w:val="00EB3A87"/>
    <w:rPr>
      <w:rFonts w:ascii="Arial" w:hAnsi="Arial"/>
      <w:b/>
      <w:lang w:eastAsia="en-US"/>
    </w:rPr>
  </w:style>
  <w:style w:type="character" w:customStyle="1" w:styleId="InstructionsChar">
    <w:name w:val="Instructions Char"/>
    <w:link w:val="Instructions"/>
    <w:rsid w:val="00EB3A87"/>
    <w:rPr>
      <w:rFonts w:ascii="Arial" w:hAnsi="Arial"/>
      <w:vanish/>
      <w:color w:val="008000"/>
      <w:sz w:val="16"/>
      <w:lang w:eastAsia="en-US"/>
    </w:rPr>
  </w:style>
  <w:style w:type="paragraph" w:customStyle="1" w:styleId="Guidancetabletext">
    <w:name w:val="Guidance table text"/>
    <w:basedOn w:val="Instructions"/>
    <w:rsid w:val="00EB3A87"/>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EB3A87"/>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EB3A87"/>
    <w:rPr>
      <w:color w:val="993300"/>
    </w:rPr>
  </w:style>
  <w:style w:type="paragraph" w:customStyle="1" w:styleId="Promptindent">
    <w:name w:val="Prompt indent"/>
    <w:basedOn w:val="NormalIndent"/>
    <w:rsid w:val="00EB3A87"/>
    <w:pPr>
      <w:numPr>
        <w:numId w:val="7"/>
      </w:numPr>
    </w:pPr>
    <w:rPr>
      <w:color w:val="993300"/>
    </w:rPr>
  </w:style>
  <w:style w:type="paragraph" w:customStyle="1" w:styleId="Promptindent2">
    <w:name w:val="Prompt indent 2"/>
    <w:basedOn w:val="NormalIndent2"/>
    <w:rsid w:val="00EB3A87"/>
    <w:pPr>
      <w:numPr>
        <w:numId w:val="8"/>
      </w:numPr>
    </w:pPr>
    <w:rPr>
      <w:color w:val="993300"/>
    </w:rPr>
  </w:style>
  <w:style w:type="character" w:customStyle="1" w:styleId="PromptChar">
    <w:name w:val="Prompt Char"/>
    <w:link w:val="Prompt"/>
    <w:rsid w:val="00EB3A87"/>
    <w:rPr>
      <w:rFonts w:ascii="Arial" w:hAnsi="Arial"/>
      <w:color w:val="993300"/>
      <w:lang w:eastAsia="en-US"/>
    </w:rPr>
  </w:style>
  <w:style w:type="paragraph" w:customStyle="1" w:styleId="Default">
    <w:name w:val="Default"/>
    <w:rsid w:val="00EB3A87"/>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EB3A87"/>
    <w:rPr>
      <w:rFonts w:ascii="Arial" w:hAnsi="Arial"/>
      <w:b/>
      <w:caps/>
      <w:snapToGrid w:val="0"/>
      <w:lang w:eastAsia="en-US"/>
    </w:rPr>
  </w:style>
  <w:style w:type="character" w:styleId="FollowedHyperlink">
    <w:name w:val="FollowedHyperlink"/>
    <w:rsid w:val="00EB3A87"/>
    <w:rPr>
      <w:color w:val="800080"/>
      <w:u w:val="single"/>
    </w:rPr>
  </w:style>
  <w:style w:type="paragraph" w:customStyle="1" w:styleId="OptionalHeading3">
    <w:name w:val="Optional Heading 3"/>
    <w:basedOn w:val="Heading3"/>
    <w:rsid w:val="00EB3A87"/>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EB3A87"/>
    <w:pPr>
      <w:shd w:val="clear" w:color="auto" w:fill="D9D9D9"/>
    </w:pPr>
    <w:rPr>
      <w:rFonts w:ascii="Calibri" w:hAnsi="Calibri"/>
      <w:vanish/>
      <w:color w:val="365F91"/>
    </w:rPr>
  </w:style>
  <w:style w:type="paragraph" w:customStyle="1" w:styleId="OptionalNormal">
    <w:name w:val="Optional Normal"/>
    <w:basedOn w:val="Normal"/>
    <w:rsid w:val="00EB3A87"/>
    <w:pPr>
      <w:shd w:val="clear" w:color="auto" w:fill="D9D9D9"/>
    </w:pPr>
    <w:rPr>
      <w:rFonts w:ascii="Calibri" w:hAnsi="Calibri"/>
      <w:vanish/>
      <w:color w:val="365F91"/>
    </w:rPr>
  </w:style>
  <w:style w:type="paragraph" w:customStyle="1" w:styleId="OptionalNormalIndent">
    <w:name w:val="Optional Normal Indent"/>
    <w:rsid w:val="00EB3A87"/>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EB3A87"/>
    <w:pPr>
      <w:shd w:val="clear" w:color="auto" w:fill="D9D9D9"/>
    </w:pPr>
    <w:rPr>
      <w:rFonts w:ascii="Calibri" w:hAnsi="Calibri"/>
      <w:vanish/>
      <w:color w:val="365F91"/>
    </w:rPr>
  </w:style>
  <w:style w:type="paragraph" w:customStyle="1" w:styleId="OptionalTabletitle">
    <w:name w:val="Optional Table title"/>
    <w:basedOn w:val="Tabletitle"/>
    <w:rsid w:val="00EB3A87"/>
    <w:pPr>
      <w:shd w:val="clear" w:color="auto" w:fill="D9D9D9"/>
    </w:pPr>
    <w:rPr>
      <w:rFonts w:ascii="Calibri" w:hAnsi="Calibri"/>
      <w:vanish/>
      <w:color w:val="365F91"/>
    </w:rPr>
  </w:style>
  <w:style w:type="paragraph" w:customStyle="1" w:styleId="OptionalPromptindent">
    <w:name w:val="Optional Prompt indent"/>
    <w:basedOn w:val="Promptindent"/>
    <w:rsid w:val="00EB3A87"/>
    <w:pPr>
      <w:numPr>
        <w:numId w:val="0"/>
      </w:numPr>
      <w:shd w:val="clear" w:color="auto" w:fill="D9D9D9"/>
    </w:pPr>
    <w:rPr>
      <w:rFonts w:ascii="Calibri" w:hAnsi="Calibri"/>
      <w:vanish/>
      <w:color w:val="17365D"/>
    </w:rPr>
  </w:style>
  <w:style w:type="character" w:customStyle="1" w:styleId="Standard1Char">
    <w:name w:val="Standard 1 Char"/>
    <w:link w:val="Standard1"/>
    <w:rsid w:val="00EB3A87"/>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EB3A87"/>
    <w:pPr>
      <w:spacing w:after="0"/>
    </w:pPr>
    <w:rPr>
      <w:rFonts w:ascii="Tahoma" w:hAnsi="Tahoma"/>
      <w:sz w:val="16"/>
      <w:szCs w:val="16"/>
    </w:rPr>
  </w:style>
  <w:style w:type="character" w:customStyle="1" w:styleId="BalloonTextChar">
    <w:name w:val="Balloon Text Char"/>
    <w:link w:val="BalloonText"/>
    <w:uiPriority w:val="99"/>
    <w:semiHidden/>
    <w:rsid w:val="00EB3A87"/>
    <w:rPr>
      <w:rFonts w:ascii="Tahoma" w:hAnsi="Tahoma"/>
      <w:sz w:val="16"/>
      <w:szCs w:val="16"/>
      <w:lang w:eastAsia="en-US"/>
    </w:rPr>
  </w:style>
  <w:style w:type="paragraph" w:styleId="ListParagraph">
    <w:name w:val="List Paragraph"/>
    <w:basedOn w:val="Normal"/>
    <w:uiPriority w:val="34"/>
    <w:rsid w:val="00EB3A87"/>
    <w:pPr>
      <w:tabs>
        <w:tab w:val="clear" w:pos="3969"/>
      </w:tabs>
      <w:spacing w:after="0"/>
      <w:ind w:left="720"/>
    </w:pPr>
    <w:rPr>
      <w:rFonts w:ascii="Times New Roman" w:eastAsia="Calibri" w:hAnsi="Times New Roman"/>
      <w:sz w:val="24"/>
      <w:szCs w:val="24"/>
      <w:lang w:eastAsia="en-AU"/>
    </w:rPr>
  </w:style>
  <w:style w:type="paragraph" w:customStyle="1" w:styleId="StyleArialNarrow8ptLeft02cmRight02cm">
    <w:name w:val="Style Arial Narrow 8 pt Left:  0.2 cm Right:  0.2 cm"/>
    <w:basedOn w:val="Normal"/>
    <w:autoRedefine/>
    <w:qFormat/>
    <w:rsid w:val="00EB3A87"/>
    <w:pPr>
      <w:ind w:left="113" w:right="113"/>
    </w:pPr>
    <w:rPr>
      <w:sz w:val="16"/>
    </w:rPr>
  </w:style>
  <w:style w:type="numbering" w:customStyle="1" w:styleId="StyleBulleted">
    <w:name w:val="Style Bulleted."/>
    <w:rsid w:val="00EB3A87"/>
    <w:pPr>
      <w:numPr>
        <w:numId w:val="10"/>
      </w:numPr>
    </w:pPr>
  </w:style>
  <w:style w:type="character" w:customStyle="1" w:styleId="HeaderChar">
    <w:name w:val="Header Char"/>
    <w:link w:val="Header"/>
    <w:locked/>
    <w:rsid w:val="00EB3A87"/>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EB3A87"/>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EB3A87"/>
    <w:rPr>
      <w:rFonts w:ascii="Arial" w:hAnsi="Arial"/>
      <w:b/>
      <w:lang w:eastAsia="en-US"/>
    </w:rPr>
  </w:style>
  <w:style w:type="character" w:customStyle="1" w:styleId="Bold">
    <w:name w:val="Bold"/>
    <w:rsid w:val="00EB3A87"/>
    <w:rPr>
      <w:b/>
      <w:bCs/>
    </w:rPr>
  </w:style>
  <w:style w:type="character" w:customStyle="1" w:styleId="Heading1Char">
    <w:name w:val="Heading 1 Char"/>
    <w:link w:val="Heading1"/>
    <w:rsid w:val="00E563B0"/>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0">
    <w:name w:val="bold"/>
    <w:rsid w:val="00EB3A87"/>
    <w:rPr>
      <w:b/>
      <w:bCs/>
    </w:rPr>
  </w:style>
  <w:style w:type="character" w:customStyle="1" w:styleId="Heading4Char1">
    <w:name w:val="Heading 4 Char1"/>
    <w:rsid w:val="00EB3A87"/>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5612">
      <w:bodyDiv w:val="1"/>
      <w:marLeft w:val="0"/>
      <w:marRight w:val="0"/>
      <w:marTop w:val="0"/>
      <w:marBottom w:val="0"/>
      <w:divBdr>
        <w:top w:val="none" w:sz="0" w:space="0" w:color="auto"/>
        <w:left w:val="none" w:sz="0" w:space="0" w:color="auto"/>
        <w:bottom w:val="none" w:sz="0" w:space="0" w:color="auto"/>
        <w:right w:val="none" w:sz="0" w:space="0" w:color="auto"/>
      </w:divBdr>
    </w:div>
    <w:div w:id="892278478">
      <w:bodyDiv w:val="1"/>
      <w:marLeft w:val="0"/>
      <w:marRight w:val="0"/>
      <w:marTop w:val="0"/>
      <w:marBottom w:val="0"/>
      <w:divBdr>
        <w:top w:val="none" w:sz="0" w:space="0" w:color="auto"/>
        <w:left w:val="none" w:sz="0" w:space="0" w:color="auto"/>
        <w:bottom w:val="none" w:sz="0" w:space="0" w:color="auto"/>
        <w:right w:val="none" w:sz="0" w:space="0" w:color="auto"/>
      </w:divBdr>
    </w:div>
    <w:div w:id="1139033314">
      <w:bodyDiv w:val="1"/>
      <w:marLeft w:val="0"/>
      <w:marRight w:val="0"/>
      <w:marTop w:val="0"/>
      <w:marBottom w:val="0"/>
      <w:divBdr>
        <w:top w:val="none" w:sz="0" w:space="0" w:color="auto"/>
        <w:left w:val="none" w:sz="0" w:space="0" w:color="auto"/>
        <w:bottom w:val="none" w:sz="0" w:space="0" w:color="auto"/>
        <w:right w:val="none" w:sz="0" w:space="0" w:color="auto"/>
      </w:divBdr>
    </w:div>
    <w:div w:id="1148981404">
      <w:bodyDiv w:val="1"/>
      <w:marLeft w:val="0"/>
      <w:marRight w:val="0"/>
      <w:marTop w:val="0"/>
      <w:marBottom w:val="0"/>
      <w:divBdr>
        <w:top w:val="none" w:sz="0" w:space="0" w:color="auto"/>
        <w:left w:val="none" w:sz="0" w:space="0" w:color="auto"/>
        <w:bottom w:val="none" w:sz="0" w:space="0" w:color="auto"/>
        <w:right w:val="none" w:sz="0" w:space="0" w:color="auto"/>
      </w:divBdr>
    </w:div>
    <w:div w:id="1229071704">
      <w:bodyDiv w:val="1"/>
      <w:marLeft w:val="0"/>
      <w:marRight w:val="0"/>
      <w:marTop w:val="0"/>
      <w:marBottom w:val="0"/>
      <w:divBdr>
        <w:top w:val="none" w:sz="0" w:space="0" w:color="auto"/>
        <w:left w:val="none" w:sz="0" w:space="0" w:color="auto"/>
        <w:bottom w:val="none" w:sz="0" w:space="0" w:color="auto"/>
        <w:right w:val="none" w:sz="0" w:space="0" w:color="auto"/>
      </w:divBdr>
    </w:div>
    <w:div w:id="1274824883">
      <w:bodyDiv w:val="1"/>
      <w:marLeft w:val="0"/>
      <w:marRight w:val="0"/>
      <w:marTop w:val="0"/>
      <w:marBottom w:val="0"/>
      <w:divBdr>
        <w:top w:val="none" w:sz="0" w:space="0" w:color="auto"/>
        <w:left w:val="none" w:sz="0" w:space="0" w:color="auto"/>
        <w:bottom w:val="none" w:sz="0" w:space="0" w:color="auto"/>
        <w:right w:val="none" w:sz="0" w:space="0" w:color="auto"/>
      </w:divBdr>
    </w:div>
    <w:div w:id="1389570118">
      <w:bodyDiv w:val="1"/>
      <w:marLeft w:val="0"/>
      <w:marRight w:val="0"/>
      <w:marTop w:val="0"/>
      <w:marBottom w:val="0"/>
      <w:divBdr>
        <w:top w:val="none" w:sz="0" w:space="0" w:color="auto"/>
        <w:left w:val="none" w:sz="0" w:space="0" w:color="auto"/>
        <w:bottom w:val="none" w:sz="0" w:space="0" w:color="auto"/>
        <w:right w:val="none" w:sz="0" w:space="0" w:color="auto"/>
      </w:divBdr>
    </w:div>
    <w:div w:id="13971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hyperlink" Target="http://www.buildingsmart-tech.org/specifications/bcf-release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im@natspec.com.au" TargetMode="Externa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m.natspec.org/images/NATSPEC_Documents/Project_BIM_Guidelines_checklist_150907.doc" TargetMode="External"/><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spec.com.au/" TargetMode="Externa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e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hyperlink" Target="http://www.buildingsmart-tech.org/specifications/bcf-relea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NATSPEC\SkyDrive\2014%20National%20BIM%20Guide%20review\FINAL%20-%20All%20Docs\NATSPEC_BIM.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86E485-8518-4BD4-91A1-57B112123F0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C6D1164A-2DF4-4FD5-9E31-704E6998AC4C}">
      <dgm:prSet phldrT="[Text]"/>
      <dgm:spPr>
        <a:solidFill>
          <a:schemeClr val="accent3">
            <a:lumMod val="20000"/>
            <a:lumOff val="80000"/>
          </a:schemeClr>
        </a:solidFill>
      </dgm:spPr>
      <dgm:t>
        <a:bodyPr/>
        <a:lstStyle/>
        <a:p>
          <a:r>
            <a:rPr lang="en-US"/>
            <a:t>Base Model</a:t>
          </a:r>
        </a:p>
      </dgm:t>
    </dgm:pt>
    <dgm:pt modelId="{6A886A38-5CD2-4505-801D-A5D326C3480A}" type="parTrans" cxnId="{5400090C-7FFB-4D80-8729-69D9289D4222}">
      <dgm:prSet/>
      <dgm:spPr/>
      <dgm:t>
        <a:bodyPr/>
        <a:lstStyle/>
        <a:p>
          <a:endParaRPr lang="en-US"/>
        </a:p>
      </dgm:t>
    </dgm:pt>
    <dgm:pt modelId="{FA571743-A082-4059-9341-362176507788}" type="sibTrans" cxnId="{5400090C-7FFB-4D80-8729-69D9289D4222}">
      <dgm:prSet/>
      <dgm:spPr/>
      <dgm:t>
        <a:bodyPr/>
        <a:lstStyle/>
        <a:p>
          <a:endParaRPr lang="en-US"/>
        </a:p>
      </dgm:t>
    </dgm:pt>
    <dgm:pt modelId="{1BD85F90-9896-4A8A-897E-09240B2178B2}" type="asst">
      <dgm:prSet phldrT="[Text]"/>
      <dgm:spPr/>
      <dgm:t>
        <a:bodyPr/>
        <a:lstStyle/>
        <a:p>
          <a:r>
            <a:rPr lang="en-US"/>
            <a:t>Discipline A Model</a:t>
          </a:r>
        </a:p>
      </dgm:t>
    </dgm:pt>
    <dgm:pt modelId="{53A25386-EE37-4CA0-A145-361F1C449742}" type="parTrans" cxnId="{C3A5CE46-565C-4F80-BF7E-E7E1D0F7BBDF}">
      <dgm:prSet/>
      <dgm:spPr/>
      <dgm:t>
        <a:bodyPr/>
        <a:lstStyle/>
        <a:p>
          <a:endParaRPr lang="en-US"/>
        </a:p>
      </dgm:t>
    </dgm:pt>
    <dgm:pt modelId="{933BBD95-83B5-449D-902D-9D7EEFED6C27}" type="sibTrans" cxnId="{C3A5CE46-565C-4F80-BF7E-E7E1D0F7BBDF}">
      <dgm:prSet/>
      <dgm:spPr/>
      <dgm:t>
        <a:bodyPr/>
        <a:lstStyle/>
        <a:p>
          <a:endParaRPr lang="en-US"/>
        </a:p>
      </dgm:t>
    </dgm:pt>
    <dgm:pt modelId="{9E47ACC8-01A6-49A0-967C-1FA25C0904C7}">
      <dgm:prSet phldrT="[Text]"/>
      <dgm:spPr/>
      <dgm:t>
        <a:bodyPr/>
        <a:lstStyle/>
        <a:p>
          <a:r>
            <a:rPr lang="en-US"/>
            <a:t>Discipline C Model</a:t>
          </a:r>
        </a:p>
      </dgm:t>
    </dgm:pt>
    <dgm:pt modelId="{4853F42A-B1A1-4B12-99A4-486E395450E7}" type="parTrans" cxnId="{5C62C4B8-8FCC-408F-B93F-6ACB818F2DBE}">
      <dgm:prSet/>
      <dgm:spPr/>
      <dgm:t>
        <a:bodyPr/>
        <a:lstStyle/>
        <a:p>
          <a:endParaRPr lang="en-US"/>
        </a:p>
      </dgm:t>
    </dgm:pt>
    <dgm:pt modelId="{C4E73D90-CEF2-45D7-B32E-75B4E4F5EBAA}" type="sibTrans" cxnId="{5C62C4B8-8FCC-408F-B93F-6ACB818F2DBE}">
      <dgm:prSet/>
      <dgm:spPr/>
      <dgm:t>
        <a:bodyPr/>
        <a:lstStyle/>
        <a:p>
          <a:endParaRPr lang="en-US"/>
        </a:p>
      </dgm:t>
    </dgm:pt>
    <dgm:pt modelId="{06882C1F-794C-4742-991D-B4A466764DDC}">
      <dgm:prSet/>
      <dgm:spPr>
        <a:solidFill>
          <a:schemeClr val="bg1">
            <a:lumMod val="95000"/>
          </a:schemeClr>
        </a:solidFill>
      </dgm:spPr>
      <dgm:t>
        <a:bodyPr/>
        <a:lstStyle/>
        <a:p>
          <a:r>
            <a:rPr lang="en-AU"/>
            <a:t>Component Model 1</a:t>
          </a:r>
        </a:p>
      </dgm:t>
    </dgm:pt>
    <dgm:pt modelId="{48DDAD34-2BEC-4F77-BEB2-E2A729B9EE92}" type="parTrans" cxnId="{6A10252B-D933-440B-9BAE-A7204EA3CA0B}">
      <dgm:prSet/>
      <dgm:spPr/>
      <dgm:t>
        <a:bodyPr/>
        <a:lstStyle/>
        <a:p>
          <a:endParaRPr lang="en-AU"/>
        </a:p>
      </dgm:t>
    </dgm:pt>
    <dgm:pt modelId="{40583C13-EC29-4935-A64E-9DCB8C353FA3}" type="sibTrans" cxnId="{6A10252B-D933-440B-9BAE-A7204EA3CA0B}">
      <dgm:prSet/>
      <dgm:spPr/>
      <dgm:t>
        <a:bodyPr/>
        <a:lstStyle/>
        <a:p>
          <a:endParaRPr lang="en-AU"/>
        </a:p>
      </dgm:t>
    </dgm:pt>
    <dgm:pt modelId="{EAB7B439-4990-4743-B1FD-A68AAF4C69EC}">
      <dgm:prSet/>
      <dgm:spPr>
        <a:solidFill>
          <a:schemeClr val="bg1">
            <a:lumMod val="95000"/>
          </a:schemeClr>
        </a:solidFill>
      </dgm:spPr>
      <dgm:t>
        <a:bodyPr/>
        <a:lstStyle/>
        <a:p>
          <a:r>
            <a:rPr lang="en-AU"/>
            <a:t>Component Model 2</a:t>
          </a:r>
        </a:p>
      </dgm:t>
    </dgm:pt>
    <dgm:pt modelId="{C9B05819-A481-418A-B490-FF3D01E402E6}" type="parTrans" cxnId="{1616150B-AD54-45A9-8D98-6F5B81AF9549}">
      <dgm:prSet/>
      <dgm:spPr/>
      <dgm:t>
        <a:bodyPr/>
        <a:lstStyle/>
        <a:p>
          <a:endParaRPr lang="en-AU"/>
        </a:p>
      </dgm:t>
    </dgm:pt>
    <dgm:pt modelId="{EE973559-EB2B-46E0-A90E-5E6FF6F4032D}" type="sibTrans" cxnId="{1616150B-AD54-45A9-8D98-6F5B81AF9549}">
      <dgm:prSet/>
      <dgm:spPr/>
      <dgm:t>
        <a:bodyPr/>
        <a:lstStyle/>
        <a:p>
          <a:endParaRPr lang="en-AU"/>
        </a:p>
      </dgm:t>
    </dgm:pt>
    <dgm:pt modelId="{672FDBE2-0347-4EDB-ADF6-8D900D5E8B22}">
      <dgm:prSet/>
      <dgm:spPr>
        <a:solidFill>
          <a:schemeClr val="bg1">
            <a:lumMod val="95000"/>
          </a:schemeClr>
        </a:solidFill>
      </dgm:spPr>
      <dgm:t>
        <a:bodyPr/>
        <a:lstStyle/>
        <a:p>
          <a:r>
            <a:rPr lang="en-AU"/>
            <a:t>Component Model 3</a:t>
          </a:r>
        </a:p>
      </dgm:t>
    </dgm:pt>
    <dgm:pt modelId="{8A1538F0-AF92-4C23-AA36-A34A884747AD}" type="parTrans" cxnId="{443315BF-0534-4F2E-952A-A6B743B0D425}">
      <dgm:prSet/>
      <dgm:spPr/>
      <dgm:t>
        <a:bodyPr/>
        <a:lstStyle/>
        <a:p>
          <a:endParaRPr lang="en-AU"/>
        </a:p>
      </dgm:t>
    </dgm:pt>
    <dgm:pt modelId="{FBBAA11A-0A53-4414-8009-CFEC2D3BF294}" type="sibTrans" cxnId="{443315BF-0534-4F2E-952A-A6B743B0D425}">
      <dgm:prSet/>
      <dgm:spPr/>
      <dgm:t>
        <a:bodyPr/>
        <a:lstStyle/>
        <a:p>
          <a:endParaRPr lang="en-AU"/>
        </a:p>
      </dgm:t>
    </dgm:pt>
    <dgm:pt modelId="{864607B2-1FB8-4BDC-811B-363EC9E27432}">
      <dgm:prSet/>
      <dgm:spPr/>
      <dgm:t>
        <a:bodyPr/>
        <a:lstStyle/>
        <a:p>
          <a:r>
            <a:rPr lang="en-US"/>
            <a:t>Discipline B Model</a:t>
          </a:r>
          <a:endParaRPr lang="en-AU"/>
        </a:p>
      </dgm:t>
    </dgm:pt>
    <dgm:pt modelId="{3AA3159F-BD6D-49F3-8B5D-E61440DD8778}" type="parTrans" cxnId="{AF604846-E291-4F35-A356-A535CE7A33C3}">
      <dgm:prSet/>
      <dgm:spPr/>
      <dgm:t>
        <a:bodyPr/>
        <a:lstStyle/>
        <a:p>
          <a:endParaRPr lang="en-AU"/>
        </a:p>
      </dgm:t>
    </dgm:pt>
    <dgm:pt modelId="{C21064A4-7C66-4118-B614-671B2C90BC40}" type="sibTrans" cxnId="{AF604846-E291-4F35-A356-A535CE7A33C3}">
      <dgm:prSet/>
      <dgm:spPr/>
      <dgm:t>
        <a:bodyPr/>
        <a:lstStyle/>
        <a:p>
          <a:endParaRPr lang="en-AU"/>
        </a:p>
      </dgm:t>
    </dgm:pt>
    <dgm:pt modelId="{4170B5B2-7ACC-4DBC-9C12-2AD8F2335F1F}" type="asst">
      <dgm:prSet/>
      <dgm:spPr>
        <a:solidFill>
          <a:schemeClr val="bg1">
            <a:lumMod val="95000"/>
          </a:schemeClr>
        </a:solidFill>
      </dgm:spPr>
      <dgm:t>
        <a:bodyPr/>
        <a:lstStyle/>
        <a:p>
          <a:r>
            <a:rPr lang="en-AU"/>
            <a:t>Component Model 1</a:t>
          </a:r>
        </a:p>
      </dgm:t>
    </dgm:pt>
    <dgm:pt modelId="{FE5A866D-33DE-4E1F-936E-FF87FCFB685D}" type="parTrans" cxnId="{3A1B4BBA-93B1-493B-BBCE-9DC6A31A7EC1}">
      <dgm:prSet/>
      <dgm:spPr/>
      <dgm:t>
        <a:bodyPr/>
        <a:lstStyle/>
        <a:p>
          <a:endParaRPr lang="en-AU"/>
        </a:p>
      </dgm:t>
    </dgm:pt>
    <dgm:pt modelId="{4D37E5A8-B86A-4FC9-863F-F9211685A7CE}" type="sibTrans" cxnId="{3A1B4BBA-93B1-493B-BBCE-9DC6A31A7EC1}">
      <dgm:prSet/>
      <dgm:spPr/>
      <dgm:t>
        <a:bodyPr/>
        <a:lstStyle/>
        <a:p>
          <a:endParaRPr lang="en-AU"/>
        </a:p>
      </dgm:t>
    </dgm:pt>
    <dgm:pt modelId="{BB8C5F89-2CF0-43EB-9C1C-B1D6C16F508B}">
      <dgm:prSet/>
      <dgm:spPr>
        <a:solidFill>
          <a:schemeClr val="bg1">
            <a:lumMod val="95000"/>
          </a:schemeClr>
        </a:solidFill>
      </dgm:spPr>
      <dgm:t>
        <a:bodyPr/>
        <a:lstStyle/>
        <a:p>
          <a:r>
            <a:rPr lang="en-AU"/>
            <a:t>Component Model 2</a:t>
          </a:r>
        </a:p>
      </dgm:t>
    </dgm:pt>
    <dgm:pt modelId="{BB886A3D-7DB3-49AD-97D4-5355576C6AEE}" type="parTrans" cxnId="{959234C0-E9AB-488D-96C9-36739B1A35C7}">
      <dgm:prSet/>
      <dgm:spPr/>
      <dgm:t>
        <a:bodyPr/>
        <a:lstStyle/>
        <a:p>
          <a:endParaRPr lang="en-AU"/>
        </a:p>
      </dgm:t>
    </dgm:pt>
    <dgm:pt modelId="{3F75F9C5-F7C8-4251-8C57-C6A26EE2ED03}" type="sibTrans" cxnId="{959234C0-E9AB-488D-96C9-36739B1A35C7}">
      <dgm:prSet/>
      <dgm:spPr/>
      <dgm:t>
        <a:bodyPr/>
        <a:lstStyle/>
        <a:p>
          <a:endParaRPr lang="en-AU"/>
        </a:p>
      </dgm:t>
    </dgm:pt>
    <dgm:pt modelId="{EC23A260-DF09-4190-B843-04CCF67C75F9}">
      <dgm:prSet/>
      <dgm:spPr>
        <a:solidFill>
          <a:schemeClr val="bg1">
            <a:lumMod val="95000"/>
          </a:schemeClr>
        </a:solidFill>
      </dgm:spPr>
      <dgm:t>
        <a:bodyPr/>
        <a:lstStyle/>
        <a:p>
          <a:r>
            <a:rPr lang="en-AU"/>
            <a:t>Component Model 3</a:t>
          </a:r>
        </a:p>
      </dgm:t>
    </dgm:pt>
    <dgm:pt modelId="{31C10D7A-5AFC-4CD4-A83A-6740C13FDF06}" type="parTrans" cxnId="{83372313-EB47-4A6B-886F-763B4536F7D8}">
      <dgm:prSet/>
      <dgm:spPr/>
      <dgm:t>
        <a:bodyPr/>
        <a:lstStyle/>
        <a:p>
          <a:endParaRPr lang="en-AU"/>
        </a:p>
      </dgm:t>
    </dgm:pt>
    <dgm:pt modelId="{B9F3CD1A-1800-4B0A-8308-F3BD7C49F40F}" type="sibTrans" cxnId="{83372313-EB47-4A6B-886F-763B4536F7D8}">
      <dgm:prSet/>
      <dgm:spPr/>
      <dgm:t>
        <a:bodyPr/>
        <a:lstStyle/>
        <a:p>
          <a:endParaRPr lang="en-AU"/>
        </a:p>
      </dgm:t>
    </dgm:pt>
    <dgm:pt modelId="{A33ED3CB-6C0D-49A0-8669-A1A15E1F0B8B}" type="asst">
      <dgm:prSet/>
      <dgm:spPr>
        <a:solidFill>
          <a:schemeClr val="bg1">
            <a:lumMod val="95000"/>
          </a:schemeClr>
        </a:solidFill>
      </dgm:spPr>
      <dgm:t>
        <a:bodyPr/>
        <a:lstStyle/>
        <a:p>
          <a:r>
            <a:rPr lang="en-AU"/>
            <a:t>Component Model 1</a:t>
          </a:r>
        </a:p>
      </dgm:t>
    </dgm:pt>
    <dgm:pt modelId="{AC5A2A52-A620-4DBE-9815-4B8718C75FC5}" type="parTrans" cxnId="{EA00DE9E-518E-4789-A74C-FC2407FE5307}">
      <dgm:prSet/>
      <dgm:spPr/>
      <dgm:t>
        <a:bodyPr/>
        <a:lstStyle/>
        <a:p>
          <a:endParaRPr lang="en-AU"/>
        </a:p>
      </dgm:t>
    </dgm:pt>
    <dgm:pt modelId="{2634620A-7D61-479D-A96A-AA8C9D63560F}" type="sibTrans" cxnId="{EA00DE9E-518E-4789-A74C-FC2407FE5307}">
      <dgm:prSet/>
      <dgm:spPr/>
      <dgm:t>
        <a:bodyPr/>
        <a:lstStyle/>
        <a:p>
          <a:endParaRPr lang="en-AU"/>
        </a:p>
      </dgm:t>
    </dgm:pt>
    <dgm:pt modelId="{F5C65875-CBBD-4FDD-8337-C08CF0F3A950}">
      <dgm:prSet/>
      <dgm:spPr>
        <a:solidFill>
          <a:schemeClr val="bg1">
            <a:lumMod val="95000"/>
          </a:schemeClr>
        </a:solidFill>
      </dgm:spPr>
      <dgm:t>
        <a:bodyPr/>
        <a:lstStyle/>
        <a:p>
          <a:r>
            <a:rPr lang="en-AU"/>
            <a:t>Component Model 2</a:t>
          </a:r>
        </a:p>
      </dgm:t>
    </dgm:pt>
    <dgm:pt modelId="{8CECA80E-8D22-43A5-9FB3-79B36130FD60}" type="parTrans" cxnId="{92BD7905-F2E5-4CCB-9BE1-D46FE3C2762B}">
      <dgm:prSet/>
      <dgm:spPr/>
      <dgm:t>
        <a:bodyPr/>
        <a:lstStyle/>
        <a:p>
          <a:endParaRPr lang="en-AU"/>
        </a:p>
      </dgm:t>
    </dgm:pt>
    <dgm:pt modelId="{B0E3562E-0539-4F4F-9E2A-74287855A7A4}" type="sibTrans" cxnId="{92BD7905-F2E5-4CCB-9BE1-D46FE3C2762B}">
      <dgm:prSet/>
      <dgm:spPr/>
      <dgm:t>
        <a:bodyPr/>
        <a:lstStyle/>
        <a:p>
          <a:endParaRPr lang="en-AU"/>
        </a:p>
      </dgm:t>
    </dgm:pt>
    <dgm:pt modelId="{6405264E-65CA-4326-BAB1-C8237B9F7CE9}">
      <dgm:prSet/>
      <dgm:spPr>
        <a:solidFill>
          <a:schemeClr val="bg1">
            <a:lumMod val="95000"/>
          </a:schemeClr>
        </a:solidFill>
      </dgm:spPr>
      <dgm:t>
        <a:bodyPr/>
        <a:lstStyle/>
        <a:p>
          <a:r>
            <a:rPr lang="en-AU"/>
            <a:t>Component Model 3</a:t>
          </a:r>
        </a:p>
      </dgm:t>
    </dgm:pt>
    <dgm:pt modelId="{058F5848-B423-4F0B-A815-CAB53B365217}" type="parTrans" cxnId="{DF903E8A-97A6-4D19-9DB2-A6099E8536E3}">
      <dgm:prSet/>
      <dgm:spPr/>
      <dgm:t>
        <a:bodyPr/>
        <a:lstStyle/>
        <a:p>
          <a:endParaRPr lang="en-AU"/>
        </a:p>
      </dgm:t>
    </dgm:pt>
    <dgm:pt modelId="{BC51AF9C-4969-4144-8DA2-FCCAFB705295}" type="sibTrans" cxnId="{DF903E8A-97A6-4D19-9DB2-A6099E8536E3}">
      <dgm:prSet/>
      <dgm:spPr/>
      <dgm:t>
        <a:bodyPr/>
        <a:lstStyle/>
        <a:p>
          <a:endParaRPr lang="en-AU"/>
        </a:p>
      </dgm:t>
    </dgm:pt>
    <dgm:pt modelId="{36F15AF5-20D0-40D3-995C-FC7A8D74CAD1}" type="pres">
      <dgm:prSet presAssocID="{1686E485-8518-4BD4-91A1-57B112123F00}" presName="hierChild1" presStyleCnt="0">
        <dgm:presLayoutVars>
          <dgm:orgChart val="1"/>
          <dgm:chPref val="1"/>
          <dgm:dir val="rev"/>
          <dgm:animOne val="branch"/>
          <dgm:animLvl val="lvl"/>
          <dgm:resizeHandles/>
        </dgm:presLayoutVars>
      </dgm:prSet>
      <dgm:spPr/>
      <dgm:t>
        <a:bodyPr/>
        <a:lstStyle/>
        <a:p>
          <a:endParaRPr lang="en-AU"/>
        </a:p>
      </dgm:t>
    </dgm:pt>
    <dgm:pt modelId="{B9668E32-4FB9-41C5-AD1D-27826E890E79}" type="pres">
      <dgm:prSet presAssocID="{C6D1164A-2DF4-4FD5-9E31-704E6998AC4C}" presName="hierRoot1" presStyleCnt="0">
        <dgm:presLayoutVars>
          <dgm:hierBranch val="r"/>
        </dgm:presLayoutVars>
      </dgm:prSet>
      <dgm:spPr/>
    </dgm:pt>
    <dgm:pt modelId="{0427A4B7-C50A-47DF-B617-6316937CDE4B}" type="pres">
      <dgm:prSet presAssocID="{C6D1164A-2DF4-4FD5-9E31-704E6998AC4C}" presName="rootComposite1" presStyleCnt="0"/>
      <dgm:spPr/>
    </dgm:pt>
    <dgm:pt modelId="{A61F3121-D2AF-48D4-9ED6-870C02CC5A6C}" type="pres">
      <dgm:prSet presAssocID="{C6D1164A-2DF4-4FD5-9E31-704E6998AC4C}" presName="rootText1" presStyleLbl="node0" presStyleIdx="0" presStyleCnt="1" custLinFactNeighborX="-51087" custLinFactNeighborY="-610">
        <dgm:presLayoutVars>
          <dgm:chPref val="3"/>
        </dgm:presLayoutVars>
      </dgm:prSet>
      <dgm:spPr/>
      <dgm:t>
        <a:bodyPr/>
        <a:lstStyle/>
        <a:p>
          <a:endParaRPr lang="en-AU"/>
        </a:p>
      </dgm:t>
    </dgm:pt>
    <dgm:pt modelId="{A844418B-FC30-4461-8DBC-89D8EDFDB1F9}" type="pres">
      <dgm:prSet presAssocID="{C6D1164A-2DF4-4FD5-9E31-704E6998AC4C}" presName="rootConnector1" presStyleLbl="node1" presStyleIdx="0" presStyleCnt="0"/>
      <dgm:spPr/>
      <dgm:t>
        <a:bodyPr/>
        <a:lstStyle/>
        <a:p>
          <a:endParaRPr lang="en-AU"/>
        </a:p>
      </dgm:t>
    </dgm:pt>
    <dgm:pt modelId="{64CA140D-601B-4AC4-AB6E-4BAD87A992C9}" type="pres">
      <dgm:prSet presAssocID="{C6D1164A-2DF4-4FD5-9E31-704E6998AC4C}" presName="hierChild2" presStyleCnt="0"/>
      <dgm:spPr/>
    </dgm:pt>
    <dgm:pt modelId="{6BC45F77-0958-4F00-B8FB-04ED2300BE46}" type="pres">
      <dgm:prSet presAssocID="{3AA3159F-BD6D-49F3-8B5D-E61440DD8778}" presName="Name50" presStyleLbl="parChTrans1D2" presStyleIdx="0" presStyleCnt="3"/>
      <dgm:spPr/>
      <dgm:t>
        <a:bodyPr/>
        <a:lstStyle/>
        <a:p>
          <a:endParaRPr lang="en-US"/>
        </a:p>
      </dgm:t>
    </dgm:pt>
    <dgm:pt modelId="{70940A62-2C0B-4116-A747-D6FAD0469E4F}" type="pres">
      <dgm:prSet presAssocID="{864607B2-1FB8-4BDC-811B-363EC9E27432}" presName="hierRoot2" presStyleCnt="0">
        <dgm:presLayoutVars>
          <dgm:hierBranch val="init"/>
        </dgm:presLayoutVars>
      </dgm:prSet>
      <dgm:spPr/>
    </dgm:pt>
    <dgm:pt modelId="{0096FDA3-F12E-45A5-8187-A73787A15AC0}" type="pres">
      <dgm:prSet presAssocID="{864607B2-1FB8-4BDC-811B-363EC9E27432}" presName="rootComposite" presStyleCnt="0"/>
      <dgm:spPr/>
    </dgm:pt>
    <dgm:pt modelId="{69A3364D-AB66-4693-AE23-8830BD4F974A}" type="pres">
      <dgm:prSet presAssocID="{864607B2-1FB8-4BDC-811B-363EC9E27432}" presName="rootText" presStyleLbl="node2" presStyleIdx="0" presStyleCnt="2" custLinFactNeighborX="-41850" custLinFactNeighborY="-47849">
        <dgm:presLayoutVars>
          <dgm:chPref val="3"/>
        </dgm:presLayoutVars>
      </dgm:prSet>
      <dgm:spPr/>
      <dgm:t>
        <a:bodyPr/>
        <a:lstStyle/>
        <a:p>
          <a:endParaRPr lang="en-AU"/>
        </a:p>
      </dgm:t>
    </dgm:pt>
    <dgm:pt modelId="{28B3BA20-C7A7-457E-914D-E5CDBB1570D8}" type="pres">
      <dgm:prSet presAssocID="{864607B2-1FB8-4BDC-811B-363EC9E27432}" presName="rootConnector" presStyleLbl="node2" presStyleIdx="0" presStyleCnt="2"/>
      <dgm:spPr/>
      <dgm:t>
        <a:bodyPr/>
        <a:lstStyle/>
        <a:p>
          <a:endParaRPr lang="en-AU"/>
        </a:p>
      </dgm:t>
    </dgm:pt>
    <dgm:pt modelId="{958D38F2-08C2-4565-A06A-A2882D519E92}" type="pres">
      <dgm:prSet presAssocID="{864607B2-1FB8-4BDC-811B-363EC9E27432}" presName="hierChild4" presStyleCnt="0"/>
      <dgm:spPr/>
    </dgm:pt>
    <dgm:pt modelId="{2DC04A86-2A63-4E1A-AB28-8A1CAF117970}" type="pres">
      <dgm:prSet presAssocID="{BB886A3D-7DB3-49AD-97D4-5355576C6AEE}" presName="Name37" presStyleLbl="parChTrans1D3" presStyleIdx="0" presStyleCnt="9"/>
      <dgm:spPr/>
      <dgm:t>
        <a:bodyPr/>
        <a:lstStyle/>
        <a:p>
          <a:endParaRPr lang="en-US"/>
        </a:p>
      </dgm:t>
    </dgm:pt>
    <dgm:pt modelId="{625FBC7B-3E36-475E-8746-731F2C28CF0E}" type="pres">
      <dgm:prSet presAssocID="{BB8C5F89-2CF0-43EB-9C1C-B1D6C16F508B}" presName="hierRoot2" presStyleCnt="0">
        <dgm:presLayoutVars>
          <dgm:hierBranch val="init"/>
        </dgm:presLayoutVars>
      </dgm:prSet>
      <dgm:spPr/>
    </dgm:pt>
    <dgm:pt modelId="{37C485F8-4CA0-4A51-882A-877E8D635F1B}" type="pres">
      <dgm:prSet presAssocID="{BB8C5F89-2CF0-43EB-9C1C-B1D6C16F508B}" presName="rootComposite" presStyleCnt="0"/>
      <dgm:spPr/>
    </dgm:pt>
    <dgm:pt modelId="{F6C98FE8-4D72-46AB-BE26-6DF5F2B1EE45}" type="pres">
      <dgm:prSet presAssocID="{BB8C5F89-2CF0-43EB-9C1C-B1D6C16F508B}" presName="rootText" presStyleLbl="node3" presStyleIdx="0" presStyleCnt="7" custLinFactNeighborX="-24118" custLinFactNeighborY="-69565">
        <dgm:presLayoutVars>
          <dgm:chPref val="3"/>
        </dgm:presLayoutVars>
      </dgm:prSet>
      <dgm:spPr/>
      <dgm:t>
        <a:bodyPr/>
        <a:lstStyle/>
        <a:p>
          <a:endParaRPr lang="en-AU"/>
        </a:p>
      </dgm:t>
    </dgm:pt>
    <dgm:pt modelId="{0A40194C-852E-4EA7-947A-7B5D0054F50B}" type="pres">
      <dgm:prSet presAssocID="{BB8C5F89-2CF0-43EB-9C1C-B1D6C16F508B}" presName="rootConnector" presStyleLbl="node3" presStyleIdx="0" presStyleCnt="7"/>
      <dgm:spPr/>
      <dgm:t>
        <a:bodyPr/>
        <a:lstStyle/>
        <a:p>
          <a:endParaRPr lang="en-AU"/>
        </a:p>
      </dgm:t>
    </dgm:pt>
    <dgm:pt modelId="{3726128A-F079-449D-91C8-0908897D7A58}" type="pres">
      <dgm:prSet presAssocID="{BB8C5F89-2CF0-43EB-9C1C-B1D6C16F508B}" presName="hierChild4" presStyleCnt="0"/>
      <dgm:spPr/>
    </dgm:pt>
    <dgm:pt modelId="{988AAEE5-261E-4A34-92DE-7994DF929317}" type="pres">
      <dgm:prSet presAssocID="{BB8C5F89-2CF0-43EB-9C1C-B1D6C16F508B}" presName="hierChild5" presStyleCnt="0"/>
      <dgm:spPr/>
    </dgm:pt>
    <dgm:pt modelId="{1BF8F94B-B41B-4B81-A6EF-3D51D779D6B1}" type="pres">
      <dgm:prSet presAssocID="{31C10D7A-5AFC-4CD4-A83A-6740C13FDF06}" presName="Name37" presStyleLbl="parChTrans1D3" presStyleIdx="1" presStyleCnt="9"/>
      <dgm:spPr/>
      <dgm:t>
        <a:bodyPr/>
        <a:lstStyle/>
        <a:p>
          <a:endParaRPr lang="en-US"/>
        </a:p>
      </dgm:t>
    </dgm:pt>
    <dgm:pt modelId="{F6B3B4F7-ADCE-4696-85B6-C3537131B184}" type="pres">
      <dgm:prSet presAssocID="{EC23A260-DF09-4190-B843-04CCF67C75F9}" presName="hierRoot2" presStyleCnt="0">
        <dgm:presLayoutVars>
          <dgm:hierBranch val="init"/>
        </dgm:presLayoutVars>
      </dgm:prSet>
      <dgm:spPr/>
    </dgm:pt>
    <dgm:pt modelId="{2D104ABA-4781-4C6D-B816-222DE1846DB0}" type="pres">
      <dgm:prSet presAssocID="{EC23A260-DF09-4190-B843-04CCF67C75F9}" presName="rootComposite" presStyleCnt="0"/>
      <dgm:spPr/>
    </dgm:pt>
    <dgm:pt modelId="{4A0F6EAB-C5E3-4199-8B49-59E78B7A5D1C}" type="pres">
      <dgm:prSet presAssocID="{EC23A260-DF09-4190-B843-04CCF67C75F9}" presName="rootText" presStyleLbl="node3" presStyleIdx="1" presStyleCnt="7" custLinFactNeighborX="-24216" custLinFactNeighborY="-78460">
        <dgm:presLayoutVars>
          <dgm:chPref val="3"/>
        </dgm:presLayoutVars>
      </dgm:prSet>
      <dgm:spPr/>
      <dgm:t>
        <a:bodyPr/>
        <a:lstStyle/>
        <a:p>
          <a:endParaRPr lang="en-AU"/>
        </a:p>
      </dgm:t>
    </dgm:pt>
    <dgm:pt modelId="{4E5417B9-18EA-4577-AD48-9D72260E463E}" type="pres">
      <dgm:prSet presAssocID="{EC23A260-DF09-4190-B843-04CCF67C75F9}" presName="rootConnector" presStyleLbl="node3" presStyleIdx="1" presStyleCnt="7"/>
      <dgm:spPr/>
      <dgm:t>
        <a:bodyPr/>
        <a:lstStyle/>
        <a:p>
          <a:endParaRPr lang="en-AU"/>
        </a:p>
      </dgm:t>
    </dgm:pt>
    <dgm:pt modelId="{EC7C124B-DAEB-4320-8ED7-F3638CEE3B1A}" type="pres">
      <dgm:prSet presAssocID="{EC23A260-DF09-4190-B843-04CCF67C75F9}" presName="hierChild4" presStyleCnt="0"/>
      <dgm:spPr/>
    </dgm:pt>
    <dgm:pt modelId="{77F602A5-F573-4FE6-8BB3-024A6B8D1ABC}" type="pres">
      <dgm:prSet presAssocID="{EC23A260-DF09-4190-B843-04CCF67C75F9}" presName="hierChild5" presStyleCnt="0"/>
      <dgm:spPr/>
    </dgm:pt>
    <dgm:pt modelId="{7C054C8D-BE1B-4B10-9BD4-4BCFBA65083C}" type="pres">
      <dgm:prSet presAssocID="{864607B2-1FB8-4BDC-811B-363EC9E27432}" presName="hierChild5" presStyleCnt="0"/>
      <dgm:spPr/>
    </dgm:pt>
    <dgm:pt modelId="{CA3B8DDB-1BC1-4878-91D7-C60691EA7195}" type="pres">
      <dgm:prSet presAssocID="{FE5A866D-33DE-4E1F-936E-FF87FCFB685D}" presName="Name111" presStyleLbl="parChTrans1D3" presStyleIdx="2" presStyleCnt="9"/>
      <dgm:spPr/>
      <dgm:t>
        <a:bodyPr/>
        <a:lstStyle/>
        <a:p>
          <a:endParaRPr lang="en-US"/>
        </a:p>
      </dgm:t>
    </dgm:pt>
    <dgm:pt modelId="{1EA6A94D-2066-4D72-BF61-46B683372DBA}" type="pres">
      <dgm:prSet presAssocID="{4170B5B2-7ACC-4DBC-9C12-2AD8F2335F1F}" presName="hierRoot3" presStyleCnt="0">
        <dgm:presLayoutVars>
          <dgm:hierBranch val="init"/>
        </dgm:presLayoutVars>
      </dgm:prSet>
      <dgm:spPr/>
    </dgm:pt>
    <dgm:pt modelId="{AEBC5102-D92F-4550-91C7-319A6E61150E}" type="pres">
      <dgm:prSet presAssocID="{4170B5B2-7ACC-4DBC-9C12-2AD8F2335F1F}" presName="rootComposite3" presStyleCnt="0"/>
      <dgm:spPr/>
    </dgm:pt>
    <dgm:pt modelId="{E89C30B9-12F4-4F7D-9B56-4EEF946B7106}" type="pres">
      <dgm:prSet presAssocID="{4170B5B2-7ACC-4DBC-9C12-2AD8F2335F1F}" presName="rootText3" presStyleLbl="asst2" presStyleIdx="0" presStyleCnt="2" custLinFactNeighborX="-18859" custLinFactNeighborY="-58824">
        <dgm:presLayoutVars>
          <dgm:chPref val="3"/>
        </dgm:presLayoutVars>
      </dgm:prSet>
      <dgm:spPr/>
      <dgm:t>
        <a:bodyPr/>
        <a:lstStyle/>
        <a:p>
          <a:endParaRPr lang="en-AU"/>
        </a:p>
      </dgm:t>
    </dgm:pt>
    <dgm:pt modelId="{35B1D8CA-7775-433F-B559-BBDAB609208F}" type="pres">
      <dgm:prSet presAssocID="{4170B5B2-7ACC-4DBC-9C12-2AD8F2335F1F}" presName="rootConnector3" presStyleLbl="asst2" presStyleIdx="0" presStyleCnt="2"/>
      <dgm:spPr/>
      <dgm:t>
        <a:bodyPr/>
        <a:lstStyle/>
        <a:p>
          <a:endParaRPr lang="en-AU"/>
        </a:p>
      </dgm:t>
    </dgm:pt>
    <dgm:pt modelId="{BCBEFDEB-0E80-4A4A-A47F-4EE099524C83}" type="pres">
      <dgm:prSet presAssocID="{4170B5B2-7ACC-4DBC-9C12-2AD8F2335F1F}" presName="hierChild6" presStyleCnt="0"/>
      <dgm:spPr/>
    </dgm:pt>
    <dgm:pt modelId="{2A9518E3-6AC4-421A-928F-5F53872CDD52}" type="pres">
      <dgm:prSet presAssocID="{4170B5B2-7ACC-4DBC-9C12-2AD8F2335F1F}" presName="hierChild7" presStyleCnt="0"/>
      <dgm:spPr/>
    </dgm:pt>
    <dgm:pt modelId="{110AD5F8-B43A-4450-A379-ED0F64A8E14A}" type="pres">
      <dgm:prSet presAssocID="{4853F42A-B1A1-4B12-99A4-486E395450E7}" presName="Name50" presStyleLbl="parChTrans1D2" presStyleIdx="1" presStyleCnt="3"/>
      <dgm:spPr/>
      <dgm:t>
        <a:bodyPr/>
        <a:lstStyle/>
        <a:p>
          <a:endParaRPr lang="en-AU"/>
        </a:p>
      </dgm:t>
    </dgm:pt>
    <dgm:pt modelId="{23AECE25-6104-414D-9BBA-594A8C080869}" type="pres">
      <dgm:prSet presAssocID="{9E47ACC8-01A6-49A0-967C-1FA25C0904C7}" presName="hierRoot2" presStyleCnt="0">
        <dgm:presLayoutVars>
          <dgm:hierBranch val="init"/>
        </dgm:presLayoutVars>
      </dgm:prSet>
      <dgm:spPr/>
    </dgm:pt>
    <dgm:pt modelId="{5D15A1AD-6001-4AEA-BC23-28B596CC5ABC}" type="pres">
      <dgm:prSet presAssocID="{9E47ACC8-01A6-49A0-967C-1FA25C0904C7}" presName="rootComposite" presStyleCnt="0"/>
      <dgm:spPr/>
    </dgm:pt>
    <dgm:pt modelId="{F420FBF2-FC35-448F-AB28-6B9F7750887E}" type="pres">
      <dgm:prSet presAssocID="{9E47ACC8-01A6-49A0-967C-1FA25C0904C7}" presName="rootText" presStyleLbl="node2" presStyleIdx="1" presStyleCnt="2" custLinFactNeighborX="-42623" custLinFactNeighborY="-73626">
        <dgm:presLayoutVars>
          <dgm:chPref val="3"/>
        </dgm:presLayoutVars>
      </dgm:prSet>
      <dgm:spPr/>
      <dgm:t>
        <a:bodyPr/>
        <a:lstStyle/>
        <a:p>
          <a:endParaRPr lang="en-AU"/>
        </a:p>
      </dgm:t>
    </dgm:pt>
    <dgm:pt modelId="{089D7A58-705B-4501-8525-23AA90E454FE}" type="pres">
      <dgm:prSet presAssocID="{9E47ACC8-01A6-49A0-967C-1FA25C0904C7}" presName="rootConnector" presStyleLbl="node2" presStyleIdx="1" presStyleCnt="2"/>
      <dgm:spPr/>
      <dgm:t>
        <a:bodyPr/>
        <a:lstStyle/>
        <a:p>
          <a:endParaRPr lang="en-AU"/>
        </a:p>
      </dgm:t>
    </dgm:pt>
    <dgm:pt modelId="{33B2CA50-8E38-4D1C-99EB-F25DE22406DF}" type="pres">
      <dgm:prSet presAssocID="{9E47ACC8-01A6-49A0-967C-1FA25C0904C7}" presName="hierChild4" presStyleCnt="0"/>
      <dgm:spPr/>
    </dgm:pt>
    <dgm:pt modelId="{A4160F9C-3CF9-4EB2-813B-149EF5F23E8B}" type="pres">
      <dgm:prSet presAssocID="{8CECA80E-8D22-43A5-9FB3-79B36130FD60}" presName="Name37" presStyleLbl="parChTrans1D3" presStyleIdx="3" presStyleCnt="9"/>
      <dgm:spPr/>
      <dgm:t>
        <a:bodyPr/>
        <a:lstStyle/>
        <a:p>
          <a:endParaRPr lang="en-US"/>
        </a:p>
      </dgm:t>
    </dgm:pt>
    <dgm:pt modelId="{5C9004EF-DBE6-4435-9834-51FF356C730F}" type="pres">
      <dgm:prSet presAssocID="{F5C65875-CBBD-4FDD-8337-C08CF0F3A950}" presName="hierRoot2" presStyleCnt="0">
        <dgm:presLayoutVars>
          <dgm:hierBranch val="init"/>
        </dgm:presLayoutVars>
      </dgm:prSet>
      <dgm:spPr/>
    </dgm:pt>
    <dgm:pt modelId="{C1BB048D-0CA0-460C-99D1-69FF91C9D5A9}" type="pres">
      <dgm:prSet presAssocID="{F5C65875-CBBD-4FDD-8337-C08CF0F3A950}" presName="rootComposite" presStyleCnt="0"/>
      <dgm:spPr/>
    </dgm:pt>
    <dgm:pt modelId="{AD25BD4D-06BC-4618-83CC-E25082B11AC8}" type="pres">
      <dgm:prSet presAssocID="{F5C65875-CBBD-4FDD-8337-C08CF0F3A950}" presName="rootText" presStyleLbl="node3" presStyleIdx="2" presStyleCnt="7" custScaleX="100019" custScaleY="99976" custLinFactNeighborX="-20808" custLinFactNeighborY="-95356">
        <dgm:presLayoutVars>
          <dgm:chPref val="3"/>
        </dgm:presLayoutVars>
      </dgm:prSet>
      <dgm:spPr/>
      <dgm:t>
        <a:bodyPr/>
        <a:lstStyle/>
        <a:p>
          <a:endParaRPr lang="en-AU"/>
        </a:p>
      </dgm:t>
    </dgm:pt>
    <dgm:pt modelId="{6B9D774B-1C58-4494-B924-6EECB54ED0B2}" type="pres">
      <dgm:prSet presAssocID="{F5C65875-CBBD-4FDD-8337-C08CF0F3A950}" presName="rootConnector" presStyleLbl="node3" presStyleIdx="2" presStyleCnt="7"/>
      <dgm:spPr/>
      <dgm:t>
        <a:bodyPr/>
        <a:lstStyle/>
        <a:p>
          <a:endParaRPr lang="en-AU"/>
        </a:p>
      </dgm:t>
    </dgm:pt>
    <dgm:pt modelId="{4EF99DDB-8AEF-487D-9DC7-38CD72C00B27}" type="pres">
      <dgm:prSet presAssocID="{F5C65875-CBBD-4FDD-8337-C08CF0F3A950}" presName="hierChild4" presStyleCnt="0"/>
      <dgm:spPr/>
    </dgm:pt>
    <dgm:pt modelId="{37A9B05E-10E1-4215-A43B-DA5829341212}" type="pres">
      <dgm:prSet presAssocID="{F5C65875-CBBD-4FDD-8337-C08CF0F3A950}" presName="hierChild5" presStyleCnt="0"/>
      <dgm:spPr/>
    </dgm:pt>
    <dgm:pt modelId="{9D080B85-8B2C-4DEE-AFA2-8A3BDA6F8C13}" type="pres">
      <dgm:prSet presAssocID="{058F5848-B423-4F0B-A815-CAB53B365217}" presName="Name37" presStyleLbl="parChTrans1D3" presStyleIdx="4" presStyleCnt="9"/>
      <dgm:spPr/>
      <dgm:t>
        <a:bodyPr/>
        <a:lstStyle/>
        <a:p>
          <a:endParaRPr lang="en-US"/>
        </a:p>
      </dgm:t>
    </dgm:pt>
    <dgm:pt modelId="{4C86EFB5-2B2D-43A5-A927-6376C0A72C34}" type="pres">
      <dgm:prSet presAssocID="{6405264E-65CA-4326-BAB1-C8237B9F7CE9}" presName="hierRoot2" presStyleCnt="0">
        <dgm:presLayoutVars>
          <dgm:hierBranch val="init"/>
        </dgm:presLayoutVars>
      </dgm:prSet>
      <dgm:spPr/>
    </dgm:pt>
    <dgm:pt modelId="{36EEDC18-D856-4A8D-9FE0-3A454A97EED0}" type="pres">
      <dgm:prSet presAssocID="{6405264E-65CA-4326-BAB1-C8237B9F7CE9}" presName="rootComposite" presStyleCnt="0"/>
      <dgm:spPr/>
    </dgm:pt>
    <dgm:pt modelId="{EA054065-1B8A-491D-9E3E-F86C891E3E32}" type="pres">
      <dgm:prSet presAssocID="{6405264E-65CA-4326-BAB1-C8237B9F7CE9}" presName="rootText" presStyleLbl="node3" presStyleIdx="3" presStyleCnt="7" custLinFactY="-3850" custLinFactNeighborX="-21895" custLinFactNeighborY="-100000">
        <dgm:presLayoutVars>
          <dgm:chPref val="3"/>
        </dgm:presLayoutVars>
      </dgm:prSet>
      <dgm:spPr/>
      <dgm:t>
        <a:bodyPr/>
        <a:lstStyle/>
        <a:p>
          <a:endParaRPr lang="en-AU"/>
        </a:p>
      </dgm:t>
    </dgm:pt>
    <dgm:pt modelId="{D2097B9D-286E-498F-A2DC-F5C8C5F9D018}" type="pres">
      <dgm:prSet presAssocID="{6405264E-65CA-4326-BAB1-C8237B9F7CE9}" presName="rootConnector" presStyleLbl="node3" presStyleIdx="3" presStyleCnt="7"/>
      <dgm:spPr/>
      <dgm:t>
        <a:bodyPr/>
        <a:lstStyle/>
        <a:p>
          <a:endParaRPr lang="en-AU"/>
        </a:p>
      </dgm:t>
    </dgm:pt>
    <dgm:pt modelId="{367188C6-8D83-4FE7-9546-C7570D3460EE}" type="pres">
      <dgm:prSet presAssocID="{6405264E-65CA-4326-BAB1-C8237B9F7CE9}" presName="hierChild4" presStyleCnt="0"/>
      <dgm:spPr/>
    </dgm:pt>
    <dgm:pt modelId="{5143B3DE-CE31-4B21-8844-F6FA53D7108E}" type="pres">
      <dgm:prSet presAssocID="{6405264E-65CA-4326-BAB1-C8237B9F7CE9}" presName="hierChild5" presStyleCnt="0"/>
      <dgm:spPr/>
    </dgm:pt>
    <dgm:pt modelId="{C5BD3927-B97E-48B2-BEFA-5C3AFD998370}" type="pres">
      <dgm:prSet presAssocID="{9E47ACC8-01A6-49A0-967C-1FA25C0904C7}" presName="hierChild5" presStyleCnt="0"/>
      <dgm:spPr/>
    </dgm:pt>
    <dgm:pt modelId="{18076426-F1A5-490E-84A3-345652AFEABB}" type="pres">
      <dgm:prSet presAssocID="{AC5A2A52-A620-4DBE-9815-4B8718C75FC5}" presName="Name111" presStyleLbl="parChTrans1D3" presStyleIdx="5" presStyleCnt="9"/>
      <dgm:spPr/>
      <dgm:t>
        <a:bodyPr/>
        <a:lstStyle/>
        <a:p>
          <a:endParaRPr lang="en-US"/>
        </a:p>
      </dgm:t>
    </dgm:pt>
    <dgm:pt modelId="{C05C6381-AB9C-498B-83D8-C75193E618FB}" type="pres">
      <dgm:prSet presAssocID="{A33ED3CB-6C0D-49A0-8669-A1A15E1F0B8B}" presName="hierRoot3" presStyleCnt="0">
        <dgm:presLayoutVars>
          <dgm:hierBranch val="init"/>
        </dgm:presLayoutVars>
      </dgm:prSet>
      <dgm:spPr/>
    </dgm:pt>
    <dgm:pt modelId="{4ABA1209-6DA3-466E-8FB4-11E7EBE2E7F2}" type="pres">
      <dgm:prSet presAssocID="{A33ED3CB-6C0D-49A0-8669-A1A15E1F0B8B}" presName="rootComposite3" presStyleCnt="0"/>
      <dgm:spPr/>
    </dgm:pt>
    <dgm:pt modelId="{95E12871-6433-4EE2-AEEC-70B2DA56E29E}" type="pres">
      <dgm:prSet presAssocID="{A33ED3CB-6C0D-49A0-8669-A1A15E1F0B8B}" presName="rootText3" presStyleLbl="asst2" presStyleIdx="1" presStyleCnt="2" custLinFactNeighborX="-16598" custLinFactNeighborY="-84710">
        <dgm:presLayoutVars>
          <dgm:chPref val="3"/>
        </dgm:presLayoutVars>
      </dgm:prSet>
      <dgm:spPr/>
      <dgm:t>
        <a:bodyPr/>
        <a:lstStyle/>
        <a:p>
          <a:endParaRPr lang="en-AU"/>
        </a:p>
      </dgm:t>
    </dgm:pt>
    <dgm:pt modelId="{447900AA-C732-4B90-9F8A-A42DDA84CD14}" type="pres">
      <dgm:prSet presAssocID="{A33ED3CB-6C0D-49A0-8669-A1A15E1F0B8B}" presName="rootConnector3" presStyleLbl="asst2" presStyleIdx="1" presStyleCnt="2"/>
      <dgm:spPr/>
      <dgm:t>
        <a:bodyPr/>
        <a:lstStyle/>
        <a:p>
          <a:endParaRPr lang="en-AU"/>
        </a:p>
      </dgm:t>
    </dgm:pt>
    <dgm:pt modelId="{03A6D12B-E786-4246-B4C9-65EB1EB5C409}" type="pres">
      <dgm:prSet presAssocID="{A33ED3CB-6C0D-49A0-8669-A1A15E1F0B8B}" presName="hierChild6" presStyleCnt="0"/>
      <dgm:spPr/>
    </dgm:pt>
    <dgm:pt modelId="{AA548751-6A28-47E5-A6E1-79B9A19750D4}" type="pres">
      <dgm:prSet presAssocID="{A33ED3CB-6C0D-49A0-8669-A1A15E1F0B8B}" presName="hierChild7" presStyleCnt="0"/>
      <dgm:spPr/>
    </dgm:pt>
    <dgm:pt modelId="{4F1CB909-3D07-4CA6-B8EF-0F42126D1542}" type="pres">
      <dgm:prSet presAssocID="{C6D1164A-2DF4-4FD5-9E31-704E6998AC4C}" presName="hierChild3" presStyleCnt="0"/>
      <dgm:spPr/>
    </dgm:pt>
    <dgm:pt modelId="{A442AB6C-051E-4232-8D58-EFA2E557ED37}" type="pres">
      <dgm:prSet presAssocID="{53A25386-EE37-4CA0-A145-361F1C449742}" presName="Name111" presStyleLbl="parChTrans1D2" presStyleIdx="2" presStyleCnt="3"/>
      <dgm:spPr/>
      <dgm:t>
        <a:bodyPr/>
        <a:lstStyle/>
        <a:p>
          <a:endParaRPr lang="en-AU"/>
        </a:p>
      </dgm:t>
    </dgm:pt>
    <dgm:pt modelId="{B76FEBBD-9E2D-4685-ABFD-3DA1AA3B6629}" type="pres">
      <dgm:prSet presAssocID="{1BD85F90-9896-4A8A-897E-09240B2178B2}" presName="hierRoot3" presStyleCnt="0">
        <dgm:presLayoutVars>
          <dgm:hierBranch val="init"/>
        </dgm:presLayoutVars>
      </dgm:prSet>
      <dgm:spPr/>
    </dgm:pt>
    <dgm:pt modelId="{B5DD147F-F310-44FD-ACEE-608DAD37FA7D}" type="pres">
      <dgm:prSet presAssocID="{1BD85F90-9896-4A8A-897E-09240B2178B2}" presName="rootComposite3" presStyleCnt="0"/>
      <dgm:spPr/>
    </dgm:pt>
    <dgm:pt modelId="{531A2A68-B61C-437B-818A-4F3B52D38EA2}" type="pres">
      <dgm:prSet presAssocID="{1BD85F90-9896-4A8A-897E-09240B2178B2}" presName="rootText3" presStyleLbl="asst1" presStyleIdx="0" presStyleCnt="1" custLinFactNeighborX="-37400" custLinFactNeighborY="-13464">
        <dgm:presLayoutVars>
          <dgm:chPref val="3"/>
        </dgm:presLayoutVars>
      </dgm:prSet>
      <dgm:spPr/>
      <dgm:t>
        <a:bodyPr/>
        <a:lstStyle/>
        <a:p>
          <a:endParaRPr lang="en-AU"/>
        </a:p>
      </dgm:t>
    </dgm:pt>
    <dgm:pt modelId="{C6FB9983-750E-4FCB-8CF8-7E33D3640264}" type="pres">
      <dgm:prSet presAssocID="{1BD85F90-9896-4A8A-897E-09240B2178B2}" presName="rootConnector3" presStyleLbl="asst1" presStyleIdx="0" presStyleCnt="1"/>
      <dgm:spPr/>
      <dgm:t>
        <a:bodyPr/>
        <a:lstStyle/>
        <a:p>
          <a:endParaRPr lang="en-AU"/>
        </a:p>
      </dgm:t>
    </dgm:pt>
    <dgm:pt modelId="{330CEF26-1652-4FCE-B10B-C0C27CFA1C04}" type="pres">
      <dgm:prSet presAssocID="{1BD85F90-9896-4A8A-897E-09240B2178B2}" presName="hierChild6" presStyleCnt="0"/>
      <dgm:spPr/>
    </dgm:pt>
    <dgm:pt modelId="{09A58575-41A5-4AD9-92B1-F6D4E5E309FD}" type="pres">
      <dgm:prSet presAssocID="{48DDAD34-2BEC-4F77-BEB2-E2A729B9EE92}" presName="Name37" presStyleLbl="parChTrans1D3" presStyleIdx="6" presStyleCnt="9"/>
      <dgm:spPr/>
      <dgm:t>
        <a:bodyPr/>
        <a:lstStyle/>
        <a:p>
          <a:endParaRPr lang="en-US"/>
        </a:p>
      </dgm:t>
    </dgm:pt>
    <dgm:pt modelId="{587136B7-1A97-44AA-8EF8-687601DDC525}" type="pres">
      <dgm:prSet presAssocID="{06882C1F-794C-4742-991D-B4A466764DDC}" presName="hierRoot2" presStyleCnt="0">
        <dgm:presLayoutVars>
          <dgm:hierBranch val="init"/>
        </dgm:presLayoutVars>
      </dgm:prSet>
      <dgm:spPr/>
    </dgm:pt>
    <dgm:pt modelId="{28B7DE2D-B942-4FFF-A8F5-E8F5D77E518F}" type="pres">
      <dgm:prSet presAssocID="{06882C1F-794C-4742-991D-B4A466764DDC}" presName="rootComposite" presStyleCnt="0"/>
      <dgm:spPr/>
    </dgm:pt>
    <dgm:pt modelId="{C4B1BEC4-D8C5-42F8-AE75-0945CCA561C7}" type="pres">
      <dgm:prSet presAssocID="{06882C1F-794C-4742-991D-B4A466764DDC}" presName="rootText" presStyleLbl="node3" presStyleIdx="4" presStyleCnt="7" custLinFactNeighborX="-21660" custLinFactNeighborY="-28317">
        <dgm:presLayoutVars>
          <dgm:chPref val="3"/>
        </dgm:presLayoutVars>
      </dgm:prSet>
      <dgm:spPr/>
      <dgm:t>
        <a:bodyPr/>
        <a:lstStyle/>
        <a:p>
          <a:endParaRPr lang="en-AU"/>
        </a:p>
      </dgm:t>
    </dgm:pt>
    <dgm:pt modelId="{B728D246-EB6A-46FB-82A0-212E0DFB4F02}" type="pres">
      <dgm:prSet presAssocID="{06882C1F-794C-4742-991D-B4A466764DDC}" presName="rootConnector" presStyleLbl="node3" presStyleIdx="4" presStyleCnt="7"/>
      <dgm:spPr/>
      <dgm:t>
        <a:bodyPr/>
        <a:lstStyle/>
        <a:p>
          <a:endParaRPr lang="en-AU"/>
        </a:p>
      </dgm:t>
    </dgm:pt>
    <dgm:pt modelId="{3117CA11-B049-4651-B6B0-EBFB6610710D}" type="pres">
      <dgm:prSet presAssocID="{06882C1F-794C-4742-991D-B4A466764DDC}" presName="hierChild4" presStyleCnt="0"/>
      <dgm:spPr/>
    </dgm:pt>
    <dgm:pt modelId="{55EC9FD9-09CD-4152-A306-52265B3E4131}" type="pres">
      <dgm:prSet presAssocID="{06882C1F-794C-4742-991D-B4A466764DDC}" presName="hierChild5" presStyleCnt="0"/>
      <dgm:spPr/>
    </dgm:pt>
    <dgm:pt modelId="{0F1853BC-81F2-4E3D-AE7F-B670C1CABE8A}" type="pres">
      <dgm:prSet presAssocID="{C9B05819-A481-418A-B490-FF3D01E402E6}" presName="Name37" presStyleLbl="parChTrans1D3" presStyleIdx="7" presStyleCnt="9"/>
      <dgm:spPr/>
      <dgm:t>
        <a:bodyPr/>
        <a:lstStyle/>
        <a:p>
          <a:endParaRPr lang="en-US"/>
        </a:p>
      </dgm:t>
    </dgm:pt>
    <dgm:pt modelId="{D8F47D02-21B3-4FC6-8CAC-0202BCC9BD5B}" type="pres">
      <dgm:prSet presAssocID="{EAB7B439-4990-4743-B1FD-A68AAF4C69EC}" presName="hierRoot2" presStyleCnt="0">
        <dgm:presLayoutVars>
          <dgm:hierBranch val="init"/>
        </dgm:presLayoutVars>
      </dgm:prSet>
      <dgm:spPr/>
    </dgm:pt>
    <dgm:pt modelId="{896F53C0-B34B-47DB-B452-D04C6D309FBD}" type="pres">
      <dgm:prSet presAssocID="{EAB7B439-4990-4743-B1FD-A68AAF4C69EC}" presName="rootComposite" presStyleCnt="0"/>
      <dgm:spPr/>
    </dgm:pt>
    <dgm:pt modelId="{806242FD-3A11-4E72-9994-2C11350E5727}" type="pres">
      <dgm:prSet presAssocID="{EAB7B439-4990-4743-B1FD-A68AAF4C69EC}" presName="rootText" presStyleLbl="node3" presStyleIdx="5" presStyleCnt="7" custLinFactNeighborX="-20573" custLinFactNeighborY="-35682">
        <dgm:presLayoutVars>
          <dgm:chPref val="3"/>
        </dgm:presLayoutVars>
      </dgm:prSet>
      <dgm:spPr/>
      <dgm:t>
        <a:bodyPr/>
        <a:lstStyle/>
        <a:p>
          <a:endParaRPr lang="en-AU"/>
        </a:p>
      </dgm:t>
    </dgm:pt>
    <dgm:pt modelId="{99D0310F-43C2-4FD4-AF95-DFC79D803947}" type="pres">
      <dgm:prSet presAssocID="{EAB7B439-4990-4743-B1FD-A68AAF4C69EC}" presName="rootConnector" presStyleLbl="node3" presStyleIdx="5" presStyleCnt="7"/>
      <dgm:spPr/>
      <dgm:t>
        <a:bodyPr/>
        <a:lstStyle/>
        <a:p>
          <a:endParaRPr lang="en-AU"/>
        </a:p>
      </dgm:t>
    </dgm:pt>
    <dgm:pt modelId="{BB4D621F-BF51-429B-B9E1-7FE031AC9806}" type="pres">
      <dgm:prSet presAssocID="{EAB7B439-4990-4743-B1FD-A68AAF4C69EC}" presName="hierChild4" presStyleCnt="0"/>
      <dgm:spPr/>
    </dgm:pt>
    <dgm:pt modelId="{39B0E7ED-A021-467A-B99D-1063528B3D35}" type="pres">
      <dgm:prSet presAssocID="{EAB7B439-4990-4743-B1FD-A68AAF4C69EC}" presName="hierChild5" presStyleCnt="0"/>
      <dgm:spPr/>
    </dgm:pt>
    <dgm:pt modelId="{A27EE423-FB37-48EB-8121-963FD53286AC}" type="pres">
      <dgm:prSet presAssocID="{8A1538F0-AF92-4C23-AA36-A34A884747AD}" presName="Name37" presStyleLbl="parChTrans1D3" presStyleIdx="8" presStyleCnt="9"/>
      <dgm:spPr/>
      <dgm:t>
        <a:bodyPr/>
        <a:lstStyle/>
        <a:p>
          <a:endParaRPr lang="en-US"/>
        </a:p>
      </dgm:t>
    </dgm:pt>
    <dgm:pt modelId="{9B0D770C-D167-4C13-A88A-9C6BF1B6BAF2}" type="pres">
      <dgm:prSet presAssocID="{672FDBE2-0347-4EDB-ADF6-8D900D5E8B22}" presName="hierRoot2" presStyleCnt="0">
        <dgm:presLayoutVars>
          <dgm:hierBranch val="init"/>
        </dgm:presLayoutVars>
      </dgm:prSet>
      <dgm:spPr/>
    </dgm:pt>
    <dgm:pt modelId="{1A9CB025-9389-419E-9151-B56BEDE387E8}" type="pres">
      <dgm:prSet presAssocID="{672FDBE2-0347-4EDB-ADF6-8D900D5E8B22}" presName="rootComposite" presStyleCnt="0"/>
      <dgm:spPr/>
    </dgm:pt>
    <dgm:pt modelId="{CFA00BF4-0A9D-4A91-8309-4B7EF1A128F1}" type="pres">
      <dgm:prSet presAssocID="{672FDBE2-0347-4EDB-ADF6-8D900D5E8B22}" presName="rootText" presStyleLbl="node3" presStyleIdx="6" presStyleCnt="7" custLinFactNeighborX="-19485" custLinFactNeighborY="-41688">
        <dgm:presLayoutVars>
          <dgm:chPref val="3"/>
        </dgm:presLayoutVars>
      </dgm:prSet>
      <dgm:spPr/>
      <dgm:t>
        <a:bodyPr/>
        <a:lstStyle/>
        <a:p>
          <a:endParaRPr lang="en-AU"/>
        </a:p>
      </dgm:t>
    </dgm:pt>
    <dgm:pt modelId="{5F84C5F2-5015-49F8-9F1D-E1FD7DA4ACF4}" type="pres">
      <dgm:prSet presAssocID="{672FDBE2-0347-4EDB-ADF6-8D900D5E8B22}" presName="rootConnector" presStyleLbl="node3" presStyleIdx="6" presStyleCnt="7"/>
      <dgm:spPr/>
      <dgm:t>
        <a:bodyPr/>
        <a:lstStyle/>
        <a:p>
          <a:endParaRPr lang="en-AU"/>
        </a:p>
      </dgm:t>
    </dgm:pt>
    <dgm:pt modelId="{A7FA6D6E-218C-4A2E-947E-7D6DE2B1EC6E}" type="pres">
      <dgm:prSet presAssocID="{672FDBE2-0347-4EDB-ADF6-8D900D5E8B22}" presName="hierChild4" presStyleCnt="0"/>
      <dgm:spPr/>
    </dgm:pt>
    <dgm:pt modelId="{37624A18-0CFE-4D9A-9EB6-6A6453BC0AF7}" type="pres">
      <dgm:prSet presAssocID="{672FDBE2-0347-4EDB-ADF6-8D900D5E8B22}" presName="hierChild5" presStyleCnt="0"/>
      <dgm:spPr/>
    </dgm:pt>
    <dgm:pt modelId="{A1F2EFC6-6A0E-4E59-BE4D-4C4EAF397FD9}" type="pres">
      <dgm:prSet presAssocID="{1BD85F90-9896-4A8A-897E-09240B2178B2}" presName="hierChild7" presStyleCnt="0"/>
      <dgm:spPr/>
    </dgm:pt>
  </dgm:ptLst>
  <dgm:cxnLst>
    <dgm:cxn modelId="{76E2E0AC-73BD-4235-9A32-EA6505B72221}" type="presOf" srcId="{6405264E-65CA-4326-BAB1-C8237B9F7CE9}" destId="{EA054065-1B8A-491D-9E3E-F86C891E3E32}" srcOrd="0" destOrd="0" presId="urn:microsoft.com/office/officeart/2005/8/layout/orgChart1"/>
    <dgm:cxn modelId="{1C40A12A-0721-4C30-BB34-9027BF0726BD}" type="presOf" srcId="{C6D1164A-2DF4-4FD5-9E31-704E6998AC4C}" destId="{A61F3121-D2AF-48D4-9ED6-870C02CC5A6C}" srcOrd="0" destOrd="0" presId="urn:microsoft.com/office/officeart/2005/8/layout/orgChart1"/>
    <dgm:cxn modelId="{4A5BEBE5-D1B6-48F3-9BB2-C30A76298D56}" type="presOf" srcId="{1686E485-8518-4BD4-91A1-57B112123F00}" destId="{36F15AF5-20D0-40D3-995C-FC7A8D74CAD1}" srcOrd="0" destOrd="0" presId="urn:microsoft.com/office/officeart/2005/8/layout/orgChart1"/>
    <dgm:cxn modelId="{C8B9256E-BFE1-42B0-80F0-BAB43000F3D1}" type="presOf" srcId="{9E47ACC8-01A6-49A0-967C-1FA25C0904C7}" destId="{089D7A58-705B-4501-8525-23AA90E454FE}" srcOrd="1" destOrd="0" presId="urn:microsoft.com/office/officeart/2005/8/layout/orgChart1"/>
    <dgm:cxn modelId="{DF903E8A-97A6-4D19-9DB2-A6099E8536E3}" srcId="{9E47ACC8-01A6-49A0-967C-1FA25C0904C7}" destId="{6405264E-65CA-4326-BAB1-C8237B9F7CE9}" srcOrd="2" destOrd="0" parTransId="{058F5848-B423-4F0B-A815-CAB53B365217}" sibTransId="{BC51AF9C-4969-4144-8DA2-FCCAFB705295}"/>
    <dgm:cxn modelId="{C3A5CE46-565C-4F80-BF7E-E7E1D0F7BBDF}" srcId="{C6D1164A-2DF4-4FD5-9E31-704E6998AC4C}" destId="{1BD85F90-9896-4A8A-897E-09240B2178B2}" srcOrd="0" destOrd="0" parTransId="{53A25386-EE37-4CA0-A145-361F1C449742}" sibTransId="{933BBD95-83B5-449D-902D-9D7EEFED6C27}"/>
    <dgm:cxn modelId="{2290F8DC-6BCD-46CC-811B-D2B8C256D8D6}" type="presOf" srcId="{8CECA80E-8D22-43A5-9FB3-79B36130FD60}" destId="{A4160F9C-3CF9-4EB2-813B-149EF5F23E8B}" srcOrd="0" destOrd="0" presId="urn:microsoft.com/office/officeart/2005/8/layout/orgChart1"/>
    <dgm:cxn modelId="{443315BF-0534-4F2E-952A-A6B743B0D425}" srcId="{1BD85F90-9896-4A8A-897E-09240B2178B2}" destId="{672FDBE2-0347-4EDB-ADF6-8D900D5E8B22}" srcOrd="2" destOrd="0" parTransId="{8A1538F0-AF92-4C23-AA36-A34A884747AD}" sibTransId="{FBBAA11A-0A53-4414-8009-CFEC2D3BF294}"/>
    <dgm:cxn modelId="{174AE621-C376-405F-9E75-32080BC05DC3}" type="presOf" srcId="{06882C1F-794C-4742-991D-B4A466764DDC}" destId="{C4B1BEC4-D8C5-42F8-AE75-0945CCA561C7}" srcOrd="0" destOrd="0" presId="urn:microsoft.com/office/officeart/2005/8/layout/orgChart1"/>
    <dgm:cxn modelId="{5400090C-7FFB-4D80-8729-69D9289D4222}" srcId="{1686E485-8518-4BD4-91A1-57B112123F00}" destId="{C6D1164A-2DF4-4FD5-9E31-704E6998AC4C}" srcOrd="0" destOrd="0" parTransId="{6A886A38-5CD2-4505-801D-A5D326C3480A}" sibTransId="{FA571743-A082-4059-9341-362176507788}"/>
    <dgm:cxn modelId="{BF7A4462-0B2B-4B93-BEFE-796E814D2114}" type="presOf" srcId="{BB8C5F89-2CF0-43EB-9C1C-B1D6C16F508B}" destId="{F6C98FE8-4D72-46AB-BE26-6DF5F2B1EE45}" srcOrd="0" destOrd="0" presId="urn:microsoft.com/office/officeart/2005/8/layout/orgChart1"/>
    <dgm:cxn modelId="{AF604846-E291-4F35-A356-A535CE7A33C3}" srcId="{C6D1164A-2DF4-4FD5-9E31-704E6998AC4C}" destId="{864607B2-1FB8-4BDC-811B-363EC9E27432}" srcOrd="1" destOrd="0" parTransId="{3AA3159F-BD6D-49F3-8B5D-E61440DD8778}" sibTransId="{C21064A4-7C66-4118-B614-671B2C90BC40}"/>
    <dgm:cxn modelId="{FF10BF58-6312-46C3-A747-EEB71EBF850F}" type="presOf" srcId="{EAB7B439-4990-4743-B1FD-A68AAF4C69EC}" destId="{806242FD-3A11-4E72-9994-2C11350E5727}" srcOrd="0" destOrd="0" presId="urn:microsoft.com/office/officeart/2005/8/layout/orgChart1"/>
    <dgm:cxn modelId="{2817255C-4A88-4026-92A4-F367BD9C4CCB}" type="presOf" srcId="{EC23A260-DF09-4190-B843-04CCF67C75F9}" destId="{4A0F6EAB-C5E3-4199-8B49-59E78B7A5D1C}" srcOrd="0" destOrd="0" presId="urn:microsoft.com/office/officeart/2005/8/layout/orgChart1"/>
    <dgm:cxn modelId="{CF06D8AF-398B-4ECE-AA19-5304E1629FFF}" type="presOf" srcId="{8A1538F0-AF92-4C23-AA36-A34A884747AD}" destId="{A27EE423-FB37-48EB-8121-963FD53286AC}" srcOrd="0" destOrd="0" presId="urn:microsoft.com/office/officeart/2005/8/layout/orgChart1"/>
    <dgm:cxn modelId="{B3707552-21C3-4290-B328-2DB666289039}" type="presOf" srcId="{3AA3159F-BD6D-49F3-8B5D-E61440DD8778}" destId="{6BC45F77-0958-4F00-B8FB-04ED2300BE46}" srcOrd="0" destOrd="0" presId="urn:microsoft.com/office/officeart/2005/8/layout/orgChart1"/>
    <dgm:cxn modelId="{765F7A1A-F95C-4254-9B2D-7320CA3EEA8F}" type="presOf" srcId="{C9B05819-A481-418A-B490-FF3D01E402E6}" destId="{0F1853BC-81F2-4E3D-AE7F-B670C1CABE8A}" srcOrd="0" destOrd="0" presId="urn:microsoft.com/office/officeart/2005/8/layout/orgChart1"/>
    <dgm:cxn modelId="{38CCAFA7-A77D-4F0B-A927-9065930ACC32}" type="presOf" srcId="{53A25386-EE37-4CA0-A145-361F1C449742}" destId="{A442AB6C-051E-4232-8D58-EFA2E557ED37}" srcOrd="0" destOrd="0" presId="urn:microsoft.com/office/officeart/2005/8/layout/orgChart1"/>
    <dgm:cxn modelId="{8D9607D8-A765-4F07-AF5B-A0C52D6E4F06}" type="presOf" srcId="{864607B2-1FB8-4BDC-811B-363EC9E27432}" destId="{69A3364D-AB66-4693-AE23-8830BD4F974A}" srcOrd="0" destOrd="0" presId="urn:microsoft.com/office/officeart/2005/8/layout/orgChart1"/>
    <dgm:cxn modelId="{83372313-EB47-4A6B-886F-763B4536F7D8}" srcId="{864607B2-1FB8-4BDC-811B-363EC9E27432}" destId="{EC23A260-DF09-4190-B843-04CCF67C75F9}" srcOrd="2" destOrd="0" parTransId="{31C10D7A-5AFC-4CD4-A83A-6740C13FDF06}" sibTransId="{B9F3CD1A-1800-4B0A-8308-F3BD7C49F40F}"/>
    <dgm:cxn modelId="{27BBAA47-A3EF-45BE-B985-3C4542F4ED1C}" type="presOf" srcId="{EC23A260-DF09-4190-B843-04CCF67C75F9}" destId="{4E5417B9-18EA-4577-AD48-9D72260E463E}" srcOrd="1" destOrd="0" presId="urn:microsoft.com/office/officeart/2005/8/layout/orgChart1"/>
    <dgm:cxn modelId="{3A1B4BBA-93B1-493B-BBCE-9DC6A31A7EC1}" srcId="{864607B2-1FB8-4BDC-811B-363EC9E27432}" destId="{4170B5B2-7ACC-4DBC-9C12-2AD8F2335F1F}" srcOrd="0" destOrd="0" parTransId="{FE5A866D-33DE-4E1F-936E-FF87FCFB685D}" sibTransId="{4D37E5A8-B86A-4FC9-863F-F9211685A7CE}"/>
    <dgm:cxn modelId="{B26B7184-D810-4FC2-9848-51DE2CE7AD8B}" type="presOf" srcId="{4853F42A-B1A1-4B12-99A4-486E395450E7}" destId="{110AD5F8-B43A-4450-A379-ED0F64A8E14A}" srcOrd="0" destOrd="0" presId="urn:microsoft.com/office/officeart/2005/8/layout/orgChart1"/>
    <dgm:cxn modelId="{2B20C068-C5FC-4B9B-929E-8772BE374DAA}" type="presOf" srcId="{6405264E-65CA-4326-BAB1-C8237B9F7CE9}" destId="{D2097B9D-286E-498F-A2DC-F5C8C5F9D018}" srcOrd="1" destOrd="0" presId="urn:microsoft.com/office/officeart/2005/8/layout/orgChart1"/>
    <dgm:cxn modelId="{0321E13A-1BE0-49BE-9FBA-A283A6655C14}" type="presOf" srcId="{EAB7B439-4990-4743-B1FD-A68AAF4C69EC}" destId="{99D0310F-43C2-4FD4-AF95-DFC79D803947}" srcOrd="1" destOrd="0" presId="urn:microsoft.com/office/officeart/2005/8/layout/orgChart1"/>
    <dgm:cxn modelId="{845F31EA-CAD6-468B-87B7-A9AA0C025698}" type="presOf" srcId="{31C10D7A-5AFC-4CD4-A83A-6740C13FDF06}" destId="{1BF8F94B-B41B-4B81-A6EF-3D51D779D6B1}" srcOrd="0" destOrd="0" presId="urn:microsoft.com/office/officeart/2005/8/layout/orgChart1"/>
    <dgm:cxn modelId="{DB908BCA-2ABE-42AE-B967-0D52E44ED075}" type="presOf" srcId="{F5C65875-CBBD-4FDD-8337-C08CF0F3A950}" destId="{6B9D774B-1C58-4494-B924-6EECB54ED0B2}" srcOrd="1" destOrd="0" presId="urn:microsoft.com/office/officeart/2005/8/layout/orgChart1"/>
    <dgm:cxn modelId="{602FD235-9D81-427E-91D1-FC569F717AED}" type="presOf" srcId="{C6D1164A-2DF4-4FD5-9E31-704E6998AC4C}" destId="{A844418B-FC30-4461-8DBC-89D8EDFDB1F9}" srcOrd="1" destOrd="0" presId="urn:microsoft.com/office/officeart/2005/8/layout/orgChart1"/>
    <dgm:cxn modelId="{12CF8D69-92A2-42E1-B8AE-3A6D5AFC1F0F}" type="presOf" srcId="{FE5A866D-33DE-4E1F-936E-FF87FCFB685D}" destId="{CA3B8DDB-1BC1-4878-91D7-C60691EA7195}" srcOrd="0" destOrd="0" presId="urn:microsoft.com/office/officeart/2005/8/layout/orgChart1"/>
    <dgm:cxn modelId="{914CA80A-B325-4E11-B978-9954B0BBEEB5}" type="presOf" srcId="{48DDAD34-2BEC-4F77-BEB2-E2A729B9EE92}" destId="{09A58575-41A5-4AD9-92B1-F6D4E5E309FD}" srcOrd="0" destOrd="0" presId="urn:microsoft.com/office/officeart/2005/8/layout/orgChart1"/>
    <dgm:cxn modelId="{0E16A5A0-9749-474B-8F83-5733930C353F}" type="presOf" srcId="{A33ED3CB-6C0D-49A0-8669-A1A15E1F0B8B}" destId="{447900AA-C732-4B90-9F8A-A42DDA84CD14}" srcOrd="1" destOrd="0" presId="urn:microsoft.com/office/officeart/2005/8/layout/orgChart1"/>
    <dgm:cxn modelId="{1616150B-AD54-45A9-8D98-6F5B81AF9549}" srcId="{1BD85F90-9896-4A8A-897E-09240B2178B2}" destId="{EAB7B439-4990-4743-B1FD-A68AAF4C69EC}" srcOrd="1" destOrd="0" parTransId="{C9B05819-A481-418A-B490-FF3D01E402E6}" sibTransId="{EE973559-EB2B-46E0-A90E-5E6FF6F4032D}"/>
    <dgm:cxn modelId="{1ED75039-3ABF-4791-97CE-B68DFCC47365}" type="presOf" srcId="{864607B2-1FB8-4BDC-811B-363EC9E27432}" destId="{28B3BA20-C7A7-457E-914D-E5CDBB1570D8}" srcOrd="1" destOrd="0" presId="urn:microsoft.com/office/officeart/2005/8/layout/orgChart1"/>
    <dgm:cxn modelId="{959234C0-E9AB-488D-96C9-36739B1A35C7}" srcId="{864607B2-1FB8-4BDC-811B-363EC9E27432}" destId="{BB8C5F89-2CF0-43EB-9C1C-B1D6C16F508B}" srcOrd="1" destOrd="0" parTransId="{BB886A3D-7DB3-49AD-97D4-5355576C6AEE}" sibTransId="{3F75F9C5-F7C8-4251-8C57-C6A26EE2ED03}"/>
    <dgm:cxn modelId="{5FD0C3AB-0698-46EF-A1BA-DB7917941144}" type="presOf" srcId="{06882C1F-794C-4742-991D-B4A466764DDC}" destId="{B728D246-EB6A-46FB-82A0-212E0DFB4F02}" srcOrd="1" destOrd="0" presId="urn:microsoft.com/office/officeart/2005/8/layout/orgChart1"/>
    <dgm:cxn modelId="{64629140-EB16-4271-9C1E-21A749539BC3}" type="presOf" srcId="{058F5848-B423-4F0B-A815-CAB53B365217}" destId="{9D080B85-8B2C-4DEE-AFA2-8A3BDA6F8C13}" srcOrd="0" destOrd="0" presId="urn:microsoft.com/office/officeart/2005/8/layout/orgChart1"/>
    <dgm:cxn modelId="{6A10252B-D933-440B-9BAE-A7204EA3CA0B}" srcId="{1BD85F90-9896-4A8A-897E-09240B2178B2}" destId="{06882C1F-794C-4742-991D-B4A466764DDC}" srcOrd="0" destOrd="0" parTransId="{48DDAD34-2BEC-4F77-BEB2-E2A729B9EE92}" sibTransId="{40583C13-EC29-4935-A64E-9DCB8C353FA3}"/>
    <dgm:cxn modelId="{3B7E1FD5-8099-4C00-A8A1-3A110823AEAE}" type="presOf" srcId="{4170B5B2-7ACC-4DBC-9C12-2AD8F2335F1F}" destId="{E89C30B9-12F4-4F7D-9B56-4EEF946B7106}" srcOrd="0" destOrd="0" presId="urn:microsoft.com/office/officeart/2005/8/layout/orgChart1"/>
    <dgm:cxn modelId="{CFDCD156-B173-48DE-AACF-ED3504C43BBE}" type="presOf" srcId="{1BD85F90-9896-4A8A-897E-09240B2178B2}" destId="{531A2A68-B61C-437B-818A-4F3B52D38EA2}" srcOrd="0" destOrd="0" presId="urn:microsoft.com/office/officeart/2005/8/layout/orgChart1"/>
    <dgm:cxn modelId="{92BD7905-F2E5-4CCB-9BE1-D46FE3C2762B}" srcId="{9E47ACC8-01A6-49A0-967C-1FA25C0904C7}" destId="{F5C65875-CBBD-4FDD-8337-C08CF0F3A950}" srcOrd="1" destOrd="0" parTransId="{8CECA80E-8D22-43A5-9FB3-79B36130FD60}" sibTransId="{B0E3562E-0539-4F4F-9E2A-74287855A7A4}"/>
    <dgm:cxn modelId="{5C62C4B8-8FCC-408F-B93F-6ACB818F2DBE}" srcId="{C6D1164A-2DF4-4FD5-9E31-704E6998AC4C}" destId="{9E47ACC8-01A6-49A0-967C-1FA25C0904C7}" srcOrd="2" destOrd="0" parTransId="{4853F42A-B1A1-4B12-99A4-486E395450E7}" sibTransId="{C4E73D90-CEF2-45D7-B32E-75B4E4F5EBAA}"/>
    <dgm:cxn modelId="{6F671E1A-3C75-459E-9F06-75FA2348A720}" type="presOf" srcId="{4170B5B2-7ACC-4DBC-9C12-2AD8F2335F1F}" destId="{35B1D8CA-7775-433F-B559-BBDAB609208F}" srcOrd="1" destOrd="0" presId="urn:microsoft.com/office/officeart/2005/8/layout/orgChart1"/>
    <dgm:cxn modelId="{14E92937-AA5A-4907-880D-6D69ACC1D28F}" type="presOf" srcId="{A33ED3CB-6C0D-49A0-8669-A1A15E1F0B8B}" destId="{95E12871-6433-4EE2-AEEC-70B2DA56E29E}" srcOrd="0" destOrd="0" presId="urn:microsoft.com/office/officeart/2005/8/layout/orgChart1"/>
    <dgm:cxn modelId="{BD9DF8D6-7EDC-4699-96FE-D9F73419E936}" type="presOf" srcId="{AC5A2A52-A620-4DBE-9815-4B8718C75FC5}" destId="{18076426-F1A5-490E-84A3-345652AFEABB}" srcOrd="0" destOrd="0" presId="urn:microsoft.com/office/officeart/2005/8/layout/orgChart1"/>
    <dgm:cxn modelId="{64CA4FAB-D9E7-4DF3-87CD-80237A1E2D15}" type="presOf" srcId="{672FDBE2-0347-4EDB-ADF6-8D900D5E8B22}" destId="{5F84C5F2-5015-49F8-9F1D-E1FD7DA4ACF4}" srcOrd="1" destOrd="0" presId="urn:microsoft.com/office/officeart/2005/8/layout/orgChart1"/>
    <dgm:cxn modelId="{7DB3B022-EE01-4BB4-BEB3-BC626658FD23}" type="presOf" srcId="{F5C65875-CBBD-4FDD-8337-C08CF0F3A950}" destId="{AD25BD4D-06BC-4618-83CC-E25082B11AC8}" srcOrd="0" destOrd="0" presId="urn:microsoft.com/office/officeart/2005/8/layout/orgChart1"/>
    <dgm:cxn modelId="{06F48B5D-BF49-46AB-8BF3-C7334F3DAF57}" type="presOf" srcId="{BB886A3D-7DB3-49AD-97D4-5355576C6AEE}" destId="{2DC04A86-2A63-4E1A-AB28-8A1CAF117970}" srcOrd="0" destOrd="0" presId="urn:microsoft.com/office/officeart/2005/8/layout/orgChart1"/>
    <dgm:cxn modelId="{EA00DE9E-518E-4789-A74C-FC2407FE5307}" srcId="{9E47ACC8-01A6-49A0-967C-1FA25C0904C7}" destId="{A33ED3CB-6C0D-49A0-8669-A1A15E1F0B8B}" srcOrd="0" destOrd="0" parTransId="{AC5A2A52-A620-4DBE-9815-4B8718C75FC5}" sibTransId="{2634620A-7D61-479D-A96A-AA8C9D63560F}"/>
    <dgm:cxn modelId="{16C8373E-831F-42F8-899C-7F286D9559BD}" type="presOf" srcId="{9E47ACC8-01A6-49A0-967C-1FA25C0904C7}" destId="{F420FBF2-FC35-448F-AB28-6B9F7750887E}" srcOrd="0" destOrd="0" presId="urn:microsoft.com/office/officeart/2005/8/layout/orgChart1"/>
    <dgm:cxn modelId="{D6CEFDF8-9833-4E44-9152-80D428B787C2}" type="presOf" srcId="{1BD85F90-9896-4A8A-897E-09240B2178B2}" destId="{C6FB9983-750E-4FCB-8CF8-7E33D3640264}" srcOrd="1" destOrd="0" presId="urn:microsoft.com/office/officeart/2005/8/layout/orgChart1"/>
    <dgm:cxn modelId="{09521993-39F4-45AD-AC96-CDF684FB5ABA}" type="presOf" srcId="{672FDBE2-0347-4EDB-ADF6-8D900D5E8B22}" destId="{CFA00BF4-0A9D-4A91-8309-4B7EF1A128F1}" srcOrd="0" destOrd="0" presId="urn:microsoft.com/office/officeart/2005/8/layout/orgChart1"/>
    <dgm:cxn modelId="{82C6D965-52D1-4710-98E9-26DD9F16FBFA}" type="presOf" srcId="{BB8C5F89-2CF0-43EB-9C1C-B1D6C16F508B}" destId="{0A40194C-852E-4EA7-947A-7B5D0054F50B}" srcOrd="1" destOrd="0" presId="urn:microsoft.com/office/officeart/2005/8/layout/orgChart1"/>
    <dgm:cxn modelId="{29E139C2-C89B-4981-8B37-4616A763FA30}" type="presParOf" srcId="{36F15AF5-20D0-40D3-995C-FC7A8D74CAD1}" destId="{B9668E32-4FB9-41C5-AD1D-27826E890E79}" srcOrd="0" destOrd="0" presId="urn:microsoft.com/office/officeart/2005/8/layout/orgChart1"/>
    <dgm:cxn modelId="{7AAB485D-0AB9-44CA-899A-97976138FC48}" type="presParOf" srcId="{B9668E32-4FB9-41C5-AD1D-27826E890E79}" destId="{0427A4B7-C50A-47DF-B617-6316937CDE4B}" srcOrd="0" destOrd="0" presId="urn:microsoft.com/office/officeart/2005/8/layout/orgChart1"/>
    <dgm:cxn modelId="{B5725585-D074-48CB-9D41-3BB6AAD86192}" type="presParOf" srcId="{0427A4B7-C50A-47DF-B617-6316937CDE4B}" destId="{A61F3121-D2AF-48D4-9ED6-870C02CC5A6C}" srcOrd="0" destOrd="0" presId="urn:microsoft.com/office/officeart/2005/8/layout/orgChart1"/>
    <dgm:cxn modelId="{E76B4345-34AD-47A8-94E5-BFD8248BDF99}" type="presParOf" srcId="{0427A4B7-C50A-47DF-B617-6316937CDE4B}" destId="{A844418B-FC30-4461-8DBC-89D8EDFDB1F9}" srcOrd="1" destOrd="0" presId="urn:microsoft.com/office/officeart/2005/8/layout/orgChart1"/>
    <dgm:cxn modelId="{B31BDCE0-5837-495D-B177-D4CB7F5DA7BA}" type="presParOf" srcId="{B9668E32-4FB9-41C5-AD1D-27826E890E79}" destId="{64CA140D-601B-4AC4-AB6E-4BAD87A992C9}" srcOrd="1" destOrd="0" presId="urn:microsoft.com/office/officeart/2005/8/layout/orgChart1"/>
    <dgm:cxn modelId="{8C9E8063-960A-47D6-8456-3C571B72E1CD}" type="presParOf" srcId="{64CA140D-601B-4AC4-AB6E-4BAD87A992C9}" destId="{6BC45F77-0958-4F00-B8FB-04ED2300BE46}" srcOrd="0" destOrd="0" presId="urn:microsoft.com/office/officeart/2005/8/layout/orgChart1"/>
    <dgm:cxn modelId="{77F0150B-EAD3-497C-B5CD-CA5A4CFE7B14}" type="presParOf" srcId="{64CA140D-601B-4AC4-AB6E-4BAD87A992C9}" destId="{70940A62-2C0B-4116-A747-D6FAD0469E4F}" srcOrd="1" destOrd="0" presId="urn:microsoft.com/office/officeart/2005/8/layout/orgChart1"/>
    <dgm:cxn modelId="{5CADCA9D-3CC4-4745-8B0A-C57E6E0370D6}" type="presParOf" srcId="{70940A62-2C0B-4116-A747-D6FAD0469E4F}" destId="{0096FDA3-F12E-45A5-8187-A73787A15AC0}" srcOrd="0" destOrd="0" presId="urn:microsoft.com/office/officeart/2005/8/layout/orgChart1"/>
    <dgm:cxn modelId="{5D80655E-E298-427F-883D-732324243D85}" type="presParOf" srcId="{0096FDA3-F12E-45A5-8187-A73787A15AC0}" destId="{69A3364D-AB66-4693-AE23-8830BD4F974A}" srcOrd="0" destOrd="0" presId="urn:microsoft.com/office/officeart/2005/8/layout/orgChart1"/>
    <dgm:cxn modelId="{E1737A45-C7F4-43C8-AC08-ACC318FFCBB7}" type="presParOf" srcId="{0096FDA3-F12E-45A5-8187-A73787A15AC0}" destId="{28B3BA20-C7A7-457E-914D-E5CDBB1570D8}" srcOrd="1" destOrd="0" presId="urn:microsoft.com/office/officeart/2005/8/layout/orgChart1"/>
    <dgm:cxn modelId="{05280C0C-4BB3-4561-91E1-32BE1B456C9E}" type="presParOf" srcId="{70940A62-2C0B-4116-A747-D6FAD0469E4F}" destId="{958D38F2-08C2-4565-A06A-A2882D519E92}" srcOrd="1" destOrd="0" presId="urn:microsoft.com/office/officeart/2005/8/layout/orgChart1"/>
    <dgm:cxn modelId="{F3659403-4EF0-4FE1-BA82-F6D316B5C4FA}" type="presParOf" srcId="{958D38F2-08C2-4565-A06A-A2882D519E92}" destId="{2DC04A86-2A63-4E1A-AB28-8A1CAF117970}" srcOrd="0" destOrd="0" presId="urn:microsoft.com/office/officeart/2005/8/layout/orgChart1"/>
    <dgm:cxn modelId="{938CC122-9A40-4341-AB83-2BCB2B73016E}" type="presParOf" srcId="{958D38F2-08C2-4565-A06A-A2882D519E92}" destId="{625FBC7B-3E36-475E-8746-731F2C28CF0E}" srcOrd="1" destOrd="0" presId="urn:microsoft.com/office/officeart/2005/8/layout/orgChart1"/>
    <dgm:cxn modelId="{1F778756-F93B-4104-8F6C-E0B679E6295D}" type="presParOf" srcId="{625FBC7B-3E36-475E-8746-731F2C28CF0E}" destId="{37C485F8-4CA0-4A51-882A-877E8D635F1B}" srcOrd="0" destOrd="0" presId="urn:microsoft.com/office/officeart/2005/8/layout/orgChart1"/>
    <dgm:cxn modelId="{F5B73373-30D5-4BEF-9E39-6CA9E3F9EE78}" type="presParOf" srcId="{37C485F8-4CA0-4A51-882A-877E8D635F1B}" destId="{F6C98FE8-4D72-46AB-BE26-6DF5F2B1EE45}" srcOrd="0" destOrd="0" presId="urn:microsoft.com/office/officeart/2005/8/layout/orgChart1"/>
    <dgm:cxn modelId="{CF814163-3B59-4676-BE8B-FE7B32FAAC62}" type="presParOf" srcId="{37C485F8-4CA0-4A51-882A-877E8D635F1B}" destId="{0A40194C-852E-4EA7-947A-7B5D0054F50B}" srcOrd="1" destOrd="0" presId="urn:microsoft.com/office/officeart/2005/8/layout/orgChart1"/>
    <dgm:cxn modelId="{58F8A886-0903-4415-8380-2B0FF2E80E4E}" type="presParOf" srcId="{625FBC7B-3E36-475E-8746-731F2C28CF0E}" destId="{3726128A-F079-449D-91C8-0908897D7A58}" srcOrd="1" destOrd="0" presId="urn:microsoft.com/office/officeart/2005/8/layout/orgChart1"/>
    <dgm:cxn modelId="{59F450CB-8389-4F3C-BEC4-7A1687EDF87D}" type="presParOf" srcId="{625FBC7B-3E36-475E-8746-731F2C28CF0E}" destId="{988AAEE5-261E-4A34-92DE-7994DF929317}" srcOrd="2" destOrd="0" presId="urn:microsoft.com/office/officeart/2005/8/layout/orgChart1"/>
    <dgm:cxn modelId="{BA897BDC-545F-42A5-81D8-A0BACEFE4EBD}" type="presParOf" srcId="{958D38F2-08C2-4565-A06A-A2882D519E92}" destId="{1BF8F94B-B41B-4B81-A6EF-3D51D779D6B1}" srcOrd="2" destOrd="0" presId="urn:microsoft.com/office/officeart/2005/8/layout/orgChart1"/>
    <dgm:cxn modelId="{CB2DDB5B-1614-4FE2-B83B-BFF0E09621B5}" type="presParOf" srcId="{958D38F2-08C2-4565-A06A-A2882D519E92}" destId="{F6B3B4F7-ADCE-4696-85B6-C3537131B184}" srcOrd="3" destOrd="0" presId="urn:microsoft.com/office/officeart/2005/8/layout/orgChart1"/>
    <dgm:cxn modelId="{E703868C-C394-41FC-A239-A8D25DABEF6F}" type="presParOf" srcId="{F6B3B4F7-ADCE-4696-85B6-C3537131B184}" destId="{2D104ABA-4781-4C6D-B816-222DE1846DB0}" srcOrd="0" destOrd="0" presId="urn:microsoft.com/office/officeart/2005/8/layout/orgChart1"/>
    <dgm:cxn modelId="{2B3B4F06-530F-4BE7-9B70-59DFCF22898C}" type="presParOf" srcId="{2D104ABA-4781-4C6D-B816-222DE1846DB0}" destId="{4A0F6EAB-C5E3-4199-8B49-59E78B7A5D1C}" srcOrd="0" destOrd="0" presId="urn:microsoft.com/office/officeart/2005/8/layout/orgChart1"/>
    <dgm:cxn modelId="{AC6F8E10-CFEF-405A-B639-9BFCCE41BCC5}" type="presParOf" srcId="{2D104ABA-4781-4C6D-B816-222DE1846DB0}" destId="{4E5417B9-18EA-4577-AD48-9D72260E463E}" srcOrd="1" destOrd="0" presId="urn:microsoft.com/office/officeart/2005/8/layout/orgChart1"/>
    <dgm:cxn modelId="{C68CF877-DDA5-4A4F-9592-3555493618CE}" type="presParOf" srcId="{F6B3B4F7-ADCE-4696-85B6-C3537131B184}" destId="{EC7C124B-DAEB-4320-8ED7-F3638CEE3B1A}" srcOrd="1" destOrd="0" presId="urn:microsoft.com/office/officeart/2005/8/layout/orgChart1"/>
    <dgm:cxn modelId="{4C1849F5-B476-4A8B-870C-FF59D78EEDDB}" type="presParOf" srcId="{F6B3B4F7-ADCE-4696-85B6-C3537131B184}" destId="{77F602A5-F573-4FE6-8BB3-024A6B8D1ABC}" srcOrd="2" destOrd="0" presId="urn:microsoft.com/office/officeart/2005/8/layout/orgChart1"/>
    <dgm:cxn modelId="{55C1E2DE-E466-4B14-BAEE-05F2F20A6928}" type="presParOf" srcId="{70940A62-2C0B-4116-A747-D6FAD0469E4F}" destId="{7C054C8D-BE1B-4B10-9BD4-4BCFBA65083C}" srcOrd="2" destOrd="0" presId="urn:microsoft.com/office/officeart/2005/8/layout/orgChart1"/>
    <dgm:cxn modelId="{6A5EACD8-29EE-4DB0-9C44-FACE429E2B55}" type="presParOf" srcId="{7C054C8D-BE1B-4B10-9BD4-4BCFBA65083C}" destId="{CA3B8DDB-1BC1-4878-91D7-C60691EA7195}" srcOrd="0" destOrd="0" presId="urn:microsoft.com/office/officeart/2005/8/layout/orgChart1"/>
    <dgm:cxn modelId="{AD11F582-5405-4F62-8477-898B3B08FA5C}" type="presParOf" srcId="{7C054C8D-BE1B-4B10-9BD4-4BCFBA65083C}" destId="{1EA6A94D-2066-4D72-BF61-46B683372DBA}" srcOrd="1" destOrd="0" presId="urn:microsoft.com/office/officeart/2005/8/layout/orgChart1"/>
    <dgm:cxn modelId="{021CCB94-9B6A-4FF8-B9D7-5CD50A2677C7}" type="presParOf" srcId="{1EA6A94D-2066-4D72-BF61-46B683372DBA}" destId="{AEBC5102-D92F-4550-91C7-319A6E61150E}" srcOrd="0" destOrd="0" presId="urn:microsoft.com/office/officeart/2005/8/layout/orgChart1"/>
    <dgm:cxn modelId="{5DE93006-0641-49A7-B68C-0E258B1132A6}" type="presParOf" srcId="{AEBC5102-D92F-4550-91C7-319A6E61150E}" destId="{E89C30B9-12F4-4F7D-9B56-4EEF946B7106}" srcOrd="0" destOrd="0" presId="urn:microsoft.com/office/officeart/2005/8/layout/orgChart1"/>
    <dgm:cxn modelId="{7E657BA0-7B8B-4DAA-947A-1BE48097E396}" type="presParOf" srcId="{AEBC5102-D92F-4550-91C7-319A6E61150E}" destId="{35B1D8CA-7775-433F-B559-BBDAB609208F}" srcOrd="1" destOrd="0" presId="urn:microsoft.com/office/officeart/2005/8/layout/orgChart1"/>
    <dgm:cxn modelId="{7B918ABF-A8FD-45B5-8F67-25D0E7B59267}" type="presParOf" srcId="{1EA6A94D-2066-4D72-BF61-46B683372DBA}" destId="{BCBEFDEB-0E80-4A4A-A47F-4EE099524C83}" srcOrd="1" destOrd="0" presId="urn:microsoft.com/office/officeart/2005/8/layout/orgChart1"/>
    <dgm:cxn modelId="{AA6625A6-768E-472E-8117-78A2EDCA24EA}" type="presParOf" srcId="{1EA6A94D-2066-4D72-BF61-46B683372DBA}" destId="{2A9518E3-6AC4-421A-928F-5F53872CDD52}" srcOrd="2" destOrd="0" presId="urn:microsoft.com/office/officeart/2005/8/layout/orgChart1"/>
    <dgm:cxn modelId="{76AE3043-7DAE-4F0B-9381-C93AD3547EB0}" type="presParOf" srcId="{64CA140D-601B-4AC4-AB6E-4BAD87A992C9}" destId="{110AD5F8-B43A-4450-A379-ED0F64A8E14A}" srcOrd="2" destOrd="0" presId="urn:microsoft.com/office/officeart/2005/8/layout/orgChart1"/>
    <dgm:cxn modelId="{A9057C94-3C21-447C-B8D8-F75DB7F892D7}" type="presParOf" srcId="{64CA140D-601B-4AC4-AB6E-4BAD87A992C9}" destId="{23AECE25-6104-414D-9BBA-594A8C080869}" srcOrd="3" destOrd="0" presId="urn:microsoft.com/office/officeart/2005/8/layout/orgChart1"/>
    <dgm:cxn modelId="{45B7F320-7494-4757-8AF1-A3D428E2C562}" type="presParOf" srcId="{23AECE25-6104-414D-9BBA-594A8C080869}" destId="{5D15A1AD-6001-4AEA-BC23-28B596CC5ABC}" srcOrd="0" destOrd="0" presId="urn:microsoft.com/office/officeart/2005/8/layout/orgChart1"/>
    <dgm:cxn modelId="{7A714C81-8BF7-4A23-AC82-4A3A8C998E17}" type="presParOf" srcId="{5D15A1AD-6001-4AEA-BC23-28B596CC5ABC}" destId="{F420FBF2-FC35-448F-AB28-6B9F7750887E}" srcOrd="0" destOrd="0" presId="urn:microsoft.com/office/officeart/2005/8/layout/orgChart1"/>
    <dgm:cxn modelId="{290F7AFD-674A-4C26-99BB-180F6767B727}" type="presParOf" srcId="{5D15A1AD-6001-4AEA-BC23-28B596CC5ABC}" destId="{089D7A58-705B-4501-8525-23AA90E454FE}" srcOrd="1" destOrd="0" presId="urn:microsoft.com/office/officeart/2005/8/layout/orgChart1"/>
    <dgm:cxn modelId="{F2D01DFC-6F8F-47D8-959A-538E98FFA9DB}" type="presParOf" srcId="{23AECE25-6104-414D-9BBA-594A8C080869}" destId="{33B2CA50-8E38-4D1C-99EB-F25DE22406DF}" srcOrd="1" destOrd="0" presId="urn:microsoft.com/office/officeart/2005/8/layout/orgChart1"/>
    <dgm:cxn modelId="{335CB85C-00FB-46EC-A778-A2475A7F2EA7}" type="presParOf" srcId="{33B2CA50-8E38-4D1C-99EB-F25DE22406DF}" destId="{A4160F9C-3CF9-4EB2-813B-149EF5F23E8B}" srcOrd="0" destOrd="0" presId="urn:microsoft.com/office/officeart/2005/8/layout/orgChart1"/>
    <dgm:cxn modelId="{A2E67C56-C945-413F-9ABF-AEE884CD1759}" type="presParOf" srcId="{33B2CA50-8E38-4D1C-99EB-F25DE22406DF}" destId="{5C9004EF-DBE6-4435-9834-51FF356C730F}" srcOrd="1" destOrd="0" presId="urn:microsoft.com/office/officeart/2005/8/layout/orgChart1"/>
    <dgm:cxn modelId="{8EE3E182-0C6A-4480-81CB-A231218C7865}" type="presParOf" srcId="{5C9004EF-DBE6-4435-9834-51FF356C730F}" destId="{C1BB048D-0CA0-460C-99D1-69FF91C9D5A9}" srcOrd="0" destOrd="0" presId="urn:microsoft.com/office/officeart/2005/8/layout/orgChart1"/>
    <dgm:cxn modelId="{5D591F82-A792-48CA-A52C-7AA19E2BE30B}" type="presParOf" srcId="{C1BB048D-0CA0-460C-99D1-69FF91C9D5A9}" destId="{AD25BD4D-06BC-4618-83CC-E25082B11AC8}" srcOrd="0" destOrd="0" presId="urn:microsoft.com/office/officeart/2005/8/layout/orgChart1"/>
    <dgm:cxn modelId="{F74FF1BF-529D-4647-B13B-9C3F3E5DD251}" type="presParOf" srcId="{C1BB048D-0CA0-460C-99D1-69FF91C9D5A9}" destId="{6B9D774B-1C58-4494-B924-6EECB54ED0B2}" srcOrd="1" destOrd="0" presId="urn:microsoft.com/office/officeart/2005/8/layout/orgChart1"/>
    <dgm:cxn modelId="{AFAA49A9-95A3-4E07-920A-5930F1CD67AB}" type="presParOf" srcId="{5C9004EF-DBE6-4435-9834-51FF356C730F}" destId="{4EF99DDB-8AEF-487D-9DC7-38CD72C00B27}" srcOrd="1" destOrd="0" presId="urn:microsoft.com/office/officeart/2005/8/layout/orgChart1"/>
    <dgm:cxn modelId="{35DD7D1D-2443-494C-B232-9FBF2DA7DFC8}" type="presParOf" srcId="{5C9004EF-DBE6-4435-9834-51FF356C730F}" destId="{37A9B05E-10E1-4215-A43B-DA5829341212}" srcOrd="2" destOrd="0" presId="urn:microsoft.com/office/officeart/2005/8/layout/orgChart1"/>
    <dgm:cxn modelId="{3831AEB7-0261-4180-9047-21F6E9DCAF87}" type="presParOf" srcId="{33B2CA50-8E38-4D1C-99EB-F25DE22406DF}" destId="{9D080B85-8B2C-4DEE-AFA2-8A3BDA6F8C13}" srcOrd="2" destOrd="0" presId="urn:microsoft.com/office/officeart/2005/8/layout/orgChart1"/>
    <dgm:cxn modelId="{E154760B-0592-4C58-AFE1-21C5E381D5B8}" type="presParOf" srcId="{33B2CA50-8E38-4D1C-99EB-F25DE22406DF}" destId="{4C86EFB5-2B2D-43A5-A927-6376C0A72C34}" srcOrd="3" destOrd="0" presId="urn:microsoft.com/office/officeart/2005/8/layout/orgChart1"/>
    <dgm:cxn modelId="{836FD9ED-6B57-4834-B217-B4F1525803E0}" type="presParOf" srcId="{4C86EFB5-2B2D-43A5-A927-6376C0A72C34}" destId="{36EEDC18-D856-4A8D-9FE0-3A454A97EED0}" srcOrd="0" destOrd="0" presId="urn:microsoft.com/office/officeart/2005/8/layout/orgChart1"/>
    <dgm:cxn modelId="{0260FB8B-A80C-4C39-8C79-C7CE9D24A2F9}" type="presParOf" srcId="{36EEDC18-D856-4A8D-9FE0-3A454A97EED0}" destId="{EA054065-1B8A-491D-9E3E-F86C891E3E32}" srcOrd="0" destOrd="0" presId="urn:microsoft.com/office/officeart/2005/8/layout/orgChart1"/>
    <dgm:cxn modelId="{44740B47-2B07-4369-BF78-13F2A2A9D008}" type="presParOf" srcId="{36EEDC18-D856-4A8D-9FE0-3A454A97EED0}" destId="{D2097B9D-286E-498F-A2DC-F5C8C5F9D018}" srcOrd="1" destOrd="0" presId="urn:microsoft.com/office/officeart/2005/8/layout/orgChart1"/>
    <dgm:cxn modelId="{BFF52862-3EEF-4A8B-AC21-B28AEAD36BE1}" type="presParOf" srcId="{4C86EFB5-2B2D-43A5-A927-6376C0A72C34}" destId="{367188C6-8D83-4FE7-9546-C7570D3460EE}" srcOrd="1" destOrd="0" presId="urn:microsoft.com/office/officeart/2005/8/layout/orgChart1"/>
    <dgm:cxn modelId="{5182BC09-826C-4B76-BA25-510882ACB7FA}" type="presParOf" srcId="{4C86EFB5-2B2D-43A5-A927-6376C0A72C34}" destId="{5143B3DE-CE31-4B21-8844-F6FA53D7108E}" srcOrd="2" destOrd="0" presId="urn:microsoft.com/office/officeart/2005/8/layout/orgChart1"/>
    <dgm:cxn modelId="{F0AAAB63-45EA-4C80-BEDA-A233D8DE95CF}" type="presParOf" srcId="{23AECE25-6104-414D-9BBA-594A8C080869}" destId="{C5BD3927-B97E-48B2-BEFA-5C3AFD998370}" srcOrd="2" destOrd="0" presId="urn:microsoft.com/office/officeart/2005/8/layout/orgChart1"/>
    <dgm:cxn modelId="{2D672457-B96A-4117-8B09-9B96180DB861}" type="presParOf" srcId="{C5BD3927-B97E-48B2-BEFA-5C3AFD998370}" destId="{18076426-F1A5-490E-84A3-345652AFEABB}" srcOrd="0" destOrd="0" presId="urn:microsoft.com/office/officeart/2005/8/layout/orgChart1"/>
    <dgm:cxn modelId="{D3EC05F2-6421-4483-8498-EBB75A04B474}" type="presParOf" srcId="{C5BD3927-B97E-48B2-BEFA-5C3AFD998370}" destId="{C05C6381-AB9C-498B-83D8-C75193E618FB}" srcOrd="1" destOrd="0" presId="urn:microsoft.com/office/officeart/2005/8/layout/orgChart1"/>
    <dgm:cxn modelId="{2C80D852-3CA9-429C-A95C-6E1A09475072}" type="presParOf" srcId="{C05C6381-AB9C-498B-83D8-C75193E618FB}" destId="{4ABA1209-6DA3-466E-8FB4-11E7EBE2E7F2}" srcOrd="0" destOrd="0" presId="urn:microsoft.com/office/officeart/2005/8/layout/orgChart1"/>
    <dgm:cxn modelId="{894B317A-B813-4660-8329-246327B2A4F2}" type="presParOf" srcId="{4ABA1209-6DA3-466E-8FB4-11E7EBE2E7F2}" destId="{95E12871-6433-4EE2-AEEC-70B2DA56E29E}" srcOrd="0" destOrd="0" presId="urn:microsoft.com/office/officeart/2005/8/layout/orgChart1"/>
    <dgm:cxn modelId="{148CD36B-31B5-4D06-9EED-53C346BDF160}" type="presParOf" srcId="{4ABA1209-6DA3-466E-8FB4-11E7EBE2E7F2}" destId="{447900AA-C732-4B90-9F8A-A42DDA84CD14}" srcOrd="1" destOrd="0" presId="urn:microsoft.com/office/officeart/2005/8/layout/orgChart1"/>
    <dgm:cxn modelId="{0FA4386B-519B-47CC-BCC6-FEE6F06B4681}" type="presParOf" srcId="{C05C6381-AB9C-498B-83D8-C75193E618FB}" destId="{03A6D12B-E786-4246-B4C9-65EB1EB5C409}" srcOrd="1" destOrd="0" presId="urn:microsoft.com/office/officeart/2005/8/layout/orgChart1"/>
    <dgm:cxn modelId="{AF00573E-52DB-4B2E-94E3-30FD1110303C}" type="presParOf" srcId="{C05C6381-AB9C-498B-83D8-C75193E618FB}" destId="{AA548751-6A28-47E5-A6E1-79B9A19750D4}" srcOrd="2" destOrd="0" presId="urn:microsoft.com/office/officeart/2005/8/layout/orgChart1"/>
    <dgm:cxn modelId="{63CC81D5-24A6-4380-9222-257AFCE9C71A}" type="presParOf" srcId="{B9668E32-4FB9-41C5-AD1D-27826E890E79}" destId="{4F1CB909-3D07-4CA6-B8EF-0F42126D1542}" srcOrd="2" destOrd="0" presId="urn:microsoft.com/office/officeart/2005/8/layout/orgChart1"/>
    <dgm:cxn modelId="{22381E60-605C-45E5-83BA-30F5F60A5C80}" type="presParOf" srcId="{4F1CB909-3D07-4CA6-B8EF-0F42126D1542}" destId="{A442AB6C-051E-4232-8D58-EFA2E557ED37}" srcOrd="0" destOrd="0" presId="urn:microsoft.com/office/officeart/2005/8/layout/orgChart1"/>
    <dgm:cxn modelId="{2C650EC1-C4BB-495E-A20A-79FBE39E5050}" type="presParOf" srcId="{4F1CB909-3D07-4CA6-B8EF-0F42126D1542}" destId="{B76FEBBD-9E2D-4685-ABFD-3DA1AA3B6629}" srcOrd="1" destOrd="0" presId="urn:microsoft.com/office/officeart/2005/8/layout/orgChart1"/>
    <dgm:cxn modelId="{2C651DC5-B26D-440B-B7D9-2BCAACA6D825}" type="presParOf" srcId="{B76FEBBD-9E2D-4685-ABFD-3DA1AA3B6629}" destId="{B5DD147F-F310-44FD-ACEE-608DAD37FA7D}" srcOrd="0" destOrd="0" presId="urn:microsoft.com/office/officeart/2005/8/layout/orgChart1"/>
    <dgm:cxn modelId="{CAB6F14E-3FDE-4F40-820C-C9FD673D960A}" type="presParOf" srcId="{B5DD147F-F310-44FD-ACEE-608DAD37FA7D}" destId="{531A2A68-B61C-437B-818A-4F3B52D38EA2}" srcOrd="0" destOrd="0" presId="urn:microsoft.com/office/officeart/2005/8/layout/orgChart1"/>
    <dgm:cxn modelId="{C72A1AB8-4C82-4418-B1B5-7FF7E98848AA}" type="presParOf" srcId="{B5DD147F-F310-44FD-ACEE-608DAD37FA7D}" destId="{C6FB9983-750E-4FCB-8CF8-7E33D3640264}" srcOrd="1" destOrd="0" presId="urn:microsoft.com/office/officeart/2005/8/layout/orgChart1"/>
    <dgm:cxn modelId="{D3B95EDC-9B16-482F-B2FF-3C8003720764}" type="presParOf" srcId="{B76FEBBD-9E2D-4685-ABFD-3DA1AA3B6629}" destId="{330CEF26-1652-4FCE-B10B-C0C27CFA1C04}" srcOrd="1" destOrd="0" presId="urn:microsoft.com/office/officeart/2005/8/layout/orgChart1"/>
    <dgm:cxn modelId="{3277FCDD-9EB1-4AAE-BAD6-1726A2574DAD}" type="presParOf" srcId="{330CEF26-1652-4FCE-B10B-C0C27CFA1C04}" destId="{09A58575-41A5-4AD9-92B1-F6D4E5E309FD}" srcOrd="0" destOrd="0" presId="urn:microsoft.com/office/officeart/2005/8/layout/orgChart1"/>
    <dgm:cxn modelId="{ACBA6D8E-54C3-4166-BC24-E67606B09239}" type="presParOf" srcId="{330CEF26-1652-4FCE-B10B-C0C27CFA1C04}" destId="{587136B7-1A97-44AA-8EF8-687601DDC525}" srcOrd="1" destOrd="0" presId="urn:microsoft.com/office/officeart/2005/8/layout/orgChart1"/>
    <dgm:cxn modelId="{DB843578-FDBC-4878-9A7F-21C74AE29F8E}" type="presParOf" srcId="{587136B7-1A97-44AA-8EF8-687601DDC525}" destId="{28B7DE2D-B942-4FFF-A8F5-E8F5D77E518F}" srcOrd="0" destOrd="0" presId="urn:microsoft.com/office/officeart/2005/8/layout/orgChart1"/>
    <dgm:cxn modelId="{AC635BB2-6956-4F3A-A8CE-CA176493C0AC}" type="presParOf" srcId="{28B7DE2D-B942-4FFF-A8F5-E8F5D77E518F}" destId="{C4B1BEC4-D8C5-42F8-AE75-0945CCA561C7}" srcOrd="0" destOrd="0" presId="urn:microsoft.com/office/officeart/2005/8/layout/orgChart1"/>
    <dgm:cxn modelId="{B24BA657-2B4B-4B0A-9425-D70AAF1474D1}" type="presParOf" srcId="{28B7DE2D-B942-4FFF-A8F5-E8F5D77E518F}" destId="{B728D246-EB6A-46FB-82A0-212E0DFB4F02}" srcOrd="1" destOrd="0" presId="urn:microsoft.com/office/officeart/2005/8/layout/orgChart1"/>
    <dgm:cxn modelId="{2975C72E-37D9-4950-B3FD-93378F69A691}" type="presParOf" srcId="{587136B7-1A97-44AA-8EF8-687601DDC525}" destId="{3117CA11-B049-4651-B6B0-EBFB6610710D}" srcOrd="1" destOrd="0" presId="urn:microsoft.com/office/officeart/2005/8/layout/orgChart1"/>
    <dgm:cxn modelId="{22D1174E-9D09-4ACD-9A5A-BA3D4DCB22FE}" type="presParOf" srcId="{587136B7-1A97-44AA-8EF8-687601DDC525}" destId="{55EC9FD9-09CD-4152-A306-52265B3E4131}" srcOrd="2" destOrd="0" presId="urn:microsoft.com/office/officeart/2005/8/layout/orgChart1"/>
    <dgm:cxn modelId="{0B29B11E-8E61-4337-8C2F-3910BDB9C558}" type="presParOf" srcId="{330CEF26-1652-4FCE-B10B-C0C27CFA1C04}" destId="{0F1853BC-81F2-4E3D-AE7F-B670C1CABE8A}" srcOrd="2" destOrd="0" presId="urn:microsoft.com/office/officeart/2005/8/layout/orgChart1"/>
    <dgm:cxn modelId="{1E9DBE17-BC33-433E-B3F0-DB7DD47F7D42}" type="presParOf" srcId="{330CEF26-1652-4FCE-B10B-C0C27CFA1C04}" destId="{D8F47D02-21B3-4FC6-8CAC-0202BCC9BD5B}" srcOrd="3" destOrd="0" presId="urn:microsoft.com/office/officeart/2005/8/layout/orgChart1"/>
    <dgm:cxn modelId="{8061BB5B-5531-4B0D-BB71-ED67D52FF0E8}" type="presParOf" srcId="{D8F47D02-21B3-4FC6-8CAC-0202BCC9BD5B}" destId="{896F53C0-B34B-47DB-B452-D04C6D309FBD}" srcOrd="0" destOrd="0" presId="urn:microsoft.com/office/officeart/2005/8/layout/orgChart1"/>
    <dgm:cxn modelId="{6AF124AB-D4F7-4601-9E4D-03656D495487}" type="presParOf" srcId="{896F53C0-B34B-47DB-B452-D04C6D309FBD}" destId="{806242FD-3A11-4E72-9994-2C11350E5727}" srcOrd="0" destOrd="0" presId="urn:microsoft.com/office/officeart/2005/8/layout/orgChart1"/>
    <dgm:cxn modelId="{79D986B2-2AED-41F2-8FDD-F3D4A8FB378F}" type="presParOf" srcId="{896F53C0-B34B-47DB-B452-D04C6D309FBD}" destId="{99D0310F-43C2-4FD4-AF95-DFC79D803947}" srcOrd="1" destOrd="0" presId="urn:microsoft.com/office/officeart/2005/8/layout/orgChart1"/>
    <dgm:cxn modelId="{51D2B9FB-F7B1-4752-9138-EAF012894231}" type="presParOf" srcId="{D8F47D02-21B3-4FC6-8CAC-0202BCC9BD5B}" destId="{BB4D621F-BF51-429B-B9E1-7FE031AC9806}" srcOrd="1" destOrd="0" presId="urn:microsoft.com/office/officeart/2005/8/layout/orgChart1"/>
    <dgm:cxn modelId="{38504613-E33D-4B7C-9C59-F1D7B86A64F9}" type="presParOf" srcId="{D8F47D02-21B3-4FC6-8CAC-0202BCC9BD5B}" destId="{39B0E7ED-A021-467A-B99D-1063528B3D35}" srcOrd="2" destOrd="0" presId="urn:microsoft.com/office/officeart/2005/8/layout/orgChart1"/>
    <dgm:cxn modelId="{A4D5C102-1BA5-49A9-B5E6-5EF3155BD74B}" type="presParOf" srcId="{330CEF26-1652-4FCE-B10B-C0C27CFA1C04}" destId="{A27EE423-FB37-48EB-8121-963FD53286AC}" srcOrd="4" destOrd="0" presId="urn:microsoft.com/office/officeart/2005/8/layout/orgChart1"/>
    <dgm:cxn modelId="{1E9936F5-727B-46CD-B16E-4621E3FD74CA}" type="presParOf" srcId="{330CEF26-1652-4FCE-B10B-C0C27CFA1C04}" destId="{9B0D770C-D167-4C13-A88A-9C6BF1B6BAF2}" srcOrd="5" destOrd="0" presId="urn:microsoft.com/office/officeart/2005/8/layout/orgChart1"/>
    <dgm:cxn modelId="{1199F01A-4134-4DB0-A66F-E28E95E95E60}" type="presParOf" srcId="{9B0D770C-D167-4C13-A88A-9C6BF1B6BAF2}" destId="{1A9CB025-9389-419E-9151-B56BEDE387E8}" srcOrd="0" destOrd="0" presId="urn:microsoft.com/office/officeart/2005/8/layout/orgChart1"/>
    <dgm:cxn modelId="{3D536F25-B675-4CBD-80A4-8EBF5F1D1B0C}" type="presParOf" srcId="{1A9CB025-9389-419E-9151-B56BEDE387E8}" destId="{CFA00BF4-0A9D-4A91-8309-4B7EF1A128F1}" srcOrd="0" destOrd="0" presId="urn:microsoft.com/office/officeart/2005/8/layout/orgChart1"/>
    <dgm:cxn modelId="{45D1FF54-4881-49F1-A2C1-C931AE0F9A71}" type="presParOf" srcId="{1A9CB025-9389-419E-9151-B56BEDE387E8}" destId="{5F84C5F2-5015-49F8-9F1D-E1FD7DA4ACF4}" srcOrd="1" destOrd="0" presId="urn:microsoft.com/office/officeart/2005/8/layout/orgChart1"/>
    <dgm:cxn modelId="{C5C120E3-A9A2-4971-953F-F7E200C4AED4}" type="presParOf" srcId="{9B0D770C-D167-4C13-A88A-9C6BF1B6BAF2}" destId="{A7FA6D6E-218C-4A2E-947E-7D6DE2B1EC6E}" srcOrd="1" destOrd="0" presId="urn:microsoft.com/office/officeart/2005/8/layout/orgChart1"/>
    <dgm:cxn modelId="{87D66B25-BB3F-4B4C-8125-A2CD3CCBC812}" type="presParOf" srcId="{9B0D770C-D167-4C13-A88A-9C6BF1B6BAF2}" destId="{37624A18-0CFE-4D9A-9EB6-6A6453BC0AF7}" srcOrd="2" destOrd="0" presId="urn:microsoft.com/office/officeart/2005/8/layout/orgChart1"/>
    <dgm:cxn modelId="{373373C7-8BC8-4985-B434-5B8BC8D98200}" type="presParOf" srcId="{B76FEBBD-9E2D-4685-ABFD-3DA1AA3B6629}" destId="{A1F2EFC6-6A0E-4E59-BE4D-4C4EAF397FD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86E485-8518-4BD4-91A1-57B112123F0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C6D1164A-2DF4-4FD5-9E31-704E6998AC4C}">
      <dgm:prSet phldrT="[Text]"/>
      <dgm:spPr>
        <a:solidFill>
          <a:schemeClr val="accent3">
            <a:lumMod val="20000"/>
            <a:lumOff val="80000"/>
          </a:schemeClr>
        </a:solidFill>
      </dgm:spPr>
      <dgm:t>
        <a:bodyPr/>
        <a:lstStyle/>
        <a:p>
          <a:r>
            <a:rPr lang="en-US"/>
            <a:t>Base Model</a:t>
          </a:r>
        </a:p>
      </dgm:t>
    </dgm:pt>
    <dgm:pt modelId="{6A886A38-5CD2-4505-801D-A5D326C3480A}" type="parTrans" cxnId="{5400090C-7FFB-4D80-8729-69D9289D4222}">
      <dgm:prSet/>
      <dgm:spPr/>
      <dgm:t>
        <a:bodyPr/>
        <a:lstStyle/>
        <a:p>
          <a:endParaRPr lang="en-US"/>
        </a:p>
      </dgm:t>
    </dgm:pt>
    <dgm:pt modelId="{FA571743-A082-4059-9341-362176507788}" type="sibTrans" cxnId="{5400090C-7FFB-4D80-8729-69D9289D4222}">
      <dgm:prSet/>
      <dgm:spPr/>
      <dgm:t>
        <a:bodyPr/>
        <a:lstStyle/>
        <a:p>
          <a:endParaRPr lang="en-US"/>
        </a:p>
      </dgm:t>
    </dgm:pt>
    <dgm:pt modelId="{1BD85F90-9896-4A8A-897E-09240B2178B2}" type="asst">
      <dgm:prSet phldrT="[Text]"/>
      <dgm:spPr/>
      <dgm:t>
        <a:bodyPr/>
        <a:lstStyle/>
        <a:p>
          <a:r>
            <a:rPr lang="en-US"/>
            <a:t>Discipline A Model</a:t>
          </a:r>
        </a:p>
      </dgm:t>
    </dgm:pt>
    <dgm:pt modelId="{53A25386-EE37-4CA0-A145-361F1C449742}" type="parTrans" cxnId="{C3A5CE46-565C-4F80-BF7E-E7E1D0F7BBDF}">
      <dgm:prSet/>
      <dgm:spPr/>
      <dgm:t>
        <a:bodyPr/>
        <a:lstStyle/>
        <a:p>
          <a:endParaRPr lang="en-US"/>
        </a:p>
      </dgm:t>
    </dgm:pt>
    <dgm:pt modelId="{933BBD95-83B5-449D-902D-9D7EEFED6C27}" type="sibTrans" cxnId="{C3A5CE46-565C-4F80-BF7E-E7E1D0F7BBDF}">
      <dgm:prSet/>
      <dgm:spPr/>
      <dgm:t>
        <a:bodyPr/>
        <a:lstStyle/>
        <a:p>
          <a:endParaRPr lang="en-US"/>
        </a:p>
      </dgm:t>
    </dgm:pt>
    <dgm:pt modelId="{9E47ACC8-01A6-49A0-967C-1FA25C0904C7}">
      <dgm:prSet phldrT="[Text]"/>
      <dgm:spPr/>
      <dgm:t>
        <a:bodyPr/>
        <a:lstStyle/>
        <a:p>
          <a:r>
            <a:rPr lang="en-US"/>
            <a:t>Discipline C Model</a:t>
          </a:r>
        </a:p>
      </dgm:t>
    </dgm:pt>
    <dgm:pt modelId="{4853F42A-B1A1-4B12-99A4-486E395450E7}" type="parTrans" cxnId="{5C62C4B8-8FCC-408F-B93F-6ACB818F2DBE}">
      <dgm:prSet/>
      <dgm:spPr/>
      <dgm:t>
        <a:bodyPr/>
        <a:lstStyle/>
        <a:p>
          <a:endParaRPr lang="en-US"/>
        </a:p>
      </dgm:t>
    </dgm:pt>
    <dgm:pt modelId="{C4E73D90-CEF2-45D7-B32E-75B4E4F5EBAA}" type="sibTrans" cxnId="{5C62C4B8-8FCC-408F-B93F-6ACB818F2DBE}">
      <dgm:prSet/>
      <dgm:spPr/>
      <dgm:t>
        <a:bodyPr/>
        <a:lstStyle/>
        <a:p>
          <a:endParaRPr lang="en-US"/>
        </a:p>
      </dgm:t>
    </dgm:pt>
    <dgm:pt modelId="{06882C1F-794C-4742-991D-B4A466764DDC}">
      <dgm:prSet/>
      <dgm:spPr>
        <a:solidFill>
          <a:schemeClr val="bg1">
            <a:lumMod val="95000"/>
          </a:schemeClr>
        </a:solidFill>
      </dgm:spPr>
      <dgm:t>
        <a:bodyPr/>
        <a:lstStyle/>
        <a:p>
          <a:r>
            <a:rPr lang="en-AU"/>
            <a:t>Component Model 1</a:t>
          </a:r>
        </a:p>
      </dgm:t>
    </dgm:pt>
    <dgm:pt modelId="{48DDAD34-2BEC-4F77-BEB2-E2A729B9EE92}" type="parTrans" cxnId="{6A10252B-D933-440B-9BAE-A7204EA3CA0B}">
      <dgm:prSet/>
      <dgm:spPr/>
      <dgm:t>
        <a:bodyPr/>
        <a:lstStyle/>
        <a:p>
          <a:endParaRPr lang="en-AU"/>
        </a:p>
      </dgm:t>
    </dgm:pt>
    <dgm:pt modelId="{40583C13-EC29-4935-A64E-9DCB8C353FA3}" type="sibTrans" cxnId="{6A10252B-D933-440B-9BAE-A7204EA3CA0B}">
      <dgm:prSet/>
      <dgm:spPr/>
      <dgm:t>
        <a:bodyPr/>
        <a:lstStyle/>
        <a:p>
          <a:endParaRPr lang="en-AU"/>
        </a:p>
      </dgm:t>
    </dgm:pt>
    <dgm:pt modelId="{EAB7B439-4990-4743-B1FD-A68AAF4C69EC}">
      <dgm:prSet/>
      <dgm:spPr>
        <a:solidFill>
          <a:schemeClr val="bg1">
            <a:lumMod val="95000"/>
          </a:schemeClr>
        </a:solidFill>
      </dgm:spPr>
      <dgm:t>
        <a:bodyPr/>
        <a:lstStyle/>
        <a:p>
          <a:r>
            <a:rPr lang="en-AU"/>
            <a:t>Component Model 2</a:t>
          </a:r>
        </a:p>
      </dgm:t>
    </dgm:pt>
    <dgm:pt modelId="{C9B05819-A481-418A-B490-FF3D01E402E6}" type="parTrans" cxnId="{1616150B-AD54-45A9-8D98-6F5B81AF9549}">
      <dgm:prSet/>
      <dgm:spPr/>
      <dgm:t>
        <a:bodyPr/>
        <a:lstStyle/>
        <a:p>
          <a:endParaRPr lang="en-AU"/>
        </a:p>
      </dgm:t>
    </dgm:pt>
    <dgm:pt modelId="{EE973559-EB2B-46E0-A90E-5E6FF6F4032D}" type="sibTrans" cxnId="{1616150B-AD54-45A9-8D98-6F5B81AF9549}">
      <dgm:prSet/>
      <dgm:spPr/>
      <dgm:t>
        <a:bodyPr/>
        <a:lstStyle/>
        <a:p>
          <a:endParaRPr lang="en-AU"/>
        </a:p>
      </dgm:t>
    </dgm:pt>
    <dgm:pt modelId="{672FDBE2-0347-4EDB-ADF6-8D900D5E8B22}">
      <dgm:prSet/>
      <dgm:spPr>
        <a:solidFill>
          <a:schemeClr val="bg1">
            <a:lumMod val="95000"/>
          </a:schemeClr>
        </a:solidFill>
      </dgm:spPr>
      <dgm:t>
        <a:bodyPr/>
        <a:lstStyle/>
        <a:p>
          <a:r>
            <a:rPr lang="en-AU"/>
            <a:t>Component Model 3</a:t>
          </a:r>
        </a:p>
      </dgm:t>
    </dgm:pt>
    <dgm:pt modelId="{8A1538F0-AF92-4C23-AA36-A34A884747AD}" type="parTrans" cxnId="{443315BF-0534-4F2E-952A-A6B743B0D425}">
      <dgm:prSet/>
      <dgm:spPr/>
      <dgm:t>
        <a:bodyPr/>
        <a:lstStyle/>
        <a:p>
          <a:endParaRPr lang="en-AU"/>
        </a:p>
      </dgm:t>
    </dgm:pt>
    <dgm:pt modelId="{FBBAA11A-0A53-4414-8009-CFEC2D3BF294}" type="sibTrans" cxnId="{443315BF-0534-4F2E-952A-A6B743B0D425}">
      <dgm:prSet/>
      <dgm:spPr/>
      <dgm:t>
        <a:bodyPr/>
        <a:lstStyle/>
        <a:p>
          <a:endParaRPr lang="en-AU"/>
        </a:p>
      </dgm:t>
    </dgm:pt>
    <dgm:pt modelId="{864607B2-1FB8-4BDC-811B-363EC9E27432}">
      <dgm:prSet/>
      <dgm:spPr/>
      <dgm:t>
        <a:bodyPr/>
        <a:lstStyle/>
        <a:p>
          <a:r>
            <a:rPr lang="en-US"/>
            <a:t>Discipline B Model</a:t>
          </a:r>
          <a:endParaRPr lang="en-AU"/>
        </a:p>
      </dgm:t>
    </dgm:pt>
    <dgm:pt modelId="{3AA3159F-BD6D-49F3-8B5D-E61440DD8778}" type="parTrans" cxnId="{AF604846-E291-4F35-A356-A535CE7A33C3}">
      <dgm:prSet/>
      <dgm:spPr/>
      <dgm:t>
        <a:bodyPr/>
        <a:lstStyle/>
        <a:p>
          <a:endParaRPr lang="en-AU"/>
        </a:p>
      </dgm:t>
    </dgm:pt>
    <dgm:pt modelId="{C21064A4-7C66-4118-B614-671B2C90BC40}" type="sibTrans" cxnId="{AF604846-E291-4F35-A356-A535CE7A33C3}">
      <dgm:prSet/>
      <dgm:spPr/>
      <dgm:t>
        <a:bodyPr/>
        <a:lstStyle/>
        <a:p>
          <a:endParaRPr lang="en-AU"/>
        </a:p>
      </dgm:t>
    </dgm:pt>
    <dgm:pt modelId="{4170B5B2-7ACC-4DBC-9C12-2AD8F2335F1F}" type="asst">
      <dgm:prSet/>
      <dgm:spPr>
        <a:solidFill>
          <a:schemeClr val="bg1">
            <a:lumMod val="95000"/>
          </a:schemeClr>
        </a:solidFill>
      </dgm:spPr>
      <dgm:t>
        <a:bodyPr/>
        <a:lstStyle/>
        <a:p>
          <a:r>
            <a:rPr lang="en-AU"/>
            <a:t>Component Model 1</a:t>
          </a:r>
        </a:p>
      </dgm:t>
    </dgm:pt>
    <dgm:pt modelId="{FE5A866D-33DE-4E1F-936E-FF87FCFB685D}" type="parTrans" cxnId="{3A1B4BBA-93B1-493B-BBCE-9DC6A31A7EC1}">
      <dgm:prSet/>
      <dgm:spPr/>
      <dgm:t>
        <a:bodyPr/>
        <a:lstStyle/>
        <a:p>
          <a:endParaRPr lang="en-AU"/>
        </a:p>
      </dgm:t>
    </dgm:pt>
    <dgm:pt modelId="{4D37E5A8-B86A-4FC9-863F-F9211685A7CE}" type="sibTrans" cxnId="{3A1B4BBA-93B1-493B-BBCE-9DC6A31A7EC1}">
      <dgm:prSet/>
      <dgm:spPr/>
      <dgm:t>
        <a:bodyPr/>
        <a:lstStyle/>
        <a:p>
          <a:endParaRPr lang="en-AU"/>
        </a:p>
      </dgm:t>
    </dgm:pt>
    <dgm:pt modelId="{BB8C5F89-2CF0-43EB-9C1C-B1D6C16F508B}">
      <dgm:prSet/>
      <dgm:spPr>
        <a:solidFill>
          <a:schemeClr val="bg1">
            <a:lumMod val="95000"/>
          </a:schemeClr>
        </a:solidFill>
      </dgm:spPr>
      <dgm:t>
        <a:bodyPr/>
        <a:lstStyle/>
        <a:p>
          <a:r>
            <a:rPr lang="en-AU"/>
            <a:t>Component Model 2</a:t>
          </a:r>
        </a:p>
      </dgm:t>
    </dgm:pt>
    <dgm:pt modelId="{BB886A3D-7DB3-49AD-97D4-5355576C6AEE}" type="parTrans" cxnId="{959234C0-E9AB-488D-96C9-36739B1A35C7}">
      <dgm:prSet/>
      <dgm:spPr/>
      <dgm:t>
        <a:bodyPr/>
        <a:lstStyle/>
        <a:p>
          <a:endParaRPr lang="en-AU"/>
        </a:p>
      </dgm:t>
    </dgm:pt>
    <dgm:pt modelId="{3F75F9C5-F7C8-4251-8C57-C6A26EE2ED03}" type="sibTrans" cxnId="{959234C0-E9AB-488D-96C9-36739B1A35C7}">
      <dgm:prSet/>
      <dgm:spPr/>
      <dgm:t>
        <a:bodyPr/>
        <a:lstStyle/>
        <a:p>
          <a:endParaRPr lang="en-AU"/>
        </a:p>
      </dgm:t>
    </dgm:pt>
    <dgm:pt modelId="{EC23A260-DF09-4190-B843-04CCF67C75F9}">
      <dgm:prSet/>
      <dgm:spPr>
        <a:solidFill>
          <a:schemeClr val="bg1">
            <a:lumMod val="95000"/>
          </a:schemeClr>
        </a:solidFill>
      </dgm:spPr>
      <dgm:t>
        <a:bodyPr/>
        <a:lstStyle/>
        <a:p>
          <a:r>
            <a:rPr lang="en-AU"/>
            <a:t>Component Model 3</a:t>
          </a:r>
        </a:p>
      </dgm:t>
    </dgm:pt>
    <dgm:pt modelId="{31C10D7A-5AFC-4CD4-A83A-6740C13FDF06}" type="parTrans" cxnId="{83372313-EB47-4A6B-886F-763B4536F7D8}">
      <dgm:prSet/>
      <dgm:spPr/>
      <dgm:t>
        <a:bodyPr/>
        <a:lstStyle/>
        <a:p>
          <a:endParaRPr lang="en-AU"/>
        </a:p>
      </dgm:t>
    </dgm:pt>
    <dgm:pt modelId="{B9F3CD1A-1800-4B0A-8308-F3BD7C49F40F}" type="sibTrans" cxnId="{83372313-EB47-4A6B-886F-763B4536F7D8}">
      <dgm:prSet/>
      <dgm:spPr/>
      <dgm:t>
        <a:bodyPr/>
        <a:lstStyle/>
        <a:p>
          <a:endParaRPr lang="en-AU"/>
        </a:p>
      </dgm:t>
    </dgm:pt>
    <dgm:pt modelId="{A33ED3CB-6C0D-49A0-8669-A1A15E1F0B8B}" type="asst">
      <dgm:prSet/>
      <dgm:spPr>
        <a:solidFill>
          <a:schemeClr val="bg1">
            <a:lumMod val="95000"/>
          </a:schemeClr>
        </a:solidFill>
      </dgm:spPr>
      <dgm:t>
        <a:bodyPr/>
        <a:lstStyle/>
        <a:p>
          <a:r>
            <a:rPr lang="en-AU"/>
            <a:t>Component Model 1</a:t>
          </a:r>
        </a:p>
      </dgm:t>
    </dgm:pt>
    <dgm:pt modelId="{AC5A2A52-A620-4DBE-9815-4B8718C75FC5}" type="parTrans" cxnId="{EA00DE9E-518E-4789-A74C-FC2407FE5307}">
      <dgm:prSet/>
      <dgm:spPr/>
      <dgm:t>
        <a:bodyPr/>
        <a:lstStyle/>
        <a:p>
          <a:endParaRPr lang="en-AU"/>
        </a:p>
      </dgm:t>
    </dgm:pt>
    <dgm:pt modelId="{2634620A-7D61-479D-A96A-AA8C9D63560F}" type="sibTrans" cxnId="{EA00DE9E-518E-4789-A74C-FC2407FE5307}">
      <dgm:prSet/>
      <dgm:spPr/>
      <dgm:t>
        <a:bodyPr/>
        <a:lstStyle/>
        <a:p>
          <a:endParaRPr lang="en-AU"/>
        </a:p>
      </dgm:t>
    </dgm:pt>
    <dgm:pt modelId="{F5C65875-CBBD-4FDD-8337-C08CF0F3A950}">
      <dgm:prSet/>
      <dgm:spPr>
        <a:solidFill>
          <a:schemeClr val="bg1">
            <a:lumMod val="95000"/>
          </a:schemeClr>
        </a:solidFill>
      </dgm:spPr>
      <dgm:t>
        <a:bodyPr/>
        <a:lstStyle/>
        <a:p>
          <a:r>
            <a:rPr lang="en-AU"/>
            <a:t>Component Model 2</a:t>
          </a:r>
        </a:p>
      </dgm:t>
    </dgm:pt>
    <dgm:pt modelId="{8CECA80E-8D22-43A5-9FB3-79B36130FD60}" type="parTrans" cxnId="{92BD7905-F2E5-4CCB-9BE1-D46FE3C2762B}">
      <dgm:prSet/>
      <dgm:spPr/>
      <dgm:t>
        <a:bodyPr/>
        <a:lstStyle/>
        <a:p>
          <a:endParaRPr lang="en-AU"/>
        </a:p>
      </dgm:t>
    </dgm:pt>
    <dgm:pt modelId="{B0E3562E-0539-4F4F-9E2A-74287855A7A4}" type="sibTrans" cxnId="{92BD7905-F2E5-4CCB-9BE1-D46FE3C2762B}">
      <dgm:prSet/>
      <dgm:spPr/>
      <dgm:t>
        <a:bodyPr/>
        <a:lstStyle/>
        <a:p>
          <a:endParaRPr lang="en-AU"/>
        </a:p>
      </dgm:t>
    </dgm:pt>
    <dgm:pt modelId="{6405264E-65CA-4326-BAB1-C8237B9F7CE9}">
      <dgm:prSet/>
      <dgm:spPr>
        <a:solidFill>
          <a:schemeClr val="bg1">
            <a:lumMod val="95000"/>
          </a:schemeClr>
        </a:solidFill>
      </dgm:spPr>
      <dgm:t>
        <a:bodyPr/>
        <a:lstStyle/>
        <a:p>
          <a:r>
            <a:rPr lang="en-AU"/>
            <a:t>Component Model 3</a:t>
          </a:r>
        </a:p>
      </dgm:t>
    </dgm:pt>
    <dgm:pt modelId="{058F5848-B423-4F0B-A815-CAB53B365217}" type="parTrans" cxnId="{DF903E8A-97A6-4D19-9DB2-A6099E8536E3}">
      <dgm:prSet/>
      <dgm:spPr/>
      <dgm:t>
        <a:bodyPr/>
        <a:lstStyle/>
        <a:p>
          <a:endParaRPr lang="en-AU"/>
        </a:p>
      </dgm:t>
    </dgm:pt>
    <dgm:pt modelId="{BC51AF9C-4969-4144-8DA2-FCCAFB705295}" type="sibTrans" cxnId="{DF903E8A-97A6-4D19-9DB2-A6099E8536E3}">
      <dgm:prSet/>
      <dgm:spPr/>
      <dgm:t>
        <a:bodyPr/>
        <a:lstStyle/>
        <a:p>
          <a:endParaRPr lang="en-AU"/>
        </a:p>
      </dgm:t>
    </dgm:pt>
    <dgm:pt modelId="{36F15AF5-20D0-40D3-995C-FC7A8D74CAD1}" type="pres">
      <dgm:prSet presAssocID="{1686E485-8518-4BD4-91A1-57B112123F00}" presName="hierChild1" presStyleCnt="0">
        <dgm:presLayoutVars>
          <dgm:orgChart val="1"/>
          <dgm:chPref val="1"/>
          <dgm:dir val="rev"/>
          <dgm:animOne val="branch"/>
          <dgm:animLvl val="lvl"/>
          <dgm:resizeHandles/>
        </dgm:presLayoutVars>
      </dgm:prSet>
      <dgm:spPr/>
      <dgm:t>
        <a:bodyPr/>
        <a:lstStyle/>
        <a:p>
          <a:endParaRPr lang="en-AU"/>
        </a:p>
      </dgm:t>
    </dgm:pt>
    <dgm:pt modelId="{B9668E32-4FB9-41C5-AD1D-27826E890E79}" type="pres">
      <dgm:prSet presAssocID="{C6D1164A-2DF4-4FD5-9E31-704E6998AC4C}" presName="hierRoot1" presStyleCnt="0">
        <dgm:presLayoutVars>
          <dgm:hierBranch val="r"/>
        </dgm:presLayoutVars>
      </dgm:prSet>
      <dgm:spPr/>
    </dgm:pt>
    <dgm:pt modelId="{0427A4B7-C50A-47DF-B617-6316937CDE4B}" type="pres">
      <dgm:prSet presAssocID="{C6D1164A-2DF4-4FD5-9E31-704E6998AC4C}" presName="rootComposite1" presStyleCnt="0"/>
      <dgm:spPr/>
    </dgm:pt>
    <dgm:pt modelId="{A61F3121-D2AF-48D4-9ED6-870C02CC5A6C}" type="pres">
      <dgm:prSet presAssocID="{C6D1164A-2DF4-4FD5-9E31-704E6998AC4C}" presName="rootText1" presStyleLbl="node0" presStyleIdx="0" presStyleCnt="1" custLinFactNeighborX="-51087" custLinFactNeighborY="-610">
        <dgm:presLayoutVars>
          <dgm:chPref val="3"/>
        </dgm:presLayoutVars>
      </dgm:prSet>
      <dgm:spPr/>
      <dgm:t>
        <a:bodyPr/>
        <a:lstStyle/>
        <a:p>
          <a:endParaRPr lang="en-AU"/>
        </a:p>
      </dgm:t>
    </dgm:pt>
    <dgm:pt modelId="{A844418B-FC30-4461-8DBC-89D8EDFDB1F9}" type="pres">
      <dgm:prSet presAssocID="{C6D1164A-2DF4-4FD5-9E31-704E6998AC4C}" presName="rootConnector1" presStyleLbl="node1" presStyleIdx="0" presStyleCnt="0"/>
      <dgm:spPr/>
      <dgm:t>
        <a:bodyPr/>
        <a:lstStyle/>
        <a:p>
          <a:endParaRPr lang="en-AU"/>
        </a:p>
      </dgm:t>
    </dgm:pt>
    <dgm:pt modelId="{64CA140D-601B-4AC4-AB6E-4BAD87A992C9}" type="pres">
      <dgm:prSet presAssocID="{C6D1164A-2DF4-4FD5-9E31-704E6998AC4C}" presName="hierChild2" presStyleCnt="0"/>
      <dgm:spPr/>
    </dgm:pt>
    <dgm:pt modelId="{6BC45F77-0958-4F00-B8FB-04ED2300BE46}" type="pres">
      <dgm:prSet presAssocID="{3AA3159F-BD6D-49F3-8B5D-E61440DD8778}" presName="Name50" presStyleLbl="parChTrans1D2" presStyleIdx="0" presStyleCnt="3"/>
      <dgm:spPr/>
      <dgm:t>
        <a:bodyPr/>
        <a:lstStyle/>
        <a:p>
          <a:endParaRPr lang="en-US"/>
        </a:p>
      </dgm:t>
    </dgm:pt>
    <dgm:pt modelId="{70940A62-2C0B-4116-A747-D6FAD0469E4F}" type="pres">
      <dgm:prSet presAssocID="{864607B2-1FB8-4BDC-811B-363EC9E27432}" presName="hierRoot2" presStyleCnt="0">
        <dgm:presLayoutVars>
          <dgm:hierBranch val="init"/>
        </dgm:presLayoutVars>
      </dgm:prSet>
      <dgm:spPr/>
    </dgm:pt>
    <dgm:pt modelId="{0096FDA3-F12E-45A5-8187-A73787A15AC0}" type="pres">
      <dgm:prSet presAssocID="{864607B2-1FB8-4BDC-811B-363EC9E27432}" presName="rootComposite" presStyleCnt="0"/>
      <dgm:spPr/>
    </dgm:pt>
    <dgm:pt modelId="{69A3364D-AB66-4693-AE23-8830BD4F974A}" type="pres">
      <dgm:prSet presAssocID="{864607B2-1FB8-4BDC-811B-363EC9E27432}" presName="rootText" presStyleLbl="node2" presStyleIdx="0" presStyleCnt="2" custLinFactNeighborX="-41850" custLinFactNeighborY="-47849">
        <dgm:presLayoutVars>
          <dgm:chPref val="3"/>
        </dgm:presLayoutVars>
      </dgm:prSet>
      <dgm:spPr/>
      <dgm:t>
        <a:bodyPr/>
        <a:lstStyle/>
        <a:p>
          <a:endParaRPr lang="en-AU"/>
        </a:p>
      </dgm:t>
    </dgm:pt>
    <dgm:pt modelId="{28B3BA20-C7A7-457E-914D-E5CDBB1570D8}" type="pres">
      <dgm:prSet presAssocID="{864607B2-1FB8-4BDC-811B-363EC9E27432}" presName="rootConnector" presStyleLbl="node2" presStyleIdx="0" presStyleCnt="2"/>
      <dgm:spPr/>
      <dgm:t>
        <a:bodyPr/>
        <a:lstStyle/>
        <a:p>
          <a:endParaRPr lang="en-AU"/>
        </a:p>
      </dgm:t>
    </dgm:pt>
    <dgm:pt modelId="{958D38F2-08C2-4565-A06A-A2882D519E92}" type="pres">
      <dgm:prSet presAssocID="{864607B2-1FB8-4BDC-811B-363EC9E27432}" presName="hierChild4" presStyleCnt="0"/>
      <dgm:spPr/>
    </dgm:pt>
    <dgm:pt modelId="{2DC04A86-2A63-4E1A-AB28-8A1CAF117970}" type="pres">
      <dgm:prSet presAssocID="{BB886A3D-7DB3-49AD-97D4-5355576C6AEE}" presName="Name37" presStyleLbl="parChTrans1D3" presStyleIdx="0" presStyleCnt="9"/>
      <dgm:spPr/>
      <dgm:t>
        <a:bodyPr/>
        <a:lstStyle/>
        <a:p>
          <a:endParaRPr lang="en-US"/>
        </a:p>
      </dgm:t>
    </dgm:pt>
    <dgm:pt modelId="{625FBC7B-3E36-475E-8746-731F2C28CF0E}" type="pres">
      <dgm:prSet presAssocID="{BB8C5F89-2CF0-43EB-9C1C-B1D6C16F508B}" presName="hierRoot2" presStyleCnt="0">
        <dgm:presLayoutVars>
          <dgm:hierBranch val="init"/>
        </dgm:presLayoutVars>
      </dgm:prSet>
      <dgm:spPr/>
    </dgm:pt>
    <dgm:pt modelId="{37C485F8-4CA0-4A51-882A-877E8D635F1B}" type="pres">
      <dgm:prSet presAssocID="{BB8C5F89-2CF0-43EB-9C1C-B1D6C16F508B}" presName="rootComposite" presStyleCnt="0"/>
      <dgm:spPr/>
    </dgm:pt>
    <dgm:pt modelId="{F6C98FE8-4D72-46AB-BE26-6DF5F2B1EE45}" type="pres">
      <dgm:prSet presAssocID="{BB8C5F89-2CF0-43EB-9C1C-B1D6C16F508B}" presName="rootText" presStyleLbl="node3" presStyleIdx="0" presStyleCnt="7" custLinFactNeighborX="-24118" custLinFactNeighborY="-69565">
        <dgm:presLayoutVars>
          <dgm:chPref val="3"/>
        </dgm:presLayoutVars>
      </dgm:prSet>
      <dgm:spPr/>
      <dgm:t>
        <a:bodyPr/>
        <a:lstStyle/>
        <a:p>
          <a:endParaRPr lang="en-AU"/>
        </a:p>
      </dgm:t>
    </dgm:pt>
    <dgm:pt modelId="{0A40194C-852E-4EA7-947A-7B5D0054F50B}" type="pres">
      <dgm:prSet presAssocID="{BB8C5F89-2CF0-43EB-9C1C-B1D6C16F508B}" presName="rootConnector" presStyleLbl="node3" presStyleIdx="0" presStyleCnt="7"/>
      <dgm:spPr/>
      <dgm:t>
        <a:bodyPr/>
        <a:lstStyle/>
        <a:p>
          <a:endParaRPr lang="en-AU"/>
        </a:p>
      </dgm:t>
    </dgm:pt>
    <dgm:pt modelId="{3726128A-F079-449D-91C8-0908897D7A58}" type="pres">
      <dgm:prSet presAssocID="{BB8C5F89-2CF0-43EB-9C1C-B1D6C16F508B}" presName="hierChild4" presStyleCnt="0"/>
      <dgm:spPr/>
    </dgm:pt>
    <dgm:pt modelId="{988AAEE5-261E-4A34-92DE-7994DF929317}" type="pres">
      <dgm:prSet presAssocID="{BB8C5F89-2CF0-43EB-9C1C-B1D6C16F508B}" presName="hierChild5" presStyleCnt="0"/>
      <dgm:spPr/>
    </dgm:pt>
    <dgm:pt modelId="{1BF8F94B-B41B-4B81-A6EF-3D51D779D6B1}" type="pres">
      <dgm:prSet presAssocID="{31C10D7A-5AFC-4CD4-A83A-6740C13FDF06}" presName="Name37" presStyleLbl="parChTrans1D3" presStyleIdx="1" presStyleCnt="9"/>
      <dgm:spPr/>
      <dgm:t>
        <a:bodyPr/>
        <a:lstStyle/>
        <a:p>
          <a:endParaRPr lang="en-US"/>
        </a:p>
      </dgm:t>
    </dgm:pt>
    <dgm:pt modelId="{F6B3B4F7-ADCE-4696-85B6-C3537131B184}" type="pres">
      <dgm:prSet presAssocID="{EC23A260-DF09-4190-B843-04CCF67C75F9}" presName="hierRoot2" presStyleCnt="0">
        <dgm:presLayoutVars>
          <dgm:hierBranch val="init"/>
        </dgm:presLayoutVars>
      </dgm:prSet>
      <dgm:spPr/>
    </dgm:pt>
    <dgm:pt modelId="{2D104ABA-4781-4C6D-B816-222DE1846DB0}" type="pres">
      <dgm:prSet presAssocID="{EC23A260-DF09-4190-B843-04CCF67C75F9}" presName="rootComposite" presStyleCnt="0"/>
      <dgm:spPr/>
    </dgm:pt>
    <dgm:pt modelId="{4A0F6EAB-C5E3-4199-8B49-59E78B7A5D1C}" type="pres">
      <dgm:prSet presAssocID="{EC23A260-DF09-4190-B843-04CCF67C75F9}" presName="rootText" presStyleLbl="node3" presStyleIdx="1" presStyleCnt="7" custLinFactNeighborX="-24216" custLinFactNeighborY="-78460">
        <dgm:presLayoutVars>
          <dgm:chPref val="3"/>
        </dgm:presLayoutVars>
      </dgm:prSet>
      <dgm:spPr/>
      <dgm:t>
        <a:bodyPr/>
        <a:lstStyle/>
        <a:p>
          <a:endParaRPr lang="en-AU"/>
        </a:p>
      </dgm:t>
    </dgm:pt>
    <dgm:pt modelId="{4E5417B9-18EA-4577-AD48-9D72260E463E}" type="pres">
      <dgm:prSet presAssocID="{EC23A260-DF09-4190-B843-04CCF67C75F9}" presName="rootConnector" presStyleLbl="node3" presStyleIdx="1" presStyleCnt="7"/>
      <dgm:spPr/>
      <dgm:t>
        <a:bodyPr/>
        <a:lstStyle/>
        <a:p>
          <a:endParaRPr lang="en-AU"/>
        </a:p>
      </dgm:t>
    </dgm:pt>
    <dgm:pt modelId="{EC7C124B-DAEB-4320-8ED7-F3638CEE3B1A}" type="pres">
      <dgm:prSet presAssocID="{EC23A260-DF09-4190-B843-04CCF67C75F9}" presName="hierChild4" presStyleCnt="0"/>
      <dgm:spPr/>
    </dgm:pt>
    <dgm:pt modelId="{77F602A5-F573-4FE6-8BB3-024A6B8D1ABC}" type="pres">
      <dgm:prSet presAssocID="{EC23A260-DF09-4190-B843-04CCF67C75F9}" presName="hierChild5" presStyleCnt="0"/>
      <dgm:spPr/>
    </dgm:pt>
    <dgm:pt modelId="{7C054C8D-BE1B-4B10-9BD4-4BCFBA65083C}" type="pres">
      <dgm:prSet presAssocID="{864607B2-1FB8-4BDC-811B-363EC9E27432}" presName="hierChild5" presStyleCnt="0"/>
      <dgm:spPr/>
    </dgm:pt>
    <dgm:pt modelId="{CA3B8DDB-1BC1-4878-91D7-C60691EA7195}" type="pres">
      <dgm:prSet presAssocID="{FE5A866D-33DE-4E1F-936E-FF87FCFB685D}" presName="Name111" presStyleLbl="parChTrans1D3" presStyleIdx="2" presStyleCnt="9"/>
      <dgm:spPr/>
      <dgm:t>
        <a:bodyPr/>
        <a:lstStyle/>
        <a:p>
          <a:endParaRPr lang="en-US"/>
        </a:p>
      </dgm:t>
    </dgm:pt>
    <dgm:pt modelId="{1EA6A94D-2066-4D72-BF61-46B683372DBA}" type="pres">
      <dgm:prSet presAssocID="{4170B5B2-7ACC-4DBC-9C12-2AD8F2335F1F}" presName="hierRoot3" presStyleCnt="0">
        <dgm:presLayoutVars>
          <dgm:hierBranch val="init"/>
        </dgm:presLayoutVars>
      </dgm:prSet>
      <dgm:spPr/>
    </dgm:pt>
    <dgm:pt modelId="{AEBC5102-D92F-4550-91C7-319A6E61150E}" type="pres">
      <dgm:prSet presAssocID="{4170B5B2-7ACC-4DBC-9C12-2AD8F2335F1F}" presName="rootComposite3" presStyleCnt="0"/>
      <dgm:spPr/>
    </dgm:pt>
    <dgm:pt modelId="{E89C30B9-12F4-4F7D-9B56-4EEF946B7106}" type="pres">
      <dgm:prSet presAssocID="{4170B5B2-7ACC-4DBC-9C12-2AD8F2335F1F}" presName="rootText3" presStyleLbl="asst2" presStyleIdx="0" presStyleCnt="2" custLinFactNeighborX="-18859" custLinFactNeighborY="-58824">
        <dgm:presLayoutVars>
          <dgm:chPref val="3"/>
        </dgm:presLayoutVars>
      </dgm:prSet>
      <dgm:spPr/>
      <dgm:t>
        <a:bodyPr/>
        <a:lstStyle/>
        <a:p>
          <a:endParaRPr lang="en-AU"/>
        </a:p>
      </dgm:t>
    </dgm:pt>
    <dgm:pt modelId="{35B1D8CA-7775-433F-B559-BBDAB609208F}" type="pres">
      <dgm:prSet presAssocID="{4170B5B2-7ACC-4DBC-9C12-2AD8F2335F1F}" presName="rootConnector3" presStyleLbl="asst2" presStyleIdx="0" presStyleCnt="2"/>
      <dgm:spPr/>
      <dgm:t>
        <a:bodyPr/>
        <a:lstStyle/>
        <a:p>
          <a:endParaRPr lang="en-AU"/>
        </a:p>
      </dgm:t>
    </dgm:pt>
    <dgm:pt modelId="{BCBEFDEB-0E80-4A4A-A47F-4EE099524C83}" type="pres">
      <dgm:prSet presAssocID="{4170B5B2-7ACC-4DBC-9C12-2AD8F2335F1F}" presName="hierChild6" presStyleCnt="0"/>
      <dgm:spPr/>
    </dgm:pt>
    <dgm:pt modelId="{2A9518E3-6AC4-421A-928F-5F53872CDD52}" type="pres">
      <dgm:prSet presAssocID="{4170B5B2-7ACC-4DBC-9C12-2AD8F2335F1F}" presName="hierChild7" presStyleCnt="0"/>
      <dgm:spPr/>
    </dgm:pt>
    <dgm:pt modelId="{110AD5F8-B43A-4450-A379-ED0F64A8E14A}" type="pres">
      <dgm:prSet presAssocID="{4853F42A-B1A1-4B12-99A4-486E395450E7}" presName="Name50" presStyleLbl="parChTrans1D2" presStyleIdx="1" presStyleCnt="3"/>
      <dgm:spPr/>
      <dgm:t>
        <a:bodyPr/>
        <a:lstStyle/>
        <a:p>
          <a:endParaRPr lang="en-AU"/>
        </a:p>
      </dgm:t>
    </dgm:pt>
    <dgm:pt modelId="{23AECE25-6104-414D-9BBA-594A8C080869}" type="pres">
      <dgm:prSet presAssocID="{9E47ACC8-01A6-49A0-967C-1FA25C0904C7}" presName="hierRoot2" presStyleCnt="0">
        <dgm:presLayoutVars>
          <dgm:hierBranch val="init"/>
        </dgm:presLayoutVars>
      </dgm:prSet>
      <dgm:spPr/>
    </dgm:pt>
    <dgm:pt modelId="{5D15A1AD-6001-4AEA-BC23-28B596CC5ABC}" type="pres">
      <dgm:prSet presAssocID="{9E47ACC8-01A6-49A0-967C-1FA25C0904C7}" presName="rootComposite" presStyleCnt="0"/>
      <dgm:spPr/>
    </dgm:pt>
    <dgm:pt modelId="{F420FBF2-FC35-448F-AB28-6B9F7750887E}" type="pres">
      <dgm:prSet presAssocID="{9E47ACC8-01A6-49A0-967C-1FA25C0904C7}" presName="rootText" presStyleLbl="node2" presStyleIdx="1" presStyleCnt="2" custLinFactNeighborX="-42623" custLinFactNeighborY="-73626">
        <dgm:presLayoutVars>
          <dgm:chPref val="3"/>
        </dgm:presLayoutVars>
      </dgm:prSet>
      <dgm:spPr/>
      <dgm:t>
        <a:bodyPr/>
        <a:lstStyle/>
        <a:p>
          <a:endParaRPr lang="en-AU"/>
        </a:p>
      </dgm:t>
    </dgm:pt>
    <dgm:pt modelId="{089D7A58-705B-4501-8525-23AA90E454FE}" type="pres">
      <dgm:prSet presAssocID="{9E47ACC8-01A6-49A0-967C-1FA25C0904C7}" presName="rootConnector" presStyleLbl="node2" presStyleIdx="1" presStyleCnt="2"/>
      <dgm:spPr/>
      <dgm:t>
        <a:bodyPr/>
        <a:lstStyle/>
        <a:p>
          <a:endParaRPr lang="en-AU"/>
        </a:p>
      </dgm:t>
    </dgm:pt>
    <dgm:pt modelId="{33B2CA50-8E38-4D1C-99EB-F25DE22406DF}" type="pres">
      <dgm:prSet presAssocID="{9E47ACC8-01A6-49A0-967C-1FA25C0904C7}" presName="hierChild4" presStyleCnt="0"/>
      <dgm:spPr/>
    </dgm:pt>
    <dgm:pt modelId="{A4160F9C-3CF9-4EB2-813B-149EF5F23E8B}" type="pres">
      <dgm:prSet presAssocID="{8CECA80E-8D22-43A5-9FB3-79B36130FD60}" presName="Name37" presStyleLbl="parChTrans1D3" presStyleIdx="3" presStyleCnt="9"/>
      <dgm:spPr/>
      <dgm:t>
        <a:bodyPr/>
        <a:lstStyle/>
        <a:p>
          <a:endParaRPr lang="en-US"/>
        </a:p>
      </dgm:t>
    </dgm:pt>
    <dgm:pt modelId="{5C9004EF-DBE6-4435-9834-51FF356C730F}" type="pres">
      <dgm:prSet presAssocID="{F5C65875-CBBD-4FDD-8337-C08CF0F3A950}" presName="hierRoot2" presStyleCnt="0">
        <dgm:presLayoutVars>
          <dgm:hierBranch val="init"/>
        </dgm:presLayoutVars>
      </dgm:prSet>
      <dgm:spPr/>
    </dgm:pt>
    <dgm:pt modelId="{C1BB048D-0CA0-460C-99D1-69FF91C9D5A9}" type="pres">
      <dgm:prSet presAssocID="{F5C65875-CBBD-4FDD-8337-C08CF0F3A950}" presName="rootComposite" presStyleCnt="0"/>
      <dgm:spPr/>
    </dgm:pt>
    <dgm:pt modelId="{AD25BD4D-06BC-4618-83CC-E25082B11AC8}" type="pres">
      <dgm:prSet presAssocID="{F5C65875-CBBD-4FDD-8337-C08CF0F3A950}" presName="rootText" presStyleLbl="node3" presStyleIdx="2" presStyleCnt="7" custScaleX="100019" custScaleY="99976" custLinFactNeighborX="-20808" custLinFactNeighborY="-95356">
        <dgm:presLayoutVars>
          <dgm:chPref val="3"/>
        </dgm:presLayoutVars>
      </dgm:prSet>
      <dgm:spPr/>
      <dgm:t>
        <a:bodyPr/>
        <a:lstStyle/>
        <a:p>
          <a:endParaRPr lang="en-AU"/>
        </a:p>
      </dgm:t>
    </dgm:pt>
    <dgm:pt modelId="{6B9D774B-1C58-4494-B924-6EECB54ED0B2}" type="pres">
      <dgm:prSet presAssocID="{F5C65875-CBBD-4FDD-8337-C08CF0F3A950}" presName="rootConnector" presStyleLbl="node3" presStyleIdx="2" presStyleCnt="7"/>
      <dgm:spPr/>
      <dgm:t>
        <a:bodyPr/>
        <a:lstStyle/>
        <a:p>
          <a:endParaRPr lang="en-AU"/>
        </a:p>
      </dgm:t>
    </dgm:pt>
    <dgm:pt modelId="{4EF99DDB-8AEF-487D-9DC7-38CD72C00B27}" type="pres">
      <dgm:prSet presAssocID="{F5C65875-CBBD-4FDD-8337-C08CF0F3A950}" presName="hierChild4" presStyleCnt="0"/>
      <dgm:spPr/>
    </dgm:pt>
    <dgm:pt modelId="{37A9B05E-10E1-4215-A43B-DA5829341212}" type="pres">
      <dgm:prSet presAssocID="{F5C65875-CBBD-4FDD-8337-C08CF0F3A950}" presName="hierChild5" presStyleCnt="0"/>
      <dgm:spPr/>
    </dgm:pt>
    <dgm:pt modelId="{9D080B85-8B2C-4DEE-AFA2-8A3BDA6F8C13}" type="pres">
      <dgm:prSet presAssocID="{058F5848-B423-4F0B-A815-CAB53B365217}" presName="Name37" presStyleLbl="parChTrans1D3" presStyleIdx="4" presStyleCnt="9"/>
      <dgm:spPr/>
      <dgm:t>
        <a:bodyPr/>
        <a:lstStyle/>
        <a:p>
          <a:endParaRPr lang="en-US"/>
        </a:p>
      </dgm:t>
    </dgm:pt>
    <dgm:pt modelId="{4C86EFB5-2B2D-43A5-A927-6376C0A72C34}" type="pres">
      <dgm:prSet presAssocID="{6405264E-65CA-4326-BAB1-C8237B9F7CE9}" presName="hierRoot2" presStyleCnt="0">
        <dgm:presLayoutVars>
          <dgm:hierBranch val="init"/>
        </dgm:presLayoutVars>
      </dgm:prSet>
      <dgm:spPr/>
    </dgm:pt>
    <dgm:pt modelId="{36EEDC18-D856-4A8D-9FE0-3A454A97EED0}" type="pres">
      <dgm:prSet presAssocID="{6405264E-65CA-4326-BAB1-C8237B9F7CE9}" presName="rootComposite" presStyleCnt="0"/>
      <dgm:spPr/>
    </dgm:pt>
    <dgm:pt modelId="{EA054065-1B8A-491D-9E3E-F86C891E3E32}" type="pres">
      <dgm:prSet presAssocID="{6405264E-65CA-4326-BAB1-C8237B9F7CE9}" presName="rootText" presStyleLbl="node3" presStyleIdx="3" presStyleCnt="7" custLinFactY="-3850" custLinFactNeighborX="-21895" custLinFactNeighborY="-100000">
        <dgm:presLayoutVars>
          <dgm:chPref val="3"/>
        </dgm:presLayoutVars>
      </dgm:prSet>
      <dgm:spPr/>
      <dgm:t>
        <a:bodyPr/>
        <a:lstStyle/>
        <a:p>
          <a:endParaRPr lang="en-AU"/>
        </a:p>
      </dgm:t>
    </dgm:pt>
    <dgm:pt modelId="{D2097B9D-286E-498F-A2DC-F5C8C5F9D018}" type="pres">
      <dgm:prSet presAssocID="{6405264E-65CA-4326-BAB1-C8237B9F7CE9}" presName="rootConnector" presStyleLbl="node3" presStyleIdx="3" presStyleCnt="7"/>
      <dgm:spPr/>
      <dgm:t>
        <a:bodyPr/>
        <a:lstStyle/>
        <a:p>
          <a:endParaRPr lang="en-AU"/>
        </a:p>
      </dgm:t>
    </dgm:pt>
    <dgm:pt modelId="{367188C6-8D83-4FE7-9546-C7570D3460EE}" type="pres">
      <dgm:prSet presAssocID="{6405264E-65CA-4326-BAB1-C8237B9F7CE9}" presName="hierChild4" presStyleCnt="0"/>
      <dgm:spPr/>
    </dgm:pt>
    <dgm:pt modelId="{5143B3DE-CE31-4B21-8844-F6FA53D7108E}" type="pres">
      <dgm:prSet presAssocID="{6405264E-65CA-4326-BAB1-C8237B9F7CE9}" presName="hierChild5" presStyleCnt="0"/>
      <dgm:spPr/>
    </dgm:pt>
    <dgm:pt modelId="{C5BD3927-B97E-48B2-BEFA-5C3AFD998370}" type="pres">
      <dgm:prSet presAssocID="{9E47ACC8-01A6-49A0-967C-1FA25C0904C7}" presName="hierChild5" presStyleCnt="0"/>
      <dgm:spPr/>
    </dgm:pt>
    <dgm:pt modelId="{18076426-F1A5-490E-84A3-345652AFEABB}" type="pres">
      <dgm:prSet presAssocID="{AC5A2A52-A620-4DBE-9815-4B8718C75FC5}" presName="Name111" presStyleLbl="parChTrans1D3" presStyleIdx="5" presStyleCnt="9"/>
      <dgm:spPr/>
      <dgm:t>
        <a:bodyPr/>
        <a:lstStyle/>
        <a:p>
          <a:endParaRPr lang="en-US"/>
        </a:p>
      </dgm:t>
    </dgm:pt>
    <dgm:pt modelId="{C05C6381-AB9C-498B-83D8-C75193E618FB}" type="pres">
      <dgm:prSet presAssocID="{A33ED3CB-6C0D-49A0-8669-A1A15E1F0B8B}" presName="hierRoot3" presStyleCnt="0">
        <dgm:presLayoutVars>
          <dgm:hierBranch val="init"/>
        </dgm:presLayoutVars>
      </dgm:prSet>
      <dgm:spPr/>
    </dgm:pt>
    <dgm:pt modelId="{4ABA1209-6DA3-466E-8FB4-11E7EBE2E7F2}" type="pres">
      <dgm:prSet presAssocID="{A33ED3CB-6C0D-49A0-8669-A1A15E1F0B8B}" presName="rootComposite3" presStyleCnt="0"/>
      <dgm:spPr/>
    </dgm:pt>
    <dgm:pt modelId="{95E12871-6433-4EE2-AEEC-70B2DA56E29E}" type="pres">
      <dgm:prSet presAssocID="{A33ED3CB-6C0D-49A0-8669-A1A15E1F0B8B}" presName="rootText3" presStyleLbl="asst2" presStyleIdx="1" presStyleCnt="2" custLinFactNeighborX="-16598" custLinFactNeighborY="-84710">
        <dgm:presLayoutVars>
          <dgm:chPref val="3"/>
        </dgm:presLayoutVars>
      </dgm:prSet>
      <dgm:spPr/>
      <dgm:t>
        <a:bodyPr/>
        <a:lstStyle/>
        <a:p>
          <a:endParaRPr lang="en-AU"/>
        </a:p>
      </dgm:t>
    </dgm:pt>
    <dgm:pt modelId="{447900AA-C732-4B90-9F8A-A42DDA84CD14}" type="pres">
      <dgm:prSet presAssocID="{A33ED3CB-6C0D-49A0-8669-A1A15E1F0B8B}" presName="rootConnector3" presStyleLbl="asst2" presStyleIdx="1" presStyleCnt="2"/>
      <dgm:spPr/>
      <dgm:t>
        <a:bodyPr/>
        <a:lstStyle/>
        <a:p>
          <a:endParaRPr lang="en-AU"/>
        </a:p>
      </dgm:t>
    </dgm:pt>
    <dgm:pt modelId="{03A6D12B-E786-4246-B4C9-65EB1EB5C409}" type="pres">
      <dgm:prSet presAssocID="{A33ED3CB-6C0D-49A0-8669-A1A15E1F0B8B}" presName="hierChild6" presStyleCnt="0"/>
      <dgm:spPr/>
    </dgm:pt>
    <dgm:pt modelId="{AA548751-6A28-47E5-A6E1-79B9A19750D4}" type="pres">
      <dgm:prSet presAssocID="{A33ED3CB-6C0D-49A0-8669-A1A15E1F0B8B}" presName="hierChild7" presStyleCnt="0"/>
      <dgm:spPr/>
    </dgm:pt>
    <dgm:pt modelId="{4F1CB909-3D07-4CA6-B8EF-0F42126D1542}" type="pres">
      <dgm:prSet presAssocID="{C6D1164A-2DF4-4FD5-9E31-704E6998AC4C}" presName="hierChild3" presStyleCnt="0"/>
      <dgm:spPr/>
    </dgm:pt>
    <dgm:pt modelId="{A442AB6C-051E-4232-8D58-EFA2E557ED37}" type="pres">
      <dgm:prSet presAssocID="{53A25386-EE37-4CA0-A145-361F1C449742}" presName="Name111" presStyleLbl="parChTrans1D2" presStyleIdx="2" presStyleCnt="3"/>
      <dgm:spPr/>
      <dgm:t>
        <a:bodyPr/>
        <a:lstStyle/>
        <a:p>
          <a:endParaRPr lang="en-AU"/>
        </a:p>
      </dgm:t>
    </dgm:pt>
    <dgm:pt modelId="{B76FEBBD-9E2D-4685-ABFD-3DA1AA3B6629}" type="pres">
      <dgm:prSet presAssocID="{1BD85F90-9896-4A8A-897E-09240B2178B2}" presName="hierRoot3" presStyleCnt="0">
        <dgm:presLayoutVars>
          <dgm:hierBranch val="init"/>
        </dgm:presLayoutVars>
      </dgm:prSet>
      <dgm:spPr/>
    </dgm:pt>
    <dgm:pt modelId="{B5DD147F-F310-44FD-ACEE-608DAD37FA7D}" type="pres">
      <dgm:prSet presAssocID="{1BD85F90-9896-4A8A-897E-09240B2178B2}" presName="rootComposite3" presStyleCnt="0"/>
      <dgm:spPr/>
    </dgm:pt>
    <dgm:pt modelId="{531A2A68-B61C-437B-818A-4F3B52D38EA2}" type="pres">
      <dgm:prSet presAssocID="{1BD85F90-9896-4A8A-897E-09240B2178B2}" presName="rootText3" presStyleLbl="asst1" presStyleIdx="0" presStyleCnt="1" custLinFactNeighborX="-37400" custLinFactNeighborY="-13464">
        <dgm:presLayoutVars>
          <dgm:chPref val="3"/>
        </dgm:presLayoutVars>
      </dgm:prSet>
      <dgm:spPr/>
      <dgm:t>
        <a:bodyPr/>
        <a:lstStyle/>
        <a:p>
          <a:endParaRPr lang="en-AU"/>
        </a:p>
      </dgm:t>
    </dgm:pt>
    <dgm:pt modelId="{C6FB9983-750E-4FCB-8CF8-7E33D3640264}" type="pres">
      <dgm:prSet presAssocID="{1BD85F90-9896-4A8A-897E-09240B2178B2}" presName="rootConnector3" presStyleLbl="asst1" presStyleIdx="0" presStyleCnt="1"/>
      <dgm:spPr/>
      <dgm:t>
        <a:bodyPr/>
        <a:lstStyle/>
        <a:p>
          <a:endParaRPr lang="en-AU"/>
        </a:p>
      </dgm:t>
    </dgm:pt>
    <dgm:pt modelId="{330CEF26-1652-4FCE-B10B-C0C27CFA1C04}" type="pres">
      <dgm:prSet presAssocID="{1BD85F90-9896-4A8A-897E-09240B2178B2}" presName="hierChild6" presStyleCnt="0"/>
      <dgm:spPr/>
    </dgm:pt>
    <dgm:pt modelId="{09A58575-41A5-4AD9-92B1-F6D4E5E309FD}" type="pres">
      <dgm:prSet presAssocID="{48DDAD34-2BEC-4F77-BEB2-E2A729B9EE92}" presName="Name37" presStyleLbl="parChTrans1D3" presStyleIdx="6" presStyleCnt="9"/>
      <dgm:spPr/>
      <dgm:t>
        <a:bodyPr/>
        <a:lstStyle/>
        <a:p>
          <a:endParaRPr lang="en-US"/>
        </a:p>
      </dgm:t>
    </dgm:pt>
    <dgm:pt modelId="{587136B7-1A97-44AA-8EF8-687601DDC525}" type="pres">
      <dgm:prSet presAssocID="{06882C1F-794C-4742-991D-B4A466764DDC}" presName="hierRoot2" presStyleCnt="0">
        <dgm:presLayoutVars>
          <dgm:hierBranch val="init"/>
        </dgm:presLayoutVars>
      </dgm:prSet>
      <dgm:spPr/>
    </dgm:pt>
    <dgm:pt modelId="{28B7DE2D-B942-4FFF-A8F5-E8F5D77E518F}" type="pres">
      <dgm:prSet presAssocID="{06882C1F-794C-4742-991D-B4A466764DDC}" presName="rootComposite" presStyleCnt="0"/>
      <dgm:spPr/>
    </dgm:pt>
    <dgm:pt modelId="{C4B1BEC4-D8C5-42F8-AE75-0945CCA561C7}" type="pres">
      <dgm:prSet presAssocID="{06882C1F-794C-4742-991D-B4A466764DDC}" presName="rootText" presStyleLbl="node3" presStyleIdx="4" presStyleCnt="7" custLinFactNeighborX="-21660" custLinFactNeighborY="-28317">
        <dgm:presLayoutVars>
          <dgm:chPref val="3"/>
        </dgm:presLayoutVars>
      </dgm:prSet>
      <dgm:spPr/>
      <dgm:t>
        <a:bodyPr/>
        <a:lstStyle/>
        <a:p>
          <a:endParaRPr lang="en-AU"/>
        </a:p>
      </dgm:t>
    </dgm:pt>
    <dgm:pt modelId="{B728D246-EB6A-46FB-82A0-212E0DFB4F02}" type="pres">
      <dgm:prSet presAssocID="{06882C1F-794C-4742-991D-B4A466764DDC}" presName="rootConnector" presStyleLbl="node3" presStyleIdx="4" presStyleCnt="7"/>
      <dgm:spPr/>
      <dgm:t>
        <a:bodyPr/>
        <a:lstStyle/>
        <a:p>
          <a:endParaRPr lang="en-AU"/>
        </a:p>
      </dgm:t>
    </dgm:pt>
    <dgm:pt modelId="{3117CA11-B049-4651-B6B0-EBFB6610710D}" type="pres">
      <dgm:prSet presAssocID="{06882C1F-794C-4742-991D-B4A466764DDC}" presName="hierChild4" presStyleCnt="0"/>
      <dgm:spPr/>
    </dgm:pt>
    <dgm:pt modelId="{55EC9FD9-09CD-4152-A306-52265B3E4131}" type="pres">
      <dgm:prSet presAssocID="{06882C1F-794C-4742-991D-B4A466764DDC}" presName="hierChild5" presStyleCnt="0"/>
      <dgm:spPr/>
    </dgm:pt>
    <dgm:pt modelId="{0F1853BC-81F2-4E3D-AE7F-B670C1CABE8A}" type="pres">
      <dgm:prSet presAssocID="{C9B05819-A481-418A-B490-FF3D01E402E6}" presName="Name37" presStyleLbl="parChTrans1D3" presStyleIdx="7" presStyleCnt="9"/>
      <dgm:spPr/>
      <dgm:t>
        <a:bodyPr/>
        <a:lstStyle/>
        <a:p>
          <a:endParaRPr lang="en-US"/>
        </a:p>
      </dgm:t>
    </dgm:pt>
    <dgm:pt modelId="{D8F47D02-21B3-4FC6-8CAC-0202BCC9BD5B}" type="pres">
      <dgm:prSet presAssocID="{EAB7B439-4990-4743-B1FD-A68AAF4C69EC}" presName="hierRoot2" presStyleCnt="0">
        <dgm:presLayoutVars>
          <dgm:hierBranch val="init"/>
        </dgm:presLayoutVars>
      </dgm:prSet>
      <dgm:spPr/>
    </dgm:pt>
    <dgm:pt modelId="{896F53C0-B34B-47DB-B452-D04C6D309FBD}" type="pres">
      <dgm:prSet presAssocID="{EAB7B439-4990-4743-B1FD-A68AAF4C69EC}" presName="rootComposite" presStyleCnt="0"/>
      <dgm:spPr/>
    </dgm:pt>
    <dgm:pt modelId="{806242FD-3A11-4E72-9994-2C11350E5727}" type="pres">
      <dgm:prSet presAssocID="{EAB7B439-4990-4743-B1FD-A68AAF4C69EC}" presName="rootText" presStyleLbl="node3" presStyleIdx="5" presStyleCnt="7" custLinFactNeighborX="-20573" custLinFactNeighborY="-35682">
        <dgm:presLayoutVars>
          <dgm:chPref val="3"/>
        </dgm:presLayoutVars>
      </dgm:prSet>
      <dgm:spPr/>
      <dgm:t>
        <a:bodyPr/>
        <a:lstStyle/>
        <a:p>
          <a:endParaRPr lang="en-AU"/>
        </a:p>
      </dgm:t>
    </dgm:pt>
    <dgm:pt modelId="{99D0310F-43C2-4FD4-AF95-DFC79D803947}" type="pres">
      <dgm:prSet presAssocID="{EAB7B439-4990-4743-B1FD-A68AAF4C69EC}" presName="rootConnector" presStyleLbl="node3" presStyleIdx="5" presStyleCnt="7"/>
      <dgm:spPr/>
      <dgm:t>
        <a:bodyPr/>
        <a:lstStyle/>
        <a:p>
          <a:endParaRPr lang="en-AU"/>
        </a:p>
      </dgm:t>
    </dgm:pt>
    <dgm:pt modelId="{BB4D621F-BF51-429B-B9E1-7FE031AC9806}" type="pres">
      <dgm:prSet presAssocID="{EAB7B439-4990-4743-B1FD-A68AAF4C69EC}" presName="hierChild4" presStyleCnt="0"/>
      <dgm:spPr/>
    </dgm:pt>
    <dgm:pt modelId="{39B0E7ED-A021-467A-B99D-1063528B3D35}" type="pres">
      <dgm:prSet presAssocID="{EAB7B439-4990-4743-B1FD-A68AAF4C69EC}" presName="hierChild5" presStyleCnt="0"/>
      <dgm:spPr/>
    </dgm:pt>
    <dgm:pt modelId="{A27EE423-FB37-48EB-8121-963FD53286AC}" type="pres">
      <dgm:prSet presAssocID="{8A1538F0-AF92-4C23-AA36-A34A884747AD}" presName="Name37" presStyleLbl="parChTrans1D3" presStyleIdx="8" presStyleCnt="9"/>
      <dgm:spPr/>
      <dgm:t>
        <a:bodyPr/>
        <a:lstStyle/>
        <a:p>
          <a:endParaRPr lang="en-US"/>
        </a:p>
      </dgm:t>
    </dgm:pt>
    <dgm:pt modelId="{9B0D770C-D167-4C13-A88A-9C6BF1B6BAF2}" type="pres">
      <dgm:prSet presAssocID="{672FDBE2-0347-4EDB-ADF6-8D900D5E8B22}" presName="hierRoot2" presStyleCnt="0">
        <dgm:presLayoutVars>
          <dgm:hierBranch val="init"/>
        </dgm:presLayoutVars>
      </dgm:prSet>
      <dgm:spPr/>
    </dgm:pt>
    <dgm:pt modelId="{1A9CB025-9389-419E-9151-B56BEDE387E8}" type="pres">
      <dgm:prSet presAssocID="{672FDBE2-0347-4EDB-ADF6-8D900D5E8B22}" presName="rootComposite" presStyleCnt="0"/>
      <dgm:spPr/>
    </dgm:pt>
    <dgm:pt modelId="{CFA00BF4-0A9D-4A91-8309-4B7EF1A128F1}" type="pres">
      <dgm:prSet presAssocID="{672FDBE2-0347-4EDB-ADF6-8D900D5E8B22}" presName="rootText" presStyleLbl="node3" presStyleIdx="6" presStyleCnt="7" custLinFactNeighborX="-19485" custLinFactNeighborY="-41688">
        <dgm:presLayoutVars>
          <dgm:chPref val="3"/>
        </dgm:presLayoutVars>
      </dgm:prSet>
      <dgm:spPr/>
      <dgm:t>
        <a:bodyPr/>
        <a:lstStyle/>
        <a:p>
          <a:endParaRPr lang="en-AU"/>
        </a:p>
      </dgm:t>
    </dgm:pt>
    <dgm:pt modelId="{5F84C5F2-5015-49F8-9F1D-E1FD7DA4ACF4}" type="pres">
      <dgm:prSet presAssocID="{672FDBE2-0347-4EDB-ADF6-8D900D5E8B22}" presName="rootConnector" presStyleLbl="node3" presStyleIdx="6" presStyleCnt="7"/>
      <dgm:spPr/>
      <dgm:t>
        <a:bodyPr/>
        <a:lstStyle/>
        <a:p>
          <a:endParaRPr lang="en-AU"/>
        </a:p>
      </dgm:t>
    </dgm:pt>
    <dgm:pt modelId="{A7FA6D6E-218C-4A2E-947E-7D6DE2B1EC6E}" type="pres">
      <dgm:prSet presAssocID="{672FDBE2-0347-4EDB-ADF6-8D900D5E8B22}" presName="hierChild4" presStyleCnt="0"/>
      <dgm:spPr/>
    </dgm:pt>
    <dgm:pt modelId="{37624A18-0CFE-4D9A-9EB6-6A6453BC0AF7}" type="pres">
      <dgm:prSet presAssocID="{672FDBE2-0347-4EDB-ADF6-8D900D5E8B22}" presName="hierChild5" presStyleCnt="0"/>
      <dgm:spPr/>
    </dgm:pt>
    <dgm:pt modelId="{A1F2EFC6-6A0E-4E59-BE4D-4C4EAF397FD9}" type="pres">
      <dgm:prSet presAssocID="{1BD85F90-9896-4A8A-897E-09240B2178B2}" presName="hierChild7" presStyleCnt="0"/>
      <dgm:spPr/>
    </dgm:pt>
  </dgm:ptLst>
  <dgm:cxnLst>
    <dgm:cxn modelId="{E46C511B-6880-4BA5-BE75-5C1E61926BC0}" type="presOf" srcId="{EAB7B439-4990-4743-B1FD-A68AAF4C69EC}" destId="{806242FD-3A11-4E72-9994-2C11350E5727}" srcOrd="0" destOrd="0" presId="urn:microsoft.com/office/officeart/2005/8/layout/orgChart1"/>
    <dgm:cxn modelId="{DF903E8A-97A6-4D19-9DB2-A6099E8536E3}" srcId="{9E47ACC8-01A6-49A0-967C-1FA25C0904C7}" destId="{6405264E-65CA-4326-BAB1-C8237B9F7CE9}" srcOrd="2" destOrd="0" parTransId="{058F5848-B423-4F0B-A815-CAB53B365217}" sibTransId="{BC51AF9C-4969-4144-8DA2-FCCAFB705295}"/>
    <dgm:cxn modelId="{8CB15169-847B-4A51-A08A-56822A3F5933}" type="presOf" srcId="{EC23A260-DF09-4190-B843-04CCF67C75F9}" destId="{4E5417B9-18EA-4577-AD48-9D72260E463E}" srcOrd="1" destOrd="0" presId="urn:microsoft.com/office/officeart/2005/8/layout/orgChart1"/>
    <dgm:cxn modelId="{C3A5CE46-565C-4F80-BF7E-E7E1D0F7BBDF}" srcId="{C6D1164A-2DF4-4FD5-9E31-704E6998AC4C}" destId="{1BD85F90-9896-4A8A-897E-09240B2178B2}" srcOrd="0" destOrd="0" parTransId="{53A25386-EE37-4CA0-A145-361F1C449742}" sibTransId="{933BBD95-83B5-449D-902D-9D7EEFED6C27}"/>
    <dgm:cxn modelId="{443315BF-0534-4F2E-952A-A6B743B0D425}" srcId="{1BD85F90-9896-4A8A-897E-09240B2178B2}" destId="{672FDBE2-0347-4EDB-ADF6-8D900D5E8B22}" srcOrd="2" destOrd="0" parTransId="{8A1538F0-AF92-4C23-AA36-A34A884747AD}" sibTransId="{FBBAA11A-0A53-4414-8009-CFEC2D3BF294}"/>
    <dgm:cxn modelId="{DD5831EB-380F-4F00-A1C6-5BB66F713D60}" type="presOf" srcId="{06882C1F-794C-4742-991D-B4A466764DDC}" destId="{C4B1BEC4-D8C5-42F8-AE75-0945CCA561C7}" srcOrd="0" destOrd="0" presId="urn:microsoft.com/office/officeart/2005/8/layout/orgChart1"/>
    <dgm:cxn modelId="{5400090C-7FFB-4D80-8729-69D9289D4222}" srcId="{1686E485-8518-4BD4-91A1-57B112123F00}" destId="{C6D1164A-2DF4-4FD5-9E31-704E6998AC4C}" srcOrd="0" destOrd="0" parTransId="{6A886A38-5CD2-4505-801D-A5D326C3480A}" sibTransId="{FA571743-A082-4059-9341-362176507788}"/>
    <dgm:cxn modelId="{01D8B0E8-0F55-4AD6-8931-9A3953E38A37}" type="presOf" srcId="{1BD85F90-9896-4A8A-897E-09240B2178B2}" destId="{531A2A68-B61C-437B-818A-4F3B52D38EA2}" srcOrd="0" destOrd="0" presId="urn:microsoft.com/office/officeart/2005/8/layout/orgChart1"/>
    <dgm:cxn modelId="{AF604846-E291-4F35-A356-A535CE7A33C3}" srcId="{C6D1164A-2DF4-4FD5-9E31-704E6998AC4C}" destId="{864607B2-1FB8-4BDC-811B-363EC9E27432}" srcOrd="1" destOrd="0" parTransId="{3AA3159F-BD6D-49F3-8B5D-E61440DD8778}" sibTransId="{C21064A4-7C66-4118-B614-671B2C90BC40}"/>
    <dgm:cxn modelId="{0388B4A3-FADB-446E-97A6-D519DE4A5914}" type="presOf" srcId="{864607B2-1FB8-4BDC-811B-363EC9E27432}" destId="{69A3364D-AB66-4693-AE23-8830BD4F974A}" srcOrd="0" destOrd="0" presId="urn:microsoft.com/office/officeart/2005/8/layout/orgChart1"/>
    <dgm:cxn modelId="{EF44F42C-B111-4802-B795-E8B53EF96E37}" type="presOf" srcId="{C9B05819-A481-418A-B490-FF3D01E402E6}" destId="{0F1853BC-81F2-4E3D-AE7F-B670C1CABE8A}" srcOrd="0" destOrd="0" presId="urn:microsoft.com/office/officeart/2005/8/layout/orgChart1"/>
    <dgm:cxn modelId="{E6D40E84-134A-4F45-8EC4-6D15F0DF6071}" type="presOf" srcId="{9E47ACC8-01A6-49A0-967C-1FA25C0904C7}" destId="{089D7A58-705B-4501-8525-23AA90E454FE}" srcOrd="1" destOrd="0" presId="urn:microsoft.com/office/officeart/2005/8/layout/orgChart1"/>
    <dgm:cxn modelId="{F4F712B3-3A74-41F4-B0E3-B057E97E6C6B}" type="presOf" srcId="{1BD85F90-9896-4A8A-897E-09240B2178B2}" destId="{C6FB9983-750E-4FCB-8CF8-7E33D3640264}" srcOrd="1" destOrd="0" presId="urn:microsoft.com/office/officeart/2005/8/layout/orgChart1"/>
    <dgm:cxn modelId="{BC67CB33-B4CD-46FF-AB3F-7FFA2E958E04}" type="presOf" srcId="{F5C65875-CBBD-4FDD-8337-C08CF0F3A950}" destId="{AD25BD4D-06BC-4618-83CC-E25082B11AC8}" srcOrd="0" destOrd="0" presId="urn:microsoft.com/office/officeart/2005/8/layout/orgChart1"/>
    <dgm:cxn modelId="{12A9C5A0-1455-42EA-AEB9-0291ADFC8109}" type="presOf" srcId="{8CECA80E-8D22-43A5-9FB3-79B36130FD60}" destId="{A4160F9C-3CF9-4EB2-813B-149EF5F23E8B}" srcOrd="0" destOrd="0" presId="urn:microsoft.com/office/officeart/2005/8/layout/orgChart1"/>
    <dgm:cxn modelId="{E39347CC-C2DB-451C-B262-7E9B217DEFCA}" type="presOf" srcId="{864607B2-1FB8-4BDC-811B-363EC9E27432}" destId="{28B3BA20-C7A7-457E-914D-E5CDBB1570D8}" srcOrd="1" destOrd="0" presId="urn:microsoft.com/office/officeart/2005/8/layout/orgChart1"/>
    <dgm:cxn modelId="{83372313-EB47-4A6B-886F-763B4536F7D8}" srcId="{864607B2-1FB8-4BDC-811B-363EC9E27432}" destId="{EC23A260-DF09-4190-B843-04CCF67C75F9}" srcOrd="2" destOrd="0" parTransId="{31C10D7A-5AFC-4CD4-A83A-6740C13FDF06}" sibTransId="{B9F3CD1A-1800-4B0A-8308-F3BD7C49F40F}"/>
    <dgm:cxn modelId="{3A1B4BBA-93B1-493B-BBCE-9DC6A31A7EC1}" srcId="{864607B2-1FB8-4BDC-811B-363EC9E27432}" destId="{4170B5B2-7ACC-4DBC-9C12-2AD8F2335F1F}" srcOrd="0" destOrd="0" parTransId="{FE5A866D-33DE-4E1F-936E-FF87FCFB685D}" sibTransId="{4D37E5A8-B86A-4FC9-863F-F9211685A7CE}"/>
    <dgm:cxn modelId="{9368FFC5-3252-4349-9638-512C2B13D4B4}" type="presOf" srcId="{058F5848-B423-4F0B-A815-CAB53B365217}" destId="{9D080B85-8B2C-4DEE-AFA2-8A3BDA6F8C13}" srcOrd="0" destOrd="0" presId="urn:microsoft.com/office/officeart/2005/8/layout/orgChart1"/>
    <dgm:cxn modelId="{934C8A0A-ED2D-4EF5-9CFD-0732AE17A8D2}" type="presOf" srcId="{C6D1164A-2DF4-4FD5-9E31-704E6998AC4C}" destId="{A61F3121-D2AF-48D4-9ED6-870C02CC5A6C}" srcOrd="0" destOrd="0" presId="urn:microsoft.com/office/officeart/2005/8/layout/orgChart1"/>
    <dgm:cxn modelId="{F3C31115-1DEE-4D64-8B3B-CD3C3766C38A}" type="presOf" srcId="{6405264E-65CA-4326-BAB1-C8237B9F7CE9}" destId="{EA054065-1B8A-491D-9E3E-F86C891E3E32}" srcOrd="0" destOrd="0" presId="urn:microsoft.com/office/officeart/2005/8/layout/orgChart1"/>
    <dgm:cxn modelId="{4BB6BC08-7265-498E-B368-8B0CA5404470}" type="presOf" srcId="{3AA3159F-BD6D-49F3-8B5D-E61440DD8778}" destId="{6BC45F77-0958-4F00-B8FB-04ED2300BE46}" srcOrd="0" destOrd="0" presId="urn:microsoft.com/office/officeart/2005/8/layout/orgChart1"/>
    <dgm:cxn modelId="{2CAAA530-E29D-4E0E-9C3E-5F36AA5ABBD2}" type="presOf" srcId="{BB886A3D-7DB3-49AD-97D4-5355576C6AEE}" destId="{2DC04A86-2A63-4E1A-AB28-8A1CAF117970}" srcOrd="0" destOrd="0" presId="urn:microsoft.com/office/officeart/2005/8/layout/orgChart1"/>
    <dgm:cxn modelId="{3594BC0F-D4CC-47A7-8D2E-6B0AA447C4BD}" type="presOf" srcId="{C6D1164A-2DF4-4FD5-9E31-704E6998AC4C}" destId="{A844418B-FC30-4461-8DBC-89D8EDFDB1F9}" srcOrd="1" destOrd="0" presId="urn:microsoft.com/office/officeart/2005/8/layout/orgChart1"/>
    <dgm:cxn modelId="{F0C01A0F-2C23-4982-94B5-6BDA1116B55E}" type="presOf" srcId="{F5C65875-CBBD-4FDD-8337-C08CF0F3A950}" destId="{6B9D774B-1C58-4494-B924-6EECB54ED0B2}" srcOrd="1" destOrd="0" presId="urn:microsoft.com/office/officeart/2005/8/layout/orgChart1"/>
    <dgm:cxn modelId="{39CB5CED-CB86-4AA2-9EFF-A16D04266DF4}" type="presOf" srcId="{1686E485-8518-4BD4-91A1-57B112123F00}" destId="{36F15AF5-20D0-40D3-995C-FC7A8D74CAD1}" srcOrd="0" destOrd="0" presId="urn:microsoft.com/office/officeart/2005/8/layout/orgChart1"/>
    <dgm:cxn modelId="{A21CEDA2-C7FC-41E9-8E28-F43F62FDE11C}" type="presOf" srcId="{EAB7B439-4990-4743-B1FD-A68AAF4C69EC}" destId="{99D0310F-43C2-4FD4-AF95-DFC79D803947}" srcOrd="1" destOrd="0" presId="urn:microsoft.com/office/officeart/2005/8/layout/orgChart1"/>
    <dgm:cxn modelId="{8090A87A-4FDC-4C67-9564-37089C1EADCA}" type="presOf" srcId="{31C10D7A-5AFC-4CD4-A83A-6740C13FDF06}" destId="{1BF8F94B-B41B-4B81-A6EF-3D51D779D6B1}" srcOrd="0" destOrd="0" presId="urn:microsoft.com/office/officeart/2005/8/layout/orgChart1"/>
    <dgm:cxn modelId="{2B61D2DA-7310-46F8-B36A-A049E7287A49}" type="presOf" srcId="{4170B5B2-7ACC-4DBC-9C12-2AD8F2335F1F}" destId="{35B1D8CA-7775-433F-B559-BBDAB609208F}" srcOrd="1" destOrd="0" presId="urn:microsoft.com/office/officeart/2005/8/layout/orgChart1"/>
    <dgm:cxn modelId="{1616150B-AD54-45A9-8D98-6F5B81AF9549}" srcId="{1BD85F90-9896-4A8A-897E-09240B2178B2}" destId="{EAB7B439-4990-4743-B1FD-A68AAF4C69EC}" srcOrd="1" destOrd="0" parTransId="{C9B05819-A481-418A-B490-FF3D01E402E6}" sibTransId="{EE973559-EB2B-46E0-A90E-5E6FF6F4032D}"/>
    <dgm:cxn modelId="{959234C0-E9AB-488D-96C9-36739B1A35C7}" srcId="{864607B2-1FB8-4BDC-811B-363EC9E27432}" destId="{BB8C5F89-2CF0-43EB-9C1C-B1D6C16F508B}" srcOrd="1" destOrd="0" parTransId="{BB886A3D-7DB3-49AD-97D4-5355576C6AEE}" sibTransId="{3F75F9C5-F7C8-4251-8C57-C6A26EE2ED03}"/>
    <dgm:cxn modelId="{9C9E7B06-93E0-4EE9-BBA5-3631F32689D7}" type="presOf" srcId="{A33ED3CB-6C0D-49A0-8669-A1A15E1F0B8B}" destId="{95E12871-6433-4EE2-AEEC-70B2DA56E29E}" srcOrd="0" destOrd="0" presId="urn:microsoft.com/office/officeart/2005/8/layout/orgChart1"/>
    <dgm:cxn modelId="{6A10252B-D933-440B-9BAE-A7204EA3CA0B}" srcId="{1BD85F90-9896-4A8A-897E-09240B2178B2}" destId="{06882C1F-794C-4742-991D-B4A466764DDC}" srcOrd="0" destOrd="0" parTransId="{48DDAD34-2BEC-4F77-BEB2-E2A729B9EE92}" sibTransId="{40583C13-EC29-4935-A64E-9DCB8C353FA3}"/>
    <dgm:cxn modelId="{52CB5618-7C83-419B-A694-79A6335EE549}" type="presOf" srcId="{BB8C5F89-2CF0-43EB-9C1C-B1D6C16F508B}" destId="{0A40194C-852E-4EA7-947A-7B5D0054F50B}" srcOrd="1" destOrd="0" presId="urn:microsoft.com/office/officeart/2005/8/layout/orgChart1"/>
    <dgm:cxn modelId="{E2F2CD61-B711-486C-B50B-A4EC3105A12A}" type="presOf" srcId="{06882C1F-794C-4742-991D-B4A466764DDC}" destId="{B728D246-EB6A-46FB-82A0-212E0DFB4F02}" srcOrd="1" destOrd="0" presId="urn:microsoft.com/office/officeart/2005/8/layout/orgChart1"/>
    <dgm:cxn modelId="{92BD7905-F2E5-4CCB-9BE1-D46FE3C2762B}" srcId="{9E47ACC8-01A6-49A0-967C-1FA25C0904C7}" destId="{F5C65875-CBBD-4FDD-8337-C08CF0F3A950}" srcOrd="1" destOrd="0" parTransId="{8CECA80E-8D22-43A5-9FB3-79B36130FD60}" sibTransId="{B0E3562E-0539-4F4F-9E2A-74287855A7A4}"/>
    <dgm:cxn modelId="{11F5AAF6-7E24-4F57-B5ED-C2B1422D227B}" type="presOf" srcId="{FE5A866D-33DE-4E1F-936E-FF87FCFB685D}" destId="{CA3B8DDB-1BC1-4878-91D7-C60691EA7195}" srcOrd="0" destOrd="0" presId="urn:microsoft.com/office/officeart/2005/8/layout/orgChart1"/>
    <dgm:cxn modelId="{06EE7C9A-F87C-48B1-B711-3652A5DB37C0}" type="presOf" srcId="{EC23A260-DF09-4190-B843-04CCF67C75F9}" destId="{4A0F6EAB-C5E3-4199-8B49-59E78B7A5D1C}" srcOrd="0" destOrd="0" presId="urn:microsoft.com/office/officeart/2005/8/layout/orgChart1"/>
    <dgm:cxn modelId="{7F759171-75AA-4C4E-BBB6-ABE0E8C378FA}" type="presOf" srcId="{A33ED3CB-6C0D-49A0-8669-A1A15E1F0B8B}" destId="{447900AA-C732-4B90-9F8A-A42DDA84CD14}" srcOrd="1" destOrd="0" presId="urn:microsoft.com/office/officeart/2005/8/layout/orgChart1"/>
    <dgm:cxn modelId="{5C62C4B8-8FCC-408F-B93F-6ACB818F2DBE}" srcId="{C6D1164A-2DF4-4FD5-9E31-704E6998AC4C}" destId="{9E47ACC8-01A6-49A0-967C-1FA25C0904C7}" srcOrd="2" destOrd="0" parTransId="{4853F42A-B1A1-4B12-99A4-486E395450E7}" sibTransId="{C4E73D90-CEF2-45D7-B32E-75B4E4F5EBAA}"/>
    <dgm:cxn modelId="{D144FC95-5CCE-4B44-A425-AC6FB927B2D9}" type="presOf" srcId="{672FDBE2-0347-4EDB-ADF6-8D900D5E8B22}" destId="{5F84C5F2-5015-49F8-9F1D-E1FD7DA4ACF4}" srcOrd="1" destOrd="0" presId="urn:microsoft.com/office/officeart/2005/8/layout/orgChart1"/>
    <dgm:cxn modelId="{2BF81D51-A70E-4B7E-AB7E-EC7AA51BBEA8}" type="presOf" srcId="{4853F42A-B1A1-4B12-99A4-486E395450E7}" destId="{110AD5F8-B43A-4450-A379-ED0F64A8E14A}" srcOrd="0" destOrd="0" presId="urn:microsoft.com/office/officeart/2005/8/layout/orgChart1"/>
    <dgm:cxn modelId="{7837069D-A3D0-47DB-80F3-4A41290A7A5B}" type="presOf" srcId="{6405264E-65CA-4326-BAB1-C8237B9F7CE9}" destId="{D2097B9D-286E-498F-A2DC-F5C8C5F9D018}" srcOrd="1" destOrd="0" presId="urn:microsoft.com/office/officeart/2005/8/layout/orgChart1"/>
    <dgm:cxn modelId="{45BF8748-92CD-4248-AD54-BAF18CBCF2E7}" type="presOf" srcId="{BB8C5F89-2CF0-43EB-9C1C-B1D6C16F508B}" destId="{F6C98FE8-4D72-46AB-BE26-6DF5F2B1EE45}" srcOrd="0" destOrd="0" presId="urn:microsoft.com/office/officeart/2005/8/layout/orgChart1"/>
    <dgm:cxn modelId="{EA00DE9E-518E-4789-A74C-FC2407FE5307}" srcId="{9E47ACC8-01A6-49A0-967C-1FA25C0904C7}" destId="{A33ED3CB-6C0D-49A0-8669-A1A15E1F0B8B}" srcOrd="0" destOrd="0" parTransId="{AC5A2A52-A620-4DBE-9815-4B8718C75FC5}" sibTransId="{2634620A-7D61-479D-A96A-AA8C9D63560F}"/>
    <dgm:cxn modelId="{169265A9-FC2C-4A40-BD5A-38EC7899AF94}" type="presOf" srcId="{48DDAD34-2BEC-4F77-BEB2-E2A729B9EE92}" destId="{09A58575-41A5-4AD9-92B1-F6D4E5E309FD}" srcOrd="0" destOrd="0" presId="urn:microsoft.com/office/officeart/2005/8/layout/orgChart1"/>
    <dgm:cxn modelId="{8BC54F0A-C41C-403C-AB99-4AABAE726397}" type="presOf" srcId="{672FDBE2-0347-4EDB-ADF6-8D900D5E8B22}" destId="{CFA00BF4-0A9D-4A91-8309-4B7EF1A128F1}" srcOrd="0" destOrd="0" presId="urn:microsoft.com/office/officeart/2005/8/layout/orgChart1"/>
    <dgm:cxn modelId="{FF562BBE-7E90-4951-8BFE-848C0A3DBACE}" type="presOf" srcId="{AC5A2A52-A620-4DBE-9815-4B8718C75FC5}" destId="{18076426-F1A5-490E-84A3-345652AFEABB}" srcOrd="0" destOrd="0" presId="urn:microsoft.com/office/officeart/2005/8/layout/orgChart1"/>
    <dgm:cxn modelId="{42BC851D-0A7B-4813-BBCC-95AEB725B829}" type="presOf" srcId="{9E47ACC8-01A6-49A0-967C-1FA25C0904C7}" destId="{F420FBF2-FC35-448F-AB28-6B9F7750887E}" srcOrd="0" destOrd="0" presId="urn:microsoft.com/office/officeart/2005/8/layout/orgChart1"/>
    <dgm:cxn modelId="{27B842D3-8E3B-46C0-B01E-F485542973F3}" type="presOf" srcId="{8A1538F0-AF92-4C23-AA36-A34A884747AD}" destId="{A27EE423-FB37-48EB-8121-963FD53286AC}" srcOrd="0" destOrd="0" presId="urn:microsoft.com/office/officeart/2005/8/layout/orgChart1"/>
    <dgm:cxn modelId="{5F73943F-0507-417E-A8E1-E72E2A9A45F4}" type="presOf" srcId="{53A25386-EE37-4CA0-A145-361F1C449742}" destId="{A442AB6C-051E-4232-8D58-EFA2E557ED37}" srcOrd="0" destOrd="0" presId="urn:microsoft.com/office/officeart/2005/8/layout/orgChart1"/>
    <dgm:cxn modelId="{45974E77-EC54-4BF2-9416-2FBCF0336E93}" type="presOf" srcId="{4170B5B2-7ACC-4DBC-9C12-2AD8F2335F1F}" destId="{E89C30B9-12F4-4F7D-9B56-4EEF946B7106}" srcOrd="0" destOrd="0" presId="urn:microsoft.com/office/officeart/2005/8/layout/orgChart1"/>
    <dgm:cxn modelId="{4C4D5FCC-0183-4A1D-972E-BFFDF1527032}" type="presParOf" srcId="{36F15AF5-20D0-40D3-995C-FC7A8D74CAD1}" destId="{B9668E32-4FB9-41C5-AD1D-27826E890E79}" srcOrd="0" destOrd="0" presId="urn:microsoft.com/office/officeart/2005/8/layout/orgChart1"/>
    <dgm:cxn modelId="{5D4DF854-9E86-4FA6-810F-39167F032F33}" type="presParOf" srcId="{B9668E32-4FB9-41C5-AD1D-27826E890E79}" destId="{0427A4B7-C50A-47DF-B617-6316937CDE4B}" srcOrd="0" destOrd="0" presId="urn:microsoft.com/office/officeart/2005/8/layout/orgChart1"/>
    <dgm:cxn modelId="{9267875C-2CAB-43AB-8C18-456C3959D04C}" type="presParOf" srcId="{0427A4B7-C50A-47DF-B617-6316937CDE4B}" destId="{A61F3121-D2AF-48D4-9ED6-870C02CC5A6C}" srcOrd="0" destOrd="0" presId="urn:microsoft.com/office/officeart/2005/8/layout/orgChart1"/>
    <dgm:cxn modelId="{3EF1FEC1-3890-4ADD-B71B-7C42A71F67F4}" type="presParOf" srcId="{0427A4B7-C50A-47DF-B617-6316937CDE4B}" destId="{A844418B-FC30-4461-8DBC-89D8EDFDB1F9}" srcOrd="1" destOrd="0" presId="urn:microsoft.com/office/officeart/2005/8/layout/orgChart1"/>
    <dgm:cxn modelId="{5C813CBC-4DD3-4F4F-899E-6925EE744A98}" type="presParOf" srcId="{B9668E32-4FB9-41C5-AD1D-27826E890E79}" destId="{64CA140D-601B-4AC4-AB6E-4BAD87A992C9}" srcOrd="1" destOrd="0" presId="urn:microsoft.com/office/officeart/2005/8/layout/orgChart1"/>
    <dgm:cxn modelId="{EEBE9EFA-25E5-4398-92CF-88DDD2370540}" type="presParOf" srcId="{64CA140D-601B-4AC4-AB6E-4BAD87A992C9}" destId="{6BC45F77-0958-4F00-B8FB-04ED2300BE46}" srcOrd="0" destOrd="0" presId="urn:microsoft.com/office/officeart/2005/8/layout/orgChart1"/>
    <dgm:cxn modelId="{0613C73A-0A26-4173-9CB9-879B625EDEC2}" type="presParOf" srcId="{64CA140D-601B-4AC4-AB6E-4BAD87A992C9}" destId="{70940A62-2C0B-4116-A747-D6FAD0469E4F}" srcOrd="1" destOrd="0" presId="urn:microsoft.com/office/officeart/2005/8/layout/orgChart1"/>
    <dgm:cxn modelId="{6830811E-0D67-4D8F-B45A-26E9B6CF55E6}" type="presParOf" srcId="{70940A62-2C0B-4116-A747-D6FAD0469E4F}" destId="{0096FDA3-F12E-45A5-8187-A73787A15AC0}" srcOrd="0" destOrd="0" presId="urn:microsoft.com/office/officeart/2005/8/layout/orgChart1"/>
    <dgm:cxn modelId="{308EAF51-116F-483F-B4DF-6A2637F5C8D5}" type="presParOf" srcId="{0096FDA3-F12E-45A5-8187-A73787A15AC0}" destId="{69A3364D-AB66-4693-AE23-8830BD4F974A}" srcOrd="0" destOrd="0" presId="urn:microsoft.com/office/officeart/2005/8/layout/orgChart1"/>
    <dgm:cxn modelId="{F8525689-60A3-49C2-BF28-21D42E49E3B5}" type="presParOf" srcId="{0096FDA3-F12E-45A5-8187-A73787A15AC0}" destId="{28B3BA20-C7A7-457E-914D-E5CDBB1570D8}" srcOrd="1" destOrd="0" presId="urn:microsoft.com/office/officeart/2005/8/layout/orgChart1"/>
    <dgm:cxn modelId="{DA052B41-8542-4EA1-AFDB-1AC071B2A7FB}" type="presParOf" srcId="{70940A62-2C0B-4116-A747-D6FAD0469E4F}" destId="{958D38F2-08C2-4565-A06A-A2882D519E92}" srcOrd="1" destOrd="0" presId="urn:microsoft.com/office/officeart/2005/8/layout/orgChart1"/>
    <dgm:cxn modelId="{7AE4330D-D25D-4B34-81BC-25E2E09A8A8D}" type="presParOf" srcId="{958D38F2-08C2-4565-A06A-A2882D519E92}" destId="{2DC04A86-2A63-4E1A-AB28-8A1CAF117970}" srcOrd="0" destOrd="0" presId="urn:microsoft.com/office/officeart/2005/8/layout/orgChart1"/>
    <dgm:cxn modelId="{5CBA286A-D305-4C0B-89B3-370A93B39B24}" type="presParOf" srcId="{958D38F2-08C2-4565-A06A-A2882D519E92}" destId="{625FBC7B-3E36-475E-8746-731F2C28CF0E}" srcOrd="1" destOrd="0" presId="urn:microsoft.com/office/officeart/2005/8/layout/orgChart1"/>
    <dgm:cxn modelId="{128B7D2C-84DD-4813-9EF3-3008B6500E69}" type="presParOf" srcId="{625FBC7B-3E36-475E-8746-731F2C28CF0E}" destId="{37C485F8-4CA0-4A51-882A-877E8D635F1B}" srcOrd="0" destOrd="0" presId="urn:microsoft.com/office/officeart/2005/8/layout/orgChart1"/>
    <dgm:cxn modelId="{565CB223-8F5C-4D87-A6E6-469569056BAC}" type="presParOf" srcId="{37C485F8-4CA0-4A51-882A-877E8D635F1B}" destId="{F6C98FE8-4D72-46AB-BE26-6DF5F2B1EE45}" srcOrd="0" destOrd="0" presId="urn:microsoft.com/office/officeart/2005/8/layout/orgChart1"/>
    <dgm:cxn modelId="{701B74F7-D35F-4E45-B416-DD8EA876FD73}" type="presParOf" srcId="{37C485F8-4CA0-4A51-882A-877E8D635F1B}" destId="{0A40194C-852E-4EA7-947A-7B5D0054F50B}" srcOrd="1" destOrd="0" presId="urn:microsoft.com/office/officeart/2005/8/layout/orgChart1"/>
    <dgm:cxn modelId="{F2F599DF-36DA-4754-8F80-83FAEAB5E2EA}" type="presParOf" srcId="{625FBC7B-3E36-475E-8746-731F2C28CF0E}" destId="{3726128A-F079-449D-91C8-0908897D7A58}" srcOrd="1" destOrd="0" presId="urn:microsoft.com/office/officeart/2005/8/layout/orgChart1"/>
    <dgm:cxn modelId="{4EC90716-2AE0-4209-ADDF-288FDDD078E6}" type="presParOf" srcId="{625FBC7B-3E36-475E-8746-731F2C28CF0E}" destId="{988AAEE5-261E-4A34-92DE-7994DF929317}" srcOrd="2" destOrd="0" presId="urn:microsoft.com/office/officeart/2005/8/layout/orgChart1"/>
    <dgm:cxn modelId="{B99911E3-A6CD-47AE-B135-8B8A7B856679}" type="presParOf" srcId="{958D38F2-08C2-4565-A06A-A2882D519E92}" destId="{1BF8F94B-B41B-4B81-A6EF-3D51D779D6B1}" srcOrd="2" destOrd="0" presId="urn:microsoft.com/office/officeart/2005/8/layout/orgChart1"/>
    <dgm:cxn modelId="{C1DBA4DF-3644-4757-8AB5-0E39AD6FB5DF}" type="presParOf" srcId="{958D38F2-08C2-4565-A06A-A2882D519E92}" destId="{F6B3B4F7-ADCE-4696-85B6-C3537131B184}" srcOrd="3" destOrd="0" presId="urn:microsoft.com/office/officeart/2005/8/layout/orgChart1"/>
    <dgm:cxn modelId="{965F8010-1195-4DDA-8160-70DC1D33E4D9}" type="presParOf" srcId="{F6B3B4F7-ADCE-4696-85B6-C3537131B184}" destId="{2D104ABA-4781-4C6D-B816-222DE1846DB0}" srcOrd="0" destOrd="0" presId="urn:microsoft.com/office/officeart/2005/8/layout/orgChart1"/>
    <dgm:cxn modelId="{8B053BB8-8173-47BC-88D2-CAA385DE1989}" type="presParOf" srcId="{2D104ABA-4781-4C6D-B816-222DE1846DB0}" destId="{4A0F6EAB-C5E3-4199-8B49-59E78B7A5D1C}" srcOrd="0" destOrd="0" presId="urn:microsoft.com/office/officeart/2005/8/layout/orgChart1"/>
    <dgm:cxn modelId="{8B80365D-DF3B-4E09-8514-081485290372}" type="presParOf" srcId="{2D104ABA-4781-4C6D-B816-222DE1846DB0}" destId="{4E5417B9-18EA-4577-AD48-9D72260E463E}" srcOrd="1" destOrd="0" presId="urn:microsoft.com/office/officeart/2005/8/layout/orgChart1"/>
    <dgm:cxn modelId="{EE7AF37A-8658-4D09-A09C-E8DC2D2F076B}" type="presParOf" srcId="{F6B3B4F7-ADCE-4696-85B6-C3537131B184}" destId="{EC7C124B-DAEB-4320-8ED7-F3638CEE3B1A}" srcOrd="1" destOrd="0" presId="urn:microsoft.com/office/officeart/2005/8/layout/orgChart1"/>
    <dgm:cxn modelId="{0F7FB7B8-10E2-4087-87B7-BDF2F8B03E32}" type="presParOf" srcId="{F6B3B4F7-ADCE-4696-85B6-C3537131B184}" destId="{77F602A5-F573-4FE6-8BB3-024A6B8D1ABC}" srcOrd="2" destOrd="0" presId="urn:microsoft.com/office/officeart/2005/8/layout/orgChart1"/>
    <dgm:cxn modelId="{4642BE5E-930A-40F3-BDCA-4381C6FAF9A0}" type="presParOf" srcId="{70940A62-2C0B-4116-A747-D6FAD0469E4F}" destId="{7C054C8D-BE1B-4B10-9BD4-4BCFBA65083C}" srcOrd="2" destOrd="0" presId="urn:microsoft.com/office/officeart/2005/8/layout/orgChart1"/>
    <dgm:cxn modelId="{CDB6274F-7963-443E-A138-D29D44E2A10A}" type="presParOf" srcId="{7C054C8D-BE1B-4B10-9BD4-4BCFBA65083C}" destId="{CA3B8DDB-1BC1-4878-91D7-C60691EA7195}" srcOrd="0" destOrd="0" presId="urn:microsoft.com/office/officeart/2005/8/layout/orgChart1"/>
    <dgm:cxn modelId="{E71FE98D-D4DB-4BDB-91C8-939299C6734C}" type="presParOf" srcId="{7C054C8D-BE1B-4B10-9BD4-4BCFBA65083C}" destId="{1EA6A94D-2066-4D72-BF61-46B683372DBA}" srcOrd="1" destOrd="0" presId="urn:microsoft.com/office/officeart/2005/8/layout/orgChart1"/>
    <dgm:cxn modelId="{5EA4484C-7776-4EFE-AC2E-A82A2CE1DC94}" type="presParOf" srcId="{1EA6A94D-2066-4D72-BF61-46B683372DBA}" destId="{AEBC5102-D92F-4550-91C7-319A6E61150E}" srcOrd="0" destOrd="0" presId="urn:microsoft.com/office/officeart/2005/8/layout/orgChart1"/>
    <dgm:cxn modelId="{5D79EB48-2E63-4FCF-AD7C-6D046D01E040}" type="presParOf" srcId="{AEBC5102-D92F-4550-91C7-319A6E61150E}" destId="{E89C30B9-12F4-4F7D-9B56-4EEF946B7106}" srcOrd="0" destOrd="0" presId="urn:microsoft.com/office/officeart/2005/8/layout/orgChart1"/>
    <dgm:cxn modelId="{0B8291F1-6A09-4535-8A61-7D3E8B64436D}" type="presParOf" srcId="{AEBC5102-D92F-4550-91C7-319A6E61150E}" destId="{35B1D8CA-7775-433F-B559-BBDAB609208F}" srcOrd="1" destOrd="0" presId="urn:microsoft.com/office/officeart/2005/8/layout/orgChart1"/>
    <dgm:cxn modelId="{FC4E5293-EC4D-4E73-AF96-1EA407BE8629}" type="presParOf" srcId="{1EA6A94D-2066-4D72-BF61-46B683372DBA}" destId="{BCBEFDEB-0E80-4A4A-A47F-4EE099524C83}" srcOrd="1" destOrd="0" presId="urn:microsoft.com/office/officeart/2005/8/layout/orgChart1"/>
    <dgm:cxn modelId="{594BFB4B-C236-407D-873E-7F8B779420EB}" type="presParOf" srcId="{1EA6A94D-2066-4D72-BF61-46B683372DBA}" destId="{2A9518E3-6AC4-421A-928F-5F53872CDD52}" srcOrd="2" destOrd="0" presId="urn:microsoft.com/office/officeart/2005/8/layout/orgChart1"/>
    <dgm:cxn modelId="{BE40658A-93A7-4687-9B8A-2F79FC00FE23}" type="presParOf" srcId="{64CA140D-601B-4AC4-AB6E-4BAD87A992C9}" destId="{110AD5F8-B43A-4450-A379-ED0F64A8E14A}" srcOrd="2" destOrd="0" presId="urn:microsoft.com/office/officeart/2005/8/layout/orgChart1"/>
    <dgm:cxn modelId="{7EEA15DF-7AAF-4BC8-8CF4-222141030310}" type="presParOf" srcId="{64CA140D-601B-4AC4-AB6E-4BAD87A992C9}" destId="{23AECE25-6104-414D-9BBA-594A8C080869}" srcOrd="3" destOrd="0" presId="urn:microsoft.com/office/officeart/2005/8/layout/orgChart1"/>
    <dgm:cxn modelId="{97D013B0-7EA4-4B53-A144-0F51748455DB}" type="presParOf" srcId="{23AECE25-6104-414D-9BBA-594A8C080869}" destId="{5D15A1AD-6001-4AEA-BC23-28B596CC5ABC}" srcOrd="0" destOrd="0" presId="urn:microsoft.com/office/officeart/2005/8/layout/orgChart1"/>
    <dgm:cxn modelId="{825591A2-A61A-4A8B-AB1E-D6606B31C3A4}" type="presParOf" srcId="{5D15A1AD-6001-4AEA-BC23-28B596CC5ABC}" destId="{F420FBF2-FC35-448F-AB28-6B9F7750887E}" srcOrd="0" destOrd="0" presId="urn:microsoft.com/office/officeart/2005/8/layout/orgChart1"/>
    <dgm:cxn modelId="{2BC58775-D866-425C-A178-67969EBBA0D2}" type="presParOf" srcId="{5D15A1AD-6001-4AEA-BC23-28B596CC5ABC}" destId="{089D7A58-705B-4501-8525-23AA90E454FE}" srcOrd="1" destOrd="0" presId="urn:microsoft.com/office/officeart/2005/8/layout/orgChart1"/>
    <dgm:cxn modelId="{C0B51C8C-07AA-4152-84B2-18CA76DC7B56}" type="presParOf" srcId="{23AECE25-6104-414D-9BBA-594A8C080869}" destId="{33B2CA50-8E38-4D1C-99EB-F25DE22406DF}" srcOrd="1" destOrd="0" presId="urn:microsoft.com/office/officeart/2005/8/layout/orgChart1"/>
    <dgm:cxn modelId="{35524D36-8FCE-4BEB-9BD0-638846341EEE}" type="presParOf" srcId="{33B2CA50-8E38-4D1C-99EB-F25DE22406DF}" destId="{A4160F9C-3CF9-4EB2-813B-149EF5F23E8B}" srcOrd="0" destOrd="0" presId="urn:microsoft.com/office/officeart/2005/8/layout/orgChart1"/>
    <dgm:cxn modelId="{6216B94C-45BC-4EE6-A7C2-DD070E61B944}" type="presParOf" srcId="{33B2CA50-8E38-4D1C-99EB-F25DE22406DF}" destId="{5C9004EF-DBE6-4435-9834-51FF356C730F}" srcOrd="1" destOrd="0" presId="urn:microsoft.com/office/officeart/2005/8/layout/orgChart1"/>
    <dgm:cxn modelId="{34A52790-97EB-4530-822D-436098C4F27B}" type="presParOf" srcId="{5C9004EF-DBE6-4435-9834-51FF356C730F}" destId="{C1BB048D-0CA0-460C-99D1-69FF91C9D5A9}" srcOrd="0" destOrd="0" presId="urn:microsoft.com/office/officeart/2005/8/layout/orgChart1"/>
    <dgm:cxn modelId="{E9E78D2C-C42E-4481-96E6-FED72A194757}" type="presParOf" srcId="{C1BB048D-0CA0-460C-99D1-69FF91C9D5A9}" destId="{AD25BD4D-06BC-4618-83CC-E25082B11AC8}" srcOrd="0" destOrd="0" presId="urn:microsoft.com/office/officeart/2005/8/layout/orgChart1"/>
    <dgm:cxn modelId="{74F8D1A3-D017-44FC-9AF3-C6CBB3A1BCD3}" type="presParOf" srcId="{C1BB048D-0CA0-460C-99D1-69FF91C9D5A9}" destId="{6B9D774B-1C58-4494-B924-6EECB54ED0B2}" srcOrd="1" destOrd="0" presId="urn:microsoft.com/office/officeart/2005/8/layout/orgChart1"/>
    <dgm:cxn modelId="{690CD394-C41B-4EB0-9A0F-95C6DE426A08}" type="presParOf" srcId="{5C9004EF-DBE6-4435-9834-51FF356C730F}" destId="{4EF99DDB-8AEF-487D-9DC7-38CD72C00B27}" srcOrd="1" destOrd="0" presId="urn:microsoft.com/office/officeart/2005/8/layout/orgChart1"/>
    <dgm:cxn modelId="{99F77B8A-9C04-4703-A07D-A675CF73C0F1}" type="presParOf" srcId="{5C9004EF-DBE6-4435-9834-51FF356C730F}" destId="{37A9B05E-10E1-4215-A43B-DA5829341212}" srcOrd="2" destOrd="0" presId="urn:microsoft.com/office/officeart/2005/8/layout/orgChart1"/>
    <dgm:cxn modelId="{6E7E0E85-9FB3-4C97-83EE-97536A605FF7}" type="presParOf" srcId="{33B2CA50-8E38-4D1C-99EB-F25DE22406DF}" destId="{9D080B85-8B2C-4DEE-AFA2-8A3BDA6F8C13}" srcOrd="2" destOrd="0" presId="urn:microsoft.com/office/officeart/2005/8/layout/orgChart1"/>
    <dgm:cxn modelId="{4A4AAA7A-EB8D-4737-A7A4-C92FF2AA2905}" type="presParOf" srcId="{33B2CA50-8E38-4D1C-99EB-F25DE22406DF}" destId="{4C86EFB5-2B2D-43A5-A927-6376C0A72C34}" srcOrd="3" destOrd="0" presId="urn:microsoft.com/office/officeart/2005/8/layout/orgChart1"/>
    <dgm:cxn modelId="{665547B8-1F55-4D8C-BF85-91115FD2C878}" type="presParOf" srcId="{4C86EFB5-2B2D-43A5-A927-6376C0A72C34}" destId="{36EEDC18-D856-4A8D-9FE0-3A454A97EED0}" srcOrd="0" destOrd="0" presId="urn:microsoft.com/office/officeart/2005/8/layout/orgChart1"/>
    <dgm:cxn modelId="{A8578A2F-742E-4C29-840A-B776C137A1C7}" type="presParOf" srcId="{36EEDC18-D856-4A8D-9FE0-3A454A97EED0}" destId="{EA054065-1B8A-491D-9E3E-F86C891E3E32}" srcOrd="0" destOrd="0" presId="urn:microsoft.com/office/officeart/2005/8/layout/orgChart1"/>
    <dgm:cxn modelId="{570ECAC9-220E-48B8-837E-6A7D9EADF1A8}" type="presParOf" srcId="{36EEDC18-D856-4A8D-9FE0-3A454A97EED0}" destId="{D2097B9D-286E-498F-A2DC-F5C8C5F9D018}" srcOrd="1" destOrd="0" presId="urn:microsoft.com/office/officeart/2005/8/layout/orgChart1"/>
    <dgm:cxn modelId="{3CE6BEEF-CF03-4676-A39B-B9904A8368DF}" type="presParOf" srcId="{4C86EFB5-2B2D-43A5-A927-6376C0A72C34}" destId="{367188C6-8D83-4FE7-9546-C7570D3460EE}" srcOrd="1" destOrd="0" presId="urn:microsoft.com/office/officeart/2005/8/layout/orgChart1"/>
    <dgm:cxn modelId="{79E34321-B403-4560-BD9D-CD08B32CBB01}" type="presParOf" srcId="{4C86EFB5-2B2D-43A5-A927-6376C0A72C34}" destId="{5143B3DE-CE31-4B21-8844-F6FA53D7108E}" srcOrd="2" destOrd="0" presId="urn:microsoft.com/office/officeart/2005/8/layout/orgChart1"/>
    <dgm:cxn modelId="{10A2EEB6-6BBE-441F-8D6F-09A882410ADA}" type="presParOf" srcId="{23AECE25-6104-414D-9BBA-594A8C080869}" destId="{C5BD3927-B97E-48B2-BEFA-5C3AFD998370}" srcOrd="2" destOrd="0" presId="urn:microsoft.com/office/officeart/2005/8/layout/orgChart1"/>
    <dgm:cxn modelId="{D7F27AF6-8EEE-471D-82B4-757A83FD1FAE}" type="presParOf" srcId="{C5BD3927-B97E-48B2-BEFA-5C3AFD998370}" destId="{18076426-F1A5-490E-84A3-345652AFEABB}" srcOrd="0" destOrd="0" presId="urn:microsoft.com/office/officeart/2005/8/layout/orgChart1"/>
    <dgm:cxn modelId="{91BB7250-C3DF-4418-A95B-92A2FD9C0D29}" type="presParOf" srcId="{C5BD3927-B97E-48B2-BEFA-5C3AFD998370}" destId="{C05C6381-AB9C-498B-83D8-C75193E618FB}" srcOrd="1" destOrd="0" presId="urn:microsoft.com/office/officeart/2005/8/layout/orgChart1"/>
    <dgm:cxn modelId="{4A540C66-0144-419B-9E65-A816022FBF71}" type="presParOf" srcId="{C05C6381-AB9C-498B-83D8-C75193E618FB}" destId="{4ABA1209-6DA3-466E-8FB4-11E7EBE2E7F2}" srcOrd="0" destOrd="0" presId="urn:microsoft.com/office/officeart/2005/8/layout/orgChart1"/>
    <dgm:cxn modelId="{C7EAA0F7-1CDE-4A29-A76C-95D0BBA2A771}" type="presParOf" srcId="{4ABA1209-6DA3-466E-8FB4-11E7EBE2E7F2}" destId="{95E12871-6433-4EE2-AEEC-70B2DA56E29E}" srcOrd="0" destOrd="0" presId="urn:microsoft.com/office/officeart/2005/8/layout/orgChart1"/>
    <dgm:cxn modelId="{4D0F6171-4730-43A4-A33C-482D6DFAE3EA}" type="presParOf" srcId="{4ABA1209-6DA3-466E-8FB4-11E7EBE2E7F2}" destId="{447900AA-C732-4B90-9F8A-A42DDA84CD14}" srcOrd="1" destOrd="0" presId="urn:microsoft.com/office/officeart/2005/8/layout/orgChart1"/>
    <dgm:cxn modelId="{6197FC99-9F67-4476-8A2D-13CF092A6FAD}" type="presParOf" srcId="{C05C6381-AB9C-498B-83D8-C75193E618FB}" destId="{03A6D12B-E786-4246-B4C9-65EB1EB5C409}" srcOrd="1" destOrd="0" presId="urn:microsoft.com/office/officeart/2005/8/layout/orgChart1"/>
    <dgm:cxn modelId="{A196F593-ED62-42C8-9598-12FCA3CBEEFF}" type="presParOf" srcId="{C05C6381-AB9C-498B-83D8-C75193E618FB}" destId="{AA548751-6A28-47E5-A6E1-79B9A19750D4}" srcOrd="2" destOrd="0" presId="urn:microsoft.com/office/officeart/2005/8/layout/orgChart1"/>
    <dgm:cxn modelId="{E6C7B7A4-6B35-470C-A5E8-16AB4CE5E075}" type="presParOf" srcId="{B9668E32-4FB9-41C5-AD1D-27826E890E79}" destId="{4F1CB909-3D07-4CA6-B8EF-0F42126D1542}" srcOrd="2" destOrd="0" presId="urn:microsoft.com/office/officeart/2005/8/layout/orgChart1"/>
    <dgm:cxn modelId="{30933129-0BF6-4E42-B1E3-8A5FDB314DB1}" type="presParOf" srcId="{4F1CB909-3D07-4CA6-B8EF-0F42126D1542}" destId="{A442AB6C-051E-4232-8D58-EFA2E557ED37}" srcOrd="0" destOrd="0" presId="urn:microsoft.com/office/officeart/2005/8/layout/orgChart1"/>
    <dgm:cxn modelId="{E89E83A5-2708-4C09-B648-3297109A3958}" type="presParOf" srcId="{4F1CB909-3D07-4CA6-B8EF-0F42126D1542}" destId="{B76FEBBD-9E2D-4685-ABFD-3DA1AA3B6629}" srcOrd="1" destOrd="0" presId="urn:microsoft.com/office/officeart/2005/8/layout/orgChart1"/>
    <dgm:cxn modelId="{A158D18B-B004-4266-AFD2-01B97B77B734}" type="presParOf" srcId="{B76FEBBD-9E2D-4685-ABFD-3DA1AA3B6629}" destId="{B5DD147F-F310-44FD-ACEE-608DAD37FA7D}" srcOrd="0" destOrd="0" presId="urn:microsoft.com/office/officeart/2005/8/layout/orgChart1"/>
    <dgm:cxn modelId="{0EE9C1C7-58E3-49BC-BE0D-DA62E9596C29}" type="presParOf" srcId="{B5DD147F-F310-44FD-ACEE-608DAD37FA7D}" destId="{531A2A68-B61C-437B-818A-4F3B52D38EA2}" srcOrd="0" destOrd="0" presId="urn:microsoft.com/office/officeart/2005/8/layout/orgChart1"/>
    <dgm:cxn modelId="{1FE4A0FE-3C45-44F3-B5D7-85F8768193A2}" type="presParOf" srcId="{B5DD147F-F310-44FD-ACEE-608DAD37FA7D}" destId="{C6FB9983-750E-4FCB-8CF8-7E33D3640264}" srcOrd="1" destOrd="0" presId="urn:microsoft.com/office/officeart/2005/8/layout/orgChart1"/>
    <dgm:cxn modelId="{774D9270-19EB-4AB7-82FF-B1620911E27C}" type="presParOf" srcId="{B76FEBBD-9E2D-4685-ABFD-3DA1AA3B6629}" destId="{330CEF26-1652-4FCE-B10B-C0C27CFA1C04}" srcOrd="1" destOrd="0" presId="urn:microsoft.com/office/officeart/2005/8/layout/orgChart1"/>
    <dgm:cxn modelId="{20F6D603-9ECD-402A-A8E4-B216B9F529B0}" type="presParOf" srcId="{330CEF26-1652-4FCE-B10B-C0C27CFA1C04}" destId="{09A58575-41A5-4AD9-92B1-F6D4E5E309FD}" srcOrd="0" destOrd="0" presId="urn:microsoft.com/office/officeart/2005/8/layout/orgChart1"/>
    <dgm:cxn modelId="{2DB658D9-4B73-4785-B3A8-BA535CDD41B0}" type="presParOf" srcId="{330CEF26-1652-4FCE-B10B-C0C27CFA1C04}" destId="{587136B7-1A97-44AA-8EF8-687601DDC525}" srcOrd="1" destOrd="0" presId="urn:microsoft.com/office/officeart/2005/8/layout/orgChart1"/>
    <dgm:cxn modelId="{3562B523-8D34-4C39-B20E-1CB9EFF6EE07}" type="presParOf" srcId="{587136B7-1A97-44AA-8EF8-687601DDC525}" destId="{28B7DE2D-B942-4FFF-A8F5-E8F5D77E518F}" srcOrd="0" destOrd="0" presId="urn:microsoft.com/office/officeart/2005/8/layout/orgChart1"/>
    <dgm:cxn modelId="{E1FB6308-F030-4931-9758-2C77FA038678}" type="presParOf" srcId="{28B7DE2D-B942-4FFF-A8F5-E8F5D77E518F}" destId="{C4B1BEC4-D8C5-42F8-AE75-0945CCA561C7}" srcOrd="0" destOrd="0" presId="urn:microsoft.com/office/officeart/2005/8/layout/orgChart1"/>
    <dgm:cxn modelId="{DB747199-C527-4B38-A926-936593749974}" type="presParOf" srcId="{28B7DE2D-B942-4FFF-A8F5-E8F5D77E518F}" destId="{B728D246-EB6A-46FB-82A0-212E0DFB4F02}" srcOrd="1" destOrd="0" presId="urn:microsoft.com/office/officeart/2005/8/layout/orgChart1"/>
    <dgm:cxn modelId="{44C9F97E-3D74-4C6C-A20B-26C76B334CC0}" type="presParOf" srcId="{587136B7-1A97-44AA-8EF8-687601DDC525}" destId="{3117CA11-B049-4651-B6B0-EBFB6610710D}" srcOrd="1" destOrd="0" presId="urn:microsoft.com/office/officeart/2005/8/layout/orgChart1"/>
    <dgm:cxn modelId="{A5D56C56-C018-44DA-A749-271512716CF6}" type="presParOf" srcId="{587136B7-1A97-44AA-8EF8-687601DDC525}" destId="{55EC9FD9-09CD-4152-A306-52265B3E4131}" srcOrd="2" destOrd="0" presId="urn:microsoft.com/office/officeart/2005/8/layout/orgChart1"/>
    <dgm:cxn modelId="{3E144C32-F68D-4DCA-8CF9-79A47DE0C1A9}" type="presParOf" srcId="{330CEF26-1652-4FCE-B10B-C0C27CFA1C04}" destId="{0F1853BC-81F2-4E3D-AE7F-B670C1CABE8A}" srcOrd="2" destOrd="0" presId="urn:microsoft.com/office/officeart/2005/8/layout/orgChart1"/>
    <dgm:cxn modelId="{54117517-22B8-4A72-8786-FF3861B25455}" type="presParOf" srcId="{330CEF26-1652-4FCE-B10B-C0C27CFA1C04}" destId="{D8F47D02-21B3-4FC6-8CAC-0202BCC9BD5B}" srcOrd="3" destOrd="0" presId="urn:microsoft.com/office/officeart/2005/8/layout/orgChart1"/>
    <dgm:cxn modelId="{96D0FBBB-A206-480A-9756-4A87960EE08A}" type="presParOf" srcId="{D8F47D02-21B3-4FC6-8CAC-0202BCC9BD5B}" destId="{896F53C0-B34B-47DB-B452-D04C6D309FBD}" srcOrd="0" destOrd="0" presId="urn:microsoft.com/office/officeart/2005/8/layout/orgChart1"/>
    <dgm:cxn modelId="{998454D8-64D0-45EF-AE20-D9CA4BF401C6}" type="presParOf" srcId="{896F53C0-B34B-47DB-B452-D04C6D309FBD}" destId="{806242FD-3A11-4E72-9994-2C11350E5727}" srcOrd="0" destOrd="0" presId="urn:microsoft.com/office/officeart/2005/8/layout/orgChart1"/>
    <dgm:cxn modelId="{F9F4D12E-1166-44FA-B63E-8421B678E102}" type="presParOf" srcId="{896F53C0-B34B-47DB-B452-D04C6D309FBD}" destId="{99D0310F-43C2-4FD4-AF95-DFC79D803947}" srcOrd="1" destOrd="0" presId="urn:microsoft.com/office/officeart/2005/8/layout/orgChart1"/>
    <dgm:cxn modelId="{FF8FA2B0-7595-4AE6-9A1A-2E5C3747ADD9}" type="presParOf" srcId="{D8F47D02-21B3-4FC6-8CAC-0202BCC9BD5B}" destId="{BB4D621F-BF51-429B-B9E1-7FE031AC9806}" srcOrd="1" destOrd="0" presId="urn:microsoft.com/office/officeart/2005/8/layout/orgChart1"/>
    <dgm:cxn modelId="{33D05DE7-E9D0-4792-A205-B72CF3B2ABB8}" type="presParOf" srcId="{D8F47D02-21B3-4FC6-8CAC-0202BCC9BD5B}" destId="{39B0E7ED-A021-467A-B99D-1063528B3D35}" srcOrd="2" destOrd="0" presId="urn:microsoft.com/office/officeart/2005/8/layout/orgChart1"/>
    <dgm:cxn modelId="{6CBC9719-0FCF-4C54-A4B1-6417585E1B88}" type="presParOf" srcId="{330CEF26-1652-4FCE-B10B-C0C27CFA1C04}" destId="{A27EE423-FB37-48EB-8121-963FD53286AC}" srcOrd="4" destOrd="0" presId="urn:microsoft.com/office/officeart/2005/8/layout/orgChart1"/>
    <dgm:cxn modelId="{6EDA2FDE-07A6-41E7-AF08-5FD13B32E4B3}" type="presParOf" srcId="{330CEF26-1652-4FCE-B10B-C0C27CFA1C04}" destId="{9B0D770C-D167-4C13-A88A-9C6BF1B6BAF2}" srcOrd="5" destOrd="0" presId="urn:microsoft.com/office/officeart/2005/8/layout/orgChart1"/>
    <dgm:cxn modelId="{18DA92C8-365B-499D-86EE-707D81A8182F}" type="presParOf" srcId="{9B0D770C-D167-4C13-A88A-9C6BF1B6BAF2}" destId="{1A9CB025-9389-419E-9151-B56BEDE387E8}" srcOrd="0" destOrd="0" presId="urn:microsoft.com/office/officeart/2005/8/layout/orgChart1"/>
    <dgm:cxn modelId="{4F2C0271-3DE2-4F70-B0EE-EEA3F635C61D}" type="presParOf" srcId="{1A9CB025-9389-419E-9151-B56BEDE387E8}" destId="{CFA00BF4-0A9D-4A91-8309-4B7EF1A128F1}" srcOrd="0" destOrd="0" presId="urn:microsoft.com/office/officeart/2005/8/layout/orgChart1"/>
    <dgm:cxn modelId="{926694B1-5C04-40E0-9E77-6CCA00F37AFA}" type="presParOf" srcId="{1A9CB025-9389-419E-9151-B56BEDE387E8}" destId="{5F84C5F2-5015-49F8-9F1D-E1FD7DA4ACF4}" srcOrd="1" destOrd="0" presId="urn:microsoft.com/office/officeart/2005/8/layout/orgChart1"/>
    <dgm:cxn modelId="{665C38FC-20E9-416B-994B-64FADD98A734}" type="presParOf" srcId="{9B0D770C-D167-4C13-A88A-9C6BF1B6BAF2}" destId="{A7FA6D6E-218C-4A2E-947E-7D6DE2B1EC6E}" srcOrd="1" destOrd="0" presId="urn:microsoft.com/office/officeart/2005/8/layout/orgChart1"/>
    <dgm:cxn modelId="{CE5E1B71-79B0-4917-8CD6-2129C66CAA48}" type="presParOf" srcId="{9B0D770C-D167-4C13-A88A-9C6BF1B6BAF2}" destId="{37624A18-0CFE-4D9A-9EB6-6A6453BC0AF7}" srcOrd="2" destOrd="0" presId="urn:microsoft.com/office/officeart/2005/8/layout/orgChart1"/>
    <dgm:cxn modelId="{18A05F7A-32AF-4738-B6DB-CFDCB9DDDA12}" type="presParOf" srcId="{B76FEBBD-9E2D-4685-ABFD-3DA1AA3B6629}" destId="{A1F2EFC6-6A0E-4E59-BE4D-4C4EAF397FD9}"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E80EC2-24BD-49FE-ADED-EF620173EC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428C746-4639-4ACE-96E2-DD188DE0E907}">
      <dgm:prSet phldrT="[Text]"/>
      <dgm:spPr>
        <a:solidFill>
          <a:schemeClr val="accent2">
            <a:lumMod val="20000"/>
            <a:lumOff val="80000"/>
          </a:schemeClr>
        </a:solidFill>
      </dgm:spPr>
      <dgm:t>
        <a:bodyPr/>
        <a:lstStyle/>
        <a:p>
          <a:r>
            <a:rPr lang="en-US"/>
            <a:t>Federated Model 1</a:t>
          </a:r>
        </a:p>
      </dgm:t>
    </dgm:pt>
    <dgm:pt modelId="{FB029957-3E7D-4D99-95F4-941C432A2115}" type="parTrans" cxnId="{D02990E4-CD87-4B82-87E8-F482FA17FCC4}">
      <dgm:prSet/>
      <dgm:spPr/>
      <dgm:t>
        <a:bodyPr/>
        <a:lstStyle/>
        <a:p>
          <a:endParaRPr lang="en-US"/>
        </a:p>
      </dgm:t>
    </dgm:pt>
    <dgm:pt modelId="{86F90A31-FC94-4F52-8D3B-BE9A8EE29081}" type="sibTrans" cxnId="{D02990E4-CD87-4B82-87E8-F482FA17FCC4}">
      <dgm:prSet/>
      <dgm:spPr/>
      <dgm:t>
        <a:bodyPr/>
        <a:lstStyle/>
        <a:p>
          <a:endParaRPr lang="en-US"/>
        </a:p>
      </dgm:t>
    </dgm:pt>
    <dgm:pt modelId="{6599CBFA-0EC6-47D0-A075-0AE42445263C}" type="asst">
      <dgm:prSet phldrT="[Text]"/>
      <dgm:spPr/>
      <dgm:t>
        <a:bodyPr/>
        <a:lstStyle/>
        <a:p>
          <a:r>
            <a:rPr lang="en-US"/>
            <a:t>Constituent Model 1</a:t>
          </a:r>
        </a:p>
      </dgm:t>
    </dgm:pt>
    <dgm:pt modelId="{A4A8986E-C50B-4D2D-9A7C-DBB37AA02ED6}" type="parTrans" cxnId="{CFE27D00-A2F6-45C8-A92B-287C2596DB8B}">
      <dgm:prSet/>
      <dgm:spPr/>
      <dgm:t>
        <a:bodyPr/>
        <a:lstStyle/>
        <a:p>
          <a:endParaRPr lang="en-US"/>
        </a:p>
      </dgm:t>
    </dgm:pt>
    <dgm:pt modelId="{ED7E9930-5DCB-4B48-A238-25B421757332}" type="sibTrans" cxnId="{CFE27D00-A2F6-45C8-A92B-287C2596DB8B}">
      <dgm:prSet/>
      <dgm:spPr/>
      <dgm:t>
        <a:bodyPr/>
        <a:lstStyle/>
        <a:p>
          <a:endParaRPr lang="en-US"/>
        </a:p>
      </dgm:t>
    </dgm:pt>
    <dgm:pt modelId="{F9014676-B8AE-4976-BAE0-3A9AAD17F10A}">
      <dgm:prSet phldrT="[Text]"/>
      <dgm:spPr/>
      <dgm:t>
        <a:bodyPr/>
        <a:lstStyle/>
        <a:p>
          <a:r>
            <a:rPr lang="en-US"/>
            <a:t>Constituent Model 2</a:t>
          </a:r>
        </a:p>
      </dgm:t>
    </dgm:pt>
    <dgm:pt modelId="{B9B56C8A-6C55-41AF-9DBA-0ACC86904A32}" type="parTrans" cxnId="{8813F9DC-75BA-45C1-A1CF-B19EC2DB6E36}">
      <dgm:prSet/>
      <dgm:spPr/>
      <dgm:t>
        <a:bodyPr/>
        <a:lstStyle/>
        <a:p>
          <a:endParaRPr lang="en-US"/>
        </a:p>
      </dgm:t>
    </dgm:pt>
    <dgm:pt modelId="{529A2F63-7889-413A-B0ED-C3FE9A760239}" type="sibTrans" cxnId="{8813F9DC-75BA-45C1-A1CF-B19EC2DB6E36}">
      <dgm:prSet/>
      <dgm:spPr/>
      <dgm:t>
        <a:bodyPr/>
        <a:lstStyle/>
        <a:p>
          <a:endParaRPr lang="en-US"/>
        </a:p>
      </dgm:t>
    </dgm:pt>
    <dgm:pt modelId="{45C7DDAA-F453-4C23-BDF9-A753E9F029C1}">
      <dgm:prSet phldrT="[Text]"/>
      <dgm:spPr/>
      <dgm:t>
        <a:bodyPr/>
        <a:lstStyle/>
        <a:p>
          <a:r>
            <a:rPr lang="en-US"/>
            <a:t>Constituent Model 3</a:t>
          </a:r>
        </a:p>
      </dgm:t>
    </dgm:pt>
    <dgm:pt modelId="{9175EB55-86CE-4A93-B9BE-82AC71614814}" type="parTrans" cxnId="{9FF16EC6-2A18-439A-A3FE-68303A76D2EA}">
      <dgm:prSet/>
      <dgm:spPr/>
      <dgm:t>
        <a:bodyPr/>
        <a:lstStyle/>
        <a:p>
          <a:endParaRPr lang="en-US"/>
        </a:p>
      </dgm:t>
    </dgm:pt>
    <dgm:pt modelId="{B38174A1-E57F-48D1-8EF7-A74499332DA8}" type="sibTrans" cxnId="{9FF16EC6-2A18-439A-A3FE-68303A76D2EA}">
      <dgm:prSet/>
      <dgm:spPr/>
      <dgm:t>
        <a:bodyPr/>
        <a:lstStyle/>
        <a:p>
          <a:endParaRPr lang="en-US"/>
        </a:p>
      </dgm:t>
    </dgm:pt>
    <dgm:pt modelId="{15085A6F-6A05-4738-988F-D23719D809DB}">
      <dgm:prSet phldrT="[Text]"/>
      <dgm:spPr/>
      <dgm:t>
        <a:bodyPr/>
        <a:lstStyle/>
        <a:p>
          <a:r>
            <a:rPr lang="en-US"/>
            <a:t>Constituent Model 4</a:t>
          </a:r>
        </a:p>
      </dgm:t>
    </dgm:pt>
    <dgm:pt modelId="{65998ADF-24D8-41A4-90EE-82DE7D847AEB}" type="parTrans" cxnId="{9E9F7175-39BD-47FB-85CF-5687BC73617B}">
      <dgm:prSet/>
      <dgm:spPr/>
      <dgm:t>
        <a:bodyPr/>
        <a:lstStyle/>
        <a:p>
          <a:endParaRPr lang="en-US"/>
        </a:p>
      </dgm:t>
    </dgm:pt>
    <dgm:pt modelId="{B23015D7-6203-4CCB-8839-A0EF95785251}" type="sibTrans" cxnId="{9E9F7175-39BD-47FB-85CF-5687BC73617B}">
      <dgm:prSet/>
      <dgm:spPr/>
      <dgm:t>
        <a:bodyPr/>
        <a:lstStyle/>
        <a:p>
          <a:endParaRPr lang="en-US"/>
        </a:p>
      </dgm:t>
    </dgm:pt>
    <dgm:pt modelId="{0125FFAD-3CA9-4E8F-8AE7-4542FCE50B66}" type="pres">
      <dgm:prSet presAssocID="{61E80EC2-24BD-49FE-ADED-EF620173EC92}" presName="hierChild1" presStyleCnt="0">
        <dgm:presLayoutVars>
          <dgm:orgChart val="1"/>
          <dgm:chPref val="1"/>
          <dgm:dir/>
          <dgm:animOne val="branch"/>
          <dgm:animLvl val="lvl"/>
          <dgm:resizeHandles/>
        </dgm:presLayoutVars>
      </dgm:prSet>
      <dgm:spPr/>
      <dgm:t>
        <a:bodyPr/>
        <a:lstStyle/>
        <a:p>
          <a:endParaRPr lang="en-AU"/>
        </a:p>
      </dgm:t>
    </dgm:pt>
    <dgm:pt modelId="{C48DB273-DF45-40E8-969F-13B02788870F}" type="pres">
      <dgm:prSet presAssocID="{9428C746-4639-4ACE-96E2-DD188DE0E907}" presName="hierRoot1" presStyleCnt="0">
        <dgm:presLayoutVars>
          <dgm:hierBranch val="l"/>
        </dgm:presLayoutVars>
      </dgm:prSet>
      <dgm:spPr/>
    </dgm:pt>
    <dgm:pt modelId="{71821C1B-6744-437E-BE06-B2489E579A46}" type="pres">
      <dgm:prSet presAssocID="{9428C746-4639-4ACE-96E2-DD188DE0E907}" presName="rootComposite1" presStyleCnt="0"/>
      <dgm:spPr/>
    </dgm:pt>
    <dgm:pt modelId="{E28090D8-EBC6-4D29-A51F-B942664288F5}" type="pres">
      <dgm:prSet presAssocID="{9428C746-4639-4ACE-96E2-DD188DE0E907}" presName="rootText1" presStyleLbl="node0" presStyleIdx="0" presStyleCnt="1">
        <dgm:presLayoutVars>
          <dgm:chPref val="3"/>
        </dgm:presLayoutVars>
      </dgm:prSet>
      <dgm:spPr/>
      <dgm:t>
        <a:bodyPr/>
        <a:lstStyle/>
        <a:p>
          <a:endParaRPr lang="en-AU"/>
        </a:p>
      </dgm:t>
    </dgm:pt>
    <dgm:pt modelId="{10357AF7-D503-4767-9013-6947BB631C29}" type="pres">
      <dgm:prSet presAssocID="{9428C746-4639-4ACE-96E2-DD188DE0E907}" presName="rootConnector1" presStyleLbl="node1" presStyleIdx="0" presStyleCnt="0"/>
      <dgm:spPr/>
      <dgm:t>
        <a:bodyPr/>
        <a:lstStyle/>
        <a:p>
          <a:endParaRPr lang="en-AU"/>
        </a:p>
      </dgm:t>
    </dgm:pt>
    <dgm:pt modelId="{CBE721C8-15B0-4A2C-BB1F-1F6905D851F9}" type="pres">
      <dgm:prSet presAssocID="{9428C746-4639-4ACE-96E2-DD188DE0E907}" presName="hierChild2" presStyleCnt="0"/>
      <dgm:spPr/>
    </dgm:pt>
    <dgm:pt modelId="{B3DF66C3-1414-47A2-80DA-BF78AF3E3158}" type="pres">
      <dgm:prSet presAssocID="{B9B56C8A-6C55-41AF-9DBA-0ACC86904A32}" presName="Name50" presStyleLbl="parChTrans1D2" presStyleIdx="0" presStyleCnt="4"/>
      <dgm:spPr/>
      <dgm:t>
        <a:bodyPr/>
        <a:lstStyle/>
        <a:p>
          <a:endParaRPr lang="en-AU"/>
        </a:p>
      </dgm:t>
    </dgm:pt>
    <dgm:pt modelId="{0D2A297D-5477-486E-9F44-1AB4974A30D8}" type="pres">
      <dgm:prSet presAssocID="{F9014676-B8AE-4976-BAE0-3A9AAD17F10A}" presName="hierRoot2" presStyleCnt="0">
        <dgm:presLayoutVars>
          <dgm:hierBranch val="init"/>
        </dgm:presLayoutVars>
      </dgm:prSet>
      <dgm:spPr/>
    </dgm:pt>
    <dgm:pt modelId="{DDBA1963-9C8B-48DE-995A-8B6689AE71E3}" type="pres">
      <dgm:prSet presAssocID="{F9014676-B8AE-4976-BAE0-3A9AAD17F10A}" presName="rootComposite" presStyleCnt="0"/>
      <dgm:spPr/>
    </dgm:pt>
    <dgm:pt modelId="{BDC5F0AC-1C89-4B8E-BC48-3DA05D9E89BA}" type="pres">
      <dgm:prSet presAssocID="{F9014676-B8AE-4976-BAE0-3A9AAD17F10A}" presName="rootText" presStyleLbl="node2" presStyleIdx="0" presStyleCnt="3">
        <dgm:presLayoutVars>
          <dgm:chPref val="3"/>
        </dgm:presLayoutVars>
      </dgm:prSet>
      <dgm:spPr/>
      <dgm:t>
        <a:bodyPr/>
        <a:lstStyle/>
        <a:p>
          <a:endParaRPr lang="en-AU"/>
        </a:p>
      </dgm:t>
    </dgm:pt>
    <dgm:pt modelId="{4C6A2635-4076-418F-BCDA-C498BE63C85C}" type="pres">
      <dgm:prSet presAssocID="{F9014676-B8AE-4976-BAE0-3A9AAD17F10A}" presName="rootConnector" presStyleLbl="node2" presStyleIdx="0" presStyleCnt="3"/>
      <dgm:spPr/>
      <dgm:t>
        <a:bodyPr/>
        <a:lstStyle/>
        <a:p>
          <a:endParaRPr lang="en-AU"/>
        </a:p>
      </dgm:t>
    </dgm:pt>
    <dgm:pt modelId="{2CF32417-8159-438A-BF09-DDF56AD76296}" type="pres">
      <dgm:prSet presAssocID="{F9014676-B8AE-4976-BAE0-3A9AAD17F10A}" presName="hierChild4" presStyleCnt="0"/>
      <dgm:spPr/>
    </dgm:pt>
    <dgm:pt modelId="{0EB17D57-9D09-4545-836C-F2357837E5EB}" type="pres">
      <dgm:prSet presAssocID="{F9014676-B8AE-4976-BAE0-3A9AAD17F10A}" presName="hierChild5" presStyleCnt="0"/>
      <dgm:spPr/>
    </dgm:pt>
    <dgm:pt modelId="{EEA20C02-F149-4A3B-A39B-CB4DEEA2F0E4}" type="pres">
      <dgm:prSet presAssocID="{9175EB55-86CE-4A93-B9BE-82AC71614814}" presName="Name50" presStyleLbl="parChTrans1D2" presStyleIdx="1" presStyleCnt="4"/>
      <dgm:spPr/>
      <dgm:t>
        <a:bodyPr/>
        <a:lstStyle/>
        <a:p>
          <a:endParaRPr lang="en-AU"/>
        </a:p>
      </dgm:t>
    </dgm:pt>
    <dgm:pt modelId="{BA745DE8-BF67-4F59-9A89-109DCC3F16DE}" type="pres">
      <dgm:prSet presAssocID="{45C7DDAA-F453-4C23-BDF9-A753E9F029C1}" presName="hierRoot2" presStyleCnt="0">
        <dgm:presLayoutVars>
          <dgm:hierBranch val="init"/>
        </dgm:presLayoutVars>
      </dgm:prSet>
      <dgm:spPr/>
    </dgm:pt>
    <dgm:pt modelId="{9609EFFC-F840-4E76-84D7-40D5D920644B}" type="pres">
      <dgm:prSet presAssocID="{45C7DDAA-F453-4C23-BDF9-A753E9F029C1}" presName="rootComposite" presStyleCnt="0"/>
      <dgm:spPr/>
    </dgm:pt>
    <dgm:pt modelId="{2F582F9E-29EC-4003-A1D7-A91FD53EF075}" type="pres">
      <dgm:prSet presAssocID="{45C7DDAA-F453-4C23-BDF9-A753E9F029C1}" presName="rootText" presStyleLbl="node2" presStyleIdx="1" presStyleCnt="3">
        <dgm:presLayoutVars>
          <dgm:chPref val="3"/>
        </dgm:presLayoutVars>
      </dgm:prSet>
      <dgm:spPr/>
      <dgm:t>
        <a:bodyPr/>
        <a:lstStyle/>
        <a:p>
          <a:endParaRPr lang="en-AU"/>
        </a:p>
      </dgm:t>
    </dgm:pt>
    <dgm:pt modelId="{1D780DD3-A1F8-4FEF-B9C2-E5137CC493D1}" type="pres">
      <dgm:prSet presAssocID="{45C7DDAA-F453-4C23-BDF9-A753E9F029C1}" presName="rootConnector" presStyleLbl="node2" presStyleIdx="1" presStyleCnt="3"/>
      <dgm:spPr/>
      <dgm:t>
        <a:bodyPr/>
        <a:lstStyle/>
        <a:p>
          <a:endParaRPr lang="en-AU"/>
        </a:p>
      </dgm:t>
    </dgm:pt>
    <dgm:pt modelId="{D8386229-3011-4590-B8E4-455AEE5F55E4}" type="pres">
      <dgm:prSet presAssocID="{45C7DDAA-F453-4C23-BDF9-A753E9F029C1}" presName="hierChild4" presStyleCnt="0"/>
      <dgm:spPr/>
    </dgm:pt>
    <dgm:pt modelId="{4F1C1A93-E85D-4423-A1F6-356B3D7C3817}" type="pres">
      <dgm:prSet presAssocID="{45C7DDAA-F453-4C23-BDF9-A753E9F029C1}" presName="hierChild5" presStyleCnt="0"/>
      <dgm:spPr/>
    </dgm:pt>
    <dgm:pt modelId="{8A003CFD-4029-472E-88E1-2700E7444E87}" type="pres">
      <dgm:prSet presAssocID="{65998ADF-24D8-41A4-90EE-82DE7D847AEB}" presName="Name50" presStyleLbl="parChTrans1D2" presStyleIdx="2" presStyleCnt="4"/>
      <dgm:spPr/>
      <dgm:t>
        <a:bodyPr/>
        <a:lstStyle/>
        <a:p>
          <a:endParaRPr lang="en-AU"/>
        </a:p>
      </dgm:t>
    </dgm:pt>
    <dgm:pt modelId="{85470B16-E6E1-4DE5-A8B5-EBC3C39DF320}" type="pres">
      <dgm:prSet presAssocID="{15085A6F-6A05-4738-988F-D23719D809DB}" presName="hierRoot2" presStyleCnt="0">
        <dgm:presLayoutVars>
          <dgm:hierBranch val="init"/>
        </dgm:presLayoutVars>
      </dgm:prSet>
      <dgm:spPr/>
    </dgm:pt>
    <dgm:pt modelId="{6F379679-183E-4E7B-AE30-4F188591924F}" type="pres">
      <dgm:prSet presAssocID="{15085A6F-6A05-4738-988F-D23719D809DB}" presName="rootComposite" presStyleCnt="0"/>
      <dgm:spPr/>
    </dgm:pt>
    <dgm:pt modelId="{E494FD87-2215-4E76-98CB-0A1240D6DABF}" type="pres">
      <dgm:prSet presAssocID="{15085A6F-6A05-4738-988F-D23719D809DB}" presName="rootText" presStyleLbl="node2" presStyleIdx="2" presStyleCnt="3">
        <dgm:presLayoutVars>
          <dgm:chPref val="3"/>
        </dgm:presLayoutVars>
      </dgm:prSet>
      <dgm:spPr/>
      <dgm:t>
        <a:bodyPr/>
        <a:lstStyle/>
        <a:p>
          <a:endParaRPr lang="en-AU"/>
        </a:p>
      </dgm:t>
    </dgm:pt>
    <dgm:pt modelId="{612BEC4E-696D-49BB-83C1-96D11DCD7F76}" type="pres">
      <dgm:prSet presAssocID="{15085A6F-6A05-4738-988F-D23719D809DB}" presName="rootConnector" presStyleLbl="node2" presStyleIdx="2" presStyleCnt="3"/>
      <dgm:spPr/>
      <dgm:t>
        <a:bodyPr/>
        <a:lstStyle/>
        <a:p>
          <a:endParaRPr lang="en-AU"/>
        </a:p>
      </dgm:t>
    </dgm:pt>
    <dgm:pt modelId="{99C2E66A-D781-455B-AC7D-8CC25B9FF5C4}" type="pres">
      <dgm:prSet presAssocID="{15085A6F-6A05-4738-988F-D23719D809DB}" presName="hierChild4" presStyleCnt="0"/>
      <dgm:spPr/>
    </dgm:pt>
    <dgm:pt modelId="{D8959013-1B55-4C28-88BB-C070272B76FE}" type="pres">
      <dgm:prSet presAssocID="{15085A6F-6A05-4738-988F-D23719D809DB}" presName="hierChild5" presStyleCnt="0"/>
      <dgm:spPr/>
    </dgm:pt>
    <dgm:pt modelId="{EBDC1CE2-7B7D-4D30-88C5-31571B1C15EB}" type="pres">
      <dgm:prSet presAssocID="{9428C746-4639-4ACE-96E2-DD188DE0E907}" presName="hierChild3" presStyleCnt="0"/>
      <dgm:spPr/>
    </dgm:pt>
    <dgm:pt modelId="{3AA71909-6536-443C-971B-D4B8F17F2F22}" type="pres">
      <dgm:prSet presAssocID="{A4A8986E-C50B-4D2D-9A7C-DBB37AA02ED6}" presName="Name111" presStyleLbl="parChTrans1D2" presStyleIdx="3" presStyleCnt="4"/>
      <dgm:spPr/>
      <dgm:t>
        <a:bodyPr/>
        <a:lstStyle/>
        <a:p>
          <a:endParaRPr lang="en-AU"/>
        </a:p>
      </dgm:t>
    </dgm:pt>
    <dgm:pt modelId="{C05BEDA6-510A-4CC8-BDDA-9A54C87FC85E}" type="pres">
      <dgm:prSet presAssocID="{6599CBFA-0EC6-47D0-A075-0AE42445263C}" presName="hierRoot3" presStyleCnt="0">
        <dgm:presLayoutVars>
          <dgm:hierBranch val="init"/>
        </dgm:presLayoutVars>
      </dgm:prSet>
      <dgm:spPr/>
    </dgm:pt>
    <dgm:pt modelId="{D88BC8BE-EF7F-4E0B-8A6C-BC2D195E4297}" type="pres">
      <dgm:prSet presAssocID="{6599CBFA-0EC6-47D0-A075-0AE42445263C}" presName="rootComposite3" presStyleCnt="0"/>
      <dgm:spPr/>
    </dgm:pt>
    <dgm:pt modelId="{011C07AF-344A-4D8B-914C-5C716B9F938E}" type="pres">
      <dgm:prSet presAssocID="{6599CBFA-0EC6-47D0-A075-0AE42445263C}" presName="rootText3" presStyleLbl="asst1" presStyleIdx="0" presStyleCnt="1">
        <dgm:presLayoutVars>
          <dgm:chPref val="3"/>
        </dgm:presLayoutVars>
      </dgm:prSet>
      <dgm:spPr/>
      <dgm:t>
        <a:bodyPr/>
        <a:lstStyle/>
        <a:p>
          <a:endParaRPr lang="en-AU"/>
        </a:p>
      </dgm:t>
    </dgm:pt>
    <dgm:pt modelId="{264E5E2A-5139-4707-9C61-C9ECE0452929}" type="pres">
      <dgm:prSet presAssocID="{6599CBFA-0EC6-47D0-A075-0AE42445263C}" presName="rootConnector3" presStyleLbl="asst1" presStyleIdx="0" presStyleCnt="1"/>
      <dgm:spPr/>
      <dgm:t>
        <a:bodyPr/>
        <a:lstStyle/>
        <a:p>
          <a:endParaRPr lang="en-AU"/>
        </a:p>
      </dgm:t>
    </dgm:pt>
    <dgm:pt modelId="{F74B81E3-28B7-4C17-9329-183F797813B8}" type="pres">
      <dgm:prSet presAssocID="{6599CBFA-0EC6-47D0-A075-0AE42445263C}" presName="hierChild6" presStyleCnt="0"/>
      <dgm:spPr/>
    </dgm:pt>
    <dgm:pt modelId="{A4D291CB-225E-4436-AD1B-2B2E2740C604}" type="pres">
      <dgm:prSet presAssocID="{6599CBFA-0EC6-47D0-A075-0AE42445263C}" presName="hierChild7" presStyleCnt="0"/>
      <dgm:spPr/>
    </dgm:pt>
  </dgm:ptLst>
  <dgm:cxnLst>
    <dgm:cxn modelId="{D02990E4-CD87-4B82-87E8-F482FA17FCC4}" srcId="{61E80EC2-24BD-49FE-ADED-EF620173EC92}" destId="{9428C746-4639-4ACE-96E2-DD188DE0E907}" srcOrd="0" destOrd="0" parTransId="{FB029957-3E7D-4D99-95F4-941C432A2115}" sibTransId="{86F90A31-FC94-4F52-8D3B-BE9A8EE29081}"/>
    <dgm:cxn modelId="{683A05C1-0A51-455B-AA70-E541A02733A9}" type="presOf" srcId="{61E80EC2-24BD-49FE-ADED-EF620173EC92}" destId="{0125FFAD-3CA9-4E8F-8AE7-4542FCE50B66}" srcOrd="0" destOrd="0" presId="urn:microsoft.com/office/officeart/2005/8/layout/orgChart1"/>
    <dgm:cxn modelId="{844FAAD7-1421-4E35-92C4-CD0523FB7B19}" type="presOf" srcId="{9428C746-4639-4ACE-96E2-DD188DE0E907}" destId="{10357AF7-D503-4767-9013-6947BB631C29}" srcOrd="1" destOrd="0" presId="urn:microsoft.com/office/officeart/2005/8/layout/orgChart1"/>
    <dgm:cxn modelId="{A687B43B-8E32-40EB-9D1C-DB92AAEA1CC0}" type="presOf" srcId="{9428C746-4639-4ACE-96E2-DD188DE0E907}" destId="{E28090D8-EBC6-4D29-A51F-B942664288F5}" srcOrd="0" destOrd="0" presId="urn:microsoft.com/office/officeart/2005/8/layout/orgChart1"/>
    <dgm:cxn modelId="{1CEC6C44-29AD-4248-86DA-ADD9675F5590}" type="presOf" srcId="{45C7DDAA-F453-4C23-BDF9-A753E9F029C1}" destId="{1D780DD3-A1F8-4FEF-B9C2-E5137CC493D1}" srcOrd="1" destOrd="0" presId="urn:microsoft.com/office/officeart/2005/8/layout/orgChart1"/>
    <dgm:cxn modelId="{164EB825-A7B2-4259-A67D-70C068F4CF0B}" type="presOf" srcId="{65998ADF-24D8-41A4-90EE-82DE7D847AEB}" destId="{8A003CFD-4029-472E-88E1-2700E7444E87}" srcOrd="0" destOrd="0" presId="urn:microsoft.com/office/officeart/2005/8/layout/orgChart1"/>
    <dgm:cxn modelId="{7AF2EB49-115B-47C5-8C8F-51331BE92337}" type="presOf" srcId="{F9014676-B8AE-4976-BAE0-3A9AAD17F10A}" destId="{4C6A2635-4076-418F-BCDA-C498BE63C85C}" srcOrd="1" destOrd="0" presId="urn:microsoft.com/office/officeart/2005/8/layout/orgChart1"/>
    <dgm:cxn modelId="{9D19391F-BDA2-451E-AE64-45CE59A15E12}" type="presOf" srcId="{6599CBFA-0EC6-47D0-A075-0AE42445263C}" destId="{264E5E2A-5139-4707-9C61-C9ECE0452929}" srcOrd="1" destOrd="0" presId="urn:microsoft.com/office/officeart/2005/8/layout/orgChart1"/>
    <dgm:cxn modelId="{0D1D853E-D097-4FA7-A700-6ADF1E4203F2}" type="presOf" srcId="{15085A6F-6A05-4738-988F-D23719D809DB}" destId="{E494FD87-2215-4E76-98CB-0A1240D6DABF}" srcOrd="0" destOrd="0" presId="urn:microsoft.com/office/officeart/2005/8/layout/orgChart1"/>
    <dgm:cxn modelId="{7A401B6F-5DA3-441A-837F-87168AA3C462}" type="presOf" srcId="{15085A6F-6A05-4738-988F-D23719D809DB}" destId="{612BEC4E-696D-49BB-83C1-96D11DCD7F76}" srcOrd="1" destOrd="0" presId="urn:microsoft.com/office/officeart/2005/8/layout/orgChart1"/>
    <dgm:cxn modelId="{9D2DD129-6AA8-49EB-AF34-AE48E1DFC736}" type="presOf" srcId="{6599CBFA-0EC6-47D0-A075-0AE42445263C}" destId="{011C07AF-344A-4D8B-914C-5C716B9F938E}" srcOrd="0" destOrd="0" presId="urn:microsoft.com/office/officeart/2005/8/layout/orgChart1"/>
    <dgm:cxn modelId="{CFE27D00-A2F6-45C8-A92B-287C2596DB8B}" srcId="{9428C746-4639-4ACE-96E2-DD188DE0E907}" destId="{6599CBFA-0EC6-47D0-A075-0AE42445263C}" srcOrd="0" destOrd="0" parTransId="{A4A8986E-C50B-4D2D-9A7C-DBB37AA02ED6}" sibTransId="{ED7E9930-5DCB-4B48-A238-25B421757332}"/>
    <dgm:cxn modelId="{E754F7BA-B733-42F8-B6E2-E7DD95D84B06}" type="presOf" srcId="{45C7DDAA-F453-4C23-BDF9-A753E9F029C1}" destId="{2F582F9E-29EC-4003-A1D7-A91FD53EF075}" srcOrd="0" destOrd="0" presId="urn:microsoft.com/office/officeart/2005/8/layout/orgChart1"/>
    <dgm:cxn modelId="{9FF16EC6-2A18-439A-A3FE-68303A76D2EA}" srcId="{9428C746-4639-4ACE-96E2-DD188DE0E907}" destId="{45C7DDAA-F453-4C23-BDF9-A753E9F029C1}" srcOrd="2" destOrd="0" parTransId="{9175EB55-86CE-4A93-B9BE-82AC71614814}" sibTransId="{B38174A1-E57F-48D1-8EF7-A74499332DA8}"/>
    <dgm:cxn modelId="{65C130C4-9219-4634-B35D-434EC36EE06E}" type="presOf" srcId="{A4A8986E-C50B-4D2D-9A7C-DBB37AA02ED6}" destId="{3AA71909-6536-443C-971B-D4B8F17F2F22}" srcOrd="0" destOrd="0" presId="urn:microsoft.com/office/officeart/2005/8/layout/orgChart1"/>
    <dgm:cxn modelId="{674E2268-BB0D-4033-B58A-08709530DA4A}" type="presOf" srcId="{B9B56C8A-6C55-41AF-9DBA-0ACC86904A32}" destId="{B3DF66C3-1414-47A2-80DA-BF78AF3E3158}" srcOrd="0" destOrd="0" presId="urn:microsoft.com/office/officeart/2005/8/layout/orgChart1"/>
    <dgm:cxn modelId="{B0A4C4DC-DCD3-4200-88FA-4E723B42E790}" type="presOf" srcId="{F9014676-B8AE-4976-BAE0-3A9AAD17F10A}" destId="{BDC5F0AC-1C89-4B8E-BC48-3DA05D9E89BA}" srcOrd="0" destOrd="0" presId="urn:microsoft.com/office/officeart/2005/8/layout/orgChart1"/>
    <dgm:cxn modelId="{2C5C575A-3664-4575-BD78-EF6A3A9682DB}" type="presOf" srcId="{9175EB55-86CE-4A93-B9BE-82AC71614814}" destId="{EEA20C02-F149-4A3B-A39B-CB4DEEA2F0E4}" srcOrd="0" destOrd="0" presId="urn:microsoft.com/office/officeart/2005/8/layout/orgChart1"/>
    <dgm:cxn modelId="{8813F9DC-75BA-45C1-A1CF-B19EC2DB6E36}" srcId="{9428C746-4639-4ACE-96E2-DD188DE0E907}" destId="{F9014676-B8AE-4976-BAE0-3A9AAD17F10A}" srcOrd="1" destOrd="0" parTransId="{B9B56C8A-6C55-41AF-9DBA-0ACC86904A32}" sibTransId="{529A2F63-7889-413A-B0ED-C3FE9A760239}"/>
    <dgm:cxn modelId="{9E9F7175-39BD-47FB-85CF-5687BC73617B}" srcId="{9428C746-4639-4ACE-96E2-DD188DE0E907}" destId="{15085A6F-6A05-4738-988F-D23719D809DB}" srcOrd="3" destOrd="0" parTransId="{65998ADF-24D8-41A4-90EE-82DE7D847AEB}" sibTransId="{B23015D7-6203-4CCB-8839-A0EF95785251}"/>
    <dgm:cxn modelId="{5EBE4AFB-87B5-4981-A5EB-AFDB47052C90}" type="presParOf" srcId="{0125FFAD-3CA9-4E8F-8AE7-4542FCE50B66}" destId="{C48DB273-DF45-40E8-969F-13B02788870F}" srcOrd="0" destOrd="0" presId="urn:microsoft.com/office/officeart/2005/8/layout/orgChart1"/>
    <dgm:cxn modelId="{EB894B7A-9B9F-4963-B4FA-45E5C8BA34DF}" type="presParOf" srcId="{C48DB273-DF45-40E8-969F-13B02788870F}" destId="{71821C1B-6744-437E-BE06-B2489E579A46}" srcOrd="0" destOrd="0" presId="urn:microsoft.com/office/officeart/2005/8/layout/orgChart1"/>
    <dgm:cxn modelId="{FCC3C5D0-CC33-4770-B340-B63E0079295D}" type="presParOf" srcId="{71821C1B-6744-437E-BE06-B2489E579A46}" destId="{E28090D8-EBC6-4D29-A51F-B942664288F5}" srcOrd="0" destOrd="0" presId="urn:microsoft.com/office/officeart/2005/8/layout/orgChart1"/>
    <dgm:cxn modelId="{1A314F29-15EB-46A0-9220-139E0A6327B7}" type="presParOf" srcId="{71821C1B-6744-437E-BE06-B2489E579A46}" destId="{10357AF7-D503-4767-9013-6947BB631C29}" srcOrd="1" destOrd="0" presId="urn:microsoft.com/office/officeart/2005/8/layout/orgChart1"/>
    <dgm:cxn modelId="{6C9490A5-A8DB-44C2-A59F-0F86CA948D95}" type="presParOf" srcId="{C48DB273-DF45-40E8-969F-13B02788870F}" destId="{CBE721C8-15B0-4A2C-BB1F-1F6905D851F9}" srcOrd="1" destOrd="0" presId="urn:microsoft.com/office/officeart/2005/8/layout/orgChart1"/>
    <dgm:cxn modelId="{5DA3A783-1860-4D0B-A61B-EF6EE4A7BD53}" type="presParOf" srcId="{CBE721C8-15B0-4A2C-BB1F-1F6905D851F9}" destId="{B3DF66C3-1414-47A2-80DA-BF78AF3E3158}" srcOrd="0" destOrd="0" presId="urn:microsoft.com/office/officeart/2005/8/layout/orgChart1"/>
    <dgm:cxn modelId="{70B0F781-880A-4559-AFB3-C8CF7BA79407}" type="presParOf" srcId="{CBE721C8-15B0-4A2C-BB1F-1F6905D851F9}" destId="{0D2A297D-5477-486E-9F44-1AB4974A30D8}" srcOrd="1" destOrd="0" presId="urn:microsoft.com/office/officeart/2005/8/layout/orgChart1"/>
    <dgm:cxn modelId="{403F54B1-640F-4648-96C9-77FD719B4577}" type="presParOf" srcId="{0D2A297D-5477-486E-9F44-1AB4974A30D8}" destId="{DDBA1963-9C8B-48DE-995A-8B6689AE71E3}" srcOrd="0" destOrd="0" presId="urn:microsoft.com/office/officeart/2005/8/layout/orgChart1"/>
    <dgm:cxn modelId="{7E262578-AD1C-4C1B-9E1C-2D22344FFC90}" type="presParOf" srcId="{DDBA1963-9C8B-48DE-995A-8B6689AE71E3}" destId="{BDC5F0AC-1C89-4B8E-BC48-3DA05D9E89BA}" srcOrd="0" destOrd="0" presId="urn:microsoft.com/office/officeart/2005/8/layout/orgChart1"/>
    <dgm:cxn modelId="{8430CF86-90E4-4B85-97D4-70E6A23251F6}" type="presParOf" srcId="{DDBA1963-9C8B-48DE-995A-8B6689AE71E3}" destId="{4C6A2635-4076-418F-BCDA-C498BE63C85C}" srcOrd="1" destOrd="0" presId="urn:microsoft.com/office/officeart/2005/8/layout/orgChart1"/>
    <dgm:cxn modelId="{433F3902-B2FC-478D-BDFA-9A5A3E1F895C}" type="presParOf" srcId="{0D2A297D-5477-486E-9F44-1AB4974A30D8}" destId="{2CF32417-8159-438A-BF09-DDF56AD76296}" srcOrd="1" destOrd="0" presId="urn:microsoft.com/office/officeart/2005/8/layout/orgChart1"/>
    <dgm:cxn modelId="{A75AEF72-E65C-4451-BF08-10BE3F3FA844}" type="presParOf" srcId="{0D2A297D-5477-486E-9F44-1AB4974A30D8}" destId="{0EB17D57-9D09-4545-836C-F2357837E5EB}" srcOrd="2" destOrd="0" presId="urn:microsoft.com/office/officeart/2005/8/layout/orgChart1"/>
    <dgm:cxn modelId="{EC05C7C8-CB74-448F-A780-84D73E0DA832}" type="presParOf" srcId="{CBE721C8-15B0-4A2C-BB1F-1F6905D851F9}" destId="{EEA20C02-F149-4A3B-A39B-CB4DEEA2F0E4}" srcOrd="2" destOrd="0" presId="urn:microsoft.com/office/officeart/2005/8/layout/orgChart1"/>
    <dgm:cxn modelId="{9B491487-0653-4B6D-964C-F1DDDDE4236B}" type="presParOf" srcId="{CBE721C8-15B0-4A2C-BB1F-1F6905D851F9}" destId="{BA745DE8-BF67-4F59-9A89-109DCC3F16DE}" srcOrd="3" destOrd="0" presId="urn:microsoft.com/office/officeart/2005/8/layout/orgChart1"/>
    <dgm:cxn modelId="{822CBD19-82DF-4AD6-A3CF-D8720649FE88}" type="presParOf" srcId="{BA745DE8-BF67-4F59-9A89-109DCC3F16DE}" destId="{9609EFFC-F840-4E76-84D7-40D5D920644B}" srcOrd="0" destOrd="0" presId="urn:microsoft.com/office/officeart/2005/8/layout/orgChart1"/>
    <dgm:cxn modelId="{1AE14465-3EDA-442F-B8E9-F4FC96CBEEE9}" type="presParOf" srcId="{9609EFFC-F840-4E76-84D7-40D5D920644B}" destId="{2F582F9E-29EC-4003-A1D7-A91FD53EF075}" srcOrd="0" destOrd="0" presId="urn:microsoft.com/office/officeart/2005/8/layout/orgChart1"/>
    <dgm:cxn modelId="{44568B0C-DAB0-4A7B-98E1-112DA9878292}" type="presParOf" srcId="{9609EFFC-F840-4E76-84D7-40D5D920644B}" destId="{1D780DD3-A1F8-4FEF-B9C2-E5137CC493D1}" srcOrd="1" destOrd="0" presId="urn:microsoft.com/office/officeart/2005/8/layout/orgChart1"/>
    <dgm:cxn modelId="{44EAE381-EAA5-46DA-9A08-4E89F2A7BA54}" type="presParOf" srcId="{BA745DE8-BF67-4F59-9A89-109DCC3F16DE}" destId="{D8386229-3011-4590-B8E4-455AEE5F55E4}" srcOrd="1" destOrd="0" presId="urn:microsoft.com/office/officeart/2005/8/layout/orgChart1"/>
    <dgm:cxn modelId="{A27CC3D6-27FC-41DD-ACA4-2B7E9923DA50}" type="presParOf" srcId="{BA745DE8-BF67-4F59-9A89-109DCC3F16DE}" destId="{4F1C1A93-E85D-4423-A1F6-356B3D7C3817}" srcOrd="2" destOrd="0" presId="urn:microsoft.com/office/officeart/2005/8/layout/orgChart1"/>
    <dgm:cxn modelId="{FD8C263A-A366-4CE1-A513-160ECCD8E736}" type="presParOf" srcId="{CBE721C8-15B0-4A2C-BB1F-1F6905D851F9}" destId="{8A003CFD-4029-472E-88E1-2700E7444E87}" srcOrd="4" destOrd="0" presId="urn:microsoft.com/office/officeart/2005/8/layout/orgChart1"/>
    <dgm:cxn modelId="{6115785C-D22F-4DC5-81AA-268877F973F3}" type="presParOf" srcId="{CBE721C8-15B0-4A2C-BB1F-1F6905D851F9}" destId="{85470B16-E6E1-4DE5-A8B5-EBC3C39DF320}" srcOrd="5" destOrd="0" presId="urn:microsoft.com/office/officeart/2005/8/layout/orgChart1"/>
    <dgm:cxn modelId="{6A612EF8-9856-4B1A-8118-899D6D18F26C}" type="presParOf" srcId="{85470B16-E6E1-4DE5-A8B5-EBC3C39DF320}" destId="{6F379679-183E-4E7B-AE30-4F188591924F}" srcOrd="0" destOrd="0" presId="urn:microsoft.com/office/officeart/2005/8/layout/orgChart1"/>
    <dgm:cxn modelId="{A9CD63F9-D1B3-4584-B247-7F8F5710C63B}" type="presParOf" srcId="{6F379679-183E-4E7B-AE30-4F188591924F}" destId="{E494FD87-2215-4E76-98CB-0A1240D6DABF}" srcOrd="0" destOrd="0" presId="urn:microsoft.com/office/officeart/2005/8/layout/orgChart1"/>
    <dgm:cxn modelId="{A0AF3D2E-A534-45F4-8A24-15F678579422}" type="presParOf" srcId="{6F379679-183E-4E7B-AE30-4F188591924F}" destId="{612BEC4E-696D-49BB-83C1-96D11DCD7F76}" srcOrd="1" destOrd="0" presId="urn:microsoft.com/office/officeart/2005/8/layout/orgChart1"/>
    <dgm:cxn modelId="{DD9F8A69-40ED-4158-BB07-8A1965847652}" type="presParOf" srcId="{85470B16-E6E1-4DE5-A8B5-EBC3C39DF320}" destId="{99C2E66A-D781-455B-AC7D-8CC25B9FF5C4}" srcOrd="1" destOrd="0" presId="urn:microsoft.com/office/officeart/2005/8/layout/orgChart1"/>
    <dgm:cxn modelId="{0C1307EF-C001-4D72-A931-1FB88AC25334}" type="presParOf" srcId="{85470B16-E6E1-4DE5-A8B5-EBC3C39DF320}" destId="{D8959013-1B55-4C28-88BB-C070272B76FE}" srcOrd="2" destOrd="0" presId="urn:microsoft.com/office/officeart/2005/8/layout/orgChart1"/>
    <dgm:cxn modelId="{D5127A10-038A-4A99-B52D-5C2E17A56479}" type="presParOf" srcId="{C48DB273-DF45-40E8-969F-13B02788870F}" destId="{EBDC1CE2-7B7D-4D30-88C5-31571B1C15EB}" srcOrd="2" destOrd="0" presId="urn:microsoft.com/office/officeart/2005/8/layout/orgChart1"/>
    <dgm:cxn modelId="{21588F95-47AC-46EB-9371-AE565A3ED23A}" type="presParOf" srcId="{EBDC1CE2-7B7D-4D30-88C5-31571B1C15EB}" destId="{3AA71909-6536-443C-971B-D4B8F17F2F22}" srcOrd="0" destOrd="0" presId="urn:microsoft.com/office/officeart/2005/8/layout/orgChart1"/>
    <dgm:cxn modelId="{20CF1F9D-3D9C-4520-BE50-24A8F5AEE081}" type="presParOf" srcId="{EBDC1CE2-7B7D-4D30-88C5-31571B1C15EB}" destId="{C05BEDA6-510A-4CC8-BDDA-9A54C87FC85E}" srcOrd="1" destOrd="0" presId="urn:microsoft.com/office/officeart/2005/8/layout/orgChart1"/>
    <dgm:cxn modelId="{F8AF518C-3140-467F-8B1B-98602CF8771D}" type="presParOf" srcId="{C05BEDA6-510A-4CC8-BDDA-9A54C87FC85E}" destId="{D88BC8BE-EF7F-4E0B-8A6C-BC2D195E4297}" srcOrd="0" destOrd="0" presId="urn:microsoft.com/office/officeart/2005/8/layout/orgChart1"/>
    <dgm:cxn modelId="{7C706237-39A4-4EEC-85BE-0359BE26CC6C}" type="presParOf" srcId="{D88BC8BE-EF7F-4E0B-8A6C-BC2D195E4297}" destId="{011C07AF-344A-4D8B-914C-5C716B9F938E}" srcOrd="0" destOrd="0" presId="urn:microsoft.com/office/officeart/2005/8/layout/orgChart1"/>
    <dgm:cxn modelId="{1CF6D4FB-8ED4-48A8-85D2-464636B518CD}" type="presParOf" srcId="{D88BC8BE-EF7F-4E0B-8A6C-BC2D195E4297}" destId="{264E5E2A-5139-4707-9C61-C9ECE0452929}" srcOrd="1" destOrd="0" presId="urn:microsoft.com/office/officeart/2005/8/layout/orgChart1"/>
    <dgm:cxn modelId="{42618ED3-DAD5-4B21-84CC-1193186CB4EF}" type="presParOf" srcId="{C05BEDA6-510A-4CC8-BDDA-9A54C87FC85E}" destId="{F74B81E3-28B7-4C17-9329-183F797813B8}" srcOrd="1" destOrd="0" presId="urn:microsoft.com/office/officeart/2005/8/layout/orgChart1"/>
    <dgm:cxn modelId="{94CB980A-0E69-49A4-BFC4-6E3585BCEAF2}" type="presParOf" srcId="{C05BEDA6-510A-4CC8-BDDA-9A54C87FC85E}" destId="{A4D291CB-225E-4436-AD1B-2B2E2740C604}"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1E80EC2-24BD-49FE-ADED-EF620173EC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428C746-4639-4ACE-96E2-DD188DE0E907}">
      <dgm:prSet phldrT="[Text]"/>
      <dgm:spPr>
        <a:solidFill>
          <a:schemeClr val="accent2">
            <a:lumMod val="20000"/>
            <a:lumOff val="80000"/>
          </a:schemeClr>
        </a:solidFill>
      </dgm:spPr>
      <dgm:t>
        <a:bodyPr/>
        <a:lstStyle/>
        <a:p>
          <a:r>
            <a:rPr lang="en-US"/>
            <a:t>Federated Model 2</a:t>
          </a:r>
        </a:p>
      </dgm:t>
    </dgm:pt>
    <dgm:pt modelId="{FB029957-3E7D-4D99-95F4-941C432A2115}" type="parTrans" cxnId="{D02990E4-CD87-4B82-87E8-F482FA17FCC4}">
      <dgm:prSet/>
      <dgm:spPr/>
      <dgm:t>
        <a:bodyPr/>
        <a:lstStyle/>
        <a:p>
          <a:endParaRPr lang="en-US"/>
        </a:p>
      </dgm:t>
    </dgm:pt>
    <dgm:pt modelId="{86F90A31-FC94-4F52-8D3B-BE9A8EE29081}" type="sibTrans" cxnId="{D02990E4-CD87-4B82-87E8-F482FA17FCC4}">
      <dgm:prSet/>
      <dgm:spPr/>
      <dgm:t>
        <a:bodyPr/>
        <a:lstStyle/>
        <a:p>
          <a:endParaRPr lang="en-US"/>
        </a:p>
      </dgm:t>
    </dgm:pt>
    <dgm:pt modelId="{6599CBFA-0EC6-47D0-A075-0AE42445263C}" type="asst">
      <dgm:prSet phldrT="[Text]"/>
      <dgm:spPr/>
      <dgm:t>
        <a:bodyPr/>
        <a:lstStyle/>
        <a:p>
          <a:r>
            <a:rPr lang="en-US"/>
            <a:t>Constituent Model 1</a:t>
          </a:r>
        </a:p>
      </dgm:t>
    </dgm:pt>
    <dgm:pt modelId="{A4A8986E-C50B-4D2D-9A7C-DBB37AA02ED6}" type="parTrans" cxnId="{CFE27D00-A2F6-45C8-A92B-287C2596DB8B}">
      <dgm:prSet/>
      <dgm:spPr/>
      <dgm:t>
        <a:bodyPr/>
        <a:lstStyle/>
        <a:p>
          <a:endParaRPr lang="en-US"/>
        </a:p>
      </dgm:t>
    </dgm:pt>
    <dgm:pt modelId="{ED7E9930-5DCB-4B48-A238-25B421757332}" type="sibTrans" cxnId="{CFE27D00-A2F6-45C8-A92B-287C2596DB8B}">
      <dgm:prSet/>
      <dgm:spPr/>
      <dgm:t>
        <a:bodyPr/>
        <a:lstStyle/>
        <a:p>
          <a:endParaRPr lang="en-US"/>
        </a:p>
      </dgm:t>
    </dgm:pt>
    <dgm:pt modelId="{F9014676-B8AE-4976-BAE0-3A9AAD17F10A}">
      <dgm:prSet phldrT="[Text]"/>
      <dgm:spPr/>
      <dgm:t>
        <a:bodyPr/>
        <a:lstStyle/>
        <a:p>
          <a:r>
            <a:rPr lang="en-US"/>
            <a:t>Constituent Model 2</a:t>
          </a:r>
        </a:p>
      </dgm:t>
    </dgm:pt>
    <dgm:pt modelId="{B9B56C8A-6C55-41AF-9DBA-0ACC86904A32}" type="parTrans" cxnId="{8813F9DC-75BA-45C1-A1CF-B19EC2DB6E36}">
      <dgm:prSet/>
      <dgm:spPr/>
      <dgm:t>
        <a:bodyPr/>
        <a:lstStyle/>
        <a:p>
          <a:endParaRPr lang="en-US"/>
        </a:p>
      </dgm:t>
    </dgm:pt>
    <dgm:pt modelId="{529A2F63-7889-413A-B0ED-C3FE9A760239}" type="sibTrans" cxnId="{8813F9DC-75BA-45C1-A1CF-B19EC2DB6E36}">
      <dgm:prSet/>
      <dgm:spPr/>
      <dgm:t>
        <a:bodyPr/>
        <a:lstStyle/>
        <a:p>
          <a:endParaRPr lang="en-US"/>
        </a:p>
      </dgm:t>
    </dgm:pt>
    <dgm:pt modelId="{45C7DDAA-F453-4C23-BDF9-A753E9F029C1}">
      <dgm:prSet phldrT="[Text]"/>
      <dgm:spPr/>
      <dgm:t>
        <a:bodyPr/>
        <a:lstStyle/>
        <a:p>
          <a:r>
            <a:rPr lang="en-US"/>
            <a:t>Constituent Model 3</a:t>
          </a:r>
        </a:p>
      </dgm:t>
    </dgm:pt>
    <dgm:pt modelId="{9175EB55-86CE-4A93-B9BE-82AC71614814}" type="parTrans" cxnId="{9FF16EC6-2A18-439A-A3FE-68303A76D2EA}">
      <dgm:prSet/>
      <dgm:spPr/>
      <dgm:t>
        <a:bodyPr/>
        <a:lstStyle/>
        <a:p>
          <a:endParaRPr lang="en-US"/>
        </a:p>
      </dgm:t>
    </dgm:pt>
    <dgm:pt modelId="{B38174A1-E57F-48D1-8EF7-A74499332DA8}" type="sibTrans" cxnId="{9FF16EC6-2A18-439A-A3FE-68303A76D2EA}">
      <dgm:prSet/>
      <dgm:spPr/>
      <dgm:t>
        <a:bodyPr/>
        <a:lstStyle/>
        <a:p>
          <a:endParaRPr lang="en-US"/>
        </a:p>
      </dgm:t>
    </dgm:pt>
    <dgm:pt modelId="{15085A6F-6A05-4738-988F-D23719D809DB}">
      <dgm:prSet phldrT="[Text]"/>
      <dgm:spPr/>
      <dgm:t>
        <a:bodyPr/>
        <a:lstStyle/>
        <a:p>
          <a:r>
            <a:rPr lang="en-US"/>
            <a:t>Constituent Model 4</a:t>
          </a:r>
        </a:p>
      </dgm:t>
    </dgm:pt>
    <dgm:pt modelId="{65998ADF-24D8-41A4-90EE-82DE7D847AEB}" type="parTrans" cxnId="{9E9F7175-39BD-47FB-85CF-5687BC73617B}">
      <dgm:prSet/>
      <dgm:spPr/>
      <dgm:t>
        <a:bodyPr/>
        <a:lstStyle/>
        <a:p>
          <a:endParaRPr lang="en-US"/>
        </a:p>
      </dgm:t>
    </dgm:pt>
    <dgm:pt modelId="{B23015D7-6203-4CCB-8839-A0EF95785251}" type="sibTrans" cxnId="{9E9F7175-39BD-47FB-85CF-5687BC73617B}">
      <dgm:prSet/>
      <dgm:spPr/>
      <dgm:t>
        <a:bodyPr/>
        <a:lstStyle/>
        <a:p>
          <a:endParaRPr lang="en-US"/>
        </a:p>
      </dgm:t>
    </dgm:pt>
    <dgm:pt modelId="{0125FFAD-3CA9-4E8F-8AE7-4542FCE50B66}" type="pres">
      <dgm:prSet presAssocID="{61E80EC2-24BD-49FE-ADED-EF620173EC92}" presName="hierChild1" presStyleCnt="0">
        <dgm:presLayoutVars>
          <dgm:orgChart val="1"/>
          <dgm:chPref val="1"/>
          <dgm:dir/>
          <dgm:animOne val="branch"/>
          <dgm:animLvl val="lvl"/>
          <dgm:resizeHandles/>
        </dgm:presLayoutVars>
      </dgm:prSet>
      <dgm:spPr/>
      <dgm:t>
        <a:bodyPr/>
        <a:lstStyle/>
        <a:p>
          <a:endParaRPr lang="en-AU"/>
        </a:p>
      </dgm:t>
    </dgm:pt>
    <dgm:pt modelId="{C48DB273-DF45-40E8-969F-13B02788870F}" type="pres">
      <dgm:prSet presAssocID="{9428C746-4639-4ACE-96E2-DD188DE0E907}" presName="hierRoot1" presStyleCnt="0">
        <dgm:presLayoutVars>
          <dgm:hierBranch val="l"/>
        </dgm:presLayoutVars>
      </dgm:prSet>
      <dgm:spPr/>
    </dgm:pt>
    <dgm:pt modelId="{71821C1B-6744-437E-BE06-B2489E579A46}" type="pres">
      <dgm:prSet presAssocID="{9428C746-4639-4ACE-96E2-DD188DE0E907}" presName="rootComposite1" presStyleCnt="0"/>
      <dgm:spPr/>
    </dgm:pt>
    <dgm:pt modelId="{E28090D8-EBC6-4D29-A51F-B942664288F5}" type="pres">
      <dgm:prSet presAssocID="{9428C746-4639-4ACE-96E2-DD188DE0E907}" presName="rootText1" presStyleLbl="node0" presStyleIdx="0" presStyleCnt="1">
        <dgm:presLayoutVars>
          <dgm:chPref val="3"/>
        </dgm:presLayoutVars>
      </dgm:prSet>
      <dgm:spPr/>
      <dgm:t>
        <a:bodyPr/>
        <a:lstStyle/>
        <a:p>
          <a:endParaRPr lang="en-AU"/>
        </a:p>
      </dgm:t>
    </dgm:pt>
    <dgm:pt modelId="{10357AF7-D503-4767-9013-6947BB631C29}" type="pres">
      <dgm:prSet presAssocID="{9428C746-4639-4ACE-96E2-DD188DE0E907}" presName="rootConnector1" presStyleLbl="node1" presStyleIdx="0" presStyleCnt="0"/>
      <dgm:spPr/>
      <dgm:t>
        <a:bodyPr/>
        <a:lstStyle/>
        <a:p>
          <a:endParaRPr lang="en-AU"/>
        </a:p>
      </dgm:t>
    </dgm:pt>
    <dgm:pt modelId="{CBE721C8-15B0-4A2C-BB1F-1F6905D851F9}" type="pres">
      <dgm:prSet presAssocID="{9428C746-4639-4ACE-96E2-DD188DE0E907}" presName="hierChild2" presStyleCnt="0"/>
      <dgm:spPr/>
    </dgm:pt>
    <dgm:pt modelId="{B3DF66C3-1414-47A2-80DA-BF78AF3E3158}" type="pres">
      <dgm:prSet presAssocID="{B9B56C8A-6C55-41AF-9DBA-0ACC86904A32}" presName="Name50" presStyleLbl="parChTrans1D2" presStyleIdx="0" presStyleCnt="4"/>
      <dgm:spPr/>
      <dgm:t>
        <a:bodyPr/>
        <a:lstStyle/>
        <a:p>
          <a:endParaRPr lang="en-AU"/>
        </a:p>
      </dgm:t>
    </dgm:pt>
    <dgm:pt modelId="{0D2A297D-5477-486E-9F44-1AB4974A30D8}" type="pres">
      <dgm:prSet presAssocID="{F9014676-B8AE-4976-BAE0-3A9AAD17F10A}" presName="hierRoot2" presStyleCnt="0">
        <dgm:presLayoutVars>
          <dgm:hierBranch val="init"/>
        </dgm:presLayoutVars>
      </dgm:prSet>
      <dgm:spPr/>
    </dgm:pt>
    <dgm:pt modelId="{DDBA1963-9C8B-48DE-995A-8B6689AE71E3}" type="pres">
      <dgm:prSet presAssocID="{F9014676-B8AE-4976-BAE0-3A9AAD17F10A}" presName="rootComposite" presStyleCnt="0"/>
      <dgm:spPr/>
    </dgm:pt>
    <dgm:pt modelId="{BDC5F0AC-1C89-4B8E-BC48-3DA05D9E89BA}" type="pres">
      <dgm:prSet presAssocID="{F9014676-B8AE-4976-BAE0-3A9AAD17F10A}" presName="rootText" presStyleLbl="node2" presStyleIdx="0" presStyleCnt="3">
        <dgm:presLayoutVars>
          <dgm:chPref val="3"/>
        </dgm:presLayoutVars>
      </dgm:prSet>
      <dgm:spPr/>
      <dgm:t>
        <a:bodyPr/>
        <a:lstStyle/>
        <a:p>
          <a:endParaRPr lang="en-AU"/>
        </a:p>
      </dgm:t>
    </dgm:pt>
    <dgm:pt modelId="{4C6A2635-4076-418F-BCDA-C498BE63C85C}" type="pres">
      <dgm:prSet presAssocID="{F9014676-B8AE-4976-BAE0-3A9AAD17F10A}" presName="rootConnector" presStyleLbl="node2" presStyleIdx="0" presStyleCnt="3"/>
      <dgm:spPr/>
      <dgm:t>
        <a:bodyPr/>
        <a:lstStyle/>
        <a:p>
          <a:endParaRPr lang="en-AU"/>
        </a:p>
      </dgm:t>
    </dgm:pt>
    <dgm:pt modelId="{2CF32417-8159-438A-BF09-DDF56AD76296}" type="pres">
      <dgm:prSet presAssocID="{F9014676-B8AE-4976-BAE0-3A9AAD17F10A}" presName="hierChild4" presStyleCnt="0"/>
      <dgm:spPr/>
    </dgm:pt>
    <dgm:pt modelId="{0EB17D57-9D09-4545-836C-F2357837E5EB}" type="pres">
      <dgm:prSet presAssocID="{F9014676-B8AE-4976-BAE0-3A9AAD17F10A}" presName="hierChild5" presStyleCnt="0"/>
      <dgm:spPr/>
    </dgm:pt>
    <dgm:pt modelId="{EEA20C02-F149-4A3B-A39B-CB4DEEA2F0E4}" type="pres">
      <dgm:prSet presAssocID="{9175EB55-86CE-4A93-B9BE-82AC71614814}" presName="Name50" presStyleLbl="parChTrans1D2" presStyleIdx="1" presStyleCnt="4"/>
      <dgm:spPr/>
      <dgm:t>
        <a:bodyPr/>
        <a:lstStyle/>
        <a:p>
          <a:endParaRPr lang="en-AU"/>
        </a:p>
      </dgm:t>
    </dgm:pt>
    <dgm:pt modelId="{BA745DE8-BF67-4F59-9A89-109DCC3F16DE}" type="pres">
      <dgm:prSet presAssocID="{45C7DDAA-F453-4C23-BDF9-A753E9F029C1}" presName="hierRoot2" presStyleCnt="0">
        <dgm:presLayoutVars>
          <dgm:hierBranch val="init"/>
        </dgm:presLayoutVars>
      </dgm:prSet>
      <dgm:spPr/>
    </dgm:pt>
    <dgm:pt modelId="{9609EFFC-F840-4E76-84D7-40D5D920644B}" type="pres">
      <dgm:prSet presAssocID="{45C7DDAA-F453-4C23-BDF9-A753E9F029C1}" presName="rootComposite" presStyleCnt="0"/>
      <dgm:spPr/>
    </dgm:pt>
    <dgm:pt modelId="{2F582F9E-29EC-4003-A1D7-A91FD53EF075}" type="pres">
      <dgm:prSet presAssocID="{45C7DDAA-F453-4C23-BDF9-A753E9F029C1}" presName="rootText" presStyleLbl="node2" presStyleIdx="1" presStyleCnt="3">
        <dgm:presLayoutVars>
          <dgm:chPref val="3"/>
        </dgm:presLayoutVars>
      </dgm:prSet>
      <dgm:spPr/>
      <dgm:t>
        <a:bodyPr/>
        <a:lstStyle/>
        <a:p>
          <a:endParaRPr lang="en-AU"/>
        </a:p>
      </dgm:t>
    </dgm:pt>
    <dgm:pt modelId="{1D780DD3-A1F8-4FEF-B9C2-E5137CC493D1}" type="pres">
      <dgm:prSet presAssocID="{45C7DDAA-F453-4C23-BDF9-A753E9F029C1}" presName="rootConnector" presStyleLbl="node2" presStyleIdx="1" presStyleCnt="3"/>
      <dgm:spPr/>
      <dgm:t>
        <a:bodyPr/>
        <a:lstStyle/>
        <a:p>
          <a:endParaRPr lang="en-AU"/>
        </a:p>
      </dgm:t>
    </dgm:pt>
    <dgm:pt modelId="{D8386229-3011-4590-B8E4-455AEE5F55E4}" type="pres">
      <dgm:prSet presAssocID="{45C7DDAA-F453-4C23-BDF9-A753E9F029C1}" presName="hierChild4" presStyleCnt="0"/>
      <dgm:spPr/>
    </dgm:pt>
    <dgm:pt modelId="{4F1C1A93-E85D-4423-A1F6-356B3D7C3817}" type="pres">
      <dgm:prSet presAssocID="{45C7DDAA-F453-4C23-BDF9-A753E9F029C1}" presName="hierChild5" presStyleCnt="0"/>
      <dgm:spPr/>
    </dgm:pt>
    <dgm:pt modelId="{8A003CFD-4029-472E-88E1-2700E7444E87}" type="pres">
      <dgm:prSet presAssocID="{65998ADF-24D8-41A4-90EE-82DE7D847AEB}" presName="Name50" presStyleLbl="parChTrans1D2" presStyleIdx="2" presStyleCnt="4"/>
      <dgm:spPr/>
      <dgm:t>
        <a:bodyPr/>
        <a:lstStyle/>
        <a:p>
          <a:endParaRPr lang="en-AU"/>
        </a:p>
      </dgm:t>
    </dgm:pt>
    <dgm:pt modelId="{85470B16-E6E1-4DE5-A8B5-EBC3C39DF320}" type="pres">
      <dgm:prSet presAssocID="{15085A6F-6A05-4738-988F-D23719D809DB}" presName="hierRoot2" presStyleCnt="0">
        <dgm:presLayoutVars>
          <dgm:hierBranch val="init"/>
        </dgm:presLayoutVars>
      </dgm:prSet>
      <dgm:spPr/>
    </dgm:pt>
    <dgm:pt modelId="{6F379679-183E-4E7B-AE30-4F188591924F}" type="pres">
      <dgm:prSet presAssocID="{15085A6F-6A05-4738-988F-D23719D809DB}" presName="rootComposite" presStyleCnt="0"/>
      <dgm:spPr/>
    </dgm:pt>
    <dgm:pt modelId="{E494FD87-2215-4E76-98CB-0A1240D6DABF}" type="pres">
      <dgm:prSet presAssocID="{15085A6F-6A05-4738-988F-D23719D809DB}" presName="rootText" presStyleLbl="node2" presStyleIdx="2" presStyleCnt="3">
        <dgm:presLayoutVars>
          <dgm:chPref val="3"/>
        </dgm:presLayoutVars>
      </dgm:prSet>
      <dgm:spPr/>
      <dgm:t>
        <a:bodyPr/>
        <a:lstStyle/>
        <a:p>
          <a:endParaRPr lang="en-AU"/>
        </a:p>
      </dgm:t>
    </dgm:pt>
    <dgm:pt modelId="{612BEC4E-696D-49BB-83C1-96D11DCD7F76}" type="pres">
      <dgm:prSet presAssocID="{15085A6F-6A05-4738-988F-D23719D809DB}" presName="rootConnector" presStyleLbl="node2" presStyleIdx="2" presStyleCnt="3"/>
      <dgm:spPr/>
      <dgm:t>
        <a:bodyPr/>
        <a:lstStyle/>
        <a:p>
          <a:endParaRPr lang="en-AU"/>
        </a:p>
      </dgm:t>
    </dgm:pt>
    <dgm:pt modelId="{99C2E66A-D781-455B-AC7D-8CC25B9FF5C4}" type="pres">
      <dgm:prSet presAssocID="{15085A6F-6A05-4738-988F-D23719D809DB}" presName="hierChild4" presStyleCnt="0"/>
      <dgm:spPr/>
    </dgm:pt>
    <dgm:pt modelId="{D8959013-1B55-4C28-88BB-C070272B76FE}" type="pres">
      <dgm:prSet presAssocID="{15085A6F-6A05-4738-988F-D23719D809DB}" presName="hierChild5" presStyleCnt="0"/>
      <dgm:spPr/>
    </dgm:pt>
    <dgm:pt modelId="{EBDC1CE2-7B7D-4D30-88C5-31571B1C15EB}" type="pres">
      <dgm:prSet presAssocID="{9428C746-4639-4ACE-96E2-DD188DE0E907}" presName="hierChild3" presStyleCnt="0"/>
      <dgm:spPr/>
    </dgm:pt>
    <dgm:pt modelId="{3AA71909-6536-443C-971B-D4B8F17F2F22}" type="pres">
      <dgm:prSet presAssocID="{A4A8986E-C50B-4D2D-9A7C-DBB37AA02ED6}" presName="Name111" presStyleLbl="parChTrans1D2" presStyleIdx="3" presStyleCnt="4"/>
      <dgm:spPr/>
      <dgm:t>
        <a:bodyPr/>
        <a:lstStyle/>
        <a:p>
          <a:endParaRPr lang="en-AU"/>
        </a:p>
      </dgm:t>
    </dgm:pt>
    <dgm:pt modelId="{C05BEDA6-510A-4CC8-BDDA-9A54C87FC85E}" type="pres">
      <dgm:prSet presAssocID="{6599CBFA-0EC6-47D0-A075-0AE42445263C}" presName="hierRoot3" presStyleCnt="0">
        <dgm:presLayoutVars>
          <dgm:hierBranch val="init"/>
        </dgm:presLayoutVars>
      </dgm:prSet>
      <dgm:spPr/>
    </dgm:pt>
    <dgm:pt modelId="{D88BC8BE-EF7F-4E0B-8A6C-BC2D195E4297}" type="pres">
      <dgm:prSet presAssocID="{6599CBFA-0EC6-47D0-A075-0AE42445263C}" presName="rootComposite3" presStyleCnt="0"/>
      <dgm:spPr/>
    </dgm:pt>
    <dgm:pt modelId="{011C07AF-344A-4D8B-914C-5C716B9F938E}" type="pres">
      <dgm:prSet presAssocID="{6599CBFA-0EC6-47D0-A075-0AE42445263C}" presName="rootText3" presStyleLbl="asst1" presStyleIdx="0" presStyleCnt="1">
        <dgm:presLayoutVars>
          <dgm:chPref val="3"/>
        </dgm:presLayoutVars>
      </dgm:prSet>
      <dgm:spPr/>
      <dgm:t>
        <a:bodyPr/>
        <a:lstStyle/>
        <a:p>
          <a:endParaRPr lang="en-AU"/>
        </a:p>
      </dgm:t>
    </dgm:pt>
    <dgm:pt modelId="{264E5E2A-5139-4707-9C61-C9ECE0452929}" type="pres">
      <dgm:prSet presAssocID="{6599CBFA-0EC6-47D0-A075-0AE42445263C}" presName="rootConnector3" presStyleLbl="asst1" presStyleIdx="0" presStyleCnt="1"/>
      <dgm:spPr/>
      <dgm:t>
        <a:bodyPr/>
        <a:lstStyle/>
        <a:p>
          <a:endParaRPr lang="en-AU"/>
        </a:p>
      </dgm:t>
    </dgm:pt>
    <dgm:pt modelId="{F74B81E3-28B7-4C17-9329-183F797813B8}" type="pres">
      <dgm:prSet presAssocID="{6599CBFA-0EC6-47D0-A075-0AE42445263C}" presName="hierChild6" presStyleCnt="0"/>
      <dgm:spPr/>
    </dgm:pt>
    <dgm:pt modelId="{A4D291CB-225E-4436-AD1B-2B2E2740C604}" type="pres">
      <dgm:prSet presAssocID="{6599CBFA-0EC6-47D0-A075-0AE42445263C}" presName="hierChild7" presStyleCnt="0"/>
      <dgm:spPr/>
    </dgm:pt>
  </dgm:ptLst>
  <dgm:cxnLst>
    <dgm:cxn modelId="{D02990E4-CD87-4B82-87E8-F482FA17FCC4}" srcId="{61E80EC2-24BD-49FE-ADED-EF620173EC92}" destId="{9428C746-4639-4ACE-96E2-DD188DE0E907}" srcOrd="0" destOrd="0" parTransId="{FB029957-3E7D-4D99-95F4-941C432A2115}" sibTransId="{86F90A31-FC94-4F52-8D3B-BE9A8EE29081}"/>
    <dgm:cxn modelId="{760C21E3-FC64-41C0-95A3-8A7BECD788D1}" type="presOf" srcId="{15085A6F-6A05-4738-988F-D23719D809DB}" destId="{E494FD87-2215-4E76-98CB-0A1240D6DABF}" srcOrd="0" destOrd="0" presId="urn:microsoft.com/office/officeart/2005/8/layout/orgChart1"/>
    <dgm:cxn modelId="{830DAD7D-2B65-4012-82B0-CB56B3D5BC11}" type="presOf" srcId="{A4A8986E-C50B-4D2D-9A7C-DBB37AA02ED6}" destId="{3AA71909-6536-443C-971B-D4B8F17F2F22}" srcOrd="0" destOrd="0" presId="urn:microsoft.com/office/officeart/2005/8/layout/orgChart1"/>
    <dgm:cxn modelId="{8192974F-CD89-45D0-A5B7-A03149F8D105}" type="presOf" srcId="{61E80EC2-24BD-49FE-ADED-EF620173EC92}" destId="{0125FFAD-3CA9-4E8F-8AE7-4542FCE50B66}" srcOrd="0" destOrd="0" presId="urn:microsoft.com/office/officeart/2005/8/layout/orgChart1"/>
    <dgm:cxn modelId="{59A45F06-D6CF-464F-A947-3CD4C277F251}" type="presOf" srcId="{9175EB55-86CE-4A93-B9BE-82AC71614814}" destId="{EEA20C02-F149-4A3B-A39B-CB4DEEA2F0E4}" srcOrd="0" destOrd="0" presId="urn:microsoft.com/office/officeart/2005/8/layout/orgChart1"/>
    <dgm:cxn modelId="{CFCDF8EC-D084-4DFC-9431-B401BD00A45B}" type="presOf" srcId="{B9B56C8A-6C55-41AF-9DBA-0ACC86904A32}" destId="{B3DF66C3-1414-47A2-80DA-BF78AF3E3158}" srcOrd="0" destOrd="0" presId="urn:microsoft.com/office/officeart/2005/8/layout/orgChart1"/>
    <dgm:cxn modelId="{CFE27D00-A2F6-45C8-A92B-287C2596DB8B}" srcId="{9428C746-4639-4ACE-96E2-DD188DE0E907}" destId="{6599CBFA-0EC6-47D0-A075-0AE42445263C}" srcOrd="0" destOrd="0" parTransId="{A4A8986E-C50B-4D2D-9A7C-DBB37AA02ED6}" sibTransId="{ED7E9930-5DCB-4B48-A238-25B421757332}"/>
    <dgm:cxn modelId="{32F86118-3C57-4CB8-AFC6-A3574DC662DD}" type="presOf" srcId="{45C7DDAA-F453-4C23-BDF9-A753E9F029C1}" destId="{1D780DD3-A1F8-4FEF-B9C2-E5137CC493D1}" srcOrd="1" destOrd="0" presId="urn:microsoft.com/office/officeart/2005/8/layout/orgChart1"/>
    <dgm:cxn modelId="{88E947F8-4FF7-4D0A-B36C-2D5E09BFC0B4}" type="presOf" srcId="{9428C746-4639-4ACE-96E2-DD188DE0E907}" destId="{E28090D8-EBC6-4D29-A51F-B942664288F5}" srcOrd="0" destOrd="0" presId="urn:microsoft.com/office/officeart/2005/8/layout/orgChart1"/>
    <dgm:cxn modelId="{9FF16EC6-2A18-439A-A3FE-68303A76D2EA}" srcId="{9428C746-4639-4ACE-96E2-DD188DE0E907}" destId="{45C7DDAA-F453-4C23-BDF9-A753E9F029C1}" srcOrd="2" destOrd="0" parTransId="{9175EB55-86CE-4A93-B9BE-82AC71614814}" sibTransId="{B38174A1-E57F-48D1-8EF7-A74499332DA8}"/>
    <dgm:cxn modelId="{6379BACA-712E-42A8-93BD-754A908FF697}" type="presOf" srcId="{F9014676-B8AE-4976-BAE0-3A9AAD17F10A}" destId="{BDC5F0AC-1C89-4B8E-BC48-3DA05D9E89BA}" srcOrd="0" destOrd="0" presId="urn:microsoft.com/office/officeart/2005/8/layout/orgChart1"/>
    <dgm:cxn modelId="{C9D1ABDF-6A34-4ECE-A724-92D1897C4FAB}" type="presOf" srcId="{45C7DDAA-F453-4C23-BDF9-A753E9F029C1}" destId="{2F582F9E-29EC-4003-A1D7-A91FD53EF075}" srcOrd="0" destOrd="0" presId="urn:microsoft.com/office/officeart/2005/8/layout/orgChart1"/>
    <dgm:cxn modelId="{73785179-C609-4434-875C-5AF104548F54}" type="presOf" srcId="{6599CBFA-0EC6-47D0-A075-0AE42445263C}" destId="{011C07AF-344A-4D8B-914C-5C716B9F938E}" srcOrd="0" destOrd="0" presId="urn:microsoft.com/office/officeart/2005/8/layout/orgChart1"/>
    <dgm:cxn modelId="{8813F9DC-75BA-45C1-A1CF-B19EC2DB6E36}" srcId="{9428C746-4639-4ACE-96E2-DD188DE0E907}" destId="{F9014676-B8AE-4976-BAE0-3A9AAD17F10A}" srcOrd="1" destOrd="0" parTransId="{B9B56C8A-6C55-41AF-9DBA-0ACC86904A32}" sibTransId="{529A2F63-7889-413A-B0ED-C3FE9A760239}"/>
    <dgm:cxn modelId="{3060A103-A1A2-4CCF-AA8F-1C528A724684}" type="presOf" srcId="{15085A6F-6A05-4738-988F-D23719D809DB}" destId="{612BEC4E-696D-49BB-83C1-96D11DCD7F76}" srcOrd="1" destOrd="0" presId="urn:microsoft.com/office/officeart/2005/8/layout/orgChart1"/>
    <dgm:cxn modelId="{E89965BD-7D34-47DB-A95A-8321B53F380F}" type="presOf" srcId="{6599CBFA-0EC6-47D0-A075-0AE42445263C}" destId="{264E5E2A-5139-4707-9C61-C9ECE0452929}" srcOrd="1" destOrd="0" presId="urn:microsoft.com/office/officeart/2005/8/layout/orgChart1"/>
    <dgm:cxn modelId="{32D502C5-9C45-454C-9991-EBB541C761AE}" type="presOf" srcId="{9428C746-4639-4ACE-96E2-DD188DE0E907}" destId="{10357AF7-D503-4767-9013-6947BB631C29}" srcOrd="1" destOrd="0" presId="urn:microsoft.com/office/officeart/2005/8/layout/orgChart1"/>
    <dgm:cxn modelId="{916DFCE1-DBB0-402A-88D4-4D1EEB2AE964}" type="presOf" srcId="{65998ADF-24D8-41A4-90EE-82DE7D847AEB}" destId="{8A003CFD-4029-472E-88E1-2700E7444E87}" srcOrd="0" destOrd="0" presId="urn:microsoft.com/office/officeart/2005/8/layout/orgChart1"/>
    <dgm:cxn modelId="{9E9F7175-39BD-47FB-85CF-5687BC73617B}" srcId="{9428C746-4639-4ACE-96E2-DD188DE0E907}" destId="{15085A6F-6A05-4738-988F-D23719D809DB}" srcOrd="3" destOrd="0" parTransId="{65998ADF-24D8-41A4-90EE-82DE7D847AEB}" sibTransId="{B23015D7-6203-4CCB-8839-A0EF95785251}"/>
    <dgm:cxn modelId="{175293B9-9772-4C2D-B48A-A77C13E8A590}" type="presOf" srcId="{F9014676-B8AE-4976-BAE0-3A9AAD17F10A}" destId="{4C6A2635-4076-418F-BCDA-C498BE63C85C}" srcOrd="1" destOrd="0" presId="urn:microsoft.com/office/officeart/2005/8/layout/orgChart1"/>
    <dgm:cxn modelId="{1065C4B7-AE31-4BA6-9BE7-E5F610A67D1D}" type="presParOf" srcId="{0125FFAD-3CA9-4E8F-8AE7-4542FCE50B66}" destId="{C48DB273-DF45-40E8-969F-13B02788870F}" srcOrd="0" destOrd="0" presId="urn:microsoft.com/office/officeart/2005/8/layout/orgChart1"/>
    <dgm:cxn modelId="{6FD77D3F-1654-4F75-96D5-A230B0D23DB4}" type="presParOf" srcId="{C48DB273-DF45-40E8-969F-13B02788870F}" destId="{71821C1B-6744-437E-BE06-B2489E579A46}" srcOrd="0" destOrd="0" presId="urn:microsoft.com/office/officeart/2005/8/layout/orgChart1"/>
    <dgm:cxn modelId="{228DFDF1-075B-41AA-9FCA-07804994212F}" type="presParOf" srcId="{71821C1B-6744-437E-BE06-B2489E579A46}" destId="{E28090D8-EBC6-4D29-A51F-B942664288F5}" srcOrd="0" destOrd="0" presId="urn:microsoft.com/office/officeart/2005/8/layout/orgChart1"/>
    <dgm:cxn modelId="{45F11405-FB25-447A-ACE8-9199D2455804}" type="presParOf" srcId="{71821C1B-6744-437E-BE06-B2489E579A46}" destId="{10357AF7-D503-4767-9013-6947BB631C29}" srcOrd="1" destOrd="0" presId="urn:microsoft.com/office/officeart/2005/8/layout/orgChart1"/>
    <dgm:cxn modelId="{947AE46A-F275-47F8-8DCC-A573B29050A4}" type="presParOf" srcId="{C48DB273-DF45-40E8-969F-13B02788870F}" destId="{CBE721C8-15B0-4A2C-BB1F-1F6905D851F9}" srcOrd="1" destOrd="0" presId="urn:microsoft.com/office/officeart/2005/8/layout/orgChart1"/>
    <dgm:cxn modelId="{B5B7E16F-CEF2-4B65-A6F2-AC7D40490313}" type="presParOf" srcId="{CBE721C8-15B0-4A2C-BB1F-1F6905D851F9}" destId="{B3DF66C3-1414-47A2-80DA-BF78AF3E3158}" srcOrd="0" destOrd="0" presId="urn:microsoft.com/office/officeart/2005/8/layout/orgChart1"/>
    <dgm:cxn modelId="{FDED2D1C-70AA-47FB-948E-77F5EB4A78BD}" type="presParOf" srcId="{CBE721C8-15B0-4A2C-BB1F-1F6905D851F9}" destId="{0D2A297D-5477-486E-9F44-1AB4974A30D8}" srcOrd="1" destOrd="0" presId="urn:microsoft.com/office/officeart/2005/8/layout/orgChart1"/>
    <dgm:cxn modelId="{BA33F9C6-8DFB-4F30-93F3-4BB270C2CCA1}" type="presParOf" srcId="{0D2A297D-5477-486E-9F44-1AB4974A30D8}" destId="{DDBA1963-9C8B-48DE-995A-8B6689AE71E3}" srcOrd="0" destOrd="0" presId="urn:microsoft.com/office/officeart/2005/8/layout/orgChart1"/>
    <dgm:cxn modelId="{0A7D7580-7287-4733-BDBF-6DF6529B2A60}" type="presParOf" srcId="{DDBA1963-9C8B-48DE-995A-8B6689AE71E3}" destId="{BDC5F0AC-1C89-4B8E-BC48-3DA05D9E89BA}" srcOrd="0" destOrd="0" presId="urn:microsoft.com/office/officeart/2005/8/layout/orgChart1"/>
    <dgm:cxn modelId="{2E2BA7D6-06E9-4562-9F56-1625664DAFC7}" type="presParOf" srcId="{DDBA1963-9C8B-48DE-995A-8B6689AE71E3}" destId="{4C6A2635-4076-418F-BCDA-C498BE63C85C}" srcOrd="1" destOrd="0" presId="urn:microsoft.com/office/officeart/2005/8/layout/orgChart1"/>
    <dgm:cxn modelId="{366B46F3-4183-4EEF-971F-A48638FD5406}" type="presParOf" srcId="{0D2A297D-5477-486E-9F44-1AB4974A30D8}" destId="{2CF32417-8159-438A-BF09-DDF56AD76296}" srcOrd="1" destOrd="0" presId="urn:microsoft.com/office/officeart/2005/8/layout/orgChart1"/>
    <dgm:cxn modelId="{69A48108-3419-45B9-A540-4D8DD1B98AAA}" type="presParOf" srcId="{0D2A297D-5477-486E-9F44-1AB4974A30D8}" destId="{0EB17D57-9D09-4545-836C-F2357837E5EB}" srcOrd="2" destOrd="0" presId="urn:microsoft.com/office/officeart/2005/8/layout/orgChart1"/>
    <dgm:cxn modelId="{04B8AF72-A791-429E-8239-8814B7D56876}" type="presParOf" srcId="{CBE721C8-15B0-4A2C-BB1F-1F6905D851F9}" destId="{EEA20C02-F149-4A3B-A39B-CB4DEEA2F0E4}" srcOrd="2" destOrd="0" presId="urn:microsoft.com/office/officeart/2005/8/layout/orgChart1"/>
    <dgm:cxn modelId="{A0EBB706-E50B-4A71-B519-FF3DB7BBE360}" type="presParOf" srcId="{CBE721C8-15B0-4A2C-BB1F-1F6905D851F9}" destId="{BA745DE8-BF67-4F59-9A89-109DCC3F16DE}" srcOrd="3" destOrd="0" presId="urn:microsoft.com/office/officeart/2005/8/layout/orgChart1"/>
    <dgm:cxn modelId="{E8F4BD03-A837-4EF1-8C19-61B8E12847CC}" type="presParOf" srcId="{BA745DE8-BF67-4F59-9A89-109DCC3F16DE}" destId="{9609EFFC-F840-4E76-84D7-40D5D920644B}" srcOrd="0" destOrd="0" presId="urn:microsoft.com/office/officeart/2005/8/layout/orgChart1"/>
    <dgm:cxn modelId="{10FCE158-AD9A-4C50-A73C-E007C49C80D0}" type="presParOf" srcId="{9609EFFC-F840-4E76-84D7-40D5D920644B}" destId="{2F582F9E-29EC-4003-A1D7-A91FD53EF075}" srcOrd="0" destOrd="0" presId="urn:microsoft.com/office/officeart/2005/8/layout/orgChart1"/>
    <dgm:cxn modelId="{83D06338-CD14-4221-8AFB-6D6BCCE5BC12}" type="presParOf" srcId="{9609EFFC-F840-4E76-84D7-40D5D920644B}" destId="{1D780DD3-A1F8-4FEF-B9C2-E5137CC493D1}" srcOrd="1" destOrd="0" presId="urn:microsoft.com/office/officeart/2005/8/layout/orgChart1"/>
    <dgm:cxn modelId="{AF22ED0E-95B8-46B3-AE88-472A5EBE3E9D}" type="presParOf" srcId="{BA745DE8-BF67-4F59-9A89-109DCC3F16DE}" destId="{D8386229-3011-4590-B8E4-455AEE5F55E4}" srcOrd="1" destOrd="0" presId="urn:microsoft.com/office/officeart/2005/8/layout/orgChart1"/>
    <dgm:cxn modelId="{CC43B298-4196-49BB-B5C3-B2D4ED63EF2A}" type="presParOf" srcId="{BA745DE8-BF67-4F59-9A89-109DCC3F16DE}" destId="{4F1C1A93-E85D-4423-A1F6-356B3D7C3817}" srcOrd="2" destOrd="0" presId="urn:microsoft.com/office/officeart/2005/8/layout/orgChart1"/>
    <dgm:cxn modelId="{4CF9CFDB-D2BD-474B-9C37-BECD06762362}" type="presParOf" srcId="{CBE721C8-15B0-4A2C-BB1F-1F6905D851F9}" destId="{8A003CFD-4029-472E-88E1-2700E7444E87}" srcOrd="4" destOrd="0" presId="urn:microsoft.com/office/officeart/2005/8/layout/orgChart1"/>
    <dgm:cxn modelId="{B39C1166-AC09-4FC3-A0B1-D72B82352690}" type="presParOf" srcId="{CBE721C8-15B0-4A2C-BB1F-1F6905D851F9}" destId="{85470B16-E6E1-4DE5-A8B5-EBC3C39DF320}" srcOrd="5" destOrd="0" presId="urn:microsoft.com/office/officeart/2005/8/layout/orgChart1"/>
    <dgm:cxn modelId="{BBA5146F-67E1-4EB1-9179-375BD35F7A5A}" type="presParOf" srcId="{85470B16-E6E1-4DE5-A8B5-EBC3C39DF320}" destId="{6F379679-183E-4E7B-AE30-4F188591924F}" srcOrd="0" destOrd="0" presId="urn:microsoft.com/office/officeart/2005/8/layout/orgChart1"/>
    <dgm:cxn modelId="{A837EF49-CCC1-4010-AC1E-E4CCD9791CD8}" type="presParOf" srcId="{6F379679-183E-4E7B-AE30-4F188591924F}" destId="{E494FD87-2215-4E76-98CB-0A1240D6DABF}" srcOrd="0" destOrd="0" presId="urn:microsoft.com/office/officeart/2005/8/layout/orgChart1"/>
    <dgm:cxn modelId="{A7F4845D-4E99-4387-B43C-EC455E1D5C6F}" type="presParOf" srcId="{6F379679-183E-4E7B-AE30-4F188591924F}" destId="{612BEC4E-696D-49BB-83C1-96D11DCD7F76}" srcOrd="1" destOrd="0" presId="urn:microsoft.com/office/officeart/2005/8/layout/orgChart1"/>
    <dgm:cxn modelId="{F85575CD-2318-4ADE-AF1F-5B1E147F480A}" type="presParOf" srcId="{85470B16-E6E1-4DE5-A8B5-EBC3C39DF320}" destId="{99C2E66A-D781-455B-AC7D-8CC25B9FF5C4}" srcOrd="1" destOrd="0" presId="urn:microsoft.com/office/officeart/2005/8/layout/orgChart1"/>
    <dgm:cxn modelId="{FCAE125A-300F-49CB-B57F-C061EF347C45}" type="presParOf" srcId="{85470B16-E6E1-4DE5-A8B5-EBC3C39DF320}" destId="{D8959013-1B55-4C28-88BB-C070272B76FE}" srcOrd="2" destOrd="0" presId="urn:microsoft.com/office/officeart/2005/8/layout/orgChart1"/>
    <dgm:cxn modelId="{FC021EE0-819A-4365-BB61-274A288ED6D1}" type="presParOf" srcId="{C48DB273-DF45-40E8-969F-13B02788870F}" destId="{EBDC1CE2-7B7D-4D30-88C5-31571B1C15EB}" srcOrd="2" destOrd="0" presId="urn:microsoft.com/office/officeart/2005/8/layout/orgChart1"/>
    <dgm:cxn modelId="{2321B00D-2961-45CB-9907-09EAA512E64D}" type="presParOf" srcId="{EBDC1CE2-7B7D-4D30-88C5-31571B1C15EB}" destId="{3AA71909-6536-443C-971B-D4B8F17F2F22}" srcOrd="0" destOrd="0" presId="urn:microsoft.com/office/officeart/2005/8/layout/orgChart1"/>
    <dgm:cxn modelId="{8A880180-6AC7-4648-86A6-4A9D22BEA547}" type="presParOf" srcId="{EBDC1CE2-7B7D-4D30-88C5-31571B1C15EB}" destId="{C05BEDA6-510A-4CC8-BDDA-9A54C87FC85E}" srcOrd="1" destOrd="0" presId="urn:microsoft.com/office/officeart/2005/8/layout/orgChart1"/>
    <dgm:cxn modelId="{9BFAFFFE-5F83-4253-AFAF-B3144E1E139B}" type="presParOf" srcId="{C05BEDA6-510A-4CC8-BDDA-9A54C87FC85E}" destId="{D88BC8BE-EF7F-4E0B-8A6C-BC2D195E4297}" srcOrd="0" destOrd="0" presId="urn:microsoft.com/office/officeart/2005/8/layout/orgChart1"/>
    <dgm:cxn modelId="{F11D9945-95A1-4CA0-B15F-AEF682F3B363}" type="presParOf" srcId="{D88BC8BE-EF7F-4E0B-8A6C-BC2D195E4297}" destId="{011C07AF-344A-4D8B-914C-5C716B9F938E}" srcOrd="0" destOrd="0" presId="urn:microsoft.com/office/officeart/2005/8/layout/orgChart1"/>
    <dgm:cxn modelId="{BBF42987-9480-4E50-8F5B-71B24CE4424F}" type="presParOf" srcId="{D88BC8BE-EF7F-4E0B-8A6C-BC2D195E4297}" destId="{264E5E2A-5139-4707-9C61-C9ECE0452929}" srcOrd="1" destOrd="0" presId="urn:microsoft.com/office/officeart/2005/8/layout/orgChart1"/>
    <dgm:cxn modelId="{84A6266C-2743-4E17-9B3B-A0D9B3933D2F}" type="presParOf" srcId="{C05BEDA6-510A-4CC8-BDDA-9A54C87FC85E}" destId="{F74B81E3-28B7-4C17-9329-183F797813B8}" srcOrd="1" destOrd="0" presId="urn:microsoft.com/office/officeart/2005/8/layout/orgChart1"/>
    <dgm:cxn modelId="{007AB1B4-E487-4958-A265-6346FD86511D}" type="presParOf" srcId="{C05BEDA6-510A-4CC8-BDDA-9A54C87FC85E}" destId="{A4D291CB-225E-4436-AD1B-2B2E2740C604}"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1E80EC2-24BD-49FE-ADED-EF620173EC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428C746-4639-4ACE-96E2-DD188DE0E907}">
      <dgm:prSet phldrT="[Text]"/>
      <dgm:spPr>
        <a:solidFill>
          <a:schemeClr val="accent2">
            <a:lumMod val="20000"/>
            <a:lumOff val="80000"/>
          </a:schemeClr>
        </a:solidFill>
      </dgm:spPr>
      <dgm:t>
        <a:bodyPr/>
        <a:lstStyle/>
        <a:p>
          <a:r>
            <a:rPr lang="en-US"/>
            <a:t>Federated Model 3</a:t>
          </a:r>
        </a:p>
      </dgm:t>
    </dgm:pt>
    <dgm:pt modelId="{FB029957-3E7D-4D99-95F4-941C432A2115}" type="parTrans" cxnId="{D02990E4-CD87-4B82-87E8-F482FA17FCC4}">
      <dgm:prSet/>
      <dgm:spPr/>
      <dgm:t>
        <a:bodyPr/>
        <a:lstStyle/>
        <a:p>
          <a:endParaRPr lang="en-US"/>
        </a:p>
      </dgm:t>
    </dgm:pt>
    <dgm:pt modelId="{86F90A31-FC94-4F52-8D3B-BE9A8EE29081}" type="sibTrans" cxnId="{D02990E4-CD87-4B82-87E8-F482FA17FCC4}">
      <dgm:prSet/>
      <dgm:spPr/>
      <dgm:t>
        <a:bodyPr/>
        <a:lstStyle/>
        <a:p>
          <a:endParaRPr lang="en-US"/>
        </a:p>
      </dgm:t>
    </dgm:pt>
    <dgm:pt modelId="{6599CBFA-0EC6-47D0-A075-0AE42445263C}" type="asst">
      <dgm:prSet phldrT="[Text]"/>
      <dgm:spPr/>
      <dgm:t>
        <a:bodyPr/>
        <a:lstStyle/>
        <a:p>
          <a:r>
            <a:rPr lang="en-US"/>
            <a:t>Constituent Model 1</a:t>
          </a:r>
        </a:p>
      </dgm:t>
    </dgm:pt>
    <dgm:pt modelId="{A4A8986E-C50B-4D2D-9A7C-DBB37AA02ED6}" type="parTrans" cxnId="{CFE27D00-A2F6-45C8-A92B-287C2596DB8B}">
      <dgm:prSet/>
      <dgm:spPr/>
      <dgm:t>
        <a:bodyPr/>
        <a:lstStyle/>
        <a:p>
          <a:endParaRPr lang="en-US"/>
        </a:p>
      </dgm:t>
    </dgm:pt>
    <dgm:pt modelId="{ED7E9930-5DCB-4B48-A238-25B421757332}" type="sibTrans" cxnId="{CFE27D00-A2F6-45C8-A92B-287C2596DB8B}">
      <dgm:prSet/>
      <dgm:spPr/>
      <dgm:t>
        <a:bodyPr/>
        <a:lstStyle/>
        <a:p>
          <a:endParaRPr lang="en-US"/>
        </a:p>
      </dgm:t>
    </dgm:pt>
    <dgm:pt modelId="{F9014676-B8AE-4976-BAE0-3A9AAD17F10A}">
      <dgm:prSet phldrT="[Text]"/>
      <dgm:spPr/>
      <dgm:t>
        <a:bodyPr/>
        <a:lstStyle/>
        <a:p>
          <a:r>
            <a:rPr lang="en-US"/>
            <a:t>Constituent Model 2</a:t>
          </a:r>
        </a:p>
      </dgm:t>
    </dgm:pt>
    <dgm:pt modelId="{B9B56C8A-6C55-41AF-9DBA-0ACC86904A32}" type="parTrans" cxnId="{8813F9DC-75BA-45C1-A1CF-B19EC2DB6E36}">
      <dgm:prSet/>
      <dgm:spPr/>
      <dgm:t>
        <a:bodyPr/>
        <a:lstStyle/>
        <a:p>
          <a:endParaRPr lang="en-US"/>
        </a:p>
      </dgm:t>
    </dgm:pt>
    <dgm:pt modelId="{529A2F63-7889-413A-B0ED-C3FE9A760239}" type="sibTrans" cxnId="{8813F9DC-75BA-45C1-A1CF-B19EC2DB6E36}">
      <dgm:prSet/>
      <dgm:spPr/>
      <dgm:t>
        <a:bodyPr/>
        <a:lstStyle/>
        <a:p>
          <a:endParaRPr lang="en-US"/>
        </a:p>
      </dgm:t>
    </dgm:pt>
    <dgm:pt modelId="{45C7DDAA-F453-4C23-BDF9-A753E9F029C1}">
      <dgm:prSet phldrT="[Text]"/>
      <dgm:spPr/>
      <dgm:t>
        <a:bodyPr/>
        <a:lstStyle/>
        <a:p>
          <a:r>
            <a:rPr lang="en-US"/>
            <a:t>Constituent Model 3</a:t>
          </a:r>
        </a:p>
      </dgm:t>
    </dgm:pt>
    <dgm:pt modelId="{9175EB55-86CE-4A93-B9BE-82AC71614814}" type="parTrans" cxnId="{9FF16EC6-2A18-439A-A3FE-68303A76D2EA}">
      <dgm:prSet/>
      <dgm:spPr/>
      <dgm:t>
        <a:bodyPr/>
        <a:lstStyle/>
        <a:p>
          <a:endParaRPr lang="en-US"/>
        </a:p>
      </dgm:t>
    </dgm:pt>
    <dgm:pt modelId="{B38174A1-E57F-48D1-8EF7-A74499332DA8}" type="sibTrans" cxnId="{9FF16EC6-2A18-439A-A3FE-68303A76D2EA}">
      <dgm:prSet/>
      <dgm:spPr/>
      <dgm:t>
        <a:bodyPr/>
        <a:lstStyle/>
        <a:p>
          <a:endParaRPr lang="en-US"/>
        </a:p>
      </dgm:t>
    </dgm:pt>
    <dgm:pt modelId="{15085A6F-6A05-4738-988F-D23719D809DB}">
      <dgm:prSet phldrT="[Text]"/>
      <dgm:spPr/>
      <dgm:t>
        <a:bodyPr/>
        <a:lstStyle/>
        <a:p>
          <a:r>
            <a:rPr lang="en-US"/>
            <a:t>Constituent Model 4</a:t>
          </a:r>
        </a:p>
      </dgm:t>
    </dgm:pt>
    <dgm:pt modelId="{65998ADF-24D8-41A4-90EE-82DE7D847AEB}" type="parTrans" cxnId="{9E9F7175-39BD-47FB-85CF-5687BC73617B}">
      <dgm:prSet/>
      <dgm:spPr/>
      <dgm:t>
        <a:bodyPr/>
        <a:lstStyle/>
        <a:p>
          <a:endParaRPr lang="en-US"/>
        </a:p>
      </dgm:t>
    </dgm:pt>
    <dgm:pt modelId="{B23015D7-6203-4CCB-8839-A0EF95785251}" type="sibTrans" cxnId="{9E9F7175-39BD-47FB-85CF-5687BC73617B}">
      <dgm:prSet/>
      <dgm:spPr/>
      <dgm:t>
        <a:bodyPr/>
        <a:lstStyle/>
        <a:p>
          <a:endParaRPr lang="en-US"/>
        </a:p>
      </dgm:t>
    </dgm:pt>
    <dgm:pt modelId="{0125FFAD-3CA9-4E8F-8AE7-4542FCE50B66}" type="pres">
      <dgm:prSet presAssocID="{61E80EC2-24BD-49FE-ADED-EF620173EC92}" presName="hierChild1" presStyleCnt="0">
        <dgm:presLayoutVars>
          <dgm:orgChart val="1"/>
          <dgm:chPref val="1"/>
          <dgm:dir/>
          <dgm:animOne val="branch"/>
          <dgm:animLvl val="lvl"/>
          <dgm:resizeHandles/>
        </dgm:presLayoutVars>
      </dgm:prSet>
      <dgm:spPr/>
      <dgm:t>
        <a:bodyPr/>
        <a:lstStyle/>
        <a:p>
          <a:endParaRPr lang="en-AU"/>
        </a:p>
      </dgm:t>
    </dgm:pt>
    <dgm:pt modelId="{C48DB273-DF45-40E8-969F-13B02788870F}" type="pres">
      <dgm:prSet presAssocID="{9428C746-4639-4ACE-96E2-DD188DE0E907}" presName="hierRoot1" presStyleCnt="0">
        <dgm:presLayoutVars>
          <dgm:hierBranch val="l"/>
        </dgm:presLayoutVars>
      </dgm:prSet>
      <dgm:spPr/>
    </dgm:pt>
    <dgm:pt modelId="{71821C1B-6744-437E-BE06-B2489E579A46}" type="pres">
      <dgm:prSet presAssocID="{9428C746-4639-4ACE-96E2-DD188DE0E907}" presName="rootComposite1" presStyleCnt="0"/>
      <dgm:spPr/>
    </dgm:pt>
    <dgm:pt modelId="{E28090D8-EBC6-4D29-A51F-B942664288F5}" type="pres">
      <dgm:prSet presAssocID="{9428C746-4639-4ACE-96E2-DD188DE0E907}" presName="rootText1" presStyleLbl="node0" presStyleIdx="0" presStyleCnt="1">
        <dgm:presLayoutVars>
          <dgm:chPref val="3"/>
        </dgm:presLayoutVars>
      </dgm:prSet>
      <dgm:spPr/>
      <dgm:t>
        <a:bodyPr/>
        <a:lstStyle/>
        <a:p>
          <a:endParaRPr lang="en-AU"/>
        </a:p>
      </dgm:t>
    </dgm:pt>
    <dgm:pt modelId="{10357AF7-D503-4767-9013-6947BB631C29}" type="pres">
      <dgm:prSet presAssocID="{9428C746-4639-4ACE-96E2-DD188DE0E907}" presName="rootConnector1" presStyleLbl="node1" presStyleIdx="0" presStyleCnt="0"/>
      <dgm:spPr/>
      <dgm:t>
        <a:bodyPr/>
        <a:lstStyle/>
        <a:p>
          <a:endParaRPr lang="en-AU"/>
        </a:p>
      </dgm:t>
    </dgm:pt>
    <dgm:pt modelId="{CBE721C8-15B0-4A2C-BB1F-1F6905D851F9}" type="pres">
      <dgm:prSet presAssocID="{9428C746-4639-4ACE-96E2-DD188DE0E907}" presName="hierChild2" presStyleCnt="0"/>
      <dgm:spPr/>
    </dgm:pt>
    <dgm:pt modelId="{B3DF66C3-1414-47A2-80DA-BF78AF3E3158}" type="pres">
      <dgm:prSet presAssocID="{B9B56C8A-6C55-41AF-9DBA-0ACC86904A32}" presName="Name50" presStyleLbl="parChTrans1D2" presStyleIdx="0" presStyleCnt="4"/>
      <dgm:spPr/>
      <dgm:t>
        <a:bodyPr/>
        <a:lstStyle/>
        <a:p>
          <a:endParaRPr lang="en-AU"/>
        </a:p>
      </dgm:t>
    </dgm:pt>
    <dgm:pt modelId="{0D2A297D-5477-486E-9F44-1AB4974A30D8}" type="pres">
      <dgm:prSet presAssocID="{F9014676-B8AE-4976-BAE0-3A9AAD17F10A}" presName="hierRoot2" presStyleCnt="0">
        <dgm:presLayoutVars>
          <dgm:hierBranch val="init"/>
        </dgm:presLayoutVars>
      </dgm:prSet>
      <dgm:spPr/>
    </dgm:pt>
    <dgm:pt modelId="{DDBA1963-9C8B-48DE-995A-8B6689AE71E3}" type="pres">
      <dgm:prSet presAssocID="{F9014676-B8AE-4976-BAE0-3A9AAD17F10A}" presName="rootComposite" presStyleCnt="0"/>
      <dgm:spPr/>
    </dgm:pt>
    <dgm:pt modelId="{BDC5F0AC-1C89-4B8E-BC48-3DA05D9E89BA}" type="pres">
      <dgm:prSet presAssocID="{F9014676-B8AE-4976-BAE0-3A9AAD17F10A}" presName="rootText" presStyleLbl="node2" presStyleIdx="0" presStyleCnt="3">
        <dgm:presLayoutVars>
          <dgm:chPref val="3"/>
        </dgm:presLayoutVars>
      </dgm:prSet>
      <dgm:spPr/>
      <dgm:t>
        <a:bodyPr/>
        <a:lstStyle/>
        <a:p>
          <a:endParaRPr lang="en-AU"/>
        </a:p>
      </dgm:t>
    </dgm:pt>
    <dgm:pt modelId="{4C6A2635-4076-418F-BCDA-C498BE63C85C}" type="pres">
      <dgm:prSet presAssocID="{F9014676-B8AE-4976-BAE0-3A9AAD17F10A}" presName="rootConnector" presStyleLbl="node2" presStyleIdx="0" presStyleCnt="3"/>
      <dgm:spPr/>
      <dgm:t>
        <a:bodyPr/>
        <a:lstStyle/>
        <a:p>
          <a:endParaRPr lang="en-AU"/>
        </a:p>
      </dgm:t>
    </dgm:pt>
    <dgm:pt modelId="{2CF32417-8159-438A-BF09-DDF56AD76296}" type="pres">
      <dgm:prSet presAssocID="{F9014676-B8AE-4976-BAE0-3A9AAD17F10A}" presName="hierChild4" presStyleCnt="0"/>
      <dgm:spPr/>
    </dgm:pt>
    <dgm:pt modelId="{0EB17D57-9D09-4545-836C-F2357837E5EB}" type="pres">
      <dgm:prSet presAssocID="{F9014676-B8AE-4976-BAE0-3A9AAD17F10A}" presName="hierChild5" presStyleCnt="0"/>
      <dgm:spPr/>
    </dgm:pt>
    <dgm:pt modelId="{EEA20C02-F149-4A3B-A39B-CB4DEEA2F0E4}" type="pres">
      <dgm:prSet presAssocID="{9175EB55-86CE-4A93-B9BE-82AC71614814}" presName="Name50" presStyleLbl="parChTrans1D2" presStyleIdx="1" presStyleCnt="4"/>
      <dgm:spPr/>
      <dgm:t>
        <a:bodyPr/>
        <a:lstStyle/>
        <a:p>
          <a:endParaRPr lang="en-AU"/>
        </a:p>
      </dgm:t>
    </dgm:pt>
    <dgm:pt modelId="{BA745DE8-BF67-4F59-9A89-109DCC3F16DE}" type="pres">
      <dgm:prSet presAssocID="{45C7DDAA-F453-4C23-BDF9-A753E9F029C1}" presName="hierRoot2" presStyleCnt="0">
        <dgm:presLayoutVars>
          <dgm:hierBranch val="init"/>
        </dgm:presLayoutVars>
      </dgm:prSet>
      <dgm:spPr/>
    </dgm:pt>
    <dgm:pt modelId="{9609EFFC-F840-4E76-84D7-40D5D920644B}" type="pres">
      <dgm:prSet presAssocID="{45C7DDAA-F453-4C23-BDF9-A753E9F029C1}" presName="rootComposite" presStyleCnt="0"/>
      <dgm:spPr/>
    </dgm:pt>
    <dgm:pt modelId="{2F582F9E-29EC-4003-A1D7-A91FD53EF075}" type="pres">
      <dgm:prSet presAssocID="{45C7DDAA-F453-4C23-BDF9-A753E9F029C1}" presName="rootText" presStyleLbl="node2" presStyleIdx="1" presStyleCnt="3">
        <dgm:presLayoutVars>
          <dgm:chPref val="3"/>
        </dgm:presLayoutVars>
      </dgm:prSet>
      <dgm:spPr/>
      <dgm:t>
        <a:bodyPr/>
        <a:lstStyle/>
        <a:p>
          <a:endParaRPr lang="en-AU"/>
        </a:p>
      </dgm:t>
    </dgm:pt>
    <dgm:pt modelId="{1D780DD3-A1F8-4FEF-B9C2-E5137CC493D1}" type="pres">
      <dgm:prSet presAssocID="{45C7DDAA-F453-4C23-BDF9-A753E9F029C1}" presName="rootConnector" presStyleLbl="node2" presStyleIdx="1" presStyleCnt="3"/>
      <dgm:spPr/>
      <dgm:t>
        <a:bodyPr/>
        <a:lstStyle/>
        <a:p>
          <a:endParaRPr lang="en-AU"/>
        </a:p>
      </dgm:t>
    </dgm:pt>
    <dgm:pt modelId="{D8386229-3011-4590-B8E4-455AEE5F55E4}" type="pres">
      <dgm:prSet presAssocID="{45C7DDAA-F453-4C23-BDF9-A753E9F029C1}" presName="hierChild4" presStyleCnt="0"/>
      <dgm:spPr/>
    </dgm:pt>
    <dgm:pt modelId="{4F1C1A93-E85D-4423-A1F6-356B3D7C3817}" type="pres">
      <dgm:prSet presAssocID="{45C7DDAA-F453-4C23-BDF9-A753E9F029C1}" presName="hierChild5" presStyleCnt="0"/>
      <dgm:spPr/>
    </dgm:pt>
    <dgm:pt modelId="{8A003CFD-4029-472E-88E1-2700E7444E87}" type="pres">
      <dgm:prSet presAssocID="{65998ADF-24D8-41A4-90EE-82DE7D847AEB}" presName="Name50" presStyleLbl="parChTrans1D2" presStyleIdx="2" presStyleCnt="4"/>
      <dgm:spPr/>
      <dgm:t>
        <a:bodyPr/>
        <a:lstStyle/>
        <a:p>
          <a:endParaRPr lang="en-AU"/>
        </a:p>
      </dgm:t>
    </dgm:pt>
    <dgm:pt modelId="{85470B16-E6E1-4DE5-A8B5-EBC3C39DF320}" type="pres">
      <dgm:prSet presAssocID="{15085A6F-6A05-4738-988F-D23719D809DB}" presName="hierRoot2" presStyleCnt="0">
        <dgm:presLayoutVars>
          <dgm:hierBranch val="init"/>
        </dgm:presLayoutVars>
      </dgm:prSet>
      <dgm:spPr/>
    </dgm:pt>
    <dgm:pt modelId="{6F379679-183E-4E7B-AE30-4F188591924F}" type="pres">
      <dgm:prSet presAssocID="{15085A6F-6A05-4738-988F-D23719D809DB}" presName="rootComposite" presStyleCnt="0"/>
      <dgm:spPr/>
    </dgm:pt>
    <dgm:pt modelId="{E494FD87-2215-4E76-98CB-0A1240D6DABF}" type="pres">
      <dgm:prSet presAssocID="{15085A6F-6A05-4738-988F-D23719D809DB}" presName="rootText" presStyleLbl="node2" presStyleIdx="2" presStyleCnt="3">
        <dgm:presLayoutVars>
          <dgm:chPref val="3"/>
        </dgm:presLayoutVars>
      </dgm:prSet>
      <dgm:spPr/>
      <dgm:t>
        <a:bodyPr/>
        <a:lstStyle/>
        <a:p>
          <a:endParaRPr lang="en-AU"/>
        </a:p>
      </dgm:t>
    </dgm:pt>
    <dgm:pt modelId="{612BEC4E-696D-49BB-83C1-96D11DCD7F76}" type="pres">
      <dgm:prSet presAssocID="{15085A6F-6A05-4738-988F-D23719D809DB}" presName="rootConnector" presStyleLbl="node2" presStyleIdx="2" presStyleCnt="3"/>
      <dgm:spPr/>
      <dgm:t>
        <a:bodyPr/>
        <a:lstStyle/>
        <a:p>
          <a:endParaRPr lang="en-AU"/>
        </a:p>
      </dgm:t>
    </dgm:pt>
    <dgm:pt modelId="{99C2E66A-D781-455B-AC7D-8CC25B9FF5C4}" type="pres">
      <dgm:prSet presAssocID="{15085A6F-6A05-4738-988F-D23719D809DB}" presName="hierChild4" presStyleCnt="0"/>
      <dgm:spPr/>
    </dgm:pt>
    <dgm:pt modelId="{D8959013-1B55-4C28-88BB-C070272B76FE}" type="pres">
      <dgm:prSet presAssocID="{15085A6F-6A05-4738-988F-D23719D809DB}" presName="hierChild5" presStyleCnt="0"/>
      <dgm:spPr/>
    </dgm:pt>
    <dgm:pt modelId="{EBDC1CE2-7B7D-4D30-88C5-31571B1C15EB}" type="pres">
      <dgm:prSet presAssocID="{9428C746-4639-4ACE-96E2-DD188DE0E907}" presName="hierChild3" presStyleCnt="0"/>
      <dgm:spPr/>
    </dgm:pt>
    <dgm:pt modelId="{3AA71909-6536-443C-971B-D4B8F17F2F22}" type="pres">
      <dgm:prSet presAssocID="{A4A8986E-C50B-4D2D-9A7C-DBB37AA02ED6}" presName="Name111" presStyleLbl="parChTrans1D2" presStyleIdx="3" presStyleCnt="4"/>
      <dgm:spPr/>
      <dgm:t>
        <a:bodyPr/>
        <a:lstStyle/>
        <a:p>
          <a:endParaRPr lang="en-AU"/>
        </a:p>
      </dgm:t>
    </dgm:pt>
    <dgm:pt modelId="{C05BEDA6-510A-4CC8-BDDA-9A54C87FC85E}" type="pres">
      <dgm:prSet presAssocID="{6599CBFA-0EC6-47D0-A075-0AE42445263C}" presName="hierRoot3" presStyleCnt="0">
        <dgm:presLayoutVars>
          <dgm:hierBranch val="init"/>
        </dgm:presLayoutVars>
      </dgm:prSet>
      <dgm:spPr/>
    </dgm:pt>
    <dgm:pt modelId="{D88BC8BE-EF7F-4E0B-8A6C-BC2D195E4297}" type="pres">
      <dgm:prSet presAssocID="{6599CBFA-0EC6-47D0-A075-0AE42445263C}" presName="rootComposite3" presStyleCnt="0"/>
      <dgm:spPr/>
    </dgm:pt>
    <dgm:pt modelId="{011C07AF-344A-4D8B-914C-5C716B9F938E}" type="pres">
      <dgm:prSet presAssocID="{6599CBFA-0EC6-47D0-A075-0AE42445263C}" presName="rootText3" presStyleLbl="asst1" presStyleIdx="0" presStyleCnt="1">
        <dgm:presLayoutVars>
          <dgm:chPref val="3"/>
        </dgm:presLayoutVars>
      </dgm:prSet>
      <dgm:spPr/>
      <dgm:t>
        <a:bodyPr/>
        <a:lstStyle/>
        <a:p>
          <a:endParaRPr lang="en-AU"/>
        </a:p>
      </dgm:t>
    </dgm:pt>
    <dgm:pt modelId="{264E5E2A-5139-4707-9C61-C9ECE0452929}" type="pres">
      <dgm:prSet presAssocID="{6599CBFA-0EC6-47D0-A075-0AE42445263C}" presName="rootConnector3" presStyleLbl="asst1" presStyleIdx="0" presStyleCnt="1"/>
      <dgm:spPr/>
      <dgm:t>
        <a:bodyPr/>
        <a:lstStyle/>
        <a:p>
          <a:endParaRPr lang="en-AU"/>
        </a:p>
      </dgm:t>
    </dgm:pt>
    <dgm:pt modelId="{F74B81E3-28B7-4C17-9329-183F797813B8}" type="pres">
      <dgm:prSet presAssocID="{6599CBFA-0EC6-47D0-A075-0AE42445263C}" presName="hierChild6" presStyleCnt="0"/>
      <dgm:spPr/>
    </dgm:pt>
    <dgm:pt modelId="{A4D291CB-225E-4436-AD1B-2B2E2740C604}" type="pres">
      <dgm:prSet presAssocID="{6599CBFA-0EC6-47D0-A075-0AE42445263C}" presName="hierChild7" presStyleCnt="0"/>
      <dgm:spPr/>
    </dgm:pt>
  </dgm:ptLst>
  <dgm:cxnLst>
    <dgm:cxn modelId="{8D2227C5-7BFD-406A-B4B2-3F055C393778}" type="presOf" srcId="{15085A6F-6A05-4738-988F-D23719D809DB}" destId="{612BEC4E-696D-49BB-83C1-96D11DCD7F76}" srcOrd="1" destOrd="0" presId="urn:microsoft.com/office/officeart/2005/8/layout/orgChart1"/>
    <dgm:cxn modelId="{582B72A2-C9FF-43BC-8C60-71D48AE00C06}" type="presOf" srcId="{61E80EC2-24BD-49FE-ADED-EF620173EC92}" destId="{0125FFAD-3CA9-4E8F-8AE7-4542FCE50B66}" srcOrd="0" destOrd="0" presId="urn:microsoft.com/office/officeart/2005/8/layout/orgChart1"/>
    <dgm:cxn modelId="{D02990E4-CD87-4B82-87E8-F482FA17FCC4}" srcId="{61E80EC2-24BD-49FE-ADED-EF620173EC92}" destId="{9428C746-4639-4ACE-96E2-DD188DE0E907}" srcOrd="0" destOrd="0" parTransId="{FB029957-3E7D-4D99-95F4-941C432A2115}" sibTransId="{86F90A31-FC94-4F52-8D3B-BE9A8EE29081}"/>
    <dgm:cxn modelId="{936A535A-22EE-4EA2-BF53-F6DF2DACB96C}" type="presOf" srcId="{45C7DDAA-F453-4C23-BDF9-A753E9F029C1}" destId="{2F582F9E-29EC-4003-A1D7-A91FD53EF075}" srcOrd="0" destOrd="0" presId="urn:microsoft.com/office/officeart/2005/8/layout/orgChart1"/>
    <dgm:cxn modelId="{A169FD89-88F2-4A75-B4A3-65A2E643BB08}" type="presOf" srcId="{15085A6F-6A05-4738-988F-D23719D809DB}" destId="{E494FD87-2215-4E76-98CB-0A1240D6DABF}" srcOrd="0" destOrd="0" presId="urn:microsoft.com/office/officeart/2005/8/layout/orgChart1"/>
    <dgm:cxn modelId="{DD52B4E1-6103-43B5-9D3E-10818244DD99}" type="presOf" srcId="{45C7DDAA-F453-4C23-BDF9-A753E9F029C1}" destId="{1D780DD3-A1F8-4FEF-B9C2-E5137CC493D1}" srcOrd="1" destOrd="0" presId="urn:microsoft.com/office/officeart/2005/8/layout/orgChart1"/>
    <dgm:cxn modelId="{0FCD9D54-5A2F-4F47-8F30-33291F796F7F}" type="presOf" srcId="{F9014676-B8AE-4976-BAE0-3A9AAD17F10A}" destId="{BDC5F0AC-1C89-4B8E-BC48-3DA05D9E89BA}" srcOrd="0" destOrd="0" presId="urn:microsoft.com/office/officeart/2005/8/layout/orgChart1"/>
    <dgm:cxn modelId="{420D2ECB-7869-4BAA-98DA-1B70A230A053}" type="presOf" srcId="{9175EB55-86CE-4A93-B9BE-82AC71614814}" destId="{EEA20C02-F149-4A3B-A39B-CB4DEEA2F0E4}" srcOrd="0" destOrd="0" presId="urn:microsoft.com/office/officeart/2005/8/layout/orgChart1"/>
    <dgm:cxn modelId="{DE37F47E-C378-4B69-82A8-796E968E0B90}" type="presOf" srcId="{9428C746-4639-4ACE-96E2-DD188DE0E907}" destId="{10357AF7-D503-4767-9013-6947BB631C29}" srcOrd="1" destOrd="0" presId="urn:microsoft.com/office/officeart/2005/8/layout/orgChart1"/>
    <dgm:cxn modelId="{CFE27D00-A2F6-45C8-A92B-287C2596DB8B}" srcId="{9428C746-4639-4ACE-96E2-DD188DE0E907}" destId="{6599CBFA-0EC6-47D0-A075-0AE42445263C}" srcOrd="0" destOrd="0" parTransId="{A4A8986E-C50B-4D2D-9A7C-DBB37AA02ED6}" sibTransId="{ED7E9930-5DCB-4B48-A238-25B421757332}"/>
    <dgm:cxn modelId="{9FF16EC6-2A18-439A-A3FE-68303A76D2EA}" srcId="{9428C746-4639-4ACE-96E2-DD188DE0E907}" destId="{45C7DDAA-F453-4C23-BDF9-A753E9F029C1}" srcOrd="2" destOrd="0" parTransId="{9175EB55-86CE-4A93-B9BE-82AC71614814}" sibTransId="{B38174A1-E57F-48D1-8EF7-A74499332DA8}"/>
    <dgm:cxn modelId="{76BC1685-37A5-43CF-A6C9-4E19F135613F}" type="presOf" srcId="{65998ADF-24D8-41A4-90EE-82DE7D847AEB}" destId="{8A003CFD-4029-472E-88E1-2700E7444E87}" srcOrd="0" destOrd="0" presId="urn:microsoft.com/office/officeart/2005/8/layout/orgChart1"/>
    <dgm:cxn modelId="{348C69B5-5972-475A-9CAD-159AE908E8B6}" type="presOf" srcId="{6599CBFA-0EC6-47D0-A075-0AE42445263C}" destId="{264E5E2A-5139-4707-9C61-C9ECE0452929}" srcOrd="1" destOrd="0" presId="urn:microsoft.com/office/officeart/2005/8/layout/orgChart1"/>
    <dgm:cxn modelId="{2F17F27C-E06E-4887-AC16-BD0E3B1F5415}" type="presOf" srcId="{F9014676-B8AE-4976-BAE0-3A9AAD17F10A}" destId="{4C6A2635-4076-418F-BCDA-C498BE63C85C}" srcOrd="1" destOrd="0" presId="urn:microsoft.com/office/officeart/2005/8/layout/orgChart1"/>
    <dgm:cxn modelId="{B5FA80C7-0D67-48D2-92DB-2E831933197F}" type="presOf" srcId="{9428C746-4639-4ACE-96E2-DD188DE0E907}" destId="{E28090D8-EBC6-4D29-A51F-B942664288F5}" srcOrd="0" destOrd="0" presId="urn:microsoft.com/office/officeart/2005/8/layout/orgChart1"/>
    <dgm:cxn modelId="{3AF42C66-1839-41F5-8A58-0CCB04BDA366}" type="presOf" srcId="{A4A8986E-C50B-4D2D-9A7C-DBB37AA02ED6}" destId="{3AA71909-6536-443C-971B-D4B8F17F2F22}" srcOrd="0" destOrd="0" presId="urn:microsoft.com/office/officeart/2005/8/layout/orgChart1"/>
    <dgm:cxn modelId="{8813F9DC-75BA-45C1-A1CF-B19EC2DB6E36}" srcId="{9428C746-4639-4ACE-96E2-DD188DE0E907}" destId="{F9014676-B8AE-4976-BAE0-3A9AAD17F10A}" srcOrd="1" destOrd="0" parTransId="{B9B56C8A-6C55-41AF-9DBA-0ACC86904A32}" sibTransId="{529A2F63-7889-413A-B0ED-C3FE9A760239}"/>
    <dgm:cxn modelId="{9E9F7175-39BD-47FB-85CF-5687BC73617B}" srcId="{9428C746-4639-4ACE-96E2-DD188DE0E907}" destId="{15085A6F-6A05-4738-988F-D23719D809DB}" srcOrd="3" destOrd="0" parTransId="{65998ADF-24D8-41A4-90EE-82DE7D847AEB}" sibTransId="{B23015D7-6203-4CCB-8839-A0EF95785251}"/>
    <dgm:cxn modelId="{F8FB956A-D5AB-435D-AD03-50B399DEFF34}" type="presOf" srcId="{6599CBFA-0EC6-47D0-A075-0AE42445263C}" destId="{011C07AF-344A-4D8B-914C-5C716B9F938E}" srcOrd="0" destOrd="0" presId="urn:microsoft.com/office/officeart/2005/8/layout/orgChart1"/>
    <dgm:cxn modelId="{1AD83714-947E-40F1-9956-BC07D4C3083C}" type="presOf" srcId="{B9B56C8A-6C55-41AF-9DBA-0ACC86904A32}" destId="{B3DF66C3-1414-47A2-80DA-BF78AF3E3158}" srcOrd="0" destOrd="0" presId="urn:microsoft.com/office/officeart/2005/8/layout/orgChart1"/>
    <dgm:cxn modelId="{63C6C264-4A04-4E40-9D73-67027780F657}" type="presParOf" srcId="{0125FFAD-3CA9-4E8F-8AE7-4542FCE50B66}" destId="{C48DB273-DF45-40E8-969F-13B02788870F}" srcOrd="0" destOrd="0" presId="urn:microsoft.com/office/officeart/2005/8/layout/orgChart1"/>
    <dgm:cxn modelId="{5C0C7FE8-DAF6-4045-BE87-95972B4A882A}" type="presParOf" srcId="{C48DB273-DF45-40E8-969F-13B02788870F}" destId="{71821C1B-6744-437E-BE06-B2489E579A46}" srcOrd="0" destOrd="0" presId="urn:microsoft.com/office/officeart/2005/8/layout/orgChart1"/>
    <dgm:cxn modelId="{776D081F-8AA6-4D67-95B0-FCF980171D2B}" type="presParOf" srcId="{71821C1B-6744-437E-BE06-B2489E579A46}" destId="{E28090D8-EBC6-4D29-A51F-B942664288F5}" srcOrd="0" destOrd="0" presId="urn:microsoft.com/office/officeart/2005/8/layout/orgChart1"/>
    <dgm:cxn modelId="{773DEDB7-B2DC-4337-8508-05833F5DBB8D}" type="presParOf" srcId="{71821C1B-6744-437E-BE06-B2489E579A46}" destId="{10357AF7-D503-4767-9013-6947BB631C29}" srcOrd="1" destOrd="0" presId="urn:microsoft.com/office/officeart/2005/8/layout/orgChart1"/>
    <dgm:cxn modelId="{03198EC5-8152-48D6-8C8B-A7BFAEDF392E}" type="presParOf" srcId="{C48DB273-DF45-40E8-969F-13B02788870F}" destId="{CBE721C8-15B0-4A2C-BB1F-1F6905D851F9}" srcOrd="1" destOrd="0" presId="urn:microsoft.com/office/officeart/2005/8/layout/orgChart1"/>
    <dgm:cxn modelId="{EA37BB8C-3EA4-445C-9291-70C2EEE25D3B}" type="presParOf" srcId="{CBE721C8-15B0-4A2C-BB1F-1F6905D851F9}" destId="{B3DF66C3-1414-47A2-80DA-BF78AF3E3158}" srcOrd="0" destOrd="0" presId="urn:microsoft.com/office/officeart/2005/8/layout/orgChart1"/>
    <dgm:cxn modelId="{370563B7-E9DC-4807-8482-67D25B6FC6C5}" type="presParOf" srcId="{CBE721C8-15B0-4A2C-BB1F-1F6905D851F9}" destId="{0D2A297D-5477-486E-9F44-1AB4974A30D8}" srcOrd="1" destOrd="0" presId="urn:microsoft.com/office/officeart/2005/8/layout/orgChart1"/>
    <dgm:cxn modelId="{A7ABB43E-83DA-4608-AD58-C69DAE4CA90A}" type="presParOf" srcId="{0D2A297D-5477-486E-9F44-1AB4974A30D8}" destId="{DDBA1963-9C8B-48DE-995A-8B6689AE71E3}" srcOrd="0" destOrd="0" presId="urn:microsoft.com/office/officeart/2005/8/layout/orgChart1"/>
    <dgm:cxn modelId="{0D9F108B-0119-494A-8584-314FF0E4EC25}" type="presParOf" srcId="{DDBA1963-9C8B-48DE-995A-8B6689AE71E3}" destId="{BDC5F0AC-1C89-4B8E-BC48-3DA05D9E89BA}" srcOrd="0" destOrd="0" presId="urn:microsoft.com/office/officeart/2005/8/layout/orgChart1"/>
    <dgm:cxn modelId="{588C2774-0903-4540-B09F-CC592BD841FE}" type="presParOf" srcId="{DDBA1963-9C8B-48DE-995A-8B6689AE71E3}" destId="{4C6A2635-4076-418F-BCDA-C498BE63C85C}" srcOrd="1" destOrd="0" presId="urn:microsoft.com/office/officeart/2005/8/layout/orgChart1"/>
    <dgm:cxn modelId="{A9E4B201-5E10-4ACE-A372-99EA4F60D24A}" type="presParOf" srcId="{0D2A297D-5477-486E-9F44-1AB4974A30D8}" destId="{2CF32417-8159-438A-BF09-DDF56AD76296}" srcOrd="1" destOrd="0" presId="urn:microsoft.com/office/officeart/2005/8/layout/orgChart1"/>
    <dgm:cxn modelId="{583D8092-FC3C-4DFF-B97F-C2C5A5D98009}" type="presParOf" srcId="{0D2A297D-5477-486E-9F44-1AB4974A30D8}" destId="{0EB17D57-9D09-4545-836C-F2357837E5EB}" srcOrd="2" destOrd="0" presId="urn:microsoft.com/office/officeart/2005/8/layout/orgChart1"/>
    <dgm:cxn modelId="{88F9E235-8682-4CB4-A4E4-3B1F1845BF20}" type="presParOf" srcId="{CBE721C8-15B0-4A2C-BB1F-1F6905D851F9}" destId="{EEA20C02-F149-4A3B-A39B-CB4DEEA2F0E4}" srcOrd="2" destOrd="0" presId="urn:microsoft.com/office/officeart/2005/8/layout/orgChart1"/>
    <dgm:cxn modelId="{9F523A0E-9683-4167-9BF5-9A532DAC7F96}" type="presParOf" srcId="{CBE721C8-15B0-4A2C-BB1F-1F6905D851F9}" destId="{BA745DE8-BF67-4F59-9A89-109DCC3F16DE}" srcOrd="3" destOrd="0" presId="urn:microsoft.com/office/officeart/2005/8/layout/orgChart1"/>
    <dgm:cxn modelId="{181BC1AB-C10F-4BE5-9DDA-87C1854A7C73}" type="presParOf" srcId="{BA745DE8-BF67-4F59-9A89-109DCC3F16DE}" destId="{9609EFFC-F840-4E76-84D7-40D5D920644B}" srcOrd="0" destOrd="0" presId="urn:microsoft.com/office/officeart/2005/8/layout/orgChart1"/>
    <dgm:cxn modelId="{B6689785-D96D-4D53-AB55-D69061F2EFEB}" type="presParOf" srcId="{9609EFFC-F840-4E76-84D7-40D5D920644B}" destId="{2F582F9E-29EC-4003-A1D7-A91FD53EF075}" srcOrd="0" destOrd="0" presId="urn:microsoft.com/office/officeart/2005/8/layout/orgChart1"/>
    <dgm:cxn modelId="{477BEA3A-FF6D-4AB6-A060-50C899882395}" type="presParOf" srcId="{9609EFFC-F840-4E76-84D7-40D5D920644B}" destId="{1D780DD3-A1F8-4FEF-B9C2-E5137CC493D1}" srcOrd="1" destOrd="0" presId="urn:microsoft.com/office/officeart/2005/8/layout/orgChart1"/>
    <dgm:cxn modelId="{9C1CFD45-5408-4630-892F-4FD87F70293C}" type="presParOf" srcId="{BA745DE8-BF67-4F59-9A89-109DCC3F16DE}" destId="{D8386229-3011-4590-B8E4-455AEE5F55E4}" srcOrd="1" destOrd="0" presId="urn:microsoft.com/office/officeart/2005/8/layout/orgChart1"/>
    <dgm:cxn modelId="{FBE2C0DE-E310-4B8D-BDE3-3DDDCB063F28}" type="presParOf" srcId="{BA745DE8-BF67-4F59-9A89-109DCC3F16DE}" destId="{4F1C1A93-E85D-4423-A1F6-356B3D7C3817}" srcOrd="2" destOrd="0" presId="urn:microsoft.com/office/officeart/2005/8/layout/orgChart1"/>
    <dgm:cxn modelId="{4FF84EB3-D05D-40CC-8145-648E5228C9E7}" type="presParOf" srcId="{CBE721C8-15B0-4A2C-BB1F-1F6905D851F9}" destId="{8A003CFD-4029-472E-88E1-2700E7444E87}" srcOrd="4" destOrd="0" presId="urn:microsoft.com/office/officeart/2005/8/layout/orgChart1"/>
    <dgm:cxn modelId="{9D06A61E-417C-47A5-B834-608FFA21C54C}" type="presParOf" srcId="{CBE721C8-15B0-4A2C-BB1F-1F6905D851F9}" destId="{85470B16-E6E1-4DE5-A8B5-EBC3C39DF320}" srcOrd="5" destOrd="0" presId="urn:microsoft.com/office/officeart/2005/8/layout/orgChart1"/>
    <dgm:cxn modelId="{606EC470-5A54-4A9A-BABB-B02E2700AFBA}" type="presParOf" srcId="{85470B16-E6E1-4DE5-A8B5-EBC3C39DF320}" destId="{6F379679-183E-4E7B-AE30-4F188591924F}" srcOrd="0" destOrd="0" presId="urn:microsoft.com/office/officeart/2005/8/layout/orgChart1"/>
    <dgm:cxn modelId="{D00963D5-ECEF-4DF9-8FB9-30F7E7478D19}" type="presParOf" srcId="{6F379679-183E-4E7B-AE30-4F188591924F}" destId="{E494FD87-2215-4E76-98CB-0A1240D6DABF}" srcOrd="0" destOrd="0" presId="urn:microsoft.com/office/officeart/2005/8/layout/orgChart1"/>
    <dgm:cxn modelId="{1AE25753-ED57-4D4A-BC24-B2CC05ACC379}" type="presParOf" srcId="{6F379679-183E-4E7B-AE30-4F188591924F}" destId="{612BEC4E-696D-49BB-83C1-96D11DCD7F76}" srcOrd="1" destOrd="0" presId="urn:microsoft.com/office/officeart/2005/8/layout/orgChart1"/>
    <dgm:cxn modelId="{8B4BE511-DC13-46C7-BCC8-A9EA960F424D}" type="presParOf" srcId="{85470B16-E6E1-4DE5-A8B5-EBC3C39DF320}" destId="{99C2E66A-D781-455B-AC7D-8CC25B9FF5C4}" srcOrd="1" destOrd="0" presId="urn:microsoft.com/office/officeart/2005/8/layout/orgChart1"/>
    <dgm:cxn modelId="{F0084ADA-69AA-438D-BF0E-0A88D91C3336}" type="presParOf" srcId="{85470B16-E6E1-4DE5-A8B5-EBC3C39DF320}" destId="{D8959013-1B55-4C28-88BB-C070272B76FE}" srcOrd="2" destOrd="0" presId="urn:microsoft.com/office/officeart/2005/8/layout/orgChart1"/>
    <dgm:cxn modelId="{835DF97B-FD89-49AD-9AC5-420713EB68F5}" type="presParOf" srcId="{C48DB273-DF45-40E8-969F-13B02788870F}" destId="{EBDC1CE2-7B7D-4D30-88C5-31571B1C15EB}" srcOrd="2" destOrd="0" presId="urn:microsoft.com/office/officeart/2005/8/layout/orgChart1"/>
    <dgm:cxn modelId="{3FAA3F14-E89B-448A-B90F-4D17285CC1B5}" type="presParOf" srcId="{EBDC1CE2-7B7D-4D30-88C5-31571B1C15EB}" destId="{3AA71909-6536-443C-971B-D4B8F17F2F22}" srcOrd="0" destOrd="0" presId="urn:microsoft.com/office/officeart/2005/8/layout/orgChart1"/>
    <dgm:cxn modelId="{C80BB0AC-0B2E-461C-9462-FB04B752083C}" type="presParOf" srcId="{EBDC1CE2-7B7D-4D30-88C5-31571B1C15EB}" destId="{C05BEDA6-510A-4CC8-BDDA-9A54C87FC85E}" srcOrd="1" destOrd="0" presId="urn:microsoft.com/office/officeart/2005/8/layout/orgChart1"/>
    <dgm:cxn modelId="{00590DE6-9D71-485E-975B-4128A2E1728C}" type="presParOf" srcId="{C05BEDA6-510A-4CC8-BDDA-9A54C87FC85E}" destId="{D88BC8BE-EF7F-4E0B-8A6C-BC2D195E4297}" srcOrd="0" destOrd="0" presId="urn:microsoft.com/office/officeart/2005/8/layout/orgChart1"/>
    <dgm:cxn modelId="{7DB950CF-30A8-46B9-816C-9C3AAB2C92B9}" type="presParOf" srcId="{D88BC8BE-EF7F-4E0B-8A6C-BC2D195E4297}" destId="{011C07AF-344A-4D8B-914C-5C716B9F938E}" srcOrd="0" destOrd="0" presId="urn:microsoft.com/office/officeart/2005/8/layout/orgChart1"/>
    <dgm:cxn modelId="{042346E5-60D1-4924-8E88-B72DFF65F253}" type="presParOf" srcId="{D88BC8BE-EF7F-4E0B-8A6C-BC2D195E4297}" destId="{264E5E2A-5139-4707-9C61-C9ECE0452929}" srcOrd="1" destOrd="0" presId="urn:microsoft.com/office/officeart/2005/8/layout/orgChart1"/>
    <dgm:cxn modelId="{CC9BEBD4-1BBA-405C-9C29-BED12DF53AD3}" type="presParOf" srcId="{C05BEDA6-510A-4CC8-BDDA-9A54C87FC85E}" destId="{F74B81E3-28B7-4C17-9329-183F797813B8}" srcOrd="1" destOrd="0" presId="urn:microsoft.com/office/officeart/2005/8/layout/orgChart1"/>
    <dgm:cxn modelId="{02422E09-1373-4E7E-9278-A3C03426BBCA}" type="presParOf" srcId="{C05BEDA6-510A-4CC8-BDDA-9A54C87FC85E}" destId="{A4D291CB-225E-4436-AD1B-2B2E2740C604}"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EE423-FB37-48EB-8121-963FD53286AC}">
      <dsp:nvSpPr>
        <dsp:cNvPr id="0" name=""/>
        <dsp:cNvSpPr/>
      </dsp:nvSpPr>
      <dsp:spPr>
        <a:xfrm>
          <a:off x="1063142" y="958707"/>
          <a:ext cx="275920" cy="1457673"/>
        </a:xfrm>
        <a:custGeom>
          <a:avLst/>
          <a:gdLst/>
          <a:ahLst/>
          <a:cxnLst/>
          <a:rect l="0" t="0" r="0" b="0"/>
          <a:pathLst>
            <a:path>
              <a:moveTo>
                <a:pt x="0" y="0"/>
              </a:moveTo>
              <a:lnTo>
                <a:pt x="0" y="1457673"/>
              </a:lnTo>
              <a:lnTo>
                <a:pt x="275920" y="14576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1853BC-81F2-4E3D-AE7F-B670C1CABE8A}">
      <dsp:nvSpPr>
        <dsp:cNvPr id="0" name=""/>
        <dsp:cNvSpPr/>
      </dsp:nvSpPr>
      <dsp:spPr>
        <a:xfrm>
          <a:off x="1063142" y="958707"/>
          <a:ext cx="266800" cy="887666"/>
        </a:xfrm>
        <a:custGeom>
          <a:avLst/>
          <a:gdLst/>
          <a:ahLst/>
          <a:cxnLst/>
          <a:rect l="0" t="0" r="0" b="0"/>
          <a:pathLst>
            <a:path>
              <a:moveTo>
                <a:pt x="0" y="0"/>
              </a:moveTo>
              <a:lnTo>
                <a:pt x="0" y="887666"/>
              </a:lnTo>
              <a:lnTo>
                <a:pt x="266800" y="8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58575-41A5-4AD9-92B1-F6D4E5E309FD}">
      <dsp:nvSpPr>
        <dsp:cNvPr id="0" name=""/>
        <dsp:cNvSpPr/>
      </dsp:nvSpPr>
      <dsp:spPr>
        <a:xfrm>
          <a:off x="1063142" y="958707"/>
          <a:ext cx="257688" cy="323355"/>
        </a:xfrm>
        <a:custGeom>
          <a:avLst/>
          <a:gdLst/>
          <a:ahLst/>
          <a:cxnLst/>
          <a:rect l="0" t="0" r="0" b="0"/>
          <a:pathLst>
            <a:path>
              <a:moveTo>
                <a:pt x="0" y="0"/>
              </a:moveTo>
              <a:lnTo>
                <a:pt x="0" y="323355"/>
              </a:lnTo>
              <a:lnTo>
                <a:pt x="257688" y="323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2AB6C-051E-4232-8D58-EFA2E557ED37}">
      <dsp:nvSpPr>
        <dsp:cNvPr id="0" name=""/>
        <dsp:cNvSpPr/>
      </dsp:nvSpPr>
      <dsp:spPr>
        <a:xfrm>
          <a:off x="441245" y="419141"/>
          <a:ext cx="202755" cy="329995"/>
        </a:xfrm>
        <a:custGeom>
          <a:avLst/>
          <a:gdLst/>
          <a:ahLst/>
          <a:cxnLst/>
          <a:rect l="0" t="0" r="0" b="0"/>
          <a:pathLst>
            <a:path>
              <a:moveTo>
                <a:pt x="0" y="0"/>
              </a:moveTo>
              <a:lnTo>
                <a:pt x="0" y="329995"/>
              </a:lnTo>
              <a:lnTo>
                <a:pt x="202755" y="329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76426-F1A5-490E-84A3-345652AFEABB}">
      <dsp:nvSpPr>
        <dsp:cNvPr id="0" name=""/>
        <dsp:cNvSpPr/>
      </dsp:nvSpPr>
      <dsp:spPr>
        <a:xfrm>
          <a:off x="1057081" y="5467991"/>
          <a:ext cx="306182" cy="339152"/>
        </a:xfrm>
        <a:custGeom>
          <a:avLst/>
          <a:gdLst/>
          <a:ahLst/>
          <a:cxnLst/>
          <a:rect l="0" t="0" r="0" b="0"/>
          <a:pathLst>
            <a:path>
              <a:moveTo>
                <a:pt x="0" y="0"/>
              </a:moveTo>
              <a:lnTo>
                <a:pt x="0" y="339152"/>
              </a:lnTo>
              <a:lnTo>
                <a:pt x="306182" y="3391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80B85-8B2C-4DEE-AFA2-8A3BDA6F8C13}">
      <dsp:nvSpPr>
        <dsp:cNvPr id="0" name=""/>
        <dsp:cNvSpPr/>
      </dsp:nvSpPr>
      <dsp:spPr>
        <a:xfrm>
          <a:off x="1057081" y="5467991"/>
          <a:ext cx="299501" cy="1449190"/>
        </a:xfrm>
        <a:custGeom>
          <a:avLst/>
          <a:gdLst/>
          <a:ahLst/>
          <a:cxnLst/>
          <a:rect l="0" t="0" r="0" b="0"/>
          <a:pathLst>
            <a:path>
              <a:moveTo>
                <a:pt x="0" y="0"/>
              </a:moveTo>
              <a:lnTo>
                <a:pt x="0" y="1449190"/>
              </a:lnTo>
              <a:lnTo>
                <a:pt x="299501" y="1449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160F9C-3CF9-4EB2-813B-149EF5F23E8B}">
      <dsp:nvSpPr>
        <dsp:cNvPr id="0" name=""/>
        <dsp:cNvSpPr/>
      </dsp:nvSpPr>
      <dsp:spPr>
        <a:xfrm>
          <a:off x="1057081" y="5467991"/>
          <a:ext cx="308613" cy="889661"/>
        </a:xfrm>
        <a:custGeom>
          <a:avLst/>
          <a:gdLst/>
          <a:ahLst/>
          <a:cxnLst/>
          <a:rect l="0" t="0" r="0" b="0"/>
          <a:pathLst>
            <a:path>
              <a:moveTo>
                <a:pt x="0" y="0"/>
              </a:moveTo>
              <a:lnTo>
                <a:pt x="0" y="889661"/>
              </a:lnTo>
              <a:lnTo>
                <a:pt x="308613" y="889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0AD5F8-B43A-4450-A379-ED0F64A8E14A}">
      <dsp:nvSpPr>
        <dsp:cNvPr id="0" name=""/>
        <dsp:cNvSpPr/>
      </dsp:nvSpPr>
      <dsp:spPr>
        <a:xfrm>
          <a:off x="441245" y="419141"/>
          <a:ext cx="196694" cy="4839279"/>
        </a:xfrm>
        <a:custGeom>
          <a:avLst/>
          <a:gdLst/>
          <a:ahLst/>
          <a:cxnLst/>
          <a:rect l="0" t="0" r="0" b="0"/>
          <a:pathLst>
            <a:path>
              <a:moveTo>
                <a:pt x="0" y="0"/>
              </a:moveTo>
              <a:lnTo>
                <a:pt x="0" y="4839279"/>
              </a:lnTo>
              <a:lnTo>
                <a:pt x="196694" y="48392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3B8DDB-1BC1-4878-91D7-C60691EA7195}">
      <dsp:nvSpPr>
        <dsp:cNvPr id="0" name=""/>
        <dsp:cNvSpPr/>
      </dsp:nvSpPr>
      <dsp:spPr>
        <a:xfrm>
          <a:off x="1063561" y="3195310"/>
          <a:ext cx="280749" cy="339609"/>
        </a:xfrm>
        <a:custGeom>
          <a:avLst/>
          <a:gdLst/>
          <a:ahLst/>
          <a:cxnLst/>
          <a:rect l="0" t="0" r="0" b="0"/>
          <a:pathLst>
            <a:path>
              <a:moveTo>
                <a:pt x="0" y="0"/>
              </a:moveTo>
              <a:lnTo>
                <a:pt x="0" y="339609"/>
              </a:lnTo>
              <a:lnTo>
                <a:pt x="280749" y="3396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F8F94B-B41B-4B81-A6EF-3D51D779D6B1}">
      <dsp:nvSpPr>
        <dsp:cNvPr id="0" name=""/>
        <dsp:cNvSpPr/>
      </dsp:nvSpPr>
      <dsp:spPr>
        <a:xfrm>
          <a:off x="1063561" y="3195310"/>
          <a:ext cx="273565" cy="1447668"/>
        </a:xfrm>
        <a:custGeom>
          <a:avLst/>
          <a:gdLst/>
          <a:ahLst/>
          <a:cxnLst/>
          <a:rect l="0" t="0" r="0" b="0"/>
          <a:pathLst>
            <a:path>
              <a:moveTo>
                <a:pt x="0" y="0"/>
              </a:moveTo>
              <a:lnTo>
                <a:pt x="0" y="1447668"/>
              </a:lnTo>
              <a:lnTo>
                <a:pt x="273565" y="14476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4A86-2A63-4E1A-AB28-8A1CAF117970}">
      <dsp:nvSpPr>
        <dsp:cNvPr id="0" name=""/>
        <dsp:cNvSpPr/>
      </dsp:nvSpPr>
      <dsp:spPr>
        <a:xfrm>
          <a:off x="1063561" y="3195310"/>
          <a:ext cx="274386" cy="889770"/>
        </a:xfrm>
        <a:custGeom>
          <a:avLst/>
          <a:gdLst/>
          <a:ahLst/>
          <a:cxnLst/>
          <a:rect l="0" t="0" r="0" b="0"/>
          <a:pathLst>
            <a:path>
              <a:moveTo>
                <a:pt x="0" y="0"/>
              </a:moveTo>
              <a:lnTo>
                <a:pt x="0" y="889770"/>
              </a:lnTo>
              <a:lnTo>
                <a:pt x="274386" y="8897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45F77-0958-4F00-B8FB-04ED2300BE46}">
      <dsp:nvSpPr>
        <dsp:cNvPr id="0" name=""/>
        <dsp:cNvSpPr/>
      </dsp:nvSpPr>
      <dsp:spPr>
        <a:xfrm>
          <a:off x="441245" y="419141"/>
          <a:ext cx="203174" cy="2566597"/>
        </a:xfrm>
        <a:custGeom>
          <a:avLst/>
          <a:gdLst/>
          <a:ahLst/>
          <a:cxnLst/>
          <a:rect l="0" t="0" r="0" b="0"/>
          <a:pathLst>
            <a:path>
              <a:moveTo>
                <a:pt x="0" y="0"/>
              </a:moveTo>
              <a:lnTo>
                <a:pt x="0" y="2566597"/>
              </a:lnTo>
              <a:lnTo>
                <a:pt x="203174" y="25665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F3121-D2AF-48D4-9ED6-870C02CC5A6C}">
      <dsp:nvSpPr>
        <dsp:cNvPr id="0" name=""/>
        <dsp:cNvSpPr/>
      </dsp:nvSpPr>
      <dsp:spPr>
        <a:xfrm>
          <a:off x="22103" y="0"/>
          <a:ext cx="838283" cy="419141"/>
        </a:xfrm>
        <a:prstGeom prst="rect">
          <a:avLst/>
        </a:prstGeom>
        <a:solidFill>
          <a:schemeClr val="accent3">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Base Model</a:t>
          </a:r>
        </a:p>
      </dsp:txBody>
      <dsp:txXfrm>
        <a:off x="22103" y="0"/>
        <a:ext cx="838283" cy="419141"/>
      </dsp:txXfrm>
    </dsp:sp>
    <dsp:sp modelId="{69A3364D-AB66-4693-AE23-8830BD4F974A}">
      <dsp:nvSpPr>
        <dsp:cNvPr id="0" name=""/>
        <dsp:cNvSpPr/>
      </dsp:nvSpPr>
      <dsp:spPr>
        <a:xfrm>
          <a:off x="644419" y="2776168"/>
          <a:ext cx="838283" cy="419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Discipline B Model</a:t>
          </a:r>
          <a:endParaRPr lang="en-AU" sz="1300" kern="1200"/>
        </a:p>
      </dsp:txBody>
      <dsp:txXfrm>
        <a:off x="644419" y="2776168"/>
        <a:ext cx="838283" cy="419141"/>
      </dsp:txXfrm>
    </dsp:sp>
    <dsp:sp modelId="{F6C98FE8-4D72-46AB-BE26-6DF5F2B1EE45}">
      <dsp:nvSpPr>
        <dsp:cNvPr id="0" name=""/>
        <dsp:cNvSpPr/>
      </dsp:nvSpPr>
      <dsp:spPr>
        <a:xfrm>
          <a:off x="1337948" y="3875509"/>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2</a:t>
          </a:r>
        </a:p>
      </dsp:txBody>
      <dsp:txXfrm>
        <a:off x="1337948" y="3875509"/>
        <a:ext cx="838283" cy="419141"/>
      </dsp:txXfrm>
    </dsp:sp>
    <dsp:sp modelId="{4A0F6EAB-C5E3-4199-8B49-59E78B7A5D1C}">
      <dsp:nvSpPr>
        <dsp:cNvPr id="0" name=""/>
        <dsp:cNvSpPr/>
      </dsp:nvSpPr>
      <dsp:spPr>
        <a:xfrm>
          <a:off x="1337126" y="4433408"/>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3</a:t>
          </a:r>
        </a:p>
      </dsp:txBody>
      <dsp:txXfrm>
        <a:off x="1337126" y="4433408"/>
        <a:ext cx="838283" cy="419141"/>
      </dsp:txXfrm>
    </dsp:sp>
    <dsp:sp modelId="{E89C30B9-12F4-4F7D-9B56-4EEF946B7106}">
      <dsp:nvSpPr>
        <dsp:cNvPr id="0" name=""/>
        <dsp:cNvSpPr/>
      </dsp:nvSpPr>
      <dsp:spPr>
        <a:xfrm>
          <a:off x="1344310" y="3325348"/>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1</a:t>
          </a:r>
        </a:p>
      </dsp:txBody>
      <dsp:txXfrm>
        <a:off x="1344310" y="3325348"/>
        <a:ext cx="838283" cy="419141"/>
      </dsp:txXfrm>
    </dsp:sp>
    <dsp:sp modelId="{F420FBF2-FC35-448F-AB28-6B9F7750887E}">
      <dsp:nvSpPr>
        <dsp:cNvPr id="0" name=""/>
        <dsp:cNvSpPr/>
      </dsp:nvSpPr>
      <dsp:spPr>
        <a:xfrm>
          <a:off x="637939" y="5048850"/>
          <a:ext cx="838283" cy="419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Discipline C Model</a:t>
          </a:r>
        </a:p>
      </dsp:txBody>
      <dsp:txXfrm>
        <a:off x="637939" y="5048850"/>
        <a:ext cx="838283" cy="419141"/>
      </dsp:txXfrm>
    </dsp:sp>
    <dsp:sp modelId="{AD25BD4D-06BC-4618-83CC-E25082B11AC8}">
      <dsp:nvSpPr>
        <dsp:cNvPr id="0" name=""/>
        <dsp:cNvSpPr/>
      </dsp:nvSpPr>
      <dsp:spPr>
        <a:xfrm>
          <a:off x="1365695" y="6148133"/>
          <a:ext cx="838442" cy="419040"/>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2</a:t>
          </a:r>
        </a:p>
      </dsp:txBody>
      <dsp:txXfrm>
        <a:off x="1365695" y="6148133"/>
        <a:ext cx="838442" cy="419040"/>
      </dsp:txXfrm>
    </dsp:sp>
    <dsp:sp modelId="{EA054065-1B8A-491D-9E3E-F86C891E3E32}">
      <dsp:nvSpPr>
        <dsp:cNvPr id="0" name=""/>
        <dsp:cNvSpPr/>
      </dsp:nvSpPr>
      <dsp:spPr>
        <a:xfrm>
          <a:off x="1356583" y="6707611"/>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3</a:t>
          </a:r>
        </a:p>
      </dsp:txBody>
      <dsp:txXfrm>
        <a:off x="1356583" y="6707611"/>
        <a:ext cx="838283" cy="419141"/>
      </dsp:txXfrm>
    </dsp:sp>
    <dsp:sp modelId="{95E12871-6433-4EE2-AEEC-70B2DA56E29E}">
      <dsp:nvSpPr>
        <dsp:cNvPr id="0" name=""/>
        <dsp:cNvSpPr/>
      </dsp:nvSpPr>
      <dsp:spPr>
        <a:xfrm>
          <a:off x="1363264" y="5597573"/>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1</a:t>
          </a:r>
        </a:p>
      </dsp:txBody>
      <dsp:txXfrm>
        <a:off x="1363264" y="5597573"/>
        <a:ext cx="838283" cy="419141"/>
      </dsp:txXfrm>
    </dsp:sp>
    <dsp:sp modelId="{531A2A68-B61C-437B-818A-4F3B52D38EA2}">
      <dsp:nvSpPr>
        <dsp:cNvPr id="0" name=""/>
        <dsp:cNvSpPr/>
      </dsp:nvSpPr>
      <dsp:spPr>
        <a:xfrm>
          <a:off x="644000" y="539566"/>
          <a:ext cx="838283" cy="419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Discipline A Model</a:t>
          </a:r>
        </a:p>
      </dsp:txBody>
      <dsp:txXfrm>
        <a:off x="644000" y="539566"/>
        <a:ext cx="838283" cy="419141"/>
      </dsp:txXfrm>
    </dsp:sp>
    <dsp:sp modelId="{C4B1BEC4-D8C5-42F8-AE75-0945CCA561C7}">
      <dsp:nvSpPr>
        <dsp:cNvPr id="0" name=""/>
        <dsp:cNvSpPr/>
      </dsp:nvSpPr>
      <dsp:spPr>
        <a:xfrm>
          <a:off x="1320830" y="1072492"/>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1</a:t>
          </a:r>
        </a:p>
      </dsp:txBody>
      <dsp:txXfrm>
        <a:off x="1320830" y="1072492"/>
        <a:ext cx="838283" cy="419141"/>
      </dsp:txXfrm>
    </dsp:sp>
    <dsp:sp modelId="{806242FD-3A11-4E72-9994-2C11350E5727}">
      <dsp:nvSpPr>
        <dsp:cNvPr id="0" name=""/>
        <dsp:cNvSpPr/>
      </dsp:nvSpPr>
      <dsp:spPr>
        <a:xfrm>
          <a:off x="1329942" y="1636803"/>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2</a:t>
          </a:r>
        </a:p>
      </dsp:txBody>
      <dsp:txXfrm>
        <a:off x="1329942" y="1636803"/>
        <a:ext cx="838283" cy="419141"/>
      </dsp:txXfrm>
    </dsp:sp>
    <dsp:sp modelId="{CFA00BF4-0A9D-4A91-8309-4B7EF1A128F1}">
      <dsp:nvSpPr>
        <dsp:cNvPr id="0" name=""/>
        <dsp:cNvSpPr/>
      </dsp:nvSpPr>
      <dsp:spPr>
        <a:xfrm>
          <a:off x="1339063" y="2206810"/>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3</a:t>
          </a:r>
        </a:p>
      </dsp:txBody>
      <dsp:txXfrm>
        <a:off x="1339063" y="2206810"/>
        <a:ext cx="838283" cy="4191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EE423-FB37-48EB-8121-963FD53286AC}">
      <dsp:nvSpPr>
        <dsp:cNvPr id="0" name=""/>
        <dsp:cNvSpPr/>
      </dsp:nvSpPr>
      <dsp:spPr>
        <a:xfrm>
          <a:off x="1063142" y="958707"/>
          <a:ext cx="275920" cy="1457673"/>
        </a:xfrm>
        <a:custGeom>
          <a:avLst/>
          <a:gdLst/>
          <a:ahLst/>
          <a:cxnLst/>
          <a:rect l="0" t="0" r="0" b="0"/>
          <a:pathLst>
            <a:path>
              <a:moveTo>
                <a:pt x="0" y="0"/>
              </a:moveTo>
              <a:lnTo>
                <a:pt x="0" y="1457673"/>
              </a:lnTo>
              <a:lnTo>
                <a:pt x="275920" y="14576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1853BC-81F2-4E3D-AE7F-B670C1CABE8A}">
      <dsp:nvSpPr>
        <dsp:cNvPr id="0" name=""/>
        <dsp:cNvSpPr/>
      </dsp:nvSpPr>
      <dsp:spPr>
        <a:xfrm>
          <a:off x="1063142" y="958707"/>
          <a:ext cx="266800" cy="887666"/>
        </a:xfrm>
        <a:custGeom>
          <a:avLst/>
          <a:gdLst/>
          <a:ahLst/>
          <a:cxnLst/>
          <a:rect l="0" t="0" r="0" b="0"/>
          <a:pathLst>
            <a:path>
              <a:moveTo>
                <a:pt x="0" y="0"/>
              </a:moveTo>
              <a:lnTo>
                <a:pt x="0" y="887666"/>
              </a:lnTo>
              <a:lnTo>
                <a:pt x="266800" y="8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58575-41A5-4AD9-92B1-F6D4E5E309FD}">
      <dsp:nvSpPr>
        <dsp:cNvPr id="0" name=""/>
        <dsp:cNvSpPr/>
      </dsp:nvSpPr>
      <dsp:spPr>
        <a:xfrm>
          <a:off x="1063142" y="958707"/>
          <a:ext cx="257688" cy="323355"/>
        </a:xfrm>
        <a:custGeom>
          <a:avLst/>
          <a:gdLst/>
          <a:ahLst/>
          <a:cxnLst/>
          <a:rect l="0" t="0" r="0" b="0"/>
          <a:pathLst>
            <a:path>
              <a:moveTo>
                <a:pt x="0" y="0"/>
              </a:moveTo>
              <a:lnTo>
                <a:pt x="0" y="323355"/>
              </a:lnTo>
              <a:lnTo>
                <a:pt x="257688" y="323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2AB6C-051E-4232-8D58-EFA2E557ED37}">
      <dsp:nvSpPr>
        <dsp:cNvPr id="0" name=""/>
        <dsp:cNvSpPr/>
      </dsp:nvSpPr>
      <dsp:spPr>
        <a:xfrm>
          <a:off x="441245" y="419141"/>
          <a:ext cx="202755" cy="329995"/>
        </a:xfrm>
        <a:custGeom>
          <a:avLst/>
          <a:gdLst/>
          <a:ahLst/>
          <a:cxnLst/>
          <a:rect l="0" t="0" r="0" b="0"/>
          <a:pathLst>
            <a:path>
              <a:moveTo>
                <a:pt x="0" y="0"/>
              </a:moveTo>
              <a:lnTo>
                <a:pt x="0" y="329995"/>
              </a:lnTo>
              <a:lnTo>
                <a:pt x="202755" y="329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76426-F1A5-490E-84A3-345652AFEABB}">
      <dsp:nvSpPr>
        <dsp:cNvPr id="0" name=""/>
        <dsp:cNvSpPr/>
      </dsp:nvSpPr>
      <dsp:spPr>
        <a:xfrm>
          <a:off x="1057081" y="5467991"/>
          <a:ext cx="306182" cy="339152"/>
        </a:xfrm>
        <a:custGeom>
          <a:avLst/>
          <a:gdLst/>
          <a:ahLst/>
          <a:cxnLst/>
          <a:rect l="0" t="0" r="0" b="0"/>
          <a:pathLst>
            <a:path>
              <a:moveTo>
                <a:pt x="0" y="0"/>
              </a:moveTo>
              <a:lnTo>
                <a:pt x="0" y="339152"/>
              </a:lnTo>
              <a:lnTo>
                <a:pt x="306182" y="3391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80B85-8B2C-4DEE-AFA2-8A3BDA6F8C13}">
      <dsp:nvSpPr>
        <dsp:cNvPr id="0" name=""/>
        <dsp:cNvSpPr/>
      </dsp:nvSpPr>
      <dsp:spPr>
        <a:xfrm>
          <a:off x="1057081" y="5467991"/>
          <a:ext cx="299501" cy="1449190"/>
        </a:xfrm>
        <a:custGeom>
          <a:avLst/>
          <a:gdLst/>
          <a:ahLst/>
          <a:cxnLst/>
          <a:rect l="0" t="0" r="0" b="0"/>
          <a:pathLst>
            <a:path>
              <a:moveTo>
                <a:pt x="0" y="0"/>
              </a:moveTo>
              <a:lnTo>
                <a:pt x="0" y="1449190"/>
              </a:lnTo>
              <a:lnTo>
                <a:pt x="299501" y="14491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160F9C-3CF9-4EB2-813B-149EF5F23E8B}">
      <dsp:nvSpPr>
        <dsp:cNvPr id="0" name=""/>
        <dsp:cNvSpPr/>
      </dsp:nvSpPr>
      <dsp:spPr>
        <a:xfrm>
          <a:off x="1057081" y="5467991"/>
          <a:ext cx="308613" cy="889661"/>
        </a:xfrm>
        <a:custGeom>
          <a:avLst/>
          <a:gdLst/>
          <a:ahLst/>
          <a:cxnLst/>
          <a:rect l="0" t="0" r="0" b="0"/>
          <a:pathLst>
            <a:path>
              <a:moveTo>
                <a:pt x="0" y="0"/>
              </a:moveTo>
              <a:lnTo>
                <a:pt x="0" y="889661"/>
              </a:lnTo>
              <a:lnTo>
                <a:pt x="308613" y="889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0AD5F8-B43A-4450-A379-ED0F64A8E14A}">
      <dsp:nvSpPr>
        <dsp:cNvPr id="0" name=""/>
        <dsp:cNvSpPr/>
      </dsp:nvSpPr>
      <dsp:spPr>
        <a:xfrm>
          <a:off x="441245" y="419141"/>
          <a:ext cx="196694" cy="4839279"/>
        </a:xfrm>
        <a:custGeom>
          <a:avLst/>
          <a:gdLst/>
          <a:ahLst/>
          <a:cxnLst/>
          <a:rect l="0" t="0" r="0" b="0"/>
          <a:pathLst>
            <a:path>
              <a:moveTo>
                <a:pt x="0" y="0"/>
              </a:moveTo>
              <a:lnTo>
                <a:pt x="0" y="4839279"/>
              </a:lnTo>
              <a:lnTo>
                <a:pt x="196694" y="48392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3B8DDB-1BC1-4878-91D7-C60691EA7195}">
      <dsp:nvSpPr>
        <dsp:cNvPr id="0" name=""/>
        <dsp:cNvSpPr/>
      </dsp:nvSpPr>
      <dsp:spPr>
        <a:xfrm>
          <a:off x="1063561" y="3195310"/>
          <a:ext cx="280749" cy="339609"/>
        </a:xfrm>
        <a:custGeom>
          <a:avLst/>
          <a:gdLst/>
          <a:ahLst/>
          <a:cxnLst/>
          <a:rect l="0" t="0" r="0" b="0"/>
          <a:pathLst>
            <a:path>
              <a:moveTo>
                <a:pt x="0" y="0"/>
              </a:moveTo>
              <a:lnTo>
                <a:pt x="0" y="339609"/>
              </a:lnTo>
              <a:lnTo>
                <a:pt x="280749" y="3396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F8F94B-B41B-4B81-A6EF-3D51D779D6B1}">
      <dsp:nvSpPr>
        <dsp:cNvPr id="0" name=""/>
        <dsp:cNvSpPr/>
      </dsp:nvSpPr>
      <dsp:spPr>
        <a:xfrm>
          <a:off x="1063561" y="3195310"/>
          <a:ext cx="273565" cy="1447668"/>
        </a:xfrm>
        <a:custGeom>
          <a:avLst/>
          <a:gdLst/>
          <a:ahLst/>
          <a:cxnLst/>
          <a:rect l="0" t="0" r="0" b="0"/>
          <a:pathLst>
            <a:path>
              <a:moveTo>
                <a:pt x="0" y="0"/>
              </a:moveTo>
              <a:lnTo>
                <a:pt x="0" y="1447668"/>
              </a:lnTo>
              <a:lnTo>
                <a:pt x="273565" y="14476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4A86-2A63-4E1A-AB28-8A1CAF117970}">
      <dsp:nvSpPr>
        <dsp:cNvPr id="0" name=""/>
        <dsp:cNvSpPr/>
      </dsp:nvSpPr>
      <dsp:spPr>
        <a:xfrm>
          <a:off x="1063561" y="3195310"/>
          <a:ext cx="274386" cy="889770"/>
        </a:xfrm>
        <a:custGeom>
          <a:avLst/>
          <a:gdLst/>
          <a:ahLst/>
          <a:cxnLst/>
          <a:rect l="0" t="0" r="0" b="0"/>
          <a:pathLst>
            <a:path>
              <a:moveTo>
                <a:pt x="0" y="0"/>
              </a:moveTo>
              <a:lnTo>
                <a:pt x="0" y="889770"/>
              </a:lnTo>
              <a:lnTo>
                <a:pt x="274386" y="8897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45F77-0958-4F00-B8FB-04ED2300BE46}">
      <dsp:nvSpPr>
        <dsp:cNvPr id="0" name=""/>
        <dsp:cNvSpPr/>
      </dsp:nvSpPr>
      <dsp:spPr>
        <a:xfrm>
          <a:off x="441245" y="419141"/>
          <a:ext cx="203174" cy="2566597"/>
        </a:xfrm>
        <a:custGeom>
          <a:avLst/>
          <a:gdLst/>
          <a:ahLst/>
          <a:cxnLst/>
          <a:rect l="0" t="0" r="0" b="0"/>
          <a:pathLst>
            <a:path>
              <a:moveTo>
                <a:pt x="0" y="0"/>
              </a:moveTo>
              <a:lnTo>
                <a:pt x="0" y="2566597"/>
              </a:lnTo>
              <a:lnTo>
                <a:pt x="203174" y="25665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F3121-D2AF-48D4-9ED6-870C02CC5A6C}">
      <dsp:nvSpPr>
        <dsp:cNvPr id="0" name=""/>
        <dsp:cNvSpPr/>
      </dsp:nvSpPr>
      <dsp:spPr>
        <a:xfrm>
          <a:off x="22103" y="0"/>
          <a:ext cx="838283" cy="419141"/>
        </a:xfrm>
        <a:prstGeom prst="rect">
          <a:avLst/>
        </a:prstGeom>
        <a:solidFill>
          <a:schemeClr val="accent3">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Base Model</a:t>
          </a:r>
        </a:p>
      </dsp:txBody>
      <dsp:txXfrm>
        <a:off x="22103" y="0"/>
        <a:ext cx="838283" cy="419141"/>
      </dsp:txXfrm>
    </dsp:sp>
    <dsp:sp modelId="{69A3364D-AB66-4693-AE23-8830BD4F974A}">
      <dsp:nvSpPr>
        <dsp:cNvPr id="0" name=""/>
        <dsp:cNvSpPr/>
      </dsp:nvSpPr>
      <dsp:spPr>
        <a:xfrm>
          <a:off x="644419" y="2776168"/>
          <a:ext cx="838283" cy="419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Discipline B Model</a:t>
          </a:r>
          <a:endParaRPr lang="en-AU" sz="1300" kern="1200"/>
        </a:p>
      </dsp:txBody>
      <dsp:txXfrm>
        <a:off x="644419" y="2776168"/>
        <a:ext cx="838283" cy="419141"/>
      </dsp:txXfrm>
    </dsp:sp>
    <dsp:sp modelId="{F6C98FE8-4D72-46AB-BE26-6DF5F2B1EE45}">
      <dsp:nvSpPr>
        <dsp:cNvPr id="0" name=""/>
        <dsp:cNvSpPr/>
      </dsp:nvSpPr>
      <dsp:spPr>
        <a:xfrm>
          <a:off x="1337948" y="3875509"/>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2</a:t>
          </a:r>
        </a:p>
      </dsp:txBody>
      <dsp:txXfrm>
        <a:off x="1337948" y="3875509"/>
        <a:ext cx="838283" cy="419141"/>
      </dsp:txXfrm>
    </dsp:sp>
    <dsp:sp modelId="{4A0F6EAB-C5E3-4199-8B49-59E78B7A5D1C}">
      <dsp:nvSpPr>
        <dsp:cNvPr id="0" name=""/>
        <dsp:cNvSpPr/>
      </dsp:nvSpPr>
      <dsp:spPr>
        <a:xfrm>
          <a:off x="1337126" y="4433408"/>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3</a:t>
          </a:r>
        </a:p>
      </dsp:txBody>
      <dsp:txXfrm>
        <a:off x="1337126" y="4433408"/>
        <a:ext cx="838283" cy="419141"/>
      </dsp:txXfrm>
    </dsp:sp>
    <dsp:sp modelId="{E89C30B9-12F4-4F7D-9B56-4EEF946B7106}">
      <dsp:nvSpPr>
        <dsp:cNvPr id="0" name=""/>
        <dsp:cNvSpPr/>
      </dsp:nvSpPr>
      <dsp:spPr>
        <a:xfrm>
          <a:off x="1344310" y="3325348"/>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1</a:t>
          </a:r>
        </a:p>
      </dsp:txBody>
      <dsp:txXfrm>
        <a:off x="1344310" y="3325348"/>
        <a:ext cx="838283" cy="419141"/>
      </dsp:txXfrm>
    </dsp:sp>
    <dsp:sp modelId="{F420FBF2-FC35-448F-AB28-6B9F7750887E}">
      <dsp:nvSpPr>
        <dsp:cNvPr id="0" name=""/>
        <dsp:cNvSpPr/>
      </dsp:nvSpPr>
      <dsp:spPr>
        <a:xfrm>
          <a:off x="637939" y="5048850"/>
          <a:ext cx="838283" cy="419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Discipline C Model</a:t>
          </a:r>
        </a:p>
      </dsp:txBody>
      <dsp:txXfrm>
        <a:off x="637939" y="5048850"/>
        <a:ext cx="838283" cy="419141"/>
      </dsp:txXfrm>
    </dsp:sp>
    <dsp:sp modelId="{AD25BD4D-06BC-4618-83CC-E25082B11AC8}">
      <dsp:nvSpPr>
        <dsp:cNvPr id="0" name=""/>
        <dsp:cNvSpPr/>
      </dsp:nvSpPr>
      <dsp:spPr>
        <a:xfrm>
          <a:off x="1365695" y="6148133"/>
          <a:ext cx="838442" cy="419040"/>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2</a:t>
          </a:r>
        </a:p>
      </dsp:txBody>
      <dsp:txXfrm>
        <a:off x="1365695" y="6148133"/>
        <a:ext cx="838442" cy="419040"/>
      </dsp:txXfrm>
    </dsp:sp>
    <dsp:sp modelId="{EA054065-1B8A-491D-9E3E-F86C891E3E32}">
      <dsp:nvSpPr>
        <dsp:cNvPr id="0" name=""/>
        <dsp:cNvSpPr/>
      </dsp:nvSpPr>
      <dsp:spPr>
        <a:xfrm>
          <a:off x="1356583" y="6707611"/>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3</a:t>
          </a:r>
        </a:p>
      </dsp:txBody>
      <dsp:txXfrm>
        <a:off x="1356583" y="6707611"/>
        <a:ext cx="838283" cy="419141"/>
      </dsp:txXfrm>
    </dsp:sp>
    <dsp:sp modelId="{95E12871-6433-4EE2-AEEC-70B2DA56E29E}">
      <dsp:nvSpPr>
        <dsp:cNvPr id="0" name=""/>
        <dsp:cNvSpPr/>
      </dsp:nvSpPr>
      <dsp:spPr>
        <a:xfrm>
          <a:off x="1363264" y="5597573"/>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1</a:t>
          </a:r>
        </a:p>
      </dsp:txBody>
      <dsp:txXfrm>
        <a:off x="1363264" y="5597573"/>
        <a:ext cx="838283" cy="419141"/>
      </dsp:txXfrm>
    </dsp:sp>
    <dsp:sp modelId="{531A2A68-B61C-437B-818A-4F3B52D38EA2}">
      <dsp:nvSpPr>
        <dsp:cNvPr id="0" name=""/>
        <dsp:cNvSpPr/>
      </dsp:nvSpPr>
      <dsp:spPr>
        <a:xfrm>
          <a:off x="644000" y="539566"/>
          <a:ext cx="838283" cy="4191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Discipline A Model</a:t>
          </a:r>
        </a:p>
      </dsp:txBody>
      <dsp:txXfrm>
        <a:off x="644000" y="539566"/>
        <a:ext cx="838283" cy="419141"/>
      </dsp:txXfrm>
    </dsp:sp>
    <dsp:sp modelId="{C4B1BEC4-D8C5-42F8-AE75-0945CCA561C7}">
      <dsp:nvSpPr>
        <dsp:cNvPr id="0" name=""/>
        <dsp:cNvSpPr/>
      </dsp:nvSpPr>
      <dsp:spPr>
        <a:xfrm>
          <a:off x="1320830" y="1072492"/>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1</a:t>
          </a:r>
        </a:p>
      </dsp:txBody>
      <dsp:txXfrm>
        <a:off x="1320830" y="1072492"/>
        <a:ext cx="838283" cy="419141"/>
      </dsp:txXfrm>
    </dsp:sp>
    <dsp:sp modelId="{806242FD-3A11-4E72-9994-2C11350E5727}">
      <dsp:nvSpPr>
        <dsp:cNvPr id="0" name=""/>
        <dsp:cNvSpPr/>
      </dsp:nvSpPr>
      <dsp:spPr>
        <a:xfrm>
          <a:off x="1329942" y="1636803"/>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2</a:t>
          </a:r>
        </a:p>
      </dsp:txBody>
      <dsp:txXfrm>
        <a:off x="1329942" y="1636803"/>
        <a:ext cx="838283" cy="419141"/>
      </dsp:txXfrm>
    </dsp:sp>
    <dsp:sp modelId="{CFA00BF4-0A9D-4A91-8309-4B7EF1A128F1}">
      <dsp:nvSpPr>
        <dsp:cNvPr id="0" name=""/>
        <dsp:cNvSpPr/>
      </dsp:nvSpPr>
      <dsp:spPr>
        <a:xfrm>
          <a:off x="1339063" y="2206810"/>
          <a:ext cx="838283" cy="419141"/>
        </a:xfrm>
        <a:prstGeom prst="rect">
          <a:avLst/>
        </a:prstGeom>
        <a:solidFill>
          <a:schemeClr val="bg1">
            <a:lumMod val="95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Component Model 3</a:t>
          </a:r>
        </a:p>
      </dsp:txBody>
      <dsp:txXfrm>
        <a:off x="1339063" y="2206810"/>
        <a:ext cx="838283" cy="4191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71909-6536-443C-971B-D4B8F17F2F22}">
      <dsp:nvSpPr>
        <dsp:cNvPr id="0" name=""/>
        <dsp:cNvSpPr/>
      </dsp:nvSpPr>
      <dsp:spPr>
        <a:xfrm>
          <a:off x="1043772" y="432246"/>
          <a:ext cx="91440" cy="396210"/>
        </a:xfrm>
        <a:custGeom>
          <a:avLst/>
          <a:gdLst/>
          <a:ahLst/>
          <a:cxnLst/>
          <a:rect l="0" t="0" r="0" b="0"/>
          <a:pathLst>
            <a:path>
              <a:moveTo>
                <a:pt x="136159" y="0"/>
              </a:moveTo>
              <a:lnTo>
                <a:pt x="136159" y="396210"/>
              </a:lnTo>
              <a:lnTo>
                <a:pt x="45720" y="3962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003CFD-4029-472E-88E1-2700E7444E87}">
      <dsp:nvSpPr>
        <dsp:cNvPr id="0" name=""/>
        <dsp:cNvSpPr/>
      </dsp:nvSpPr>
      <dsp:spPr>
        <a:xfrm>
          <a:off x="1050732" y="432246"/>
          <a:ext cx="129199" cy="2230839"/>
        </a:xfrm>
        <a:custGeom>
          <a:avLst/>
          <a:gdLst/>
          <a:ahLst/>
          <a:cxnLst/>
          <a:rect l="0" t="0" r="0" b="0"/>
          <a:pathLst>
            <a:path>
              <a:moveTo>
                <a:pt x="129199" y="0"/>
              </a:moveTo>
              <a:lnTo>
                <a:pt x="129199" y="2230839"/>
              </a:lnTo>
              <a:lnTo>
                <a:pt x="0" y="22308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20C02-F149-4A3B-A39B-CB4DEEA2F0E4}">
      <dsp:nvSpPr>
        <dsp:cNvPr id="0" name=""/>
        <dsp:cNvSpPr/>
      </dsp:nvSpPr>
      <dsp:spPr>
        <a:xfrm>
          <a:off x="1050732" y="432246"/>
          <a:ext cx="129199" cy="1619296"/>
        </a:xfrm>
        <a:custGeom>
          <a:avLst/>
          <a:gdLst/>
          <a:ahLst/>
          <a:cxnLst/>
          <a:rect l="0" t="0" r="0" b="0"/>
          <a:pathLst>
            <a:path>
              <a:moveTo>
                <a:pt x="129199" y="0"/>
              </a:moveTo>
              <a:lnTo>
                <a:pt x="129199" y="1619296"/>
              </a:lnTo>
              <a:lnTo>
                <a:pt x="0" y="1619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66C3-1414-47A2-80DA-BF78AF3E3158}">
      <dsp:nvSpPr>
        <dsp:cNvPr id="0" name=""/>
        <dsp:cNvSpPr/>
      </dsp:nvSpPr>
      <dsp:spPr>
        <a:xfrm>
          <a:off x="1050732" y="432246"/>
          <a:ext cx="129199" cy="1007753"/>
        </a:xfrm>
        <a:custGeom>
          <a:avLst/>
          <a:gdLst/>
          <a:ahLst/>
          <a:cxnLst/>
          <a:rect l="0" t="0" r="0" b="0"/>
          <a:pathLst>
            <a:path>
              <a:moveTo>
                <a:pt x="129199" y="0"/>
              </a:moveTo>
              <a:lnTo>
                <a:pt x="129199" y="1007753"/>
              </a:lnTo>
              <a:lnTo>
                <a:pt x="0" y="10077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90D8-EBC6-4D29-A51F-B942664288F5}">
      <dsp:nvSpPr>
        <dsp:cNvPr id="0" name=""/>
        <dsp:cNvSpPr/>
      </dsp:nvSpPr>
      <dsp:spPr>
        <a:xfrm>
          <a:off x="749267" y="1582"/>
          <a:ext cx="861328" cy="430664"/>
        </a:xfrm>
        <a:prstGeom prst="rect">
          <a:avLst/>
        </a:prstGeom>
        <a:solidFill>
          <a:schemeClr val="accent2">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Federated Model 1</a:t>
          </a:r>
        </a:p>
      </dsp:txBody>
      <dsp:txXfrm>
        <a:off x="749267" y="1582"/>
        <a:ext cx="861328" cy="430664"/>
      </dsp:txXfrm>
    </dsp:sp>
    <dsp:sp modelId="{BDC5F0AC-1C89-4B8E-BC48-3DA05D9E89BA}">
      <dsp:nvSpPr>
        <dsp:cNvPr id="0" name=""/>
        <dsp:cNvSpPr/>
      </dsp:nvSpPr>
      <dsp:spPr>
        <a:xfrm>
          <a:off x="189404" y="1224667"/>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2</a:t>
          </a:r>
        </a:p>
      </dsp:txBody>
      <dsp:txXfrm>
        <a:off x="189404" y="1224667"/>
        <a:ext cx="861328" cy="430664"/>
      </dsp:txXfrm>
    </dsp:sp>
    <dsp:sp modelId="{2F582F9E-29EC-4003-A1D7-A91FD53EF075}">
      <dsp:nvSpPr>
        <dsp:cNvPr id="0" name=""/>
        <dsp:cNvSpPr/>
      </dsp:nvSpPr>
      <dsp:spPr>
        <a:xfrm>
          <a:off x="189404" y="1836210"/>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3</a:t>
          </a:r>
        </a:p>
      </dsp:txBody>
      <dsp:txXfrm>
        <a:off x="189404" y="1836210"/>
        <a:ext cx="861328" cy="430664"/>
      </dsp:txXfrm>
    </dsp:sp>
    <dsp:sp modelId="{E494FD87-2215-4E76-98CB-0A1240D6DABF}">
      <dsp:nvSpPr>
        <dsp:cNvPr id="0" name=""/>
        <dsp:cNvSpPr/>
      </dsp:nvSpPr>
      <dsp:spPr>
        <a:xfrm>
          <a:off x="189404" y="2447753"/>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4</a:t>
          </a:r>
        </a:p>
      </dsp:txBody>
      <dsp:txXfrm>
        <a:off x="189404" y="2447753"/>
        <a:ext cx="861328" cy="430664"/>
      </dsp:txXfrm>
    </dsp:sp>
    <dsp:sp modelId="{011C07AF-344A-4D8B-914C-5C716B9F938E}">
      <dsp:nvSpPr>
        <dsp:cNvPr id="0" name=""/>
        <dsp:cNvSpPr/>
      </dsp:nvSpPr>
      <dsp:spPr>
        <a:xfrm>
          <a:off x="228164" y="613125"/>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1</a:t>
          </a:r>
        </a:p>
      </dsp:txBody>
      <dsp:txXfrm>
        <a:off x="228164" y="613125"/>
        <a:ext cx="861328" cy="4306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71909-6536-443C-971B-D4B8F17F2F22}">
      <dsp:nvSpPr>
        <dsp:cNvPr id="0" name=""/>
        <dsp:cNvSpPr/>
      </dsp:nvSpPr>
      <dsp:spPr>
        <a:xfrm>
          <a:off x="1043772" y="432246"/>
          <a:ext cx="91440" cy="396210"/>
        </a:xfrm>
        <a:custGeom>
          <a:avLst/>
          <a:gdLst/>
          <a:ahLst/>
          <a:cxnLst/>
          <a:rect l="0" t="0" r="0" b="0"/>
          <a:pathLst>
            <a:path>
              <a:moveTo>
                <a:pt x="136159" y="0"/>
              </a:moveTo>
              <a:lnTo>
                <a:pt x="136159" y="396210"/>
              </a:lnTo>
              <a:lnTo>
                <a:pt x="45720" y="3962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003CFD-4029-472E-88E1-2700E7444E87}">
      <dsp:nvSpPr>
        <dsp:cNvPr id="0" name=""/>
        <dsp:cNvSpPr/>
      </dsp:nvSpPr>
      <dsp:spPr>
        <a:xfrm>
          <a:off x="1050732" y="432246"/>
          <a:ext cx="129199" cy="2230839"/>
        </a:xfrm>
        <a:custGeom>
          <a:avLst/>
          <a:gdLst/>
          <a:ahLst/>
          <a:cxnLst/>
          <a:rect l="0" t="0" r="0" b="0"/>
          <a:pathLst>
            <a:path>
              <a:moveTo>
                <a:pt x="129199" y="0"/>
              </a:moveTo>
              <a:lnTo>
                <a:pt x="129199" y="2230839"/>
              </a:lnTo>
              <a:lnTo>
                <a:pt x="0" y="22308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20C02-F149-4A3B-A39B-CB4DEEA2F0E4}">
      <dsp:nvSpPr>
        <dsp:cNvPr id="0" name=""/>
        <dsp:cNvSpPr/>
      </dsp:nvSpPr>
      <dsp:spPr>
        <a:xfrm>
          <a:off x="1050732" y="432246"/>
          <a:ext cx="129199" cy="1619296"/>
        </a:xfrm>
        <a:custGeom>
          <a:avLst/>
          <a:gdLst/>
          <a:ahLst/>
          <a:cxnLst/>
          <a:rect l="0" t="0" r="0" b="0"/>
          <a:pathLst>
            <a:path>
              <a:moveTo>
                <a:pt x="129199" y="0"/>
              </a:moveTo>
              <a:lnTo>
                <a:pt x="129199" y="1619296"/>
              </a:lnTo>
              <a:lnTo>
                <a:pt x="0" y="1619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66C3-1414-47A2-80DA-BF78AF3E3158}">
      <dsp:nvSpPr>
        <dsp:cNvPr id="0" name=""/>
        <dsp:cNvSpPr/>
      </dsp:nvSpPr>
      <dsp:spPr>
        <a:xfrm>
          <a:off x="1050732" y="432246"/>
          <a:ext cx="129199" cy="1007753"/>
        </a:xfrm>
        <a:custGeom>
          <a:avLst/>
          <a:gdLst/>
          <a:ahLst/>
          <a:cxnLst/>
          <a:rect l="0" t="0" r="0" b="0"/>
          <a:pathLst>
            <a:path>
              <a:moveTo>
                <a:pt x="129199" y="0"/>
              </a:moveTo>
              <a:lnTo>
                <a:pt x="129199" y="1007753"/>
              </a:lnTo>
              <a:lnTo>
                <a:pt x="0" y="10077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90D8-EBC6-4D29-A51F-B942664288F5}">
      <dsp:nvSpPr>
        <dsp:cNvPr id="0" name=""/>
        <dsp:cNvSpPr/>
      </dsp:nvSpPr>
      <dsp:spPr>
        <a:xfrm>
          <a:off x="749267" y="1582"/>
          <a:ext cx="861328" cy="430664"/>
        </a:xfrm>
        <a:prstGeom prst="rect">
          <a:avLst/>
        </a:prstGeom>
        <a:solidFill>
          <a:schemeClr val="accent2">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Federated Model 2</a:t>
          </a:r>
        </a:p>
      </dsp:txBody>
      <dsp:txXfrm>
        <a:off x="749267" y="1582"/>
        <a:ext cx="861328" cy="430664"/>
      </dsp:txXfrm>
    </dsp:sp>
    <dsp:sp modelId="{BDC5F0AC-1C89-4B8E-BC48-3DA05D9E89BA}">
      <dsp:nvSpPr>
        <dsp:cNvPr id="0" name=""/>
        <dsp:cNvSpPr/>
      </dsp:nvSpPr>
      <dsp:spPr>
        <a:xfrm>
          <a:off x="189404" y="1224667"/>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2</a:t>
          </a:r>
        </a:p>
      </dsp:txBody>
      <dsp:txXfrm>
        <a:off x="189404" y="1224667"/>
        <a:ext cx="861328" cy="430664"/>
      </dsp:txXfrm>
    </dsp:sp>
    <dsp:sp modelId="{2F582F9E-29EC-4003-A1D7-A91FD53EF075}">
      <dsp:nvSpPr>
        <dsp:cNvPr id="0" name=""/>
        <dsp:cNvSpPr/>
      </dsp:nvSpPr>
      <dsp:spPr>
        <a:xfrm>
          <a:off x="189404" y="1836210"/>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3</a:t>
          </a:r>
        </a:p>
      </dsp:txBody>
      <dsp:txXfrm>
        <a:off x="189404" y="1836210"/>
        <a:ext cx="861328" cy="430664"/>
      </dsp:txXfrm>
    </dsp:sp>
    <dsp:sp modelId="{E494FD87-2215-4E76-98CB-0A1240D6DABF}">
      <dsp:nvSpPr>
        <dsp:cNvPr id="0" name=""/>
        <dsp:cNvSpPr/>
      </dsp:nvSpPr>
      <dsp:spPr>
        <a:xfrm>
          <a:off x="189404" y="2447753"/>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4</a:t>
          </a:r>
        </a:p>
      </dsp:txBody>
      <dsp:txXfrm>
        <a:off x="189404" y="2447753"/>
        <a:ext cx="861328" cy="430664"/>
      </dsp:txXfrm>
    </dsp:sp>
    <dsp:sp modelId="{011C07AF-344A-4D8B-914C-5C716B9F938E}">
      <dsp:nvSpPr>
        <dsp:cNvPr id="0" name=""/>
        <dsp:cNvSpPr/>
      </dsp:nvSpPr>
      <dsp:spPr>
        <a:xfrm>
          <a:off x="228164" y="613125"/>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1</a:t>
          </a:r>
        </a:p>
      </dsp:txBody>
      <dsp:txXfrm>
        <a:off x="228164" y="613125"/>
        <a:ext cx="861328" cy="4306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71909-6536-443C-971B-D4B8F17F2F22}">
      <dsp:nvSpPr>
        <dsp:cNvPr id="0" name=""/>
        <dsp:cNvSpPr/>
      </dsp:nvSpPr>
      <dsp:spPr>
        <a:xfrm>
          <a:off x="1043772" y="432246"/>
          <a:ext cx="91440" cy="396210"/>
        </a:xfrm>
        <a:custGeom>
          <a:avLst/>
          <a:gdLst/>
          <a:ahLst/>
          <a:cxnLst/>
          <a:rect l="0" t="0" r="0" b="0"/>
          <a:pathLst>
            <a:path>
              <a:moveTo>
                <a:pt x="136159" y="0"/>
              </a:moveTo>
              <a:lnTo>
                <a:pt x="136159" y="396210"/>
              </a:lnTo>
              <a:lnTo>
                <a:pt x="45720" y="3962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003CFD-4029-472E-88E1-2700E7444E87}">
      <dsp:nvSpPr>
        <dsp:cNvPr id="0" name=""/>
        <dsp:cNvSpPr/>
      </dsp:nvSpPr>
      <dsp:spPr>
        <a:xfrm>
          <a:off x="1050732" y="432246"/>
          <a:ext cx="129199" cy="2230839"/>
        </a:xfrm>
        <a:custGeom>
          <a:avLst/>
          <a:gdLst/>
          <a:ahLst/>
          <a:cxnLst/>
          <a:rect l="0" t="0" r="0" b="0"/>
          <a:pathLst>
            <a:path>
              <a:moveTo>
                <a:pt x="129199" y="0"/>
              </a:moveTo>
              <a:lnTo>
                <a:pt x="129199" y="2230839"/>
              </a:lnTo>
              <a:lnTo>
                <a:pt x="0" y="22308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20C02-F149-4A3B-A39B-CB4DEEA2F0E4}">
      <dsp:nvSpPr>
        <dsp:cNvPr id="0" name=""/>
        <dsp:cNvSpPr/>
      </dsp:nvSpPr>
      <dsp:spPr>
        <a:xfrm>
          <a:off x="1050732" y="432246"/>
          <a:ext cx="129199" cy="1619296"/>
        </a:xfrm>
        <a:custGeom>
          <a:avLst/>
          <a:gdLst/>
          <a:ahLst/>
          <a:cxnLst/>
          <a:rect l="0" t="0" r="0" b="0"/>
          <a:pathLst>
            <a:path>
              <a:moveTo>
                <a:pt x="129199" y="0"/>
              </a:moveTo>
              <a:lnTo>
                <a:pt x="129199" y="1619296"/>
              </a:lnTo>
              <a:lnTo>
                <a:pt x="0" y="1619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66C3-1414-47A2-80DA-BF78AF3E3158}">
      <dsp:nvSpPr>
        <dsp:cNvPr id="0" name=""/>
        <dsp:cNvSpPr/>
      </dsp:nvSpPr>
      <dsp:spPr>
        <a:xfrm>
          <a:off x="1050732" y="432246"/>
          <a:ext cx="129199" cy="1007753"/>
        </a:xfrm>
        <a:custGeom>
          <a:avLst/>
          <a:gdLst/>
          <a:ahLst/>
          <a:cxnLst/>
          <a:rect l="0" t="0" r="0" b="0"/>
          <a:pathLst>
            <a:path>
              <a:moveTo>
                <a:pt x="129199" y="0"/>
              </a:moveTo>
              <a:lnTo>
                <a:pt x="129199" y="1007753"/>
              </a:lnTo>
              <a:lnTo>
                <a:pt x="0" y="10077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90D8-EBC6-4D29-A51F-B942664288F5}">
      <dsp:nvSpPr>
        <dsp:cNvPr id="0" name=""/>
        <dsp:cNvSpPr/>
      </dsp:nvSpPr>
      <dsp:spPr>
        <a:xfrm>
          <a:off x="749267" y="1582"/>
          <a:ext cx="861328" cy="430664"/>
        </a:xfrm>
        <a:prstGeom prst="rect">
          <a:avLst/>
        </a:prstGeom>
        <a:solidFill>
          <a:schemeClr val="accent2">
            <a:lumMod val="20000"/>
            <a:lumOff val="8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Federated Model 3</a:t>
          </a:r>
        </a:p>
      </dsp:txBody>
      <dsp:txXfrm>
        <a:off x="749267" y="1582"/>
        <a:ext cx="861328" cy="430664"/>
      </dsp:txXfrm>
    </dsp:sp>
    <dsp:sp modelId="{BDC5F0AC-1C89-4B8E-BC48-3DA05D9E89BA}">
      <dsp:nvSpPr>
        <dsp:cNvPr id="0" name=""/>
        <dsp:cNvSpPr/>
      </dsp:nvSpPr>
      <dsp:spPr>
        <a:xfrm>
          <a:off x="189404" y="1224667"/>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2</a:t>
          </a:r>
        </a:p>
      </dsp:txBody>
      <dsp:txXfrm>
        <a:off x="189404" y="1224667"/>
        <a:ext cx="861328" cy="430664"/>
      </dsp:txXfrm>
    </dsp:sp>
    <dsp:sp modelId="{2F582F9E-29EC-4003-A1D7-A91FD53EF075}">
      <dsp:nvSpPr>
        <dsp:cNvPr id="0" name=""/>
        <dsp:cNvSpPr/>
      </dsp:nvSpPr>
      <dsp:spPr>
        <a:xfrm>
          <a:off x="189404" y="1836210"/>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3</a:t>
          </a:r>
        </a:p>
      </dsp:txBody>
      <dsp:txXfrm>
        <a:off x="189404" y="1836210"/>
        <a:ext cx="861328" cy="430664"/>
      </dsp:txXfrm>
    </dsp:sp>
    <dsp:sp modelId="{E494FD87-2215-4E76-98CB-0A1240D6DABF}">
      <dsp:nvSpPr>
        <dsp:cNvPr id="0" name=""/>
        <dsp:cNvSpPr/>
      </dsp:nvSpPr>
      <dsp:spPr>
        <a:xfrm>
          <a:off x="189404" y="2447753"/>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4</a:t>
          </a:r>
        </a:p>
      </dsp:txBody>
      <dsp:txXfrm>
        <a:off x="189404" y="2447753"/>
        <a:ext cx="861328" cy="430664"/>
      </dsp:txXfrm>
    </dsp:sp>
    <dsp:sp modelId="{011C07AF-344A-4D8B-914C-5C716B9F938E}">
      <dsp:nvSpPr>
        <dsp:cNvPr id="0" name=""/>
        <dsp:cNvSpPr/>
      </dsp:nvSpPr>
      <dsp:spPr>
        <a:xfrm>
          <a:off x="228164" y="613125"/>
          <a:ext cx="861328" cy="43066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Constituent Model 1</a:t>
          </a:r>
        </a:p>
      </dsp:txBody>
      <dsp:txXfrm>
        <a:off x="228164" y="613125"/>
        <a:ext cx="861328" cy="4306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B5CFB-6CBF-4B23-A5B3-49DB9A98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NATSPEC_BIM.dotm</Template>
  <TotalTime>0</TotalTime>
  <Pages>22</Pages>
  <Words>6901</Words>
  <Characters>41683</Characters>
  <Application>Microsoft Office Word</Application>
  <DocSecurity>0</DocSecurity>
  <Lines>744</Lines>
  <Paragraphs>533</Paragraphs>
  <ScaleCrop>false</ScaleCrop>
  <HeadingPairs>
    <vt:vector size="2" baseType="variant">
      <vt:variant>
        <vt:lpstr>Title</vt:lpstr>
      </vt:variant>
      <vt:variant>
        <vt:i4>1</vt:i4>
      </vt:variant>
    </vt:vector>
  </HeadingPairs>
  <TitlesOfParts>
    <vt:vector size="1" baseType="lpstr">
      <vt:lpstr>NATSPEC Template File</vt:lpstr>
    </vt:vector>
  </TitlesOfParts>
  <Company>Construction Information Systems Australia Pty Ltd</Company>
  <LinksUpToDate>false</LinksUpToDate>
  <CharactersWithSpaces>48051</CharactersWithSpaces>
  <SharedDoc>false</SharedDoc>
  <HLinks>
    <vt:vector size="492" baseType="variant">
      <vt:variant>
        <vt:i4>1245246</vt:i4>
      </vt:variant>
      <vt:variant>
        <vt:i4>461</vt:i4>
      </vt:variant>
      <vt:variant>
        <vt:i4>0</vt:i4>
      </vt:variant>
      <vt:variant>
        <vt:i4>5</vt:i4>
      </vt:variant>
      <vt:variant>
        <vt:lpwstr/>
      </vt:variant>
      <vt:variant>
        <vt:lpwstr>_Toc317081241</vt:lpwstr>
      </vt:variant>
      <vt:variant>
        <vt:i4>1245246</vt:i4>
      </vt:variant>
      <vt:variant>
        <vt:i4>455</vt:i4>
      </vt:variant>
      <vt:variant>
        <vt:i4>0</vt:i4>
      </vt:variant>
      <vt:variant>
        <vt:i4>5</vt:i4>
      </vt:variant>
      <vt:variant>
        <vt:lpwstr/>
      </vt:variant>
      <vt:variant>
        <vt:lpwstr>_Toc317081240</vt:lpwstr>
      </vt:variant>
      <vt:variant>
        <vt:i4>1310782</vt:i4>
      </vt:variant>
      <vt:variant>
        <vt:i4>449</vt:i4>
      </vt:variant>
      <vt:variant>
        <vt:i4>0</vt:i4>
      </vt:variant>
      <vt:variant>
        <vt:i4>5</vt:i4>
      </vt:variant>
      <vt:variant>
        <vt:lpwstr/>
      </vt:variant>
      <vt:variant>
        <vt:lpwstr>_Toc317081239</vt:lpwstr>
      </vt:variant>
      <vt:variant>
        <vt:i4>1310782</vt:i4>
      </vt:variant>
      <vt:variant>
        <vt:i4>443</vt:i4>
      </vt:variant>
      <vt:variant>
        <vt:i4>0</vt:i4>
      </vt:variant>
      <vt:variant>
        <vt:i4>5</vt:i4>
      </vt:variant>
      <vt:variant>
        <vt:lpwstr/>
      </vt:variant>
      <vt:variant>
        <vt:lpwstr>_Toc317081238</vt:lpwstr>
      </vt:variant>
      <vt:variant>
        <vt:i4>1310782</vt:i4>
      </vt:variant>
      <vt:variant>
        <vt:i4>437</vt:i4>
      </vt:variant>
      <vt:variant>
        <vt:i4>0</vt:i4>
      </vt:variant>
      <vt:variant>
        <vt:i4>5</vt:i4>
      </vt:variant>
      <vt:variant>
        <vt:lpwstr/>
      </vt:variant>
      <vt:variant>
        <vt:lpwstr>_Toc317081237</vt:lpwstr>
      </vt:variant>
      <vt:variant>
        <vt:i4>1310782</vt:i4>
      </vt:variant>
      <vt:variant>
        <vt:i4>431</vt:i4>
      </vt:variant>
      <vt:variant>
        <vt:i4>0</vt:i4>
      </vt:variant>
      <vt:variant>
        <vt:i4>5</vt:i4>
      </vt:variant>
      <vt:variant>
        <vt:lpwstr/>
      </vt:variant>
      <vt:variant>
        <vt:lpwstr>_Toc317081236</vt:lpwstr>
      </vt:variant>
      <vt:variant>
        <vt:i4>1310782</vt:i4>
      </vt:variant>
      <vt:variant>
        <vt:i4>425</vt:i4>
      </vt:variant>
      <vt:variant>
        <vt:i4>0</vt:i4>
      </vt:variant>
      <vt:variant>
        <vt:i4>5</vt:i4>
      </vt:variant>
      <vt:variant>
        <vt:lpwstr/>
      </vt:variant>
      <vt:variant>
        <vt:lpwstr>_Toc317081235</vt:lpwstr>
      </vt:variant>
      <vt:variant>
        <vt:i4>1310782</vt:i4>
      </vt:variant>
      <vt:variant>
        <vt:i4>419</vt:i4>
      </vt:variant>
      <vt:variant>
        <vt:i4>0</vt:i4>
      </vt:variant>
      <vt:variant>
        <vt:i4>5</vt:i4>
      </vt:variant>
      <vt:variant>
        <vt:lpwstr/>
      </vt:variant>
      <vt:variant>
        <vt:lpwstr>_Toc317081234</vt:lpwstr>
      </vt:variant>
      <vt:variant>
        <vt:i4>1310782</vt:i4>
      </vt:variant>
      <vt:variant>
        <vt:i4>413</vt:i4>
      </vt:variant>
      <vt:variant>
        <vt:i4>0</vt:i4>
      </vt:variant>
      <vt:variant>
        <vt:i4>5</vt:i4>
      </vt:variant>
      <vt:variant>
        <vt:lpwstr/>
      </vt:variant>
      <vt:variant>
        <vt:lpwstr>_Toc317081233</vt:lpwstr>
      </vt:variant>
      <vt:variant>
        <vt:i4>1310782</vt:i4>
      </vt:variant>
      <vt:variant>
        <vt:i4>407</vt:i4>
      </vt:variant>
      <vt:variant>
        <vt:i4>0</vt:i4>
      </vt:variant>
      <vt:variant>
        <vt:i4>5</vt:i4>
      </vt:variant>
      <vt:variant>
        <vt:lpwstr/>
      </vt:variant>
      <vt:variant>
        <vt:lpwstr>_Toc317081232</vt:lpwstr>
      </vt:variant>
      <vt:variant>
        <vt:i4>1310782</vt:i4>
      </vt:variant>
      <vt:variant>
        <vt:i4>401</vt:i4>
      </vt:variant>
      <vt:variant>
        <vt:i4>0</vt:i4>
      </vt:variant>
      <vt:variant>
        <vt:i4>5</vt:i4>
      </vt:variant>
      <vt:variant>
        <vt:lpwstr/>
      </vt:variant>
      <vt:variant>
        <vt:lpwstr>_Toc317081231</vt:lpwstr>
      </vt:variant>
      <vt:variant>
        <vt:i4>1310782</vt:i4>
      </vt:variant>
      <vt:variant>
        <vt:i4>395</vt:i4>
      </vt:variant>
      <vt:variant>
        <vt:i4>0</vt:i4>
      </vt:variant>
      <vt:variant>
        <vt:i4>5</vt:i4>
      </vt:variant>
      <vt:variant>
        <vt:lpwstr/>
      </vt:variant>
      <vt:variant>
        <vt:lpwstr>_Toc317081230</vt:lpwstr>
      </vt:variant>
      <vt:variant>
        <vt:i4>1376318</vt:i4>
      </vt:variant>
      <vt:variant>
        <vt:i4>389</vt:i4>
      </vt:variant>
      <vt:variant>
        <vt:i4>0</vt:i4>
      </vt:variant>
      <vt:variant>
        <vt:i4>5</vt:i4>
      </vt:variant>
      <vt:variant>
        <vt:lpwstr/>
      </vt:variant>
      <vt:variant>
        <vt:lpwstr>_Toc317081229</vt:lpwstr>
      </vt:variant>
      <vt:variant>
        <vt:i4>1376318</vt:i4>
      </vt:variant>
      <vt:variant>
        <vt:i4>383</vt:i4>
      </vt:variant>
      <vt:variant>
        <vt:i4>0</vt:i4>
      </vt:variant>
      <vt:variant>
        <vt:i4>5</vt:i4>
      </vt:variant>
      <vt:variant>
        <vt:lpwstr/>
      </vt:variant>
      <vt:variant>
        <vt:lpwstr>_Toc317081228</vt:lpwstr>
      </vt:variant>
      <vt:variant>
        <vt:i4>1376318</vt:i4>
      </vt:variant>
      <vt:variant>
        <vt:i4>377</vt:i4>
      </vt:variant>
      <vt:variant>
        <vt:i4>0</vt:i4>
      </vt:variant>
      <vt:variant>
        <vt:i4>5</vt:i4>
      </vt:variant>
      <vt:variant>
        <vt:lpwstr/>
      </vt:variant>
      <vt:variant>
        <vt:lpwstr>_Toc317081227</vt:lpwstr>
      </vt:variant>
      <vt:variant>
        <vt:i4>1376318</vt:i4>
      </vt:variant>
      <vt:variant>
        <vt:i4>371</vt:i4>
      </vt:variant>
      <vt:variant>
        <vt:i4>0</vt:i4>
      </vt:variant>
      <vt:variant>
        <vt:i4>5</vt:i4>
      </vt:variant>
      <vt:variant>
        <vt:lpwstr/>
      </vt:variant>
      <vt:variant>
        <vt:lpwstr>_Toc317081226</vt:lpwstr>
      </vt:variant>
      <vt:variant>
        <vt:i4>1376318</vt:i4>
      </vt:variant>
      <vt:variant>
        <vt:i4>365</vt:i4>
      </vt:variant>
      <vt:variant>
        <vt:i4>0</vt:i4>
      </vt:variant>
      <vt:variant>
        <vt:i4>5</vt:i4>
      </vt:variant>
      <vt:variant>
        <vt:lpwstr/>
      </vt:variant>
      <vt:variant>
        <vt:lpwstr>_Toc317081225</vt:lpwstr>
      </vt:variant>
      <vt:variant>
        <vt:i4>1376318</vt:i4>
      </vt:variant>
      <vt:variant>
        <vt:i4>359</vt:i4>
      </vt:variant>
      <vt:variant>
        <vt:i4>0</vt:i4>
      </vt:variant>
      <vt:variant>
        <vt:i4>5</vt:i4>
      </vt:variant>
      <vt:variant>
        <vt:lpwstr/>
      </vt:variant>
      <vt:variant>
        <vt:lpwstr>_Toc317081224</vt:lpwstr>
      </vt:variant>
      <vt:variant>
        <vt:i4>1376318</vt:i4>
      </vt:variant>
      <vt:variant>
        <vt:i4>353</vt:i4>
      </vt:variant>
      <vt:variant>
        <vt:i4>0</vt:i4>
      </vt:variant>
      <vt:variant>
        <vt:i4>5</vt:i4>
      </vt:variant>
      <vt:variant>
        <vt:lpwstr/>
      </vt:variant>
      <vt:variant>
        <vt:lpwstr>_Toc317081223</vt:lpwstr>
      </vt:variant>
      <vt:variant>
        <vt:i4>1376318</vt:i4>
      </vt:variant>
      <vt:variant>
        <vt:i4>347</vt:i4>
      </vt:variant>
      <vt:variant>
        <vt:i4>0</vt:i4>
      </vt:variant>
      <vt:variant>
        <vt:i4>5</vt:i4>
      </vt:variant>
      <vt:variant>
        <vt:lpwstr/>
      </vt:variant>
      <vt:variant>
        <vt:lpwstr>_Toc317081222</vt:lpwstr>
      </vt:variant>
      <vt:variant>
        <vt:i4>1376318</vt:i4>
      </vt:variant>
      <vt:variant>
        <vt:i4>341</vt:i4>
      </vt:variant>
      <vt:variant>
        <vt:i4>0</vt:i4>
      </vt:variant>
      <vt:variant>
        <vt:i4>5</vt:i4>
      </vt:variant>
      <vt:variant>
        <vt:lpwstr/>
      </vt:variant>
      <vt:variant>
        <vt:lpwstr>_Toc317081221</vt:lpwstr>
      </vt:variant>
      <vt:variant>
        <vt:i4>1376318</vt:i4>
      </vt:variant>
      <vt:variant>
        <vt:i4>335</vt:i4>
      </vt:variant>
      <vt:variant>
        <vt:i4>0</vt:i4>
      </vt:variant>
      <vt:variant>
        <vt:i4>5</vt:i4>
      </vt:variant>
      <vt:variant>
        <vt:lpwstr/>
      </vt:variant>
      <vt:variant>
        <vt:lpwstr>_Toc317081220</vt:lpwstr>
      </vt:variant>
      <vt:variant>
        <vt:i4>1441854</vt:i4>
      </vt:variant>
      <vt:variant>
        <vt:i4>329</vt:i4>
      </vt:variant>
      <vt:variant>
        <vt:i4>0</vt:i4>
      </vt:variant>
      <vt:variant>
        <vt:i4>5</vt:i4>
      </vt:variant>
      <vt:variant>
        <vt:lpwstr/>
      </vt:variant>
      <vt:variant>
        <vt:lpwstr>_Toc317081219</vt:lpwstr>
      </vt:variant>
      <vt:variant>
        <vt:i4>1441854</vt:i4>
      </vt:variant>
      <vt:variant>
        <vt:i4>323</vt:i4>
      </vt:variant>
      <vt:variant>
        <vt:i4>0</vt:i4>
      </vt:variant>
      <vt:variant>
        <vt:i4>5</vt:i4>
      </vt:variant>
      <vt:variant>
        <vt:lpwstr/>
      </vt:variant>
      <vt:variant>
        <vt:lpwstr>_Toc317081218</vt:lpwstr>
      </vt:variant>
      <vt:variant>
        <vt:i4>1441854</vt:i4>
      </vt:variant>
      <vt:variant>
        <vt:i4>317</vt:i4>
      </vt:variant>
      <vt:variant>
        <vt:i4>0</vt:i4>
      </vt:variant>
      <vt:variant>
        <vt:i4>5</vt:i4>
      </vt:variant>
      <vt:variant>
        <vt:lpwstr/>
      </vt:variant>
      <vt:variant>
        <vt:lpwstr>_Toc317081217</vt:lpwstr>
      </vt:variant>
      <vt:variant>
        <vt:i4>1441854</vt:i4>
      </vt:variant>
      <vt:variant>
        <vt:i4>311</vt:i4>
      </vt:variant>
      <vt:variant>
        <vt:i4>0</vt:i4>
      </vt:variant>
      <vt:variant>
        <vt:i4>5</vt:i4>
      </vt:variant>
      <vt:variant>
        <vt:lpwstr/>
      </vt:variant>
      <vt:variant>
        <vt:lpwstr>_Toc317081216</vt:lpwstr>
      </vt:variant>
      <vt:variant>
        <vt:i4>1441854</vt:i4>
      </vt:variant>
      <vt:variant>
        <vt:i4>305</vt:i4>
      </vt:variant>
      <vt:variant>
        <vt:i4>0</vt:i4>
      </vt:variant>
      <vt:variant>
        <vt:i4>5</vt:i4>
      </vt:variant>
      <vt:variant>
        <vt:lpwstr/>
      </vt:variant>
      <vt:variant>
        <vt:lpwstr>_Toc317081215</vt:lpwstr>
      </vt:variant>
      <vt:variant>
        <vt:i4>1441854</vt:i4>
      </vt:variant>
      <vt:variant>
        <vt:i4>299</vt:i4>
      </vt:variant>
      <vt:variant>
        <vt:i4>0</vt:i4>
      </vt:variant>
      <vt:variant>
        <vt:i4>5</vt:i4>
      </vt:variant>
      <vt:variant>
        <vt:lpwstr/>
      </vt:variant>
      <vt:variant>
        <vt:lpwstr>_Toc317081214</vt:lpwstr>
      </vt:variant>
      <vt:variant>
        <vt:i4>1441854</vt:i4>
      </vt:variant>
      <vt:variant>
        <vt:i4>293</vt:i4>
      </vt:variant>
      <vt:variant>
        <vt:i4>0</vt:i4>
      </vt:variant>
      <vt:variant>
        <vt:i4>5</vt:i4>
      </vt:variant>
      <vt:variant>
        <vt:lpwstr/>
      </vt:variant>
      <vt:variant>
        <vt:lpwstr>_Toc317081213</vt:lpwstr>
      </vt:variant>
      <vt:variant>
        <vt:i4>1441854</vt:i4>
      </vt:variant>
      <vt:variant>
        <vt:i4>287</vt:i4>
      </vt:variant>
      <vt:variant>
        <vt:i4>0</vt:i4>
      </vt:variant>
      <vt:variant>
        <vt:i4>5</vt:i4>
      </vt:variant>
      <vt:variant>
        <vt:lpwstr/>
      </vt:variant>
      <vt:variant>
        <vt:lpwstr>_Toc317081212</vt:lpwstr>
      </vt:variant>
      <vt:variant>
        <vt:i4>1441854</vt:i4>
      </vt:variant>
      <vt:variant>
        <vt:i4>281</vt:i4>
      </vt:variant>
      <vt:variant>
        <vt:i4>0</vt:i4>
      </vt:variant>
      <vt:variant>
        <vt:i4>5</vt:i4>
      </vt:variant>
      <vt:variant>
        <vt:lpwstr/>
      </vt:variant>
      <vt:variant>
        <vt:lpwstr>_Toc317081211</vt:lpwstr>
      </vt:variant>
      <vt:variant>
        <vt:i4>1441854</vt:i4>
      </vt:variant>
      <vt:variant>
        <vt:i4>275</vt:i4>
      </vt:variant>
      <vt:variant>
        <vt:i4>0</vt:i4>
      </vt:variant>
      <vt:variant>
        <vt:i4>5</vt:i4>
      </vt:variant>
      <vt:variant>
        <vt:lpwstr/>
      </vt:variant>
      <vt:variant>
        <vt:lpwstr>_Toc317081210</vt:lpwstr>
      </vt:variant>
      <vt:variant>
        <vt:i4>1507390</vt:i4>
      </vt:variant>
      <vt:variant>
        <vt:i4>269</vt:i4>
      </vt:variant>
      <vt:variant>
        <vt:i4>0</vt:i4>
      </vt:variant>
      <vt:variant>
        <vt:i4>5</vt:i4>
      </vt:variant>
      <vt:variant>
        <vt:lpwstr/>
      </vt:variant>
      <vt:variant>
        <vt:lpwstr>_Toc317081209</vt:lpwstr>
      </vt:variant>
      <vt:variant>
        <vt:i4>1507390</vt:i4>
      </vt:variant>
      <vt:variant>
        <vt:i4>263</vt:i4>
      </vt:variant>
      <vt:variant>
        <vt:i4>0</vt:i4>
      </vt:variant>
      <vt:variant>
        <vt:i4>5</vt:i4>
      </vt:variant>
      <vt:variant>
        <vt:lpwstr/>
      </vt:variant>
      <vt:variant>
        <vt:lpwstr>_Toc317081208</vt:lpwstr>
      </vt:variant>
      <vt:variant>
        <vt:i4>1507390</vt:i4>
      </vt:variant>
      <vt:variant>
        <vt:i4>257</vt:i4>
      </vt:variant>
      <vt:variant>
        <vt:i4>0</vt:i4>
      </vt:variant>
      <vt:variant>
        <vt:i4>5</vt:i4>
      </vt:variant>
      <vt:variant>
        <vt:lpwstr/>
      </vt:variant>
      <vt:variant>
        <vt:lpwstr>_Toc317081207</vt:lpwstr>
      </vt:variant>
      <vt:variant>
        <vt:i4>1507390</vt:i4>
      </vt:variant>
      <vt:variant>
        <vt:i4>251</vt:i4>
      </vt:variant>
      <vt:variant>
        <vt:i4>0</vt:i4>
      </vt:variant>
      <vt:variant>
        <vt:i4>5</vt:i4>
      </vt:variant>
      <vt:variant>
        <vt:lpwstr/>
      </vt:variant>
      <vt:variant>
        <vt:lpwstr>_Toc317081206</vt:lpwstr>
      </vt:variant>
      <vt:variant>
        <vt:i4>1507390</vt:i4>
      </vt:variant>
      <vt:variant>
        <vt:i4>245</vt:i4>
      </vt:variant>
      <vt:variant>
        <vt:i4>0</vt:i4>
      </vt:variant>
      <vt:variant>
        <vt:i4>5</vt:i4>
      </vt:variant>
      <vt:variant>
        <vt:lpwstr/>
      </vt:variant>
      <vt:variant>
        <vt:lpwstr>_Toc317081205</vt:lpwstr>
      </vt:variant>
      <vt:variant>
        <vt:i4>1507390</vt:i4>
      </vt:variant>
      <vt:variant>
        <vt:i4>239</vt:i4>
      </vt:variant>
      <vt:variant>
        <vt:i4>0</vt:i4>
      </vt:variant>
      <vt:variant>
        <vt:i4>5</vt:i4>
      </vt:variant>
      <vt:variant>
        <vt:lpwstr/>
      </vt:variant>
      <vt:variant>
        <vt:lpwstr>_Toc317081204</vt:lpwstr>
      </vt:variant>
      <vt:variant>
        <vt:i4>1507390</vt:i4>
      </vt:variant>
      <vt:variant>
        <vt:i4>233</vt:i4>
      </vt:variant>
      <vt:variant>
        <vt:i4>0</vt:i4>
      </vt:variant>
      <vt:variant>
        <vt:i4>5</vt:i4>
      </vt:variant>
      <vt:variant>
        <vt:lpwstr/>
      </vt:variant>
      <vt:variant>
        <vt:lpwstr>_Toc317081203</vt:lpwstr>
      </vt:variant>
      <vt:variant>
        <vt:i4>1507390</vt:i4>
      </vt:variant>
      <vt:variant>
        <vt:i4>227</vt:i4>
      </vt:variant>
      <vt:variant>
        <vt:i4>0</vt:i4>
      </vt:variant>
      <vt:variant>
        <vt:i4>5</vt:i4>
      </vt:variant>
      <vt:variant>
        <vt:lpwstr/>
      </vt:variant>
      <vt:variant>
        <vt:lpwstr>_Toc317081202</vt:lpwstr>
      </vt:variant>
      <vt:variant>
        <vt:i4>1507390</vt:i4>
      </vt:variant>
      <vt:variant>
        <vt:i4>221</vt:i4>
      </vt:variant>
      <vt:variant>
        <vt:i4>0</vt:i4>
      </vt:variant>
      <vt:variant>
        <vt:i4>5</vt:i4>
      </vt:variant>
      <vt:variant>
        <vt:lpwstr/>
      </vt:variant>
      <vt:variant>
        <vt:lpwstr>_Toc317081201</vt:lpwstr>
      </vt:variant>
      <vt:variant>
        <vt:i4>1507390</vt:i4>
      </vt:variant>
      <vt:variant>
        <vt:i4>215</vt:i4>
      </vt:variant>
      <vt:variant>
        <vt:i4>0</vt:i4>
      </vt:variant>
      <vt:variant>
        <vt:i4>5</vt:i4>
      </vt:variant>
      <vt:variant>
        <vt:lpwstr/>
      </vt:variant>
      <vt:variant>
        <vt:lpwstr>_Toc317081200</vt:lpwstr>
      </vt:variant>
      <vt:variant>
        <vt:i4>1966141</vt:i4>
      </vt:variant>
      <vt:variant>
        <vt:i4>209</vt:i4>
      </vt:variant>
      <vt:variant>
        <vt:i4>0</vt:i4>
      </vt:variant>
      <vt:variant>
        <vt:i4>5</vt:i4>
      </vt:variant>
      <vt:variant>
        <vt:lpwstr/>
      </vt:variant>
      <vt:variant>
        <vt:lpwstr>_Toc317081199</vt:lpwstr>
      </vt:variant>
      <vt:variant>
        <vt:i4>1966141</vt:i4>
      </vt:variant>
      <vt:variant>
        <vt:i4>203</vt:i4>
      </vt:variant>
      <vt:variant>
        <vt:i4>0</vt:i4>
      </vt:variant>
      <vt:variant>
        <vt:i4>5</vt:i4>
      </vt:variant>
      <vt:variant>
        <vt:lpwstr/>
      </vt:variant>
      <vt:variant>
        <vt:lpwstr>_Toc317081198</vt:lpwstr>
      </vt:variant>
      <vt:variant>
        <vt:i4>1966141</vt:i4>
      </vt:variant>
      <vt:variant>
        <vt:i4>197</vt:i4>
      </vt:variant>
      <vt:variant>
        <vt:i4>0</vt:i4>
      </vt:variant>
      <vt:variant>
        <vt:i4>5</vt:i4>
      </vt:variant>
      <vt:variant>
        <vt:lpwstr/>
      </vt:variant>
      <vt:variant>
        <vt:lpwstr>_Toc317081197</vt:lpwstr>
      </vt:variant>
      <vt:variant>
        <vt:i4>1966141</vt:i4>
      </vt:variant>
      <vt:variant>
        <vt:i4>191</vt:i4>
      </vt:variant>
      <vt:variant>
        <vt:i4>0</vt:i4>
      </vt:variant>
      <vt:variant>
        <vt:i4>5</vt:i4>
      </vt:variant>
      <vt:variant>
        <vt:lpwstr/>
      </vt:variant>
      <vt:variant>
        <vt:lpwstr>_Toc317081196</vt:lpwstr>
      </vt:variant>
      <vt:variant>
        <vt:i4>1966141</vt:i4>
      </vt:variant>
      <vt:variant>
        <vt:i4>185</vt:i4>
      </vt:variant>
      <vt:variant>
        <vt:i4>0</vt:i4>
      </vt:variant>
      <vt:variant>
        <vt:i4>5</vt:i4>
      </vt:variant>
      <vt:variant>
        <vt:lpwstr/>
      </vt:variant>
      <vt:variant>
        <vt:lpwstr>_Toc317081195</vt:lpwstr>
      </vt:variant>
      <vt:variant>
        <vt:i4>1966141</vt:i4>
      </vt:variant>
      <vt:variant>
        <vt:i4>179</vt:i4>
      </vt:variant>
      <vt:variant>
        <vt:i4>0</vt:i4>
      </vt:variant>
      <vt:variant>
        <vt:i4>5</vt:i4>
      </vt:variant>
      <vt:variant>
        <vt:lpwstr/>
      </vt:variant>
      <vt:variant>
        <vt:lpwstr>_Toc317081194</vt:lpwstr>
      </vt:variant>
      <vt:variant>
        <vt:i4>1966141</vt:i4>
      </vt:variant>
      <vt:variant>
        <vt:i4>173</vt:i4>
      </vt:variant>
      <vt:variant>
        <vt:i4>0</vt:i4>
      </vt:variant>
      <vt:variant>
        <vt:i4>5</vt:i4>
      </vt:variant>
      <vt:variant>
        <vt:lpwstr/>
      </vt:variant>
      <vt:variant>
        <vt:lpwstr>_Toc317081193</vt:lpwstr>
      </vt:variant>
      <vt:variant>
        <vt:i4>1966141</vt:i4>
      </vt:variant>
      <vt:variant>
        <vt:i4>167</vt:i4>
      </vt:variant>
      <vt:variant>
        <vt:i4>0</vt:i4>
      </vt:variant>
      <vt:variant>
        <vt:i4>5</vt:i4>
      </vt:variant>
      <vt:variant>
        <vt:lpwstr/>
      </vt:variant>
      <vt:variant>
        <vt:lpwstr>_Toc317081192</vt:lpwstr>
      </vt:variant>
      <vt:variant>
        <vt:i4>1966141</vt:i4>
      </vt:variant>
      <vt:variant>
        <vt:i4>161</vt:i4>
      </vt:variant>
      <vt:variant>
        <vt:i4>0</vt:i4>
      </vt:variant>
      <vt:variant>
        <vt:i4>5</vt:i4>
      </vt:variant>
      <vt:variant>
        <vt:lpwstr/>
      </vt:variant>
      <vt:variant>
        <vt:lpwstr>_Toc317081191</vt:lpwstr>
      </vt:variant>
      <vt:variant>
        <vt:i4>1966141</vt:i4>
      </vt:variant>
      <vt:variant>
        <vt:i4>155</vt:i4>
      </vt:variant>
      <vt:variant>
        <vt:i4>0</vt:i4>
      </vt:variant>
      <vt:variant>
        <vt:i4>5</vt:i4>
      </vt:variant>
      <vt:variant>
        <vt:lpwstr/>
      </vt:variant>
      <vt:variant>
        <vt:lpwstr>_Toc317081190</vt:lpwstr>
      </vt:variant>
      <vt:variant>
        <vt:i4>2031677</vt:i4>
      </vt:variant>
      <vt:variant>
        <vt:i4>149</vt:i4>
      </vt:variant>
      <vt:variant>
        <vt:i4>0</vt:i4>
      </vt:variant>
      <vt:variant>
        <vt:i4>5</vt:i4>
      </vt:variant>
      <vt:variant>
        <vt:lpwstr/>
      </vt:variant>
      <vt:variant>
        <vt:lpwstr>_Toc317081189</vt:lpwstr>
      </vt:variant>
      <vt:variant>
        <vt:i4>2031677</vt:i4>
      </vt:variant>
      <vt:variant>
        <vt:i4>143</vt:i4>
      </vt:variant>
      <vt:variant>
        <vt:i4>0</vt:i4>
      </vt:variant>
      <vt:variant>
        <vt:i4>5</vt:i4>
      </vt:variant>
      <vt:variant>
        <vt:lpwstr/>
      </vt:variant>
      <vt:variant>
        <vt:lpwstr>_Toc317081188</vt:lpwstr>
      </vt:variant>
      <vt:variant>
        <vt:i4>2031677</vt:i4>
      </vt:variant>
      <vt:variant>
        <vt:i4>137</vt:i4>
      </vt:variant>
      <vt:variant>
        <vt:i4>0</vt:i4>
      </vt:variant>
      <vt:variant>
        <vt:i4>5</vt:i4>
      </vt:variant>
      <vt:variant>
        <vt:lpwstr/>
      </vt:variant>
      <vt:variant>
        <vt:lpwstr>_Toc317081187</vt:lpwstr>
      </vt:variant>
      <vt:variant>
        <vt:i4>2031677</vt:i4>
      </vt:variant>
      <vt:variant>
        <vt:i4>131</vt:i4>
      </vt:variant>
      <vt:variant>
        <vt:i4>0</vt:i4>
      </vt:variant>
      <vt:variant>
        <vt:i4>5</vt:i4>
      </vt:variant>
      <vt:variant>
        <vt:lpwstr/>
      </vt:variant>
      <vt:variant>
        <vt:lpwstr>_Toc317081186</vt:lpwstr>
      </vt:variant>
      <vt:variant>
        <vt:i4>2031677</vt:i4>
      </vt:variant>
      <vt:variant>
        <vt:i4>125</vt:i4>
      </vt:variant>
      <vt:variant>
        <vt:i4>0</vt:i4>
      </vt:variant>
      <vt:variant>
        <vt:i4>5</vt:i4>
      </vt:variant>
      <vt:variant>
        <vt:lpwstr/>
      </vt:variant>
      <vt:variant>
        <vt:lpwstr>_Toc317081185</vt:lpwstr>
      </vt:variant>
      <vt:variant>
        <vt:i4>2031677</vt:i4>
      </vt:variant>
      <vt:variant>
        <vt:i4>119</vt:i4>
      </vt:variant>
      <vt:variant>
        <vt:i4>0</vt:i4>
      </vt:variant>
      <vt:variant>
        <vt:i4>5</vt:i4>
      </vt:variant>
      <vt:variant>
        <vt:lpwstr/>
      </vt:variant>
      <vt:variant>
        <vt:lpwstr>_Toc317081184</vt:lpwstr>
      </vt:variant>
      <vt:variant>
        <vt:i4>2031677</vt:i4>
      </vt:variant>
      <vt:variant>
        <vt:i4>113</vt:i4>
      </vt:variant>
      <vt:variant>
        <vt:i4>0</vt:i4>
      </vt:variant>
      <vt:variant>
        <vt:i4>5</vt:i4>
      </vt:variant>
      <vt:variant>
        <vt:lpwstr/>
      </vt:variant>
      <vt:variant>
        <vt:lpwstr>_Toc317081183</vt:lpwstr>
      </vt:variant>
      <vt:variant>
        <vt:i4>2031677</vt:i4>
      </vt:variant>
      <vt:variant>
        <vt:i4>107</vt:i4>
      </vt:variant>
      <vt:variant>
        <vt:i4>0</vt:i4>
      </vt:variant>
      <vt:variant>
        <vt:i4>5</vt:i4>
      </vt:variant>
      <vt:variant>
        <vt:lpwstr/>
      </vt:variant>
      <vt:variant>
        <vt:lpwstr>_Toc317081182</vt:lpwstr>
      </vt:variant>
      <vt:variant>
        <vt:i4>2031677</vt:i4>
      </vt:variant>
      <vt:variant>
        <vt:i4>101</vt:i4>
      </vt:variant>
      <vt:variant>
        <vt:i4>0</vt:i4>
      </vt:variant>
      <vt:variant>
        <vt:i4>5</vt:i4>
      </vt:variant>
      <vt:variant>
        <vt:lpwstr/>
      </vt:variant>
      <vt:variant>
        <vt:lpwstr>_Toc317081181</vt:lpwstr>
      </vt:variant>
      <vt:variant>
        <vt:i4>2031677</vt:i4>
      </vt:variant>
      <vt:variant>
        <vt:i4>95</vt:i4>
      </vt:variant>
      <vt:variant>
        <vt:i4>0</vt:i4>
      </vt:variant>
      <vt:variant>
        <vt:i4>5</vt:i4>
      </vt:variant>
      <vt:variant>
        <vt:lpwstr/>
      </vt:variant>
      <vt:variant>
        <vt:lpwstr>_Toc317081180</vt:lpwstr>
      </vt:variant>
      <vt:variant>
        <vt:i4>1048637</vt:i4>
      </vt:variant>
      <vt:variant>
        <vt:i4>89</vt:i4>
      </vt:variant>
      <vt:variant>
        <vt:i4>0</vt:i4>
      </vt:variant>
      <vt:variant>
        <vt:i4>5</vt:i4>
      </vt:variant>
      <vt:variant>
        <vt:lpwstr/>
      </vt:variant>
      <vt:variant>
        <vt:lpwstr>_Toc317081179</vt:lpwstr>
      </vt:variant>
      <vt:variant>
        <vt:i4>1048637</vt:i4>
      </vt:variant>
      <vt:variant>
        <vt:i4>83</vt:i4>
      </vt:variant>
      <vt:variant>
        <vt:i4>0</vt:i4>
      </vt:variant>
      <vt:variant>
        <vt:i4>5</vt:i4>
      </vt:variant>
      <vt:variant>
        <vt:lpwstr/>
      </vt:variant>
      <vt:variant>
        <vt:lpwstr>_Toc317081178</vt:lpwstr>
      </vt:variant>
      <vt:variant>
        <vt:i4>1048637</vt:i4>
      </vt:variant>
      <vt:variant>
        <vt:i4>77</vt:i4>
      </vt:variant>
      <vt:variant>
        <vt:i4>0</vt:i4>
      </vt:variant>
      <vt:variant>
        <vt:i4>5</vt:i4>
      </vt:variant>
      <vt:variant>
        <vt:lpwstr/>
      </vt:variant>
      <vt:variant>
        <vt:lpwstr>_Toc317081177</vt:lpwstr>
      </vt:variant>
      <vt:variant>
        <vt:i4>1048637</vt:i4>
      </vt:variant>
      <vt:variant>
        <vt:i4>71</vt:i4>
      </vt:variant>
      <vt:variant>
        <vt:i4>0</vt:i4>
      </vt:variant>
      <vt:variant>
        <vt:i4>5</vt:i4>
      </vt:variant>
      <vt:variant>
        <vt:lpwstr/>
      </vt:variant>
      <vt:variant>
        <vt:lpwstr>_Toc317081176</vt:lpwstr>
      </vt:variant>
      <vt:variant>
        <vt:i4>1048637</vt:i4>
      </vt:variant>
      <vt:variant>
        <vt:i4>65</vt:i4>
      </vt:variant>
      <vt:variant>
        <vt:i4>0</vt:i4>
      </vt:variant>
      <vt:variant>
        <vt:i4>5</vt:i4>
      </vt:variant>
      <vt:variant>
        <vt:lpwstr/>
      </vt:variant>
      <vt:variant>
        <vt:lpwstr>_Toc317081175</vt:lpwstr>
      </vt:variant>
      <vt:variant>
        <vt:i4>1048637</vt:i4>
      </vt:variant>
      <vt:variant>
        <vt:i4>59</vt:i4>
      </vt:variant>
      <vt:variant>
        <vt:i4>0</vt:i4>
      </vt:variant>
      <vt:variant>
        <vt:i4>5</vt:i4>
      </vt:variant>
      <vt:variant>
        <vt:lpwstr/>
      </vt:variant>
      <vt:variant>
        <vt:lpwstr>_Toc317081174</vt:lpwstr>
      </vt:variant>
      <vt:variant>
        <vt:i4>1048637</vt:i4>
      </vt:variant>
      <vt:variant>
        <vt:i4>53</vt:i4>
      </vt:variant>
      <vt:variant>
        <vt:i4>0</vt:i4>
      </vt:variant>
      <vt:variant>
        <vt:i4>5</vt:i4>
      </vt:variant>
      <vt:variant>
        <vt:lpwstr/>
      </vt:variant>
      <vt:variant>
        <vt:lpwstr>_Toc317081173</vt:lpwstr>
      </vt:variant>
      <vt:variant>
        <vt:i4>1048637</vt:i4>
      </vt:variant>
      <vt:variant>
        <vt:i4>47</vt:i4>
      </vt:variant>
      <vt:variant>
        <vt:i4>0</vt:i4>
      </vt:variant>
      <vt:variant>
        <vt:i4>5</vt:i4>
      </vt:variant>
      <vt:variant>
        <vt:lpwstr/>
      </vt:variant>
      <vt:variant>
        <vt:lpwstr>_Toc317081172</vt:lpwstr>
      </vt:variant>
      <vt:variant>
        <vt:i4>1048637</vt:i4>
      </vt:variant>
      <vt:variant>
        <vt:i4>41</vt:i4>
      </vt:variant>
      <vt:variant>
        <vt:i4>0</vt:i4>
      </vt:variant>
      <vt:variant>
        <vt:i4>5</vt:i4>
      </vt:variant>
      <vt:variant>
        <vt:lpwstr/>
      </vt:variant>
      <vt:variant>
        <vt:lpwstr>_Toc317081171</vt:lpwstr>
      </vt:variant>
      <vt:variant>
        <vt:i4>1048637</vt:i4>
      </vt:variant>
      <vt:variant>
        <vt:i4>35</vt:i4>
      </vt:variant>
      <vt:variant>
        <vt:i4>0</vt:i4>
      </vt:variant>
      <vt:variant>
        <vt:i4>5</vt:i4>
      </vt:variant>
      <vt:variant>
        <vt:lpwstr/>
      </vt:variant>
      <vt:variant>
        <vt:lpwstr>_Toc317081170</vt:lpwstr>
      </vt:variant>
      <vt:variant>
        <vt:i4>1114173</vt:i4>
      </vt:variant>
      <vt:variant>
        <vt:i4>29</vt:i4>
      </vt:variant>
      <vt:variant>
        <vt:i4>0</vt:i4>
      </vt:variant>
      <vt:variant>
        <vt:i4>5</vt:i4>
      </vt:variant>
      <vt:variant>
        <vt:lpwstr/>
      </vt:variant>
      <vt:variant>
        <vt:lpwstr>_Toc317081169</vt:lpwstr>
      </vt:variant>
      <vt:variant>
        <vt:i4>1114173</vt:i4>
      </vt:variant>
      <vt:variant>
        <vt:i4>23</vt:i4>
      </vt:variant>
      <vt:variant>
        <vt:i4>0</vt:i4>
      </vt:variant>
      <vt:variant>
        <vt:i4>5</vt:i4>
      </vt:variant>
      <vt:variant>
        <vt:lpwstr/>
      </vt:variant>
      <vt:variant>
        <vt:lpwstr>_Toc317081168</vt:lpwstr>
      </vt:variant>
      <vt:variant>
        <vt:i4>7864376</vt:i4>
      </vt:variant>
      <vt:variant>
        <vt:i4>18</vt:i4>
      </vt:variant>
      <vt:variant>
        <vt:i4>0</vt:i4>
      </vt:variant>
      <vt:variant>
        <vt:i4>5</vt:i4>
      </vt:variant>
      <vt:variant>
        <vt:lpwstr>http://buildingsmart.org.au/digital-modelling-guidelines-dmg-new-review</vt:lpwstr>
      </vt:variant>
      <vt:variant>
        <vt:lpwstr/>
      </vt:variant>
      <vt:variant>
        <vt:i4>4784139</vt:i4>
      </vt:variant>
      <vt:variant>
        <vt:i4>15</vt:i4>
      </vt:variant>
      <vt:variant>
        <vt:i4>0</vt:i4>
      </vt:variant>
      <vt:variant>
        <vt:i4>5</vt:i4>
      </vt:variant>
      <vt:variant>
        <vt:lpwstr>http://bim.psu.edu/Project/resources/default.aspx</vt:lpwstr>
      </vt:variant>
      <vt:variant>
        <vt:lpwstr/>
      </vt:variant>
      <vt:variant>
        <vt:i4>6422589</vt:i4>
      </vt:variant>
      <vt:variant>
        <vt:i4>12</vt:i4>
      </vt:variant>
      <vt:variant>
        <vt:i4>0</vt:i4>
      </vt:variant>
      <vt:variant>
        <vt:i4>5</vt:i4>
      </vt:variant>
      <vt:variant>
        <vt:lpwstr>http://www.natspec.com.au/</vt:lpwstr>
      </vt:variant>
      <vt:variant>
        <vt:lpwstr/>
      </vt:variant>
      <vt:variant>
        <vt:i4>6422589</vt:i4>
      </vt:variant>
      <vt:variant>
        <vt:i4>9</vt:i4>
      </vt:variant>
      <vt:variant>
        <vt:i4>0</vt:i4>
      </vt:variant>
      <vt:variant>
        <vt:i4>5</vt:i4>
      </vt:variant>
      <vt:variant>
        <vt:lpwstr>http://www.natspec.com.au/</vt:lpwstr>
      </vt:variant>
      <vt:variant>
        <vt:lpwstr/>
      </vt:variant>
      <vt:variant>
        <vt:i4>2424933</vt:i4>
      </vt:variant>
      <vt:variant>
        <vt:i4>6</vt:i4>
      </vt:variant>
      <vt:variant>
        <vt:i4>0</vt:i4>
      </vt:variant>
      <vt:variant>
        <vt:i4>5</vt:i4>
      </vt:variant>
      <vt:variant>
        <vt:lpwstr>http://bim.natspec.org/</vt:lpwstr>
      </vt:variant>
      <vt:variant>
        <vt:lpwstr/>
      </vt:variant>
      <vt:variant>
        <vt:i4>721019</vt:i4>
      </vt:variant>
      <vt:variant>
        <vt:i4>3</vt:i4>
      </vt:variant>
      <vt:variant>
        <vt:i4>0</vt:i4>
      </vt:variant>
      <vt:variant>
        <vt:i4>5</vt:i4>
      </vt:variant>
      <vt:variant>
        <vt:lpwstr>mailto:bim@natspec.com.au</vt:lpwstr>
      </vt:variant>
      <vt:variant>
        <vt:lpwstr/>
      </vt:variant>
      <vt:variant>
        <vt:i4>6422589</vt:i4>
      </vt:variant>
      <vt:variant>
        <vt:i4>0</vt:i4>
      </vt:variant>
      <vt:variant>
        <vt:i4>0</vt:i4>
      </vt:variant>
      <vt:variant>
        <vt:i4>5</vt:i4>
      </vt:variant>
      <vt:variant>
        <vt:lpwstr>http://www.natspec.com.au/</vt:lpwstr>
      </vt:variant>
      <vt:variant>
        <vt:lpwstr/>
      </vt:variant>
      <vt:variant>
        <vt:i4>6422589</vt:i4>
      </vt:variant>
      <vt:variant>
        <vt:i4>0</vt:i4>
      </vt:variant>
      <vt:variant>
        <vt:i4>0</vt:i4>
      </vt:variant>
      <vt:variant>
        <vt:i4>5</vt:i4>
      </vt:variant>
      <vt:variant>
        <vt:lpwstr>http://www.natspec.com.au/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NATSPEC Template File</dc:title>
  <dc:subject>Word Template</dc:subject>
  <dc:creator>Neil Greenstreet</dc:creator>
  <cp:keywords>March 2005</cp:keywords>
  <cp:lastModifiedBy>Neil Greenstreet</cp:lastModifiedBy>
  <cp:revision>2</cp:revision>
  <cp:lastPrinted>2016-02-22T23:22:00Z</cp:lastPrinted>
  <dcterms:created xsi:type="dcterms:W3CDTF">2016-03-08T05:19:00Z</dcterms:created>
  <dcterms:modified xsi:type="dcterms:W3CDTF">2016-03-08T05:19:00Z</dcterms:modified>
</cp:coreProperties>
</file>